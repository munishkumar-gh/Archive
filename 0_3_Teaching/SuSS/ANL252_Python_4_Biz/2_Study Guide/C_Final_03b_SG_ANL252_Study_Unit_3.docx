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64B5E3" w14:textId="112A7CE7" w:rsidR="0061795E" w:rsidRPr="00D01D7A" w:rsidRDefault="000D2404" w:rsidP="00914EF4">
      <w:pPr>
        <w:pStyle w:val="Heading1"/>
        <w:rPr>
          <w:szCs w:val="72"/>
        </w:rPr>
        <w:sectPr w:rsidR="0061795E" w:rsidRPr="00D01D7A" w:rsidSect="00C122F2">
          <w:headerReference w:type="even" r:id="rId8"/>
          <w:headerReference w:type="default" r:id="rId9"/>
          <w:footerReference w:type="even" r:id="rId10"/>
          <w:footerReference w:type="default" r:id="rId11"/>
          <w:headerReference w:type="first" r:id="rId12"/>
          <w:type w:val="oddPage"/>
          <w:pgSz w:w="11907" w:h="16839" w:code="9"/>
          <w:pgMar w:top="1440" w:right="1440" w:bottom="1440" w:left="1440" w:header="720" w:footer="720" w:gutter="0"/>
          <w:pgNumType w:start="1"/>
          <w:cols w:space="720"/>
          <w:titlePg/>
          <w:docGrid w:linePitch="360"/>
        </w:sectPr>
      </w:pPr>
      <w:bookmarkStart w:id="0" w:name="_Toc363120154"/>
      <w:bookmarkStart w:id="1" w:name="_Toc363120914"/>
      <w:bookmarkStart w:id="2" w:name="_Toc368645708"/>
      <w:bookmarkStart w:id="3" w:name="_Toc368646390"/>
      <w:bookmarkStart w:id="4" w:name="_Toc368647097"/>
      <w:r w:rsidRPr="00D01D7A">
        <w:rPr>
          <w:caps w:val="0"/>
          <w:szCs w:val="72"/>
        </w:rPr>
        <w:t xml:space="preserve">Study Unit </w:t>
      </w:r>
      <w:r w:rsidR="00C354CD" w:rsidRPr="00D01D7A">
        <w:rPr>
          <w:caps w:val="0"/>
          <w:szCs w:val="72"/>
        </w:rPr>
        <w:t>3</w:t>
      </w:r>
      <w:bookmarkEnd w:id="0"/>
      <w:bookmarkEnd w:id="1"/>
      <w:bookmarkEnd w:id="2"/>
      <w:bookmarkEnd w:id="3"/>
      <w:bookmarkEnd w:id="4"/>
      <w:r w:rsidR="00936EE7" w:rsidRPr="00D01D7A">
        <w:rPr>
          <w:caps w:val="0"/>
          <w:szCs w:val="72"/>
        </w:rPr>
        <w:t xml:space="preserve"> </w:t>
      </w:r>
      <w:r w:rsidR="00936EE7" w:rsidRPr="00D01D7A">
        <w:rPr>
          <w:caps w:val="0"/>
          <w:szCs w:val="72"/>
        </w:rPr>
        <w:br/>
      </w:r>
      <w:r w:rsidR="00C354CD" w:rsidRPr="00D01D7A">
        <w:rPr>
          <w:caps w:val="0"/>
          <w:szCs w:val="72"/>
        </w:rPr>
        <w:t>Arrays and Plot</w:t>
      </w:r>
      <w:r w:rsidR="00C95249" w:rsidRPr="00D01D7A">
        <w:rPr>
          <w:caps w:val="0"/>
          <w:szCs w:val="72"/>
        </w:rPr>
        <w:t>s</w:t>
      </w:r>
    </w:p>
    <w:p w14:paraId="71F5872B" w14:textId="77777777" w:rsidR="002C5EDB" w:rsidRPr="00D01D7A" w:rsidRDefault="002C5EDB" w:rsidP="002C5EDB">
      <w:pPr>
        <w:pStyle w:val="Heading2"/>
        <w:rPr>
          <w:noProof/>
          <w:lang w:val="en-GB"/>
        </w:rPr>
      </w:pPr>
      <w:bookmarkStart w:id="5" w:name="_Toc363120156"/>
      <w:bookmarkStart w:id="6" w:name="_Toc363120916"/>
      <w:bookmarkStart w:id="7" w:name="_Toc368645710"/>
      <w:bookmarkStart w:id="8" w:name="_Toc368646392"/>
      <w:bookmarkStart w:id="9" w:name="_Toc368647099"/>
      <w:bookmarkStart w:id="10" w:name="_Toc363120157"/>
      <w:bookmarkStart w:id="11" w:name="_Toc363120917"/>
      <w:bookmarkStart w:id="12" w:name="_Toc368645711"/>
      <w:bookmarkStart w:id="13" w:name="_Toc368646393"/>
      <w:bookmarkStart w:id="14" w:name="_Toc368647100"/>
      <w:r w:rsidRPr="00D01D7A">
        <w:rPr>
          <w:noProof/>
          <w:lang w:val="en-GB"/>
        </w:rPr>
        <w:lastRenderedPageBreak/>
        <w:t>Learning Outcome</w:t>
      </w:r>
      <w:bookmarkEnd w:id="5"/>
      <w:bookmarkEnd w:id="6"/>
      <w:bookmarkEnd w:id="7"/>
      <w:bookmarkEnd w:id="8"/>
      <w:bookmarkEnd w:id="9"/>
      <w:r w:rsidRPr="00D01D7A">
        <w:rPr>
          <w:noProof/>
          <w:lang w:val="en-GB"/>
        </w:rPr>
        <w:t>s</w:t>
      </w:r>
    </w:p>
    <w:p w14:paraId="734F6D89" w14:textId="77777777" w:rsidR="002C5EDB" w:rsidRPr="00D01D7A" w:rsidRDefault="002C5EDB" w:rsidP="002C5EDB">
      <w:pPr>
        <w:pStyle w:val="BodyText"/>
        <w:spacing w:after="240"/>
        <w:rPr>
          <w:noProof/>
          <w:lang w:val="en-GB"/>
        </w:rPr>
      </w:pPr>
      <w:r w:rsidRPr="00D01D7A">
        <w:rPr>
          <w:noProof/>
          <w:lang w:val="en-GB"/>
        </w:rPr>
        <w:t>By the end of this unit, you should be able to:</w:t>
      </w:r>
    </w:p>
    <w:p w14:paraId="492A16C8" w14:textId="3937B551" w:rsidR="002C5EDB" w:rsidRPr="00D01D7A" w:rsidRDefault="00944490" w:rsidP="00944490">
      <w:pPr>
        <w:pStyle w:val="ListParagraph"/>
        <w:numPr>
          <w:ilvl w:val="0"/>
          <w:numId w:val="21"/>
        </w:numPr>
        <w:contextualSpacing w:val="0"/>
        <w:jc w:val="both"/>
        <w:rPr>
          <w:noProof/>
          <w:lang w:val="en-GB"/>
        </w:rPr>
      </w:pPr>
      <w:r w:rsidRPr="00944490">
        <w:rPr>
          <w:noProof/>
          <w:lang w:val="en-GB"/>
        </w:rPr>
        <w:t>Explain the operations on arrays</w:t>
      </w:r>
    </w:p>
    <w:p w14:paraId="407D0EBE" w14:textId="2875FDBF" w:rsidR="002C5EDB" w:rsidRPr="00944490" w:rsidRDefault="00944490" w:rsidP="00944490">
      <w:pPr>
        <w:pStyle w:val="ListParagraph"/>
        <w:numPr>
          <w:ilvl w:val="0"/>
          <w:numId w:val="21"/>
        </w:numPr>
        <w:contextualSpacing w:val="0"/>
        <w:jc w:val="both"/>
        <w:rPr>
          <w:noProof/>
          <w:lang w:val="en-GB"/>
        </w:rPr>
      </w:pPr>
      <w:r w:rsidRPr="00944490">
        <w:rPr>
          <w:noProof/>
          <w:lang w:val="en-GB"/>
        </w:rPr>
        <w:t xml:space="preserve">Analyse data using appropriate tools </w:t>
      </w:r>
      <w:r w:rsidR="00A94E42">
        <w:rPr>
          <w:noProof/>
          <w:lang w:val="en-GB"/>
        </w:rPr>
        <w:t>for</w:t>
      </w:r>
      <w:r w:rsidRPr="00944490">
        <w:rPr>
          <w:noProof/>
          <w:lang w:val="en-GB"/>
        </w:rPr>
        <w:t xml:space="preserve"> data visualisation</w:t>
      </w:r>
    </w:p>
    <w:p w14:paraId="18AB7767" w14:textId="77777777" w:rsidR="002C5EDB" w:rsidRPr="003539D9" w:rsidRDefault="002C5EDB" w:rsidP="002C5EDB">
      <w:pPr>
        <w:jc w:val="both"/>
      </w:pPr>
    </w:p>
    <w:p w14:paraId="05105EDF" w14:textId="77777777" w:rsidR="002C5EDB" w:rsidRPr="003539D9" w:rsidRDefault="002C5EDB" w:rsidP="002C5EDB">
      <w:pPr>
        <w:spacing w:line="312" w:lineRule="auto"/>
        <w:rPr>
          <w:b/>
          <w:bCs/>
          <w:sz w:val="36"/>
          <w:szCs w:val="28"/>
        </w:rPr>
      </w:pPr>
      <w:r w:rsidRPr="003539D9">
        <w:br w:type="page"/>
      </w:r>
    </w:p>
    <w:p w14:paraId="65CF4C7F" w14:textId="69727FFB" w:rsidR="002219E2" w:rsidRPr="003539D9" w:rsidRDefault="002219E2" w:rsidP="00F47E43">
      <w:pPr>
        <w:pStyle w:val="Heading2"/>
        <w:rPr>
          <w:noProof/>
          <w:lang w:val="en-GB"/>
        </w:rPr>
      </w:pPr>
      <w:r w:rsidRPr="003539D9">
        <w:rPr>
          <w:noProof/>
          <w:lang w:val="en-GB"/>
        </w:rPr>
        <w:lastRenderedPageBreak/>
        <w:t>Overview</w:t>
      </w:r>
      <w:bookmarkEnd w:id="10"/>
      <w:bookmarkEnd w:id="11"/>
      <w:bookmarkEnd w:id="12"/>
      <w:bookmarkEnd w:id="13"/>
      <w:bookmarkEnd w:id="14"/>
    </w:p>
    <w:p w14:paraId="7DA3E098" w14:textId="19A5D983" w:rsidR="0027515C" w:rsidRPr="003539D9" w:rsidRDefault="0027515C" w:rsidP="0027515C">
      <w:pPr>
        <w:pStyle w:val="BodyText"/>
        <w:rPr>
          <w:noProof/>
          <w:lang w:val="en-GB"/>
        </w:rPr>
      </w:pPr>
      <w:r w:rsidRPr="003539D9">
        <w:rPr>
          <w:noProof/>
          <w:lang w:val="en-GB"/>
        </w:rPr>
        <w:t xml:space="preserve">This study unit introduces two Python packages: NumPy and </w:t>
      </w:r>
      <w:r w:rsidR="009708E7" w:rsidRPr="003539D9">
        <w:rPr>
          <w:noProof/>
          <w:lang w:val="en-GB"/>
        </w:rPr>
        <w:t>m</w:t>
      </w:r>
      <w:r w:rsidRPr="003539D9">
        <w:rPr>
          <w:noProof/>
          <w:lang w:val="en-GB"/>
        </w:rPr>
        <w:t>atplotlib.</w:t>
      </w:r>
      <w:r w:rsidR="009863AE" w:rsidRPr="003539D9">
        <w:rPr>
          <w:noProof/>
          <w:lang w:val="en-GB"/>
        </w:rPr>
        <w:t xml:space="preserve"> </w:t>
      </w:r>
      <w:r w:rsidRPr="003539D9">
        <w:rPr>
          <w:noProof/>
          <w:lang w:val="en-GB"/>
        </w:rPr>
        <w:t xml:space="preserve">NumPy is the fundamental package for efficient scientific computing with Python. We will learn </w:t>
      </w:r>
      <w:r w:rsidR="007313ED" w:rsidRPr="003539D9">
        <w:rPr>
          <w:noProof/>
          <w:lang w:val="en-GB"/>
        </w:rPr>
        <w:t>how to create NumPy array</w:t>
      </w:r>
      <w:r w:rsidR="00FB20C5">
        <w:rPr>
          <w:noProof/>
          <w:lang w:val="en-GB"/>
        </w:rPr>
        <w:t>s</w:t>
      </w:r>
      <w:r w:rsidR="007313ED" w:rsidRPr="003539D9">
        <w:rPr>
          <w:noProof/>
          <w:lang w:val="en-GB"/>
        </w:rPr>
        <w:t xml:space="preserve"> and how to </w:t>
      </w:r>
      <w:r w:rsidR="00BF190D" w:rsidRPr="003539D9">
        <w:rPr>
          <w:noProof/>
          <w:lang w:val="en-GB"/>
        </w:rPr>
        <w:t xml:space="preserve">use indexing </w:t>
      </w:r>
      <w:r w:rsidR="00FB20C5">
        <w:rPr>
          <w:noProof/>
          <w:lang w:val="en-GB"/>
        </w:rPr>
        <w:t>and</w:t>
      </w:r>
      <w:r w:rsidR="00BF190D" w:rsidRPr="003539D9">
        <w:rPr>
          <w:noProof/>
          <w:lang w:val="en-GB"/>
        </w:rPr>
        <w:t xml:space="preserve"> Boolean masks for </w:t>
      </w:r>
      <w:r w:rsidRPr="003539D9">
        <w:rPr>
          <w:noProof/>
          <w:lang w:val="en-GB"/>
        </w:rPr>
        <w:t xml:space="preserve">subsetting NumPy arrays. We will also learn the NumPy functions </w:t>
      </w:r>
      <w:r w:rsidR="00653C1F" w:rsidRPr="003539D9">
        <w:rPr>
          <w:noProof/>
          <w:lang w:val="en-GB"/>
        </w:rPr>
        <w:t xml:space="preserve">to generate </w:t>
      </w:r>
      <w:r w:rsidRPr="003539D9">
        <w:rPr>
          <w:noProof/>
          <w:lang w:val="en-GB"/>
        </w:rPr>
        <w:t xml:space="preserve">statistics </w:t>
      </w:r>
      <w:r w:rsidR="00653C1F" w:rsidRPr="003539D9">
        <w:rPr>
          <w:noProof/>
          <w:lang w:val="en-GB"/>
        </w:rPr>
        <w:t>on the data stored in an array</w:t>
      </w:r>
      <w:r w:rsidRPr="003539D9">
        <w:rPr>
          <w:noProof/>
          <w:lang w:val="en-GB"/>
        </w:rPr>
        <w:t>.</w:t>
      </w:r>
      <w:r w:rsidR="009863AE" w:rsidRPr="003539D9">
        <w:rPr>
          <w:noProof/>
          <w:lang w:val="en-GB"/>
        </w:rPr>
        <w:t xml:space="preserve"> Furthermore, we will also </w:t>
      </w:r>
      <w:r w:rsidR="00456402" w:rsidRPr="003539D9">
        <w:rPr>
          <w:noProof/>
          <w:lang w:val="en-GB"/>
        </w:rPr>
        <w:t xml:space="preserve">learn how to use the “matplotlib.pyplot” </w:t>
      </w:r>
      <w:r w:rsidR="00F638E8" w:rsidRPr="003539D9">
        <w:rPr>
          <w:noProof/>
          <w:lang w:val="en-GB"/>
        </w:rPr>
        <w:t>sub-</w:t>
      </w:r>
      <w:r w:rsidR="00456402" w:rsidRPr="003539D9">
        <w:rPr>
          <w:noProof/>
          <w:lang w:val="en-GB"/>
        </w:rPr>
        <w:t xml:space="preserve">package for </w:t>
      </w:r>
      <w:r w:rsidRPr="003539D9">
        <w:rPr>
          <w:noProof/>
          <w:lang w:val="en-GB"/>
        </w:rPr>
        <w:t xml:space="preserve">data visualisation </w:t>
      </w:r>
      <w:r w:rsidR="00456402" w:rsidRPr="003539D9">
        <w:rPr>
          <w:noProof/>
          <w:lang w:val="en-GB"/>
        </w:rPr>
        <w:t>purpose</w:t>
      </w:r>
      <w:r w:rsidR="00B432D1" w:rsidRPr="003539D9">
        <w:rPr>
          <w:noProof/>
          <w:lang w:val="en-GB"/>
        </w:rPr>
        <w:t>.</w:t>
      </w:r>
      <w:r w:rsidRPr="003539D9">
        <w:rPr>
          <w:noProof/>
          <w:lang w:val="en-GB"/>
        </w:rPr>
        <w:t xml:space="preserve"> </w:t>
      </w:r>
      <w:r w:rsidR="00B432D1" w:rsidRPr="003539D9">
        <w:rPr>
          <w:noProof/>
          <w:lang w:val="en-GB"/>
        </w:rPr>
        <w:t xml:space="preserve">In particular, </w:t>
      </w:r>
      <w:r w:rsidRPr="003539D9">
        <w:rPr>
          <w:noProof/>
          <w:lang w:val="en-GB"/>
        </w:rPr>
        <w:t>the functionalit</w:t>
      </w:r>
      <w:r w:rsidR="00580915">
        <w:rPr>
          <w:noProof/>
          <w:lang w:val="en-GB"/>
        </w:rPr>
        <w:t>ies</w:t>
      </w:r>
      <w:r w:rsidRPr="003539D9">
        <w:rPr>
          <w:noProof/>
          <w:lang w:val="en-GB"/>
        </w:rPr>
        <w:t xml:space="preserve"> available for plotting and customising basic charts</w:t>
      </w:r>
      <w:r w:rsidR="00B432D1" w:rsidRPr="003539D9">
        <w:rPr>
          <w:noProof/>
          <w:lang w:val="en-GB"/>
        </w:rPr>
        <w:t xml:space="preserve"> </w:t>
      </w:r>
      <w:r w:rsidR="00152676" w:rsidRPr="003539D9">
        <w:rPr>
          <w:noProof/>
          <w:lang w:val="en-GB"/>
        </w:rPr>
        <w:t xml:space="preserve">of data </w:t>
      </w:r>
      <w:r w:rsidR="00B432D1" w:rsidRPr="003539D9">
        <w:rPr>
          <w:noProof/>
          <w:lang w:val="en-GB"/>
        </w:rPr>
        <w:t xml:space="preserve">analytics will </w:t>
      </w:r>
      <w:r w:rsidR="00EA49CD">
        <w:rPr>
          <w:noProof/>
          <w:lang w:val="en-GB"/>
        </w:rPr>
        <w:t xml:space="preserve">also </w:t>
      </w:r>
      <w:r w:rsidR="00B432D1" w:rsidRPr="003539D9">
        <w:rPr>
          <w:noProof/>
          <w:lang w:val="en-GB"/>
        </w:rPr>
        <w:t xml:space="preserve">be </w:t>
      </w:r>
      <w:r w:rsidR="00580915">
        <w:rPr>
          <w:noProof/>
          <w:lang w:val="en-GB"/>
        </w:rPr>
        <w:t xml:space="preserve">a </w:t>
      </w:r>
      <w:r w:rsidR="00B432D1" w:rsidRPr="003539D9">
        <w:rPr>
          <w:noProof/>
          <w:lang w:val="en-GB"/>
        </w:rPr>
        <w:t>main focus of this study unit</w:t>
      </w:r>
      <w:r w:rsidRPr="003539D9">
        <w:rPr>
          <w:noProof/>
          <w:lang w:val="en-GB"/>
        </w:rPr>
        <w:t>.</w:t>
      </w:r>
    </w:p>
    <w:p w14:paraId="75C8196E" w14:textId="49E701D0" w:rsidR="00523B0E" w:rsidRPr="003539D9" w:rsidRDefault="00523B0E" w:rsidP="0027515C">
      <w:pPr>
        <w:pStyle w:val="BodyText"/>
        <w:rPr>
          <w:noProof/>
          <w:lang w:val="en-GB"/>
        </w:rPr>
      </w:pPr>
    </w:p>
    <w:p w14:paraId="36B8B62D" w14:textId="7B20A7D6" w:rsidR="00454CC7" w:rsidRDefault="006650E6" w:rsidP="00A22881">
      <w:pPr>
        <w:pStyle w:val="Heading2"/>
        <w:rPr>
          <w:noProof/>
          <w:lang w:val="en-GB"/>
        </w:rPr>
      </w:pPr>
      <w:r w:rsidRPr="003539D9">
        <w:rPr>
          <w:noProof/>
          <w:lang w:val="en-GB"/>
        </w:rPr>
        <w:br w:type="page"/>
      </w:r>
      <w:bookmarkStart w:id="15" w:name="_Toc363120158"/>
      <w:bookmarkStart w:id="16" w:name="_Toc363120918"/>
      <w:bookmarkStart w:id="17" w:name="_Toc368645712"/>
      <w:bookmarkStart w:id="18" w:name="_Toc368646394"/>
      <w:bookmarkStart w:id="19" w:name="_Toc368647101"/>
      <w:r w:rsidR="00F66217" w:rsidRPr="003539D9">
        <w:rPr>
          <w:noProof/>
          <w:lang w:val="en-GB"/>
        </w:rPr>
        <w:lastRenderedPageBreak/>
        <w:t xml:space="preserve">Chapter </w:t>
      </w:r>
      <w:r w:rsidR="00DC5221" w:rsidRPr="003539D9">
        <w:rPr>
          <w:noProof/>
          <w:lang w:val="en-GB"/>
        </w:rPr>
        <w:t>1</w:t>
      </w:r>
      <w:r w:rsidR="00F66217" w:rsidRPr="003539D9">
        <w:rPr>
          <w:noProof/>
          <w:lang w:val="en-GB"/>
        </w:rPr>
        <w:t xml:space="preserve"> </w:t>
      </w:r>
      <w:bookmarkEnd w:id="15"/>
      <w:bookmarkEnd w:id="16"/>
      <w:bookmarkEnd w:id="17"/>
      <w:bookmarkEnd w:id="18"/>
      <w:bookmarkEnd w:id="19"/>
      <w:r w:rsidR="00C95249" w:rsidRPr="003539D9">
        <w:rPr>
          <w:noProof/>
          <w:lang w:val="en-GB"/>
        </w:rPr>
        <w:t>Introduction to</w:t>
      </w:r>
      <w:r w:rsidR="00360328" w:rsidRPr="003539D9">
        <w:rPr>
          <w:noProof/>
          <w:lang w:val="en-GB"/>
        </w:rPr>
        <w:t xml:space="preserve"> </w:t>
      </w:r>
      <w:r w:rsidR="00C95249" w:rsidRPr="003539D9">
        <w:rPr>
          <w:noProof/>
          <w:lang w:val="en-GB"/>
        </w:rPr>
        <w:t>Jupyter</w:t>
      </w:r>
      <w:r w:rsidR="000278BE" w:rsidRPr="003539D9">
        <w:rPr>
          <w:noProof/>
          <w:lang w:val="en-GB"/>
        </w:rPr>
        <w:t>Lab</w:t>
      </w:r>
    </w:p>
    <w:p w14:paraId="2ED3AFC2" w14:textId="55CA891D" w:rsidR="008A390D" w:rsidRPr="008A390D" w:rsidRDefault="008A390D" w:rsidP="008A390D">
      <w:pPr>
        <w:pStyle w:val="BodyText"/>
        <w:rPr>
          <w:lang w:val="en-GB"/>
        </w:rPr>
      </w:pPr>
      <w:r>
        <w:rPr>
          <w:lang w:val="en-GB"/>
        </w:rPr>
        <w:t xml:space="preserve">Lesson Recording - </w:t>
      </w:r>
      <w:r w:rsidRPr="008A390D">
        <w:rPr>
          <w:lang w:val="en-GB"/>
        </w:rPr>
        <w:t>Introduction to JupyterLab</w:t>
      </w:r>
    </w:p>
    <w:p w14:paraId="510AF0E1" w14:textId="259DF5FD" w:rsidR="00551C99" w:rsidRPr="003539D9" w:rsidRDefault="00551C99" w:rsidP="00551C99">
      <w:pPr>
        <w:pStyle w:val="BodyText"/>
        <w:rPr>
          <w:noProof/>
          <w:lang w:val="en-GB"/>
        </w:rPr>
      </w:pPr>
      <w:bookmarkStart w:id="20" w:name="_Toc363120159"/>
      <w:r w:rsidRPr="003539D9">
        <w:rPr>
          <w:noProof/>
          <w:lang w:val="en-GB"/>
        </w:rPr>
        <w:t xml:space="preserve">In the previous study units, we write our programs in Atom first and run them in terminal apps such as PowerShell or Command Prompt. Starting from this study unit, </w:t>
      </w:r>
      <w:r w:rsidR="001602C9" w:rsidRPr="003539D9">
        <w:rPr>
          <w:noProof/>
          <w:lang w:val="en-GB"/>
        </w:rPr>
        <w:t xml:space="preserve">our focus will shift from general programming to Python programming for data analytics. For this purpose, </w:t>
      </w:r>
      <w:r w:rsidRPr="003539D9">
        <w:rPr>
          <w:noProof/>
          <w:lang w:val="en-GB"/>
        </w:rPr>
        <w:t xml:space="preserve">we will work with another Python programming </w:t>
      </w:r>
      <w:r w:rsidR="009A3130" w:rsidRPr="003539D9">
        <w:rPr>
          <w:noProof/>
          <w:lang w:val="en-GB"/>
        </w:rPr>
        <w:t xml:space="preserve">environment </w:t>
      </w:r>
      <w:r w:rsidRPr="003539D9">
        <w:rPr>
          <w:noProof/>
          <w:lang w:val="en-GB"/>
        </w:rPr>
        <w:t>called the Jupyter</w:t>
      </w:r>
      <w:r w:rsidR="008113CE" w:rsidRPr="003539D9">
        <w:rPr>
          <w:noProof/>
          <w:lang w:val="en-GB"/>
        </w:rPr>
        <w:t>Lab</w:t>
      </w:r>
      <w:r w:rsidRPr="003539D9">
        <w:rPr>
          <w:noProof/>
          <w:lang w:val="en-GB"/>
        </w:rPr>
        <w:t>.</w:t>
      </w:r>
    </w:p>
    <w:p w14:paraId="6D581C1B" w14:textId="2CC35367" w:rsidR="00551C99" w:rsidRPr="003539D9" w:rsidRDefault="00551C99" w:rsidP="00551C99">
      <w:pPr>
        <w:pStyle w:val="BodyText"/>
        <w:rPr>
          <w:noProof/>
          <w:lang w:val="en-GB"/>
        </w:rPr>
      </w:pPr>
      <w:r w:rsidRPr="003539D9">
        <w:rPr>
          <w:noProof/>
          <w:lang w:val="en-GB"/>
        </w:rPr>
        <w:t>While Atom is more a Python code editor in the traditional sense, Jupyter</w:t>
      </w:r>
      <w:r w:rsidR="007163A1" w:rsidRPr="003539D9">
        <w:rPr>
          <w:noProof/>
          <w:lang w:val="en-GB"/>
        </w:rPr>
        <w:t>Lab</w:t>
      </w:r>
      <w:r w:rsidRPr="003539D9">
        <w:rPr>
          <w:noProof/>
          <w:lang w:val="en-GB"/>
        </w:rPr>
        <w:t xml:space="preserve"> is an open-source web application </w:t>
      </w:r>
      <w:r w:rsidR="00077199" w:rsidRPr="003539D9">
        <w:rPr>
          <w:noProof/>
          <w:lang w:val="en-GB"/>
        </w:rPr>
        <w:t xml:space="preserve">specialised in data analytics using Python. </w:t>
      </w:r>
      <w:r w:rsidR="00CB681A" w:rsidRPr="003539D9">
        <w:rPr>
          <w:noProof/>
          <w:lang w:val="en-GB"/>
        </w:rPr>
        <w:t xml:space="preserve">It is the newest Python programming interface developed by Project Jupyter. </w:t>
      </w:r>
      <w:r w:rsidR="00077199" w:rsidRPr="003539D9">
        <w:rPr>
          <w:noProof/>
          <w:lang w:val="en-GB"/>
        </w:rPr>
        <w:t>We can use it to create code for cleaning and transforming data</w:t>
      </w:r>
      <w:r w:rsidRPr="003539D9">
        <w:rPr>
          <w:noProof/>
          <w:lang w:val="en-GB"/>
        </w:rPr>
        <w:t xml:space="preserve">, </w:t>
      </w:r>
      <w:r w:rsidR="00077199" w:rsidRPr="003539D9">
        <w:rPr>
          <w:noProof/>
          <w:lang w:val="en-GB"/>
        </w:rPr>
        <w:t xml:space="preserve">running </w:t>
      </w:r>
      <w:r w:rsidRPr="003539D9">
        <w:rPr>
          <w:noProof/>
          <w:lang w:val="en-GB"/>
        </w:rPr>
        <w:t xml:space="preserve">numerical simulation, </w:t>
      </w:r>
      <w:r w:rsidR="00077199" w:rsidRPr="003539D9">
        <w:rPr>
          <w:noProof/>
          <w:lang w:val="en-GB"/>
        </w:rPr>
        <w:t xml:space="preserve">performing </w:t>
      </w:r>
      <w:r w:rsidRPr="003539D9">
        <w:rPr>
          <w:noProof/>
          <w:lang w:val="en-GB"/>
        </w:rPr>
        <w:t>statistical mode</w:t>
      </w:r>
      <w:r w:rsidR="00077199" w:rsidRPr="003539D9">
        <w:rPr>
          <w:noProof/>
          <w:lang w:val="en-GB"/>
        </w:rPr>
        <w:t>l</w:t>
      </w:r>
      <w:r w:rsidRPr="003539D9">
        <w:rPr>
          <w:noProof/>
          <w:lang w:val="en-GB"/>
        </w:rPr>
        <w:t>ling, data visuali</w:t>
      </w:r>
      <w:r w:rsidR="00414D17" w:rsidRPr="003539D9">
        <w:rPr>
          <w:noProof/>
          <w:lang w:val="en-GB"/>
        </w:rPr>
        <w:t>s</w:t>
      </w:r>
      <w:r w:rsidRPr="003539D9">
        <w:rPr>
          <w:noProof/>
          <w:lang w:val="en-GB"/>
        </w:rPr>
        <w:t>ation</w:t>
      </w:r>
      <w:r w:rsidR="00077199" w:rsidRPr="003539D9">
        <w:rPr>
          <w:noProof/>
          <w:lang w:val="en-GB"/>
        </w:rPr>
        <w:t xml:space="preserve"> and</w:t>
      </w:r>
      <w:r w:rsidRPr="003539D9">
        <w:rPr>
          <w:noProof/>
          <w:lang w:val="en-GB"/>
        </w:rPr>
        <w:t xml:space="preserve"> machine learning</w:t>
      </w:r>
      <w:r w:rsidR="00077199" w:rsidRPr="003539D9">
        <w:rPr>
          <w:noProof/>
          <w:lang w:val="en-GB"/>
        </w:rPr>
        <w:t xml:space="preserve"> (</w:t>
      </w:r>
      <w:hyperlink r:id="rId13" w:history="1">
        <w:r w:rsidR="00077199" w:rsidRPr="003539D9">
          <w:rPr>
            <w:rStyle w:val="Hyperlink"/>
            <w:noProof/>
            <w:lang w:val="en-GB"/>
          </w:rPr>
          <w:t>https://jupyter.org/</w:t>
        </w:r>
      </w:hyperlink>
      <w:r w:rsidR="00077199" w:rsidRPr="003539D9">
        <w:rPr>
          <w:noProof/>
          <w:lang w:val="en-GB"/>
        </w:rPr>
        <w:t>)</w:t>
      </w:r>
      <w:r w:rsidRPr="003539D9">
        <w:rPr>
          <w:noProof/>
          <w:lang w:val="en-GB"/>
        </w:rPr>
        <w:t>.</w:t>
      </w:r>
    </w:p>
    <w:p w14:paraId="161D5E80" w14:textId="4D260144" w:rsidR="006713D9" w:rsidRPr="003539D9" w:rsidRDefault="006713D9" w:rsidP="006713D9">
      <w:pPr>
        <w:pStyle w:val="Figure-Image-Upper"/>
        <w:rPr>
          <w:lang w:val="en-GB"/>
        </w:rPr>
      </w:pPr>
      <w:r w:rsidRPr="003539D9">
        <w:drawing>
          <wp:inline distT="0" distB="0" distL="0" distR="0" wp14:anchorId="790734BD" wp14:editId="0D5C776A">
            <wp:extent cx="5580000" cy="3022732"/>
            <wp:effectExtent l="19050" t="19050" r="20955" b="25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000" cy="3022732"/>
                    </a:xfrm>
                    <a:prstGeom prst="rect">
                      <a:avLst/>
                    </a:prstGeom>
                    <a:ln w="3175">
                      <a:solidFill>
                        <a:schemeClr val="bg1">
                          <a:lumMod val="85000"/>
                        </a:schemeClr>
                      </a:solidFill>
                    </a:ln>
                  </pic:spPr>
                </pic:pic>
              </a:graphicData>
            </a:graphic>
          </wp:inline>
        </w:drawing>
      </w:r>
    </w:p>
    <w:p w14:paraId="460B7B2C" w14:textId="2B9E4C9E" w:rsidR="006713D9" w:rsidRPr="003539D9" w:rsidRDefault="006713D9" w:rsidP="007F130D">
      <w:pPr>
        <w:pStyle w:val="Caption"/>
        <w:rPr>
          <w:lang w:val="en-GB"/>
        </w:rPr>
      </w:pPr>
      <w:r w:rsidRPr="003539D9">
        <w:rPr>
          <w:lang w:val="en-GB"/>
        </w:rPr>
        <w:t>Figure 3.</w:t>
      </w:r>
      <w:r w:rsidR="00844D62" w:rsidRPr="003539D9">
        <w:rPr>
          <w:lang w:val="en-GB"/>
        </w:rPr>
        <w:fldChar w:fldCharType="begin"/>
      </w:r>
      <w:r w:rsidR="00844D62" w:rsidRPr="003539D9">
        <w:rPr>
          <w:lang w:val="en-GB"/>
        </w:rPr>
        <w:instrText xml:space="preserve"> SEQ Figure \* ARABIC </w:instrText>
      </w:r>
      <w:r w:rsidR="00844D62" w:rsidRPr="003539D9">
        <w:rPr>
          <w:lang w:val="en-GB"/>
        </w:rPr>
        <w:fldChar w:fldCharType="separate"/>
      </w:r>
      <w:r w:rsidR="00E71288" w:rsidRPr="003539D9">
        <w:rPr>
          <w:lang w:val="en-GB"/>
        </w:rPr>
        <w:t>1</w:t>
      </w:r>
      <w:r w:rsidR="00844D62" w:rsidRPr="003539D9">
        <w:rPr>
          <w:lang w:val="en-GB"/>
        </w:rPr>
        <w:fldChar w:fldCharType="end"/>
      </w:r>
      <w:r w:rsidRPr="003539D9">
        <w:rPr>
          <w:lang w:val="en-GB"/>
        </w:rPr>
        <w:t xml:space="preserve"> </w:t>
      </w:r>
      <w:r w:rsidR="00D85078" w:rsidRPr="003539D9">
        <w:rPr>
          <w:lang w:val="en-GB"/>
        </w:rPr>
        <w:t>The Official Website for Jupyter</w:t>
      </w:r>
    </w:p>
    <w:p w14:paraId="33316344" w14:textId="22FDF126" w:rsidR="00D464B7" w:rsidRPr="003539D9" w:rsidRDefault="00BC5D29" w:rsidP="00597E06">
      <w:pPr>
        <w:pStyle w:val="Heading3"/>
        <w:tabs>
          <w:tab w:val="left" w:pos="709"/>
        </w:tabs>
        <w:rPr>
          <w:noProof/>
          <w:lang w:val="en-GB"/>
        </w:rPr>
      </w:pPr>
      <w:r w:rsidRPr="003539D9">
        <w:rPr>
          <w:noProof/>
          <w:lang w:val="en-GB"/>
        </w:rPr>
        <w:t>1</w:t>
      </w:r>
      <w:r w:rsidR="00D464B7" w:rsidRPr="003539D9">
        <w:rPr>
          <w:noProof/>
          <w:lang w:val="en-GB"/>
        </w:rPr>
        <w:t>.1</w:t>
      </w:r>
      <w:r w:rsidR="00D464B7" w:rsidRPr="003539D9">
        <w:rPr>
          <w:noProof/>
          <w:lang w:val="en-GB"/>
        </w:rPr>
        <w:tab/>
      </w:r>
      <w:r w:rsidR="00C95249" w:rsidRPr="003539D9">
        <w:rPr>
          <w:noProof/>
          <w:lang w:val="en-GB"/>
        </w:rPr>
        <w:t>Installing Jupyter</w:t>
      </w:r>
      <w:r w:rsidR="00CB681A" w:rsidRPr="003539D9">
        <w:rPr>
          <w:noProof/>
          <w:lang w:val="en-GB"/>
        </w:rPr>
        <w:t>Lab</w:t>
      </w:r>
    </w:p>
    <w:p w14:paraId="6E851ACF" w14:textId="184B4D4F" w:rsidR="00C95249" w:rsidRPr="003539D9" w:rsidRDefault="006713D9" w:rsidP="00C95249">
      <w:pPr>
        <w:pStyle w:val="BodyText"/>
        <w:rPr>
          <w:noProof/>
          <w:lang w:val="en-GB"/>
        </w:rPr>
      </w:pPr>
      <w:r w:rsidRPr="003539D9">
        <w:rPr>
          <w:noProof/>
          <w:lang w:val="en-GB"/>
        </w:rPr>
        <w:t xml:space="preserve">Before </w:t>
      </w:r>
      <w:r w:rsidR="00EF1220" w:rsidRPr="003539D9">
        <w:rPr>
          <w:noProof/>
          <w:lang w:val="en-GB"/>
        </w:rPr>
        <w:t xml:space="preserve">we can </w:t>
      </w:r>
      <w:r w:rsidRPr="003539D9">
        <w:rPr>
          <w:noProof/>
          <w:lang w:val="en-GB"/>
        </w:rPr>
        <w:t xml:space="preserve">start </w:t>
      </w:r>
      <w:r w:rsidR="00EF1220" w:rsidRPr="003539D9">
        <w:rPr>
          <w:noProof/>
          <w:lang w:val="en-GB"/>
        </w:rPr>
        <w:t xml:space="preserve">working </w:t>
      </w:r>
      <w:r w:rsidRPr="003539D9">
        <w:rPr>
          <w:noProof/>
          <w:lang w:val="en-GB"/>
        </w:rPr>
        <w:t>with Jupyter</w:t>
      </w:r>
      <w:r w:rsidR="00317368" w:rsidRPr="003539D9">
        <w:rPr>
          <w:noProof/>
          <w:lang w:val="en-GB"/>
        </w:rPr>
        <w:t>Lab</w:t>
      </w:r>
      <w:r w:rsidRPr="003539D9">
        <w:rPr>
          <w:noProof/>
          <w:lang w:val="en-GB"/>
        </w:rPr>
        <w:t xml:space="preserve">, we need to install </w:t>
      </w:r>
      <w:r w:rsidR="000A22CC" w:rsidRPr="003539D9">
        <w:rPr>
          <w:noProof/>
          <w:lang w:val="en-GB"/>
        </w:rPr>
        <w:t xml:space="preserve">it on our computer </w:t>
      </w:r>
      <w:r w:rsidR="00D40FD8" w:rsidRPr="003539D9">
        <w:rPr>
          <w:noProof/>
          <w:lang w:val="en-GB"/>
        </w:rPr>
        <w:t xml:space="preserve">so that it can be </w:t>
      </w:r>
      <w:r w:rsidR="000A22CC" w:rsidRPr="003539D9">
        <w:rPr>
          <w:noProof/>
          <w:lang w:val="en-GB"/>
        </w:rPr>
        <w:t>integrate</w:t>
      </w:r>
      <w:r w:rsidR="00D40FD8" w:rsidRPr="003539D9">
        <w:rPr>
          <w:noProof/>
          <w:lang w:val="en-GB"/>
        </w:rPr>
        <w:t>d</w:t>
      </w:r>
      <w:r w:rsidR="000A22CC" w:rsidRPr="003539D9">
        <w:rPr>
          <w:noProof/>
          <w:lang w:val="en-GB"/>
        </w:rPr>
        <w:t xml:space="preserve"> in </w:t>
      </w:r>
      <w:r w:rsidR="00D40FD8" w:rsidRPr="003539D9">
        <w:rPr>
          <w:noProof/>
          <w:lang w:val="en-GB"/>
        </w:rPr>
        <w:t xml:space="preserve">the </w:t>
      </w:r>
      <w:r w:rsidR="000A22CC" w:rsidRPr="003539D9">
        <w:rPr>
          <w:noProof/>
          <w:lang w:val="en-GB"/>
        </w:rPr>
        <w:t>Python environment.</w:t>
      </w:r>
      <w:r w:rsidR="00EF1220" w:rsidRPr="003539D9">
        <w:rPr>
          <w:noProof/>
          <w:lang w:val="en-GB"/>
        </w:rPr>
        <w:t xml:space="preserve"> </w:t>
      </w:r>
      <w:r w:rsidR="0019558D" w:rsidRPr="003539D9">
        <w:rPr>
          <w:noProof/>
          <w:lang w:val="en-GB"/>
        </w:rPr>
        <w:t>W</w:t>
      </w:r>
      <w:r w:rsidR="00EF1220" w:rsidRPr="003539D9">
        <w:rPr>
          <w:noProof/>
          <w:lang w:val="en-GB"/>
        </w:rPr>
        <w:t>e need to type in the following command in our terminal app</w:t>
      </w:r>
      <w:r w:rsidR="0019558D" w:rsidRPr="003539D9">
        <w:rPr>
          <w:noProof/>
          <w:lang w:val="en-GB"/>
        </w:rPr>
        <w:t xml:space="preserve"> for its installation</w:t>
      </w:r>
      <w:r w:rsidR="00EF1220" w:rsidRPr="003539D9">
        <w:rPr>
          <w:noProof/>
          <w:lang w:val="en-GB"/>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C95249" w:rsidRPr="002E7FF5" w14:paraId="58828BC5" w14:textId="77777777" w:rsidTr="00811D85">
        <w:trPr>
          <w:jc w:val="center"/>
        </w:trPr>
        <w:tc>
          <w:tcPr>
            <w:tcW w:w="9017" w:type="dxa"/>
            <w:shd w:val="clear" w:color="auto" w:fill="D9D9D9" w:themeFill="background1" w:themeFillShade="D9"/>
            <w:vAlign w:val="center"/>
          </w:tcPr>
          <w:p w14:paraId="68B08F9E" w14:textId="701FB2C1" w:rsidR="00C95249" w:rsidRPr="003539D9" w:rsidRDefault="00FB67EC" w:rsidP="00EF1220">
            <w:pPr>
              <w:pStyle w:val="Code"/>
              <w:rPr>
                <w:noProof/>
                <w:lang w:val="en-GB"/>
              </w:rPr>
            </w:pPr>
            <w:r w:rsidRPr="003539D9">
              <w:rPr>
                <w:noProof/>
                <w:color w:val="auto"/>
                <w:lang w:val="en-GB"/>
              </w:rPr>
              <w:lastRenderedPageBreak/>
              <w:t xml:space="preserve">pip install </w:t>
            </w:r>
            <w:r w:rsidRPr="003539D9">
              <w:rPr>
                <w:noProof/>
                <w:lang w:val="en-GB"/>
              </w:rPr>
              <w:t>jupyter</w:t>
            </w:r>
            <w:r w:rsidR="00317368" w:rsidRPr="003539D9">
              <w:rPr>
                <w:noProof/>
                <w:lang w:val="en-GB"/>
              </w:rPr>
              <w:t>lab</w:t>
            </w:r>
          </w:p>
        </w:tc>
      </w:tr>
    </w:tbl>
    <w:p w14:paraId="2338E992" w14:textId="0CBF3CE7" w:rsidR="00C95249" w:rsidRPr="003539D9" w:rsidRDefault="00EF1220" w:rsidP="00C95249">
      <w:pPr>
        <w:pStyle w:val="BodyText"/>
        <w:rPr>
          <w:noProof/>
          <w:lang w:val="en-GB"/>
        </w:rPr>
      </w:pPr>
      <w:r w:rsidRPr="003539D9">
        <w:rPr>
          <w:noProof/>
          <w:lang w:val="en-GB"/>
        </w:rPr>
        <w:t xml:space="preserve">The </w:t>
      </w:r>
      <w:r w:rsidRPr="003539D9">
        <w:rPr>
          <w:rFonts w:ascii="Consolas" w:hAnsi="Consolas"/>
          <w:noProof/>
          <w:lang w:val="en-GB"/>
        </w:rPr>
        <w:t>pip install</w:t>
      </w:r>
      <w:r w:rsidRPr="003539D9">
        <w:rPr>
          <w:noProof/>
          <w:lang w:val="en-GB"/>
        </w:rPr>
        <w:t xml:space="preserve"> command refers to the same Python installer program introduced </w:t>
      </w:r>
      <w:r w:rsidR="002D77C3" w:rsidRPr="003539D9">
        <w:rPr>
          <w:noProof/>
          <w:lang w:val="en-GB"/>
        </w:rPr>
        <w:t xml:space="preserve">for package installation </w:t>
      </w:r>
      <w:r w:rsidRPr="003539D9">
        <w:rPr>
          <w:noProof/>
          <w:lang w:val="en-GB"/>
        </w:rPr>
        <w:t>in Chapter 4.2 of Study Unit 2.</w:t>
      </w:r>
      <w:r w:rsidR="00D40FD8" w:rsidRPr="003539D9">
        <w:rPr>
          <w:noProof/>
          <w:lang w:val="en-GB"/>
        </w:rPr>
        <w:t xml:space="preserve"> </w:t>
      </w:r>
      <w:r w:rsidR="002D77C3" w:rsidRPr="003539D9">
        <w:rPr>
          <w:noProof/>
          <w:lang w:val="en-GB"/>
        </w:rPr>
        <w:t>I</w:t>
      </w:r>
      <w:r w:rsidR="00D40FD8" w:rsidRPr="003539D9">
        <w:rPr>
          <w:noProof/>
          <w:lang w:val="en-GB"/>
        </w:rPr>
        <w:t>nstead of a package</w:t>
      </w:r>
      <w:r w:rsidR="002D77C3" w:rsidRPr="003539D9">
        <w:rPr>
          <w:noProof/>
          <w:lang w:val="en-GB"/>
        </w:rPr>
        <w:t>,</w:t>
      </w:r>
      <w:r w:rsidR="00D40FD8" w:rsidRPr="003539D9">
        <w:rPr>
          <w:noProof/>
          <w:lang w:val="en-GB"/>
        </w:rPr>
        <w:t xml:space="preserve"> Jupyter</w:t>
      </w:r>
      <w:r w:rsidR="00CC6BD3" w:rsidRPr="003539D9">
        <w:rPr>
          <w:noProof/>
          <w:lang w:val="en-GB"/>
        </w:rPr>
        <w:t>Lab</w:t>
      </w:r>
      <w:r w:rsidR="00D40FD8" w:rsidRPr="003539D9">
        <w:rPr>
          <w:noProof/>
          <w:lang w:val="en-GB"/>
        </w:rPr>
        <w:t xml:space="preserve"> is the object to be installed here.</w:t>
      </w:r>
    </w:p>
    <w:p w14:paraId="4E433780" w14:textId="21763004" w:rsidR="000A7487" w:rsidRPr="003539D9" w:rsidRDefault="00437324" w:rsidP="000A7487">
      <w:pPr>
        <w:pStyle w:val="Figure-Image-Upper"/>
        <w:rPr>
          <w:lang w:val="en-GB"/>
        </w:rPr>
      </w:pPr>
      <w:r w:rsidRPr="003539D9">
        <w:drawing>
          <wp:inline distT="0" distB="0" distL="0" distR="0" wp14:anchorId="4E1CC46C" wp14:editId="4BA16156">
            <wp:extent cx="5580000" cy="2961074"/>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152" r="1495"/>
                    <a:stretch/>
                  </pic:blipFill>
                  <pic:spPr bwMode="auto">
                    <a:xfrm>
                      <a:off x="0" y="0"/>
                      <a:ext cx="5580000" cy="2961074"/>
                    </a:xfrm>
                    <a:prstGeom prst="rect">
                      <a:avLst/>
                    </a:prstGeom>
                    <a:ln>
                      <a:noFill/>
                    </a:ln>
                    <a:extLst>
                      <a:ext uri="{53640926-AAD7-44D8-BBD7-CCE9431645EC}">
                        <a14:shadowObscured xmlns:a14="http://schemas.microsoft.com/office/drawing/2010/main"/>
                      </a:ext>
                    </a:extLst>
                  </pic:spPr>
                </pic:pic>
              </a:graphicData>
            </a:graphic>
          </wp:inline>
        </w:drawing>
      </w:r>
    </w:p>
    <w:p w14:paraId="48CDF916" w14:textId="30CD375E" w:rsidR="000A7487" w:rsidRPr="003539D9" w:rsidRDefault="000A7487" w:rsidP="007F130D">
      <w:pPr>
        <w:pStyle w:val="Caption"/>
        <w:rPr>
          <w:lang w:val="en-GB"/>
        </w:rPr>
      </w:pPr>
      <w:bookmarkStart w:id="21" w:name="_Ref61268052"/>
      <w:r w:rsidRPr="003539D9">
        <w:rPr>
          <w:lang w:val="en-GB"/>
        </w:rPr>
        <w:t>Figure 3.</w:t>
      </w:r>
      <w:r w:rsidR="00844D62" w:rsidRPr="003539D9">
        <w:rPr>
          <w:lang w:val="en-GB"/>
        </w:rPr>
        <w:fldChar w:fldCharType="begin"/>
      </w:r>
      <w:r w:rsidR="00844D62" w:rsidRPr="003539D9">
        <w:rPr>
          <w:lang w:val="en-GB"/>
        </w:rPr>
        <w:instrText xml:space="preserve"> SEQ Figure \* ARABIC </w:instrText>
      </w:r>
      <w:r w:rsidR="00844D62" w:rsidRPr="003539D9">
        <w:rPr>
          <w:lang w:val="en-GB"/>
        </w:rPr>
        <w:fldChar w:fldCharType="separate"/>
      </w:r>
      <w:r w:rsidR="00E71288" w:rsidRPr="003539D9">
        <w:rPr>
          <w:lang w:val="en-GB"/>
        </w:rPr>
        <w:t>2</w:t>
      </w:r>
      <w:r w:rsidR="00844D62" w:rsidRPr="003539D9">
        <w:rPr>
          <w:lang w:val="en-GB"/>
        </w:rPr>
        <w:fldChar w:fldCharType="end"/>
      </w:r>
      <w:bookmarkEnd w:id="21"/>
      <w:r w:rsidRPr="003539D9">
        <w:rPr>
          <w:lang w:val="en-GB"/>
        </w:rPr>
        <w:t xml:space="preserve"> Start Installing Jupyter</w:t>
      </w:r>
      <w:r w:rsidR="00437324" w:rsidRPr="003539D9">
        <w:rPr>
          <w:lang w:val="en-GB"/>
        </w:rPr>
        <w:t>Lab</w:t>
      </w:r>
    </w:p>
    <w:p w14:paraId="55CAC60F" w14:textId="48822B4B" w:rsidR="000A7487" w:rsidRPr="003539D9" w:rsidRDefault="000A7487" w:rsidP="00C95249">
      <w:pPr>
        <w:pStyle w:val="BodyText"/>
        <w:rPr>
          <w:noProof/>
          <w:lang w:val="en-GB"/>
        </w:rPr>
      </w:pPr>
      <w:r w:rsidRPr="003539D9">
        <w:rPr>
          <w:noProof/>
          <w:lang w:val="en-GB"/>
        </w:rPr>
        <w:t>The installation could take quite a while since</w:t>
      </w:r>
      <w:r w:rsidR="00EC5F8F" w:rsidRPr="003539D9">
        <w:rPr>
          <w:noProof/>
          <w:lang w:val="en-GB"/>
        </w:rPr>
        <w:t xml:space="preserve"> there are many packages that </w:t>
      </w:r>
      <w:r w:rsidR="00CC6BD3" w:rsidRPr="003539D9">
        <w:rPr>
          <w:noProof/>
          <w:lang w:val="en-GB"/>
        </w:rPr>
        <w:t>JupyterLab</w:t>
      </w:r>
      <w:r w:rsidR="00E6647B" w:rsidRPr="003539D9">
        <w:rPr>
          <w:noProof/>
          <w:lang w:val="en-GB"/>
        </w:rPr>
        <w:t xml:space="preserve"> </w:t>
      </w:r>
      <w:r w:rsidR="00DE5F33" w:rsidRPr="003539D9">
        <w:rPr>
          <w:noProof/>
          <w:lang w:val="en-GB"/>
        </w:rPr>
        <w:t>requires</w:t>
      </w:r>
      <w:r w:rsidR="00E6647B" w:rsidRPr="003539D9">
        <w:rPr>
          <w:noProof/>
          <w:lang w:val="en-GB"/>
        </w:rPr>
        <w:t xml:space="preserve"> for its functionalit</w:t>
      </w:r>
      <w:r w:rsidR="00002C90" w:rsidRPr="003539D9">
        <w:rPr>
          <w:noProof/>
          <w:lang w:val="en-GB"/>
        </w:rPr>
        <w:t>ies</w:t>
      </w:r>
      <w:r w:rsidR="00E6647B" w:rsidRPr="003539D9">
        <w:rPr>
          <w:noProof/>
          <w:lang w:val="en-GB"/>
        </w:rPr>
        <w:t>, and they will therefore be installed together</w:t>
      </w:r>
      <w:r w:rsidR="00EC5F8F" w:rsidRPr="003539D9">
        <w:rPr>
          <w:noProof/>
          <w:lang w:val="en-GB"/>
        </w:rPr>
        <w:t>.</w:t>
      </w:r>
    </w:p>
    <w:p w14:paraId="3DF0AC54" w14:textId="14592D31" w:rsidR="000A7487" w:rsidRPr="001E3662" w:rsidRDefault="00DE6B8B" w:rsidP="000A7487">
      <w:pPr>
        <w:pStyle w:val="Figure-Image-Upper"/>
        <w:rPr>
          <w:lang w:val="en-GB"/>
        </w:rPr>
      </w:pPr>
      <w:r w:rsidRPr="001E3662">
        <w:drawing>
          <wp:inline distT="0" distB="0" distL="0" distR="0" wp14:anchorId="3C277F8D" wp14:editId="3C19C1A1">
            <wp:extent cx="5580000" cy="2955446"/>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152" r="1308"/>
                    <a:stretch/>
                  </pic:blipFill>
                  <pic:spPr bwMode="auto">
                    <a:xfrm>
                      <a:off x="0" y="0"/>
                      <a:ext cx="5580000" cy="2955446"/>
                    </a:xfrm>
                    <a:prstGeom prst="rect">
                      <a:avLst/>
                    </a:prstGeom>
                    <a:ln>
                      <a:noFill/>
                    </a:ln>
                    <a:extLst>
                      <a:ext uri="{53640926-AAD7-44D8-BBD7-CCE9431645EC}">
                        <a14:shadowObscured xmlns:a14="http://schemas.microsoft.com/office/drawing/2010/main"/>
                      </a:ext>
                    </a:extLst>
                  </pic:spPr>
                </pic:pic>
              </a:graphicData>
            </a:graphic>
          </wp:inline>
        </w:drawing>
      </w:r>
    </w:p>
    <w:p w14:paraId="1EEB5111" w14:textId="58A5012B" w:rsidR="000A7487" w:rsidRPr="001E3662" w:rsidRDefault="000A7487" w:rsidP="007F130D">
      <w:pPr>
        <w:pStyle w:val="Caption"/>
        <w:rPr>
          <w:lang w:val="en-GB"/>
        </w:rPr>
      </w:pPr>
      <w:bookmarkStart w:id="22" w:name="_Ref61268494"/>
      <w:r w:rsidRPr="001E3662">
        <w:rPr>
          <w:lang w:val="en-GB"/>
        </w:rPr>
        <w:t>Figure 3.</w:t>
      </w:r>
      <w:r w:rsidR="00844D62" w:rsidRPr="001E3662">
        <w:rPr>
          <w:lang w:val="en-GB"/>
        </w:rPr>
        <w:fldChar w:fldCharType="begin"/>
      </w:r>
      <w:r w:rsidR="00844D62" w:rsidRPr="001E3662">
        <w:rPr>
          <w:lang w:val="en-GB"/>
        </w:rPr>
        <w:instrText xml:space="preserve"> SEQ Figure \* ARABIC </w:instrText>
      </w:r>
      <w:r w:rsidR="00844D62" w:rsidRPr="001E3662">
        <w:rPr>
          <w:lang w:val="en-GB"/>
        </w:rPr>
        <w:fldChar w:fldCharType="separate"/>
      </w:r>
      <w:r w:rsidR="00E71288" w:rsidRPr="001E3662">
        <w:rPr>
          <w:lang w:val="en-GB"/>
        </w:rPr>
        <w:t>3</w:t>
      </w:r>
      <w:r w:rsidR="00844D62" w:rsidRPr="001E3662">
        <w:rPr>
          <w:lang w:val="en-GB"/>
        </w:rPr>
        <w:fldChar w:fldCharType="end"/>
      </w:r>
      <w:bookmarkEnd w:id="22"/>
      <w:r w:rsidRPr="001E3662">
        <w:rPr>
          <w:lang w:val="en-GB"/>
        </w:rPr>
        <w:t xml:space="preserve"> Install</w:t>
      </w:r>
      <w:r w:rsidR="00EC5F8F" w:rsidRPr="001E3662">
        <w:rPr>
          <w:lang w:val="en-GB"/>
        </w:rPr>
        <w:t>ation of</w:t>
      </w:r>
      <w:r w:rsidRPr="001E3662">
        <w:rPr>
          <w:lang w:val="en-GB"/>
        </w:rPr>
        <w:t xml:space="preserve"> Jupyter</w:t>
      </w:r>
      <w:r w:rsidR="00EC5F8F" w:rsidRPr="001E3662">
        <w:rPr>
          <w:lang w:val="en-GB"/>
        </w:rPr>
        <w:t xml:space="preserve"> Completed</w:t>
      </w:r>
    </w:p>
    <w:p w14:paraId="6BBAB0DE" w14:textId="1BE19862" w:rsidR="006A03CB" w:rsidRPr="001E3662" w:rsidRDefault="006A03CB" w:rsidP="006A03CB">
      <w:pPr>
        <w:pStyle w:val="BodyText"/>
        <w:rPr>
          <w:noProof/>
          <w:lang w:val="en-GB"/>
        </w:rPr>
      </w:pPr>
      <w:r w:rsidRPr="001E3662">
        <w:rPr>
          <w:noProof/>
          <w:lang w:val="en-GB"/>
        </w:rPr>
        <w:lastRenderedPageBreak/>
        <w:t xml:space="preserve">The message “Successfully installed …” will appear on the terminal app once the installation of </w:t>
      </w:r>
      <w:r w:rsidR="00CC6BD3" w:rsidRPr="001E3662">
        <w:rPr>
          <w:noProof/>
          <w:lang w:val="en-GB"/>
        </w:rPr>
        <w:t>JupyterLab</w:t>
      </w:r>
      <w:r w:rsidRPr="001E3662">
        <w:rPr>
          <w:noProof/>
          <w:lang w:val="en-GB"/>
        </w:rPr>
        <w:t xml:space="preserve"> has completed.</w:t>
      </w:r>
    </w:p>
    <w:p w14:paraId="7D986F69" w14:textId="47AB772C" w:rsidR="00E6647B" w:rsidRPr="001E3662" w:rsidRDefault="00E6647B" w:rsidP="0094681F">
      <w:pPr>
        <w:pStyle w:val="Heading3"/>
        <w:tabs>
          <w:tab w:val="left" w:pos="709"/>
        </w:tabs>
        <w:rPr>
          <w:noProof/>
          <w:lang w:val="en-GB"/>
        </w:rPr>
      </w:pPr>
      <w:r w:rsidRPr="001E3662">
        <w:rPr>
          <w:noProof/>
          <w:lang w:val="en-GB"/>
        </w:rPr>
        <w:t>1.2</w:t>
      </w:r>
      <w:r w:rsidRPr="001E3662">
        <w:rPr>
          <w:noProof/>
          <w:lang w:val="en-GB"/>
        </w:rPr>
        <w:tab/>
      </w:r>
      <w:r w:rsidR="00E709F6" w:rsidRPr="001E3662">
        <w:rPr>
          <w:noProof/>
          <w:lang w:val="en-GB"/>
        </w:rPr>
        <w:t>Starting</w:t>
      </w:r>
      <w:r w:rsidR="00B640D2" w:rsidRPr="001E3662">
        <w:rPr>
          <w:noProof/>
          <w:lang w:val="en-GB"/>
        </w:rPr>
        <w:t xml:space="preserve"> </w:t>
      </w:r>
      <w:r w:rsidR="00CC6BD3" w:rsidRPr="001E3662">
        <w:rPr>
          <w:noProof/>
          <w:lang w:val="en-GB"/>
        </w:rPr>
        <w:t>JupyterLab</w:t>
      </w:r>
    </w:p>
    <w:p w14:paraId="23775FB8" w14:textId="3A557E6D" w:rsidR="00FF3EB0" w:rsidRPr="001E3662" w:rsidRDefault="00FF3EB0" w:rsidP="00C95249">
      <w:pPr>
        <w:pStyle w:val="BodyText"/>
        <w:rPr>
          <w:noProof/>
          <w:lang w:val="en-GB"/>
        </w:rPr>
      </w:pPr>
      <w:r w:rsidRPr="001E3662">
        <w:rPr>
          <w:noProof/>
          <w:lang w:val="en-GB"/>
        </w:rPr>
        <w:t xml:space="preserve">To launch </w:t>
      </w:r>
      <w:r w:rsidR="00CC6BD3" w:rsidRPr="001E3662">
        <w:rPr>
          <w:noProof/>
          <w:lang w:val="en-GB"/>
        </w:rPr>
        <w:t>JupyterLab</w:t>
      </w:r>
      <w:r w:rsidRPr="001E3662">
        <w:rPr>
          <w:noProof/>
          <w:lang w:val="en-GB"/>
        </w:rPr>
        <w:t>, we need to start the terminal app again</w:t>
      </w:r>
      <w:r w:rsidR="00E12357" w:rsidRPr="001E3662">
        <w:rPr>
          <w:noProof/>
          <w:lang w:val="en-GB"/>
        </w:rPr>
        <w:t>, change to the folder where you have saved all your Python</w:t>
      </w:r>
      <w:r w:rsidRPr="001E3662">
        <w:rPr>
          <w:noProof/>
          <w:lang w:val="en-GB"/>
        </w:rPr>
        <w:t xml:space="preserve"> </w:t>
      </w:r>
      <w:r w:rsidR="00E12357" w:rsidRPr="001E3662">
        <w:rPr>
          <w:noProof/>
          <w:lang w:val="en-GB"/>
        </w:rPr>
        <w:t xml:space="preserve">scripts, </w:t>
      </w:r>
      <w:r w:rsidRPr="001E3662">
        <w:rPr>
          <w:noProof/>
          <w:lang w:val="en-GB"/>
        </w:rPr>
        <w:t xml:space="preserve">and </w:t>
      </w:r>
      <w:r w:rsidR="00E12357" w:rsidRPr="001E3662">
        <w:rPr>
          <w:noProof/>
          <w:lang w:val="en-GB"/>
        </w:rPr>
        <w:t xml:space="preserve">then </w:t>
      </w:r>
      <w:r w:rsidRPr="001E3662">
        <w:rPr>
          <w:noProof/>
          <w:lang w:val="en-GB"/>
        </w:rPr>
        <w:t>type in the following command:</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FF3EB0" w:rsidRPr="002E7FF5" w14:paraId="70DD8AE6" w14:textId="77777777" w:rsidTr="00811D85">
        <w:trPr>
          <w:jc w:val="center"/>
        </w:trPr>
        <w:tc>
          <w:tcPr>
            <w:tcW w:w="9017" w:type="dxa"/>
            <w:shd w:val="clear" w:color="auto" w:fill="D9D9D9" w:themeFill="background1" w:themeFillShade="D9"/>
            <w:vAlign w:val="center"/>
          </w:tcPr>
          <w:p w14:paraId="0535828A" w14:textId="1679469D" w:rsidR="00FF3EB0" w:rsidRPr="001E3662" w:rsidRDefault="00FF3EB0" w:rsidP="00FF3EB0">
            <w:pPr>
              <w:pStyle w:val="Code"/>
              <w:rPr>
                <w:noProof/>
                <w:lang w:val="en-GB"/>
              </w:rPr>
            </w:pPr>
            <w:r w:rsidRPr="001E3662">
              <w:rPr>
                <w:noProof/>
                <w:color w:val="auto"/>
                <w:lang w:val="en-GB"/>
              </w:rPr>
              <w:t xml:space="preserve">jupyter </w:t>
            </w:r>
            <w:r w:rsidR="00CC6BD3" w:rsidRPr="001E3662">
              <w:rPr>
                <w:noProof/>
                <w:lang w:val="en-GB"/>
              </w:rPr>
              <w:t>lab</w:t>
            </w:r>
          </w:p>
        </w:tc>
      </w:tr>
    </w:tbl>
    <w:p w14:paraId="6DACEEEE" w14:textId="00793A73" w:rsidR="00FF3EB0" w:rsidRPr="001E3662" w:rsidRDefault="008E6DAE" w:rsidP="00E12357">
      <w:pPr>
        <w:pStyle w:val="Figure-Image-Upper"/>
        <w:rPr>
          <w:lang w:val="en-GB"/>
        </w:rPr>
      </w:pPr>
      <w:r w:rsidRPr="001E3662">
        <w:drawing>
          <wp:inline distT="0" distB="0" distL="0" distR="0" wp14:anchorId="45C40AB2" wp14:editId="6B9D1E56">
            <wp:extent cx="5580000" cy="2954506"/>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216" r="1343"/>
                    <a:stretch/>
                  </pic:blipFill>
                  <pic:spPr bwMode="auto">
                    <a:xfrm>
                      <a:off x="0" y="0"/>
                      <a:ext cx="5580000" cy="2954506"/>
                    </a:xfrm>
                    <a:prstGeom prst="rect">
                      <a:avLst/>
                    </a:prstGeom>
                    <a:ln>
                      <a:noFill/>
                    </a:ln>
                    <a:extLst>
                      <a:ext uri="{53640926-AAD7-44D8-BBD7-CCE9431645EC}">
                        <a14:shadowObscured xmlns:a14="http://schemas.microsoft.com/office/drawing/2010/main"/>
                      </a:ext>
                    </a:extLst>
                  </pic:spPr>
                </pic:pic>
              </a:graphicData>
            </a:graphic>
          </wp:inline>
        </w:drawing>
      </w:r>
    </w:p>
    <w:p w14:paraId="7015E82D" w14:textId="42EEE878" w:rsidR="00E12357" w:rsidRPr="001E3662" w:rsidRDefault="00E12357" w:rsidP="007F130D">
      <w:pPr>
        <w:pStyle w:val="Caption"/>
        <w:rPr>
          <w:lang w:val="en-GB"/>
        </w:rPr>
      </w:pPr>
      <w:r w:rsidRPr="001E3662">
        <w:rPr>
          <w:lang w:val="en-GB"/>
        </w:rPr>
        <w:t>Figure 3.</w:t>
      </w:r>
      <w:r w:rsidR="00844D62" w:rsidRPr="001E3662">
        <w:rPr>
          <w:lang w:val="en-GB"/>
        </w:rPr>
        <w:fldChar w:fldCharType="begin"/>
      </w:r>
      <w:r w:rsidR="00844D62" w:rsidRPr="001E3662">
        <w:rPr>
          <w:lang w:val="en-GB"/>
        </w:rPr>
        <w:instrText xml:space="preserve"> SEQ Figure \* ARABIC </w:instrText>
      </w:r>
      <w:r w:rsidR="00844D62" w:rsidRPr="001E3662">
        <w:rPr>
          <w:lang w:val="en-GB"/>
        </w:rPr>
        <w:fldChar w:fldCharType="separate"/>
      </w:r>
      <w:r w:rsidR="00E71288" w:rsidRPr="001E3662">
        <w:rPr>
          <w:lang w:val="en-GB"/>
        </w:rPr>
        <w:t>4</w:t>
      </w:r>
      <w:r w:rsidR="00844D62" w:rsidRPr="001E3662">
        <w:rPr>
          <w:lang w:val="en-GB"/>
        </w:rPr>
        <w:fldChar w:fldCharType="end"/>
      </w:r>
      <w:r w:rsidRPr="001E3662">
        <w:rPr>
          <w:lang w:val="en-GB"/>
        </w:rPr>
        <w:t xml:space="preserve"> Start</w:t>
      </w:r>
      <w:r w:rsidR="00B640D2" w:rsidRPr="001E3662">
        <w:rPr>
          <w:lang w:val="en-GB"/>
        </w:rPr>
        <w:t>ing the</w:t>
      </w:r>
      <w:r w:rsidRPr="001E3662">
        <w:rPr>
          <w:lang w:val="en-GB"/>
        </w:rPr>
        <w:t xml:space="preserve"> Jupyter</w:t>
      </w:r>
      <w:r w:rsidR="008E6DAE" w:rsidRPr="001E3662">
        <w:rPr>
          <w:lang w:val="en-GB"/>
        </w:rPr>
        <w:t>Lab</w:t>
      </w:r>
    </w:p>
    <w:p w14:paraId="5DAF0642" w14:textId="7CDFF4FC" w:rsidR="00E12357" w:rsidRPr="001E3662" w:rsidRDefault="00526442" w:rsidP="00C95249">
      <w:pPr>
        <w:pStyle w:val="BodyText"/>
        <w:rPr>
          <w:noProof/>
          <w:lang w:val="en-GB"/>
        </w:rPr>
      </w:pPr>
      <w:r w:rsidRPr="001E3662">
        <w:rPr>
          <w:noProof/>
          <w:lang w:val="en-GB"/>
        </w:rPr>
        <w:t>The messages appearing in the terminal app are no</w:t>
      </w:r>
      <w:r w:rsidR="00430C45" w:rsidRPr="001E3662">
        <w:rPr>
          <w:noProof/>
          <w:lang w:val="en-GB"/>
        </w:rPr>
        <w:t xml:space="preserve"> longer</w:t>
      </w:r>
      <w:r w:rsidRPr="001E3662">
        <w:rPr>
          <w:noProof/>
          <w:lang w:val="en-GB"/>
        </w:rPr>
        <w:t xml:space="preserve"> relevant to our work, unless we receive an error message from Python </w:t>
      </w:r>
      <w:r w:rsidR="00430C45" w:rsidRPr="001E3662">
        <w:rPr>
          <w:noProof/>
          <w:lang w:val="en-GB"/>
        </w:rPr>
        <w:t xml:space="preserve">for </w:t>
      </w:r>
      <w:r w:rsidRPr="001E3662">
        <w:rPr>
          <w:noProof/>
          <w:lang w:val="en-GB"/>
        </w:rPr>
        <w:t>loading Jupyter</w:t>
      </w:r>
      <w:r w:rsidR="00846F13" w:rsidRPr="001E3662">
        <w:rPr>
          <w:noProof/>
          <w:lang w:val="en-GB"/>
        </w:rPr>
        <w:t>Lab</w:t>
      </w:r>
      <w:r w:rsidRPr="001E3662">
        <w:rPr>
          <w:noProof/>
          <w:lang w:val="en-GB"/>
        </w:rPr>
        <w:t xml:space="preserve">. </w:t>
      </w:r>
      <w:r w:rsidR="00E12357" w:rsidRPr="001E3662">
        <w:rPr>
          <w:noProof/>
          <w:lang w:val="en-GB"/>
        </w:rPr>
        <w:t xml:space="preserve">Under normal circumstances, </w:t>
      </w:r>
      <w:r w:rsidR="00265BE2" w:rsidRPr="001E3662">
        <w:rPr>
          <w:noProof/>
          <w:lang w:val="en-GB"/>
        </w:rPr>
        <w:t xml:space="preserve">the JupyterLab environment will be launched automatically in a new window or a new tab of </w:t>
      </w:r>
      <w:r w:rsidRPr="001E3662">
        <w:rPr>
          <w:noProof/>
          <w:lang w:val="en-GB"/>
        </w:rPr>
        <w:t xml:space="preserve">the </w:t>
      </w:r>
      <w:r w:rsidR="00E12357" w:rsidRPr="001E3662">
        <w:rPr>
          <w:noProof/>
          <w:lang w:val="en-GB"/>
        </w:rPr>
        <w:t>standard internet browser. If it does not start by itself, we can start the internet browser manually and type in the following URL in the address bar: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E12357" w:rsidRPr="002E7FF5" w14:paraId="30E9B9D9" w14:textId="77777777" w:rsidTr="00811D85">
        <w:trPr>
          <w:jc w:val="center"/>
        </w:trPr>
        <w:tc>
          <w:tcPr>
            <w:tcW w:w="9017" w:type="dxa"/>
            <w:shd w:val="clear" w:color="auto" w:fill="D9D9D9" w:themeFill="background1" w:themeFillShade="D9"/>
            <w:vAlign w:val="center"/>
          </w:tcPr>
          <w:p w14:paraId="78F02C8B" w14:textId="5006C4B2" w:rsidR="00E12357" w:rsidRPr="001E3662" w:rsidRDefault="00E12357" w:rsidP="00811D85">
            <w:pPr>
              <w:pStyle w:val="Code"/>
              <w:rPr>
                <w:noProof/>
                <w:lang w:val="en-GB"/>
              </w:rPr>
            </w:pPr>
            <w:r w:rsidRPr="001E3662">
              <w:rPr>
                <w:noProof/>
                <w:color w:val="auto"/>
                <w:lang w:val="en-GB"/>
              </w:rPr>
              <w:t>localhost:8888</w:t>
            </w:r>
            <w:r w:rsidR="00527AE4" w:rsidRPr="001E3662">
              <w:rPr>
                <w:noProof/>
                <w:color w:val="auto"/>
                <w:lang w:val="en-GB"/>
              </w:rPr>
              <w:t>/lab</w:t>
            </w:r>
          </w:p>
        </w:tc>
      </w:tr>
    </w:tbl>
    <w:p w14:paraId="249E3B97" w14:textId="214B3776" w:rsidR="000A7487" w:rsidRPr="001E3662" w:rsidRDefault="00C73E74" w:rsidP="00C95249">
      <w:pPr>
        <w:pStyle w:val="BodyText"/>
        <w:rPr>
          <w:noProof/>
          <w:lang w:val="en-GB"/>
        </w:rPr>
      </w:pPr>
      <w:r w:rsidRPr="001E3662">
        <w:rPr>
          <w:noProof/>
          <w:lang w:val="en-GB"/>
        </w:rPr>
        <w:t>T</w:t>
      </w:r>
      <w:r w:rsidR="00FF3EB0" w:rsidRPr="001E3662">
        <w:rPr>
          <w:noProof/>
          <w:lang w:val="en-GB"/>
        </w:rPr>
        <w:t>he</w:t>
      </w:r>
      <w:r w:rsidRPr="001E3662">
        <w:rPr>
          <w:noProof/>
          <w:lang w:val="en-GB"/>
        </w:rPr>
        <w:t xml:space="preserve"> </w:t>
      </w:r>
      <w:r w:rsidR="00EF0BCD" w:rsidRPr="001E3662">
        <w:rPr>
          <w:noProof/>
          <w:lang w:val="en-GB"/>
        </w:rPr>
        <w:t>start-up</w:t>
      </w:r>
      <w:r w:rsidRPr="001E3662">
        <w:rPr>
          <w:noProof/>
          <w:lang w:val="en-GB"/>
        </w:rPr>
        <w:t xml:space="preserve"> page of </w:t>
      </w:r>
      <w:r w:rsidR="000F6A38" w:rsidRPr="001E3662">
        <w:rPr>
          <w:noProof/>
          <w:lang w:val="en-GB"/>
        </w:rPr>
        <w:t>JupyterLab</w:t>
      </w:r>
      <w:r w:rsidRPr="001E3662">
        <w:rPr>
          <w:noProof/>
          <w:lang w:val="en-GB"/>
        </w:rPr>
        <w:t xml:space="preserve"> will then be loaded</w:t>
      </w:r>
      <w:r w:rsidR="00FF3EB0" w:rsidRPr="001E3662">
        <w:rPr>
          <w:noProof/>
          <w:lang w:val="en-GB"/>
        </w:rPr>
        <w:t>.</w:t>
      </w:r>
    </w:p>
    <w:p w14:paraId="7AD06C33" w14:textId="09957446" w:rsidR="00C73E74" w:rsidRPr="001E3662" w:rsidRDefault="00F919E4" w:rsidP="00C73E74">
      <w:pPr>
        <w:pStyle w:val="Figure-Image-Upper"/>
        <w:rPr>
          <w:color w:val="9900FF"/>
          <w:lang w:val="en-GB"/>
        </w:rPr>
      </w:pPr>
      <w:r w:rsidRPr="001E3662">
        <w:lastRenderedPageBreak/>
        <w:drawing>
          <wp:inline distT="0" distB="0" distL="0" distR="0" wp14:anchorId="459A6790" wp14:editId="341699C2">
            <wp:extent cx="5731961" cy="2999406"/>
            <wp:effectExtent l="19050" t="19050" r="2159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402"/>
                    <a:stretch/>
                  </pic:blipFill>
                  <pic:spPr bwMode="auto">
                    <a:xfrm>
                      <a:off x="0" y="0"/>
                      <a:ext cx="5732145" cy="2999502"/>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284A215" w14:textId="1F553353" w:rsidR="00C73E74" w:rsidRPr="001E3662" w:rsidRDefault="00C73E74" w:rsidP="007F130D">
      <w:pPr>
        <w:pStyle w:val="Caption"/>
        <w:rPr>
          <w:lang w:val="en-GB"/>
        </w:rPr>
      </w:pPr>
      <w:r w:rsidRPr="001E3662">
        <w:rPr>
          <w:lang w:val="en-GB"/>
        </w:rPr>
        <w:t>Figure 3.</w:t>
      </w:r>
      <w:r w:rsidR="00844D62" w:rsidRPr="001E3662">
        <w:rPr>
          <w:lang w:val="en-GB"/>
        </w:rPr>
        <w:fldChar w:fldCharType="begin"/>
      </w:r>
      <w:r w:rsidR="00844D62" w:rsidRPr="001E3662">
        <w:rPr>
          <w:lang w:val="en-GB"/>
        </w:rPr>
        <w:instrText xml:space="preserve"> SEQ Figure \* ARABIC </w:instrText>
      </w:r>
      <w:r w:rsidR="00844D62" w:rsidRPr="001E3662">
        <w:rPr>
          <w:lang w:val="en-GB"/>
        </w:rPr>
        <w:fldChar w:fldCharType="separate"/>
      </w:r>
      <w:r w:rsidR="00E71288" w:rsidRPr="001E3662">
        <w:rPr>
          <w:lang w:val="en-GB"/>
        </w:rPr>
        <w:t>5</w:t>
      </w:r>
      <w:r w:rsidR="00844D62" w:rsidRPr="001E3662">
        <w:rPr>
          <w:lang w:val="en-GB"/>
        </w:rPr>
        <w:fldChar w:fldCharType="end"/>
      </w:r>
      <w:r w:rsidRPr="001E3662">
        <w:rPr>
          <w:lang w:val="en-GB"/>
        </w:rPr>
        <w:t xml:space="preserve"> Start</w:t>
      </w:r>
      <w:r w:rsidR="00EF0BCD" w:rsidRPr="001E3662">
        <w:rPr>
          <w:lang w:val="en-GB"/>
        </w:rPr>
        <w:t>-</w:t>
      </w:r>
      <w:r w:rsidR="00430C45" w:rsidRPr="001E3662">
        <w:rPr>
          <w:lang w:val="en-GB"/>
        </w:rPr>
        <w:t>U</w:t>
      </w:r>
      <w:r w:rsidRPr="001E3662">
        <w:rPr>
          <w:lang w:val="en-GB"/>
        </w:rPr>
        <w:t>p Page of Jupyter</w:t>
      </w:r>
      <w:r w:rsidR="00F919E4" w:rsidRPr="001E3662">
        <w:rPr>
          <w:lang w:val="en-GB"/>
        </w:rPr>
        <w:t>Lab</w:t>
      </w:r>
    </w:p>
    <w:p w14:paraId="526E803F" w14:textId="57B58CC3" w:rsidR="00EB4CDE" w:rsidRPr="00C736D1" w:rsidRDefault="00EB4CDE" w:rsidP="00C95249">
      <w:pPr>
        <w:pStyle w:val="BodyText"/>
        <w:rPr>
          <w:noProof/>
          <w:lang w:val="en-GB"/>
        </w:rPr>
      </w:pPr>
      <w:r w:rsidRPr="00C736D1">
        <w:rPr>
          <w:noProof/>
          <w:lang w:val="en-GB"/>
        </w:rPr>
        <w:t xml:space="preserve">To start a new Python script, you can press on </w:t>
      </w:r>
      <w:r w:rsidR="00883DB6" w:rsidRPr="00C736D1">
        <w:rPr>
          <w:noProof/>
          <w:lang w:val="en-GB"/>
        </w:rPr>
        <w:t xml:space="preserve">the </w:t>
      </w:r>
      <w:r w:rsidRPr="00C736D1">
        <w:rPr>
          <w:noProof/>
          <w:lang w:val="en-GB"/>
        </w:rPr>
        <w:t>“</w:t>
      </w:r>
      <w:r w:rsidR="00883DB6" w:rsidRPr="00C736D1">
        <w:rPr>
          <w:noProof/>
          <w:lang w:val="en-GB"/>
        </w:rPr>
        <w:t>Python 3</w:t>
      </w:r>
      <w:r w:rsidRPr="00C736D1">
        <w:rPr>
          <w:noProof/>
          <w:lang w:val="en-GB"/>
        </w:rPr>
        <w:t xml:space="preserve">” </w:t>
      </w:r>
      <w:r w:rsidR="00883DB6" w:rsidRPr="00C736D1">
        <w:rPr>
          <w:noProof/>
          <w:lang w:val="en-GB"/>
        </w:rPr>
        <w:t xml:space="preserve">button </w:t>
      </w:r>
      <w:r w:rsidRPr="00C736D1">
        <w:rPr>
          <w:noProof/>
          <w:lang w:val="en-GB"/>
        </w:rPr>
        <w:t xml:space="preserve">in the </w:t>
      </w:r>
      <w:r w:rsidR="00883DB6" w:rsidRPr="00C736D1">
        <w:rPr>
          <w:noProof/>
          <w:lang w:val="en-GB"/>
        </w:rPr>
        <w:t>“Notebook” rubric</w:t>
      </w:r>
      <w:r w:rsidRPr="00C736D1">
        <w:rPr>
          <w:noProof/>
          <w:lang w:val="en-GB"/>
        </w:rPr>
        <w:t>.</w:t>
      </w:r>
      <w:r w:rsidR="00C371AE" w:rsidRPr="00C736D1">
        <w:rPr>
          <w:noProof/>
          <w:lang w:val="en-GB"/>
        </w:rPr>
        <w:t xml:space="preserve"> And a</w:t>
      </w:r>
      <w:r w:rsidRPr="00C736D1">
        <w:rPr>
          <w:noProof/>
          <w:lang w:val="en-GB"/>
        </w:rPr>
        <w:t xml:space="preserve"> new tab will appear in</w:t>
      </w:r>
      <w:r w:rsidR="003336B0" w:rsidRPr="00C736D1">
        <w:rPr>
          <w:noProof/>
          <w:lang w:val="en-GB"/>
        </w:rPr>
        <w:t xml:space="preserve"> JupyterLab</w:t>
      </w:r>
      <w:r w:rsidRPr="00C736D1">
        <w:rPr>
          <w:noProof/>
          <w:lang w:val="en-GB"/>
        </w:rPr>
        <w:t xml:space="preserve">. </w:t>
      </w:r>
    </w:p>
    <w:p w14:paraId="5D1C7749" w14:textId="5EDF6F34" w:rsidR="00EB4CDE" w:rsidRPr="00C736D1" w:rsidRDefault="00430EAE" w:rsidP="00F168CA">
      <w:pPr>
        <w:pStyle w:val="Figure-Image-Upper"/>
        <w:rPr>
          <w:lang w:val="en-GB"/>
        </w:rPr>
      </w:pPr>
      <w:r w:rsidRPr="00C736D1">
        <w:drawing>
          <wp:inline distT="0" distB="0" distL="0" distR="0" wp14:anchorId="3CBA0D92" wp14:editId="746EEB20">
            <wp:extent cx="5580000" cy="586792"/>
            <wp:effectExtent l="0" t="0" r="190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694" t="10583" r="2285" b="74077"/>
                    <a:stretch/>
                  </pic:blipFill>
                  <pic:spPr bwMode="auto">
                    <a:xfrm>
                      <a:off x="0" y="0"/>
                      <a:ext cx="5580000" cy="586792"/>
                    </a:xfrm>
                    <a:prstGeom prst="rect">
                      <a:avLst/>
                    </a:prstGeom>
                    <a:ln>
                      <a:noFill/>
                    </a:ln>
                    <a:extLst>
                      <a:ext uri="{53640926-AAD7-44D8-BBD7-CCE9431645EC}">
                        <a14:shadowObscured xmlns:a14="http://schemas.microsoft.com/office/drawing/2010/main"/>
                      </a:ext>
                    </a:extLst>
                  </pic:spPr>
                </pic:pic>
              </a:graphicData>
            </a:graphic>
          </wp:inline>
        </w:drawing>
      </w:r>
    </w:p>
    <w:p w14:paraId="16AB31EC" w14:textId="6DCA5CD1" w:rsidR="00F168CA" w:rsidRPr="00C736D1" w:rsidRDefault="00F168CA" w:rsidP="007F130D">
      <w:pPr>
        <w:pStyle w:val="Caption"/>
        <w:rPr>
          <w:lang w:val="en-GB"/>
        </w:rPr>
      </w:pPr>
      <w:bookmarkStart w:id="23" w:name="_Ref61302232"/>
      <w:r w:rsidRPr="00C736D1">
        <w:rPr>
          <w:lang w:val="en-GB"/>
        </w:rPr>
        <w:t>Figure 3.</w:t>
      </w:r>
      <w:r w:rsidRPr="00C736D1">
        <w:rPr>
          <w:lang w:val="en-GB"/>
        </w:rPr>
        <w:fldChar w:fldCharType="begin"/>
      </w:r>
      <w:r w:rsidRPr="00C736D1">
        <w:rPr>
          <w:lang w:val="en-GB"/>
        </w:rPr>
        <w:instrText xml:space="preserve"> SEQ Figure \* ARABIC </w:instrText>
      </w:r>
      <w:r w:rsidRPr="00C736D1">
        <w:rPr>
          <w:lang w:val="en-GB"/>
        </w:rPr>
        <w:fldChar w:fldCharType="separate"/>
      </w:r>
      <w:r w:rsidR="00E71288" w:rsidRPr="00C736D1">
        <w:rPr>
          <w:lang w:val="en-GB"/>
        </w:rPr>
        <w:t>6</w:t>
      </w:r>
      <w:r w:rsidRPr="00C736D1">
        <w:rPr>
          <w:lang w:val="en-GB"/>
        </w:rPr>
        <w:fldChar w:fldCharType="end"/>
      </w:r>
      <w:bookmarkEnd w:id="23"/>
      <w:r w:rsidRPr="00C736D1">
        <w:rPr>
          <w:lang w:val="en-GB"/>
        </w:rPr>
        <w:t xml:space="preserve"> </w:t>
      </w:r>
      <w:r w:rsidR="00B34664" w:rsidRPr="00C736D1">
        <w:rPr>
          <w:lang w:val="en-GB"/>
        </w:rPr>
        <w:t>Blank</w:t>
      </w:r>
      <w:r w:rsidRPr="00C736D1">
        <w:rPr>
          <w:lang w:val="en-GB"/>
        </w:rPr>
        <w:t xml:space="preserve"> Python Script</w:t>
      </w:r>
    </w:p>
    <w:p w14:paraId="5061FCDC" w14:textId="085EC02F" w:rsidR="008E64C0" w:rsidRPr="00D43C70" w:rsidRDefault="006F407D" w:rsidP="00C95249">
      <w:pPr>
        <w:pStyle w:val="BodyText"/>
        <w:rPr>
          <w:noProof/>
          <w:lang w:val="en-GB"/>
        </w:rPr>
      </w:pPr>
      <w:r w:rsidRPr="00D43C70">
        <w:rPr>
          <w:noProof/>
          <w:lang w:val="en-GB"/>
        </w:rPr>
        <w:t xml:space="preserve">When </w:t>
      </w:r>
      <w:r w:rsidR="008E64C0" w:rsidRPr="00D43C70">
        <w:rPr>
          <w:noProof/>
          <w:lang w:val="en-GB"/>
        </w:rPr>
        <w:t>this page appears, we can start writ</w:t>
      </w:r>
      <w:r w:rsidR="009D4C16" w:rsidRPr="00D43C70">
        <w:rPr>
          <w:noProof/>
          <w:lang w:val="en-GB"/>
        </w:rPr>
        <w:t>ing</w:t>
      </w:r>
      <w:r w:rsidR="008E64C0" w:rsidRPr="00D43C70">
        <w:rPr>
          <w:noProof/>
          <w:lang w:val="en-GB"/>
        </w:rPr>
        <w:t xml:space="preserve"> our program in the</w:t>
      </w:r>
      <w:r w:rsidRPr="00D43C70">
        <w:rPr>
          <w:noProof/>
          <w:lang w:val="en-GB"/>
        </w:rPr>
        <w:t xml:space="preserve"> </w:t>
      </w:r>
      <w:r w:rsidR="00C357FA" w:rsidRPr="00D43C70">
        <w:rPr>
          <w:noProof/>
          <w:lang w:val="en-GB"/>
        </w:rPr>
        <w:t>field</w:t>
      </w:r>
      <w:r w:rsidR="005826B1">
        <w:rPr>
          <w:noProof/>
          <w:lang w:val="en-GB"/>
        </w:rPr>
        <w:t xml:space="preserve"> with </w:t>
      </w:r>
      <w:r w:rsidR="00B2513E">
        <w:rPr>
          <w:noProof/>
          <w:lang w:val="en-GB"/>
        </w:rPr>
        <w:t xml:space="preserve">a </w:t>
      </w:r>
      <w:r w:rsidR="00E96A3B">
        <w:rPr>
          <w:noProof/>
          <w:lang w:val="en-GB"/>
        </w:rPr>
        <w:t xml:space="preserve">thick </w:t>
      </w:r>
      <w:r w:rsidR="005826B1">
        <w:rPr>
          <w:noProof/>
          <w:lang w:val="en-GB"/>
        </w:rPr>
        <w:t>blue</w:t>
      </w:r>
      <w:r w:rsidR="00B2513E">
        <w:rPr>
          <w:noProof/>
          <w:lang w:val="en-GB"/>
        </w:rPr>
        <w:t xml:space="preserve"> bar </w:t>
      </w:r>
      <w:r w:rsidR="00E96A3B">
        <w:rPr>
          <w:noProof/>
          <w:lang w:val="en-GB"/>
        </w:rPr>
        <w:t>on the left end</w:t>
      </w:r>
      <w:r w:rsidR="008E64C0" w:rsidRPr="00D43C70">
        <w:rPr>
          <w:noProof/>
          <w:lang w:val="en-GB"/>
        </w:rPr>
        <w:t>.</w:t>
      </w:r>
    </w:p>
    <w:p w14:paraId="22FEC3A5" w14:textId="4B2B28AB" w:rsidR="00C2320E" w:rsidRPr="00D43C70" w:rsidRDefault="00C2320E" w:rsidP="0094681F">
      <w:pPr>
        <w:pStyle w:val="Heading3"/>
        <w:tabs>
          <w:tab w:val="left" w:pos="709"/>
        </w:tabs>
        <w:rPr>
          <w:noProof/>
          <w:lang w:val="en-GB"/>
        </w:rPr>
      </w:pPr>
      <w:r w:rsidRPr="00D43C70">
        <w:rPr>
          <w:noProof/>
          <w:lang w:val="en-GB"/>
        </w:rPr>
        <w:t>1.</w:t>
      </w:r>
      <w:r w:rsidR="00101FE5" w:rsidRPr="00D43C70">
        <w:rPr>
          <w:noProof/>
          <w:lang w:val="en-GB"/>
        </w:rPr>
        <w:t>3</w:t>
      </w:r>
      <w:r w:rsidRPr="00D43C70">
        <w:rPr>
          <w:noProof/>
          <w:lang w:val="en-GB"/>
        </w:rPr>
        <w:tab/>
      </w:r>
      <w:r w:rsidR="001E1E98" w:rsidRPr="00D43C70">
        <w:rPr>
          <w:noProof/>
          <w:lang w:val="en-GB"/>
        </w:rPr>
        <w:t>Working</w:t>
      </w:r>
      <w:r w:rsidR="003454DD" w:rsidRPr="00D43C70">
        <w:rPr>
          <w:noProof/>
          <w:lang w:val="en-GB"/>
        </w:rPr>
        <w:t xml:space="preserve"> with</w:t>
      </w:r>
      <w:r w:rsidRPr="00D43C70">
        <w:rPr>
          <w:noProof/>
          <w:lang w:val="en-GB"/>
        </w:rPr>
        <w:t xml:space="preserve"> Jupyter</w:t>
      </w:r>
      <w:r w:rsidR="00AF0FA7">
        <w:rPr>
          <w:noProof/>
          <w:lang w:val="en-GB"/>
        </w:rPr>
        <w:t>Lab</w:t>
      </w:r>
    </w:p>
    <w:p w14:paraId="51527ED6" w14:textId="094CC5F8" w:rsidR="00C73E74" w:rsidRPr="00897CFF" w:rsidRDefault="00776030" w:rsidP="00C2320E">
      <w:pPr>
        <w:pStyle w:val="BodyText"/>
        <w:rPr>
          <w:noProof/>
          <w:lang w:val="en-GB"/>
        </w:rPr>
      </w:pPr>
      <w:r w:rsidRPr="00897CFF">
        <w:rPr>
          <w:noProof/>
          <w:lang w:eastAsia="en-SG"/>
        </w:rPr>
        <w:drawing>
          <wp:anchor distT="0" distB="0" distL="17780" distR="53975" simplePos="0" relativeHeight="251658240" behindDoc="0" locked="0" layoutInCell="1" allowOverlap="1" wp14:anchorId="6A15955C" wp14:editId="2B113F74">
            <wp:simplePos x="0" y="0"/>
            <wp:positionH relativeFrom="column">
              <wp:posOffset>5291284</wp:posOffset>
            </wp:positionH>
            <wp:positionV relativeFrom="paragraph">
              <wp:posOffset>26670</wp:posOffset>
            </wp:positionV>
            <wp:extent cx="208280" cy="190500"/>
            <wp:effectExtent l="19050" t="19050" r="20320" b="1905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9209" t="14502" r="69469" b="83280"/>
                    <a:stretch/>
                  </pic:blipFill>
                  <pic:spPr bwMode="auto">
                    <a:xfrm>
                      <a:off x="0" y="0"/>
                      <a:ext cx="208280" cy="190500"/>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1EF5" w:rsidRPr="00897CFF">
        <w:rPr>
          <w:noProof/>
          <w:lang w:val="en-GB"/>
        </w:rPr>
        <w:t xml:space="preserve">Each </w:t>
      </w:r>
      <w:r w:rsidR="00CC5625" w:rsidRPr="00897CFF">
        <w:rPr>
          <w:noProof/>
          <w:lang w:val="en-GB"/>
        </w:rPr>
        <w:t>Python program</w:t>
      </w:r>
      <w:r w:rsidR="00633293" w:rsidRPr="00897CFF">
        <w:rPr>
          <w:noProof/>
          <w:lang w:val="en-GB"/>
        </w:rPr>
        <w:t xml:space="preserve"> written in a JupyterLab cell</w:t>
      </w:r>
      <w:r w:rsidR="00F51EF5" w:rsidRPr="00897CFF">
        <w:rPr>
          <w:noProof/>
          <w:lang w:val="en-GB"/>
        </w:rPr>
        <w:t xml:space="preserve"> can be executed by </w:t>
      </w:r>
      <w:r w:rsidR="00CC5625" w:rsidRPr="00897CFF">
        <w:rPr>
          <w:noProof/>
          <w:lang w:val="en-GB"/>
        </w:rPr>
        <w:t>click</w:t>
      </w:r>
      <w:r w:rsidR="00F51EF5" w:rsidRPr="00897CFF">
        <w:rPr>
          <w:noProof/>
          <w:lang w:val="en-GB"/>
        </w:rPr>
        <w:t xml:space="preserve">ing </w:t>
      </w:r>
      <w:r w:rsidR="00776039" w:rsidRPr="00897CFF">
        <w:rPr>
          <w:noProof/>
          <w:lang w:val="en-GB"/>
        </w:rPr>
        <w:t xml:space="preserve">         </w:t>
      </w:r>
      <w:r w:rsidR="000B08BA" w:rsidRPr="00897CFF">
        <w:rPr>
          <w:noProof/>
          <w:lang w:val="en-GB"/>
        </w:rPr>
        <w:t>or press</w:t>
      </w:r>
      <w:r w:rsidR="000E7A33" w:rsidRPr="00897CFF">
        <w:rPr>
          <w:noProof/>
          <w:lang w:val="en-GB"/>
        </w:rPr>
        <w:t>ing</w:t>
      </w:r>
      <w:r w:rsidR="000B08BA" w:rsidRPr="00897CFF">
        <w:rPr>
          <w:noProof/>
          <w:lang w:val="en-GB"/>
        </w:rPr>
        <w:t xml:space="preserve"> the </w:t>
      </w:r>
      <w:r w:rsidR="009D06B6" w:rsidRPr="00897CFF">
        <w:rPr>
          <w:noProof/>
          <w:lang w:val="en-GB"/>
        </w:rPr>
        <w:t xml:space="preserve">key combination </w:t>
      </w:r>
      <w:r w:rsidR="000B08BA" w:rsidRPr="00897CFF">
        <w:rPr>
          <w:noProof/>
          <w:lang w:val="en-GB"/>
        </w:rPr>
        <w:t>CTRL + ENTER</w:t>
      </w:r>
      <w:r w:rsidR="009D06B6" w:rsidRPr="00897CFF">
        <w:rPr>
          <w:noProof/>
          <w:lang w:val="en-GB"/>
        </w:rPr>
        <w:t>.</w:t>
      </w:r>
      <w:r w:rsidR="00B14539" w:rsidRPr="00897CFF">
        <w:rPr>
          <w:noProof/>
          <w:lang w:val="en-GB"/>
        </w:rPr>
        <w:t xml:space="preserve"> The output </w:t>
      </w:r>
      <w:r w:rsidR="009D1EA4" w:rsidRPr="00897CFF">
        <w:rPr>
          <w:noProof/>
          <w:lang w:val="en-GB"/>
        </w:rPr>
        <w:t>of the program</w:t>
      </w:r>
      <w:r w:rsidR="005D24EB" w:rsidRPr="00897CFF">
        <w:rPr>
          <w:noProof/>
          <w:lang w:val="en-GB"/>
        </w:rPr>
        <w:t xml:space="preserve"> script</w:t>
      </w:r>
      <w:r w:rsidR="009D1EA4" w:rsidRPr="00897CFF">
        <w:rPr>
          <w:noProof/>
          <w:lang w:val="en-GB"/>
        </w:rPr>
        <w:t xml:space="preserve"> </w:t>
      </w:r>
      <w:r w:rsidR="00B14539" w:rsidRPr="00897CFF">
        <w:rPr>
          <w:noProof/>
          <w:lang w:val="en-GB"/>
        </w:rPr>
        <w:t xml:space="preserve">will then </w:t>
      </w:r>
      <w:r w:rsidR="00EA6868" w:rsidRPr="00897CFF">
        <w:rPr>
          <w:noProof/>
          <w:lang w:val="en-GB"/>
        </w:rPr>
        <w:t>be printed</w:t>
      </w:r>
      <w:r w:rsidR="00B14539" w:rsidRPr="00897CFF">
        <w:rPr>
          <w:noProof/>
          <w:lang w:val="en-GB"/>
        </w:rPr>
        <w:t xml:space="preserve"> below the </w:t>
      </w:r>
      <w:r w:rsidR="00472465" w:rsidRPr="00897CFF">
        <w:rPr>
          <w:noProof/>
          <w:lang w:val="en-GB"/>
        </w:rPr>
        <w:t>input box</w:t>
      </w:r>
      <w:r w:rsidR="001D0EC1" w:rsidRPr="00897CFF">
        <w:rPr>
          <w:noProof/>
          <w:lang w:val="en-GB"/>
        </w:rPr>
        <w:t xml:space="preserve"> as illustrated in </w:t>
      </w:r>
      <w:r w:rsidR="001D0EC1" w:rsidRPr="00897CFF">
        <w:rPr>
          <w:noProof/>
          <w:lang w:val="en-GB"/>
        </w:rPr>
        <w:fldChar w:fldCharType="begin"/>
      </w:r>
      <w:r w:rsidR="001D0EC1" w:rsidRPr="00897CFF">
        <w:rPr>
          <w:noProof/>
          <w:lang w:val="en-GB"/>
        </w:rPr>
        <w:instrText xml:space="preserve"> REF _Ref61302146 \h </w:instrText>
      </w:r>
      <w:r w:rsidR="001D0EC1" w:rsidRPr="00897CFF">
        <w:rPr>
          <w:noProof/>
          <w:lang w:val="en-GB"/>
        </w:rPr>
      </w:r>
      <w:r w:rsidR="001D0EC1" w:rsidRPr="00897CFF">
        <w:rPr>
          <w:noProof/>
          <w:lang w:val="en-GB"/>
        </w:rPr>
        <w:fldChar w:fldCharType="separate"/>
      </w:r>
      <w:r w:rsidR="00E71288" w:rsidRPr="00897CFF">
        <w:rPr>
          <w:noProof/>
          <w:lang w:val="en-GB"/>
        </w:rPr>
        <w:t>Figure 3.7</w:t>
      </w:r>
      <w:r w:rsidR="001D0EC1" w:rsidRPr="00897CFF">
        <w:rPr>
          <w:noProof/>
          <w:lang w:val="en-GB"/>
        </w:rPr>
        <w:fldChar w:fldCharType="end"/>
      </w:r>
      <w:r w:rsidR="00DA42E2" w:rsidRPr="00897CFF">
        <w:rPr>
          <w:noProof/>
          <w:lang w:val="en-GB"/>
        </w:rPr>
        <w:t>.</w:t>
      </w:r>
    </w:p>
    <w:p w14:paraId="45FB7ADE" w14:textId="519E079A" w:rsidR="00EE1EFA" w:rsidRPr="00897CFF" w:rsidRDefault="006B10D1" w:rsidP="00EE1EFA">
      <w:pPr>
        <w:pStyle w:val="Figure-Image-Upper"/>
        <w:rPr>
          <w:color w:val="9900FF"/>
          <w:lang w:val="en-GB"/>
        </w:rPr>
      </w:pPr>
      <w:r w:rsidRPr="00897CFF">
        <w:drawing>
          <wp:inline distT="0" distB="0" distL="0" distR="0" wp14:anchorId="36968706" wp14:editId="70FF5957">
            <wp:extent cx="5580000" cy="1020407"/>
            <wp:effectExtent l="19050" t="19050" r="20955"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8629" t="10724" r="2191" b="62547"/>
                    <a:stretch/>
                  </pic:blipFill>
                  <pic:spPr bwMode="auto">
                    <a:xfrm>
                      <a:off x="0" y="0"/>
                      <a:ext cx="5580000" cy="1020407"/>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97B5CE5" w14:textId="5496BD50" w:rsidR="00EE1EFA" w:rsidRPr="00897CFF" w:rsidRDefault="00EE1EFA" w:rsidP="007F130D">
      <w:pPr>
        <w:pStyle w:val="Caption"/>
        <w:rPr>
          <w:lang w:val="en-GB"/>
        </w:rPr>
      </w:pPr>
      <w:bookmarkStart w:id="24" w:name="_Ref61302146"/>
      <w:r w:rsidRPr="00897CFF">
        <w:rPr>
          <w:lang w:val="en-GB"/>
        </w:rPr>
        <w:t>Figure 3.</w:t>
      </w:r>
      <w:r w:rsidRPr="00897CFF">
        <w:rPr>
          <w:lang w:val="en-GB"/>
        </w:rPr>
        <w:fldChar w:fldCharType="begin"/>
      </w:r>
      <w:r w:rsidRPr="00897CFF">
        <w:rPr>
          <w:lang w:val="en-GB"/>
        </w:rPr>
        <w:instrText xml:space="preserve"> SEQ Figure \* ARABIC </w:instrText>
      </w:r>
      <w:r w:rsidRPr="00897CFF">
        <w:rPr>
          <w:lang w:val="en-GB"/>
        </w:rPr>
        <w:fldChar w:fldCharType="separate"/>
      </w:r>
      <w:r w:rsidR="00E71288" w:rsidRPr="00897CFF">
        <w:rPr>
          <w:lang w:val="en-GB"/>
        </w:rPr>
        <w:t>7</w:t>
      </w:r>
      <w:r w:rsidRPr="00897CFF">
        <w:rPr>
          <w:lang w:val="en-GB"/>
        </w:rPr>
        <w:fldChar w:fldCharType="end"/>
      </w:r>
      <w:bookmarkEnd w:id="24"/>
      <w:r w:rsidRPr="00897CFF">
        <w:rPr>
          <w:lang w:val="en-GB"/>
        </w:rPr>
        <w:t xml:space="preserve"> Running a Python Script in</w:t>
      </w:r>
      <w:r w:rsidR="00072BA7" w:rsidRPr="00897CFF">
        <w:rPr>
          <w:lang w:val="en-GB"/>
        </w:rPr>
        <w:t xml:space="preserve"> </w:t>
      </w:r>
      <w:r w:rsidRPr="00897CFF">
        <w:rPr>
          <w:lang w:val="en-GB"/>
        </w:rPr>
        <w:t>Jupyter</w:t>
      </w:r>
      <w:r w:rsidR="003E1184" w:rsidRPr="00897CFF">
        <w:rPr>
          <w:lang w:val="en-GB"/>
        </w:rPr>
        <w:t>Lab</w:t>
      </w:r>
    </w:p>
    <w:p w14:paraId="14686B24" w14:textId="612D230A" w:rsidR="00C73E74" w:rsidRPr="00897CFF" w:rsidRDefault="00A50E74" w:rsidP="00C95249">
      <w:pPr>
        <w:pStyle w:val="BodyText"/>
        <w:rPr>
          <w:noProof/>
          <w:lang w:val="en-GB"/>
        </w:rPr>
      </w:pPr>
      <w:r w:rsidRPr="00897CFF">
        <w:rPr>
          <w:noProof/>
          <w:lang w:eastAsia="en-SG"/>
        </w:rPr>
        <w:lastRenderedPageBreak/>
        <w:drawing>
          <wp:anchor distT="0" distB="0" distL="17780" distR="53975" simplePos="0" relativeHeight="251658241" behindDoc="0" locked="0" layoutInCell="1" allowOverlap="1" wp14:anchorId="75DDD11E" wp14:editId="33951234">
            <wp:simplePos x="0" y="0"/>
            <wp:positionH relativeFrom="column">
              <wp:posOffset>4614227</wp:posOffset>
            </wp:positionH>
            <wp:positionV relativeFrom="paragraph">
              <wp:posOffset>285115</wp:posOffset>
            </wp:positionV>
            <wp:extent cx="201295" cy="190500"/>
            <wp:effectExtent l="19050" t="19050" r="27305" b="190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9127" r="83632"/>
                    <a:stretch/>
                  </pic:blipFill>
                  <pic:spPr bwMode="auto">
                    <a:xfrm>
                      <a:off x="0" y="0"/>
                      <a:ext cx="201295" cy="190500"/>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C7288" w:rsidRPr="00897CFF">
        <w:rPr>
          <w:noProof/>
          <w:lang w:val="en-GB"/>
        </w:rPr>
        <w:t xml:space="preserve">After running the first script, </w:t>
      </w:r>
      <w:r w:rsidR="00C8477D" w:rsidRPr="00897CFF">
        <w:rPr>
          <w:noProof/>
          <w:lang w:val="en-GB"/>
        </w:rPr>
        <w:t xml:space="preserve">JupyterLab will usually </w:t>
      </w:r>
      <w:r w:rsidR="00DC7288" w:rsidRPr="00897CFF">
        <w:rPr>
          <w:noProof/>
          <w:lang w:val="en-GB"/>
        </w:rPr>
        <w:t xml:space="preserve">add </w:t>
      </w:r>
      <w:r w:rsidR="00C8477D" w:rsidRPr="00897CFF">
        <w:rPr>
          <w:noProof/>
          <w:lang w:val="en-GB"/>
        </w:rPr>
        <w:t xml:space="preserve">a new </w:t>
      </w:r>
      <w:r w:rsidR="00DC7288" w:rsidRPr="00897CFF">
        <w:rPr>
          <w:noProof/>
          <w:lang w:val="en-GB"/>
        </w:rPr>
        <w:t xml:space="preserve">cell </w:t>
      </w:r>
      <w:r w:rsidR="00EE30FA" w:rsidRPr="00897CFF">
        <w:rPr>
          <w:noProof/>
          <w:lang w:val="en-GB"/>
        </w:rPr>
        <w:t xml:space="preserve">for us </w:t>
      </w:r>
      <w:r w:rsidR="00DC7288" w:rsidRPr="00897CFF">
        <w:rPr>
          <w:noProof/>
          <w:lang w:val="en-GB"/>
        </w:rPr>
        <w:t xml:space="preserve">to </w:t>
      </w:r>
      <w:r w:rsidR="003D0874" w:rsidRPr="00897CFF">
        <w:rPr>
          <w:noProof/>
          <w:lang w:val="en-GB"/>
        </w:rPr>
        <w:t xml:space="preserve">start another task. </w:t>
      </w:r>
      <w:r w:rsidR="00EE30FA" w:rsidRPr="00897CFF">
        <w:rPr>
          <w:noProof/>
          <w:lang w:val="en-GB"/>
        </w:rPr>
        <w:t xml:space="preserve">Nevertheless, we can also </w:t>
      </w:r>
      <w:r w:rsidR="003D0874" w:rsidRPr="00897CFF">
        <w:rPr>
          <w:noProof/>
          <w:lang w:val="en-GB"/>
        </w:rPr>
        <w:t xml:space="preserve">add </w:t>
      </w:r>
      <w:r w:rsidR="00EE30FA" w:rsidRPr="00897CFF">
        <w:rPr>
          <w:noProof/>
          <w:lang w:val="en-GB"/>
        </w:rPr>
        <w:t xml:space="preserve">it manually by </w:t>
      </w:r>
      <w:r w:rsidR="00B5366C" w:rsidRPr="00897CFF">
        <w:rPr>
          <w:noProof/>
          <w:lang w:val="en-GB"/>
        </w:rPr>
        <w:t>press</w:t>
      </w:r>
      <w:r w:rsidR="00EE30FA" w:rsidRPr="00897CFF">
        <w:rPr>
          <w:noProof/>
          <w:lang w:val="en-GB"/>
        </w:rPr>
        <w:t xml:space="preserve">ing       </w:t>
      </w:r>
      <w:r w:rsidR="00715E60" w:rsidRPr="00897CFF">
        <w:rPr>
          <w:noProof/>
          <w:lang w:val="en-GB"/>
        </w:rPr>
        <w:t>.</w:t>
      </w:r>
    </w:p>
    <w:p w14:paraId="7E5E2C5B" w14:textId="1DD8B381" w:rsidR="00A74A38" w:rsidRPr="00897CFF" w:rsidRDefault="001F4DBF" w:rsidP="00E30042">
      <w:pPr>
        <w:pStyle w:val="Figure-Image-Upper"/>
        <w:rPr>
          <w:lang w:val="en-GB"/>
        </w:rPr>
      </w:pPr>
      <w:r w:rsidRPr="00897CFF">
        <w:drawing>
          <wp:inline distT="0" distB="0" distL="0" distR="0" wp14:anchorId="1D6B15C9" wp14:editId="1F5196EE">
            <wp:extent cx="5580000" cy="1289708"/>
            <wp:effectExtent l="19050" t="19050" r="20955"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8696" t="10584" r="2194" b="55663"/>
                    <a:stretch/>
                  </pic:blipFill>
                  <pic:spPr bwMode="auto">
                    <a:xfrm>
                      <a:off x="0" y="0"/>
                      <a:ext cx="5580000" cy="1289708"/>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CA97718" w14:textId="7AD22D02" w:rsidR="00E30042" w:rsidRPr="00897CFF" w:rsidRDefault="00E30042" w:rsidP="007F130D">
      <w:pPr>
        <w:pStyle w:val="Caption"/>
        <w:rPr>
          <w:lang w:val="en-GB"/>
        </w:rPr>
      </w:pPr>
      <w:r w:rsidRPr="00897CFF">
        <w:rPr>
          <w:lang w:val="en-GB"/>
        </w:rPr>
        <w:t>Figure 3.</w:t>
      </w:r>
      <w:r w:rsidRPr="00897CFF">
        <w:rPr>
          <w:lang w:val="en-GB"/>
        </w:rPr>
        <w:fldChar w:fldCharType="begin"/>
      </w:r>
      <w:r w:rsidRPr="00897CFF">
        <w:rPr>
          <w:lang w:val="en-GB"/>
        </w:rPr>
        <w:instrText xml:space="preserve"> SEQ Figure \* ARABIC </w:instrText>
      </w:r>
      <w:r w:rsidRPr="00897CFF">
        <w:rPr>
          <w:lang w:val="en-GB"/>
        </w:rPr>
        <w:fldChar w:fldCharType="separate"/>
      </w:r>
      <w:r w:rsidR="00E71288" w:rsidRPr="00897CFF">
        <w:rPr>
          <w:lang w:val="en-GB"/>
        </w:rPr>
        <w:t>8</w:t>
      </w:r>
      <w:r w:rsidRPr="00897CFF">
        <w:rPr>
          <w:lang w:val="en-GB"/>
        </w:rPr>
        <w:fldChar w:fldCharType="end"/>
      </w:r>
      <w:r w:rsidRPr="00897CFF">
        <w:rPr>
          <w:lang w:val="en-GB"/>
        </w:rPr>
        <w:t xml:space="preserve"> Inserting a New Cell in Jupyter</w:t>
      </w:r>
      <w:r w:rsidR="003E1184" w:rsidRPr="00897CFF">
        <w:rPr>
          <w:lang w:val="en-GB"/>
        </w:rPr>
        <w:t>Lab</w:t>
      </w:r>
    </w:p>
    <w:p w14:paraId="0A0EEE52" w14:textId="2465DA91" w:rsidR="002A5D2A" w:rsidRPr="00D44A78" w:rsidRDefault="002A5D2A" w:rsidP="002A5D2A">
      <w:pPr>
        <w:pStyle w:val="BodyText"/>
        <w:rPr>
          <w:noProof/>
          <w:lang w:val="en-GB"/>
        </w:rPr>
      </w:pPr>
      <w:r w:rsidRPr="00D44A78">
        <w:rPr>
          <w:noProof/>
          <w:lang w:val="en-GB"/>
        </w:rPr>
        <w:t>Once a new cell</w:t>
      </w:r>
      <w:r w:rsidR="00FB208C" w:rsidRPr="00D44A78">
        <w:rPr>
          <w:noProof/>
          <w:lang w:val="en-GB"/>
        </w:rPr>
        <w:t xml:space="preserve"> has been inserted</w:t>
      </w:r>
      <w:r w:rsidRPr="00D44A78">
        <w:rPr>
          <w:noProof/>
          <w:lang w:val="en-GB"/>
        </w:rPr>
        <w:t xml:space="preserve">, </w:t>
      </w:r>
      <w:r w:rsidR="00FB208C" w:rsidRPr="00D44A78">
        <w:rPr>
          <w:noProof/>
          <w:lang w:val="en-GB"/>
        </w:rPr>
        <w:t xml:space="preserve">we </w:t>
      </w:r>
      <w:r w:rsidRPr="00D44A78">
        <w:rPr>
          <w:noProof/>
          <w:lang w:val="en-GB"/>
        </w:rPr>
        <w:t xml:space="preserve">can write another set of script in it. </w:t>
      </w:r>
      <w:r w:rsidR="00DA5FE2" w:rsidRPr="00D44A78">
        <w:rPr>
          <w:noProof/>
          <w:lang w:val="en-GB"/>
        </w:rPr>
        <w:t xml:space="preserve">We </w:t>
      </w:r>
      <w:r w:rsidR="00706DF7" w:rsidRPr="00D44A78">
        <w:rPr>
          <w:noProof/>
          <w:lang w:val="en-GB"/>
        </w:rPr>
        <w:t xml:space="preserve">can also choose to go back to </w:t>
      </w:r>
      <w:r w:rsidR="00DA5FE2" w:rsidRPr="00D44A78">
        <w:rPr>
          <w:noProof/>
          <w:lang w:val="en-GB"/>
        </w:rPr>
        <w:t xml:space="preserve">the previous </w:t>
      </w:r>
      <w:r w:rsidR="00706DF7" w:rsidRPr="00D44A78">
        <w:rPr>
          <w:noProof/>
          <w:lang w:val="en-GB"/>
        </w:rPr>
        <w:t>cell and modify the code written there.</w:t>
      </w:r>
    </w:p>
    <w:p w14:paraId="02D4FBAD" w14:textId="51F62FA5" w:rsidR="000653DF" w:rsidRPr="00D44A78" w:rsidRDefault="000653DF" w:rsidP="000653DF">
      <w:pPr>
        <w:pStyle w:val="BodyText"/>
        <w:rPr>
          <w:noProof/>
          <w:lang w:val="en-GB"/>
        </w:rPr>
      </w:pPr>
      <w:r w:rsidRPr="00D44A78">
        <w:rPr>
          <w:noProof/>
          <w:lang w:val="en-GB"/>
        </w:rPr>
        <w:t>Note that in Jupyter</w:t>
      </w:r>
      <w:r w:rsidR="00AC74B2" w:rsidRPr="00D44A78">
        <w:rPr>
          <w:noProof/>
          <w:lang w:val="en-GB"/>
        </w:rPr>
        <w:t>Lab</w:t>
      </w:r>
      <w:r w:rsidRPr="00D44A78">
        <w:rPr>
          <w:noProof/>
          <w:lang w:val="en-GB"/>
        </w:rPr>
        <w:t>, Python only execute</w:t>
      </w:r>
      <w:r w:rsidR="001113E3" w:rsidRPr="00D44A78">
        <w:rPr>
          <w:noProof/>
          <w:lang w:val="en-GB"/>
        </w:rPr>
        <w:t>s</w:t>
      </w:r>
      <w:r w:rsidRPr="00D44A78">
        <w:rPr>
          <w:noProof/>
          <w:lang w:val="en-GB"/>
        </w:rPr>
        <w:t xml:space="preserve"> the code written in </w:t>
      </w:r>
      <w:r w:rsidRPr="00D44A78">
        <w:rPr>
          <w:i/>
          <w:iCs/>
          <w:noProof/>
          <w:lang w:val="en-GB"/>
        </w:rPr>
        <w:t>one</w:t>
      </w:r>
      <w:r w:rsidRPr="00D44A78">
        <w:rPr>
          <w:noProof/>
          <w:lang w:val="en-GB"/>
        </w:rPr>
        <w:t xml:space="preserve"> cell. In other words, we can return to the “upper” cells and </w:t>
      </w:r>
      <w:r w:rsidR="00666160" w:rsidRPr="00D44A78">
        <w:rPr>
          <w:noProof/>
          <w:lang w:val="en-GB"/>
        </w:rPr>
        <w:t>re-run</w:t>
      </w:r>
      <w:r w:rsidRPr="00D44A78">
        <w:rPr>
          <w:noProof/>
          <w:lang w:val="en-GB"/>
        </w:rPr>
        <w:t xml:space="preserve"> the code there when it is necessary.</w:t>
      </w:r>
      <w:r w:rsidR="00DD2D03" w:rsidRPr="00D44A78">
        <w:rPr>
          <w:noProof/>
          <w:lang w:val="en-GB"/>
        </w:rPr>
        <w:t xml:space="preserve"> If we want to execute the </w:t>
      </w:r>
      <w:r w:rsidR="008A3E02" w:rsidRPr="00D44A78">
        <w:rPr>
          <w:noProof/>
          <w:lang w:val="en-GB"/>
        </w:rPr>
        <w:t>program</w:t>
      </w:r>
      <w:r w:rsidR="006144B7" w:rsidRPr="00D44A78">
        <w:rPr>
          <w:noProof/>
          <w:lang w:val="en-GB"/>
        </w:rPr>
        <w:t>s</w:t>
      </w:r>
      <w:r w:rsidR="008A3E02" w:rsidRPr="00D44A78">
        <w:rPr>
          <w:noProof/>
          <w:lang w:val="en-GB"/>
        </w:rPr>
        <w:t xml:space="preserve"> in all cells, we can go to the “</w:t>
      </w:r>
      <w:r w:rsidR="00AD6F5B" w:rsidRPr="00D44A78">
        <w:rPr>
          <w:noProof/>
          <w:lang w:val="en-GB"/>
        </w:rPr>
        <w:t>Kernel” menu and select “Restart</w:t>
      </w:r>
      <w:r w:rsidR="00BF3E27" w:rsidRPr="00D44A78">
        <w:rPr>
          <w:noProof/>
          <w:lang w:val="en-GB"/>
        </w:rPr>
        <w:t xml:space="preserve"> Kernel</w:t>
      </w:r>
      <w:r w:rsidR="00AD6F5B" w:rsidRPr="00D44A78">
        <w:rPr>
          <w:noProof/>
          <w:lang w:val="en-GB"/>
        </w:rPr>
        <w:t xml:space="preserve"> &amp; Run All</w:t>
      </w:r>
      <w:r w:rsidR="00BF3E27" w:rsidRPr="00D44A78">
        <w:rPr>
          <w:noProof/>
          <w:lang w:val="en-GB"/>
        </w:rPr>
        <w:t xml:space="preserve"> Cells…</w:t>
      </w:r>
      <w:r w:rsidR="00AD6F5B" w:rsidRPr="00D44A78">
        <w:rPr>
          <w:noProof/>
          <w:lang w:val="en-GB"/>
        </w:rPr>
        <w:t>”. In this case,</w:t>
      </w:r>
      <w:r w:rsidR="008D3D2D" w:rsidRPr="00D44A78">
        <w:rPr>
          <w:noProof/>
          <w:lang w:val="en-GB"/>
        </w:rPr>
        <w:t xml:space="preserve"> we have to pay attention </w:t>
      </w:r>
      <w:r w:rsidR="006D4F30" w:rsidRPr="00D44A78">
        <w:rPr>
          <w:noProof/>
          <w:lang w:val="en-GB"/>
        </w:rPr>
        <w:t xml:space="preserve">to </w:t>
      </w:r>
      <w:r w:rsidR="00AD6F5B" w:rsidRPr="00D44A78">
        <w:rPr>
          <w:noProof/>
          <w:lang w:val="en-GB"/>
        </w:rPr>
        <w:t xml:space="preserve">the sequence </w:t>
      </w:r>
      <w:r w:rsidR="00690BAB" w:rsidRPr="00D44A78">
        <w:rPr>
          <w:noProof/>
          <w:lang w:val="en-GB"/>
        </w:rPr>
        <w:t>of the cells</w:t>
      </w:r>
      <w:r w:rsidR="00512E5D" w:rsidRPr="00D44A78">
        <w:rPr>
          <w:noProof/>
          <w:lang w:val="en-GB"/>
        </w:rPr>
        <w:t xml:space="preserve"> since the logical flow among the</w:t>
      </w:r>
      <w:r w:rsidR="007260DF" w:rsidRPr="00D44A78">
        <w:rPr>
          <w:noProof/>
          <w:lang w:val="en-GB"/>
        </w:rPr>
        <w:t>m</w:t>
      </w:r>
      <w:r w:rsidR="00512E5D" w:rsidRPr="00D44A78">
        <w:rPr>
          <w:noProof/>
          <w:lang w:val="en-GB"/>
        </w:rPr>
        <w:t xml:space="preserve"> </w:t>
      </w:r>
      <w:r w:rsidR="002C2AA9" w:rsidRPr="00D44A78">
        <w:rPr>
          <w:noProof/>
          <w:lang w:val="en-GB"/>
        </w:rPr>
        <w:t xml:space="preserve">will </w:t>
      </w:r>
      <w:r w:rsidR="00512E5D" w:rsidRPr="00D44A78">
        <w:rPr>
          <w:noProof/>
          <w:lang w:val="en-GB"/>
        </w:rPr>
        <w:t>become relevant</w:t>
      </w:r>
      <w:r w:rsidR="00690BAB" w:rsidRPr="00D44A78">
        <w:rPr>
          <w:noProof/>
          <w:lang w:val="en-GB"/>
        </w:rPr>
        <w:t>.</w:t>
      </w:r>
    </w:p>
    <w:p w14:paraId="1FA042B1" w14:textId="638D449F" w:rsidR="00FB208C" w:rsidRPr="00D44A78" w:rsidRDefault="006528F1" w:rsidP="002A5D2A">
      <w:pPr>
        <w:pStyle w:val="BodyText"/>
        <w:rPr>
          <w:noProof/>
          <w:lang w:val="en-GB"/>
        </w:rPr>
      </w:pPr>
      <w:r w:rsidRPr="00D44A78">
        <w:rPr>
          <w:noProof/>
          <w:lang w:val="en-GB"/>
        </w:rPr>
        <w:t>In the “Edit” menu, there are many functions that Jupyter</w:t>
      </w:r>
      <w:r w:rsidR="003E1184" w:rsidRPr="00D44A78">
        <w:rPr>
          <w:noProof/>
          <w:lang w:val="en-GB"/>
        </w:rPr>
        <w:t>Lab</w:t>
      </w:r>
      <w:r w:rsidR="00072BA7" w:rsidRPr="00D44A78">
        <w:rPr>
          <w:noProof/>
          <w:lang w:val="en-GB"/>
        </w:rPr>
        <w:t xml:space="preserve"> </w:t>
      </w:r>
      <w:r w:rsidR="001F0448" w:rsidRPr="00D44A78">
        <w:rPr>
          <w:noProof/>
          <w:lang w:val="en-GB"/>
        </w:rPr>
        <w:t xml:space="preserve">provides </w:t>
      </w:r>
      <w:r w:rsidR="0003399E" w:rsidRPr="00D44A78">
        <w:rPr>
          <w:noProof/>
          <w:lang w:val="en-GB"/>
        </w:rPr>
        <w:t xml:space="preserve">to </w:t>
      </w:r>
      <w:r w:rsidR="001F0448" w:rsidRPr="00D44A78">
        <w:rPr>
          <w:noProof/>
          <w:lang w:val="en-GB"/>
        </w:rPr>
        <w:t>restructur</w:t>
      </w:r>
      <w:r w:rsidR="0003399E" w:rsidRPr="00D44A78">
        <w:rPr>
          <w:noProof/>
          <w:lang w:val="en-GB"/>
        </w:rPr>
        <w:t>e</w:t>
      </w:r>
      <w:r w:rsidR="001F0448" w:rsidRPr="00D44A78">
        <w:rPr>
          <w:noProof/>
          <w:lang w:val="en-GB"/>
        </w:rPr>
        <w:t xml:space="preserve"> our </w:t>
      </w:r>
      <w:r w:rsidR="005C1032" w:rsidRPr="00D44A78">
        <w:rPr>
          <w:noProof/>
          <w:lang w:val="en-GB"/>
        </w:rPr>
        <w:t>Python scripts</w:t>
      </w:r>
      <w:r w:rsidR="00B1005E" w:rsidRPr="00D44A78">
        <w:rPr>
          <w:noProof/>
          <w:lang w:val="en-GB"/>
        </w:rPr>
        <w:t>. For example, we can switch the order of the cells</w:t>
      </w:r>
      <w:r w:rsidR="00C613E0" w:rsidRPr="00D44A78">
        <w:rPr>
          <w:noProof/>
          <w:lang w:val="en-GB"/>
        </w:rPr>
        <w:t xml:space="preserve"> by moving them up and down</w:t>
      </w:r>
      <w:r w:rsidR="00030317" w:rsidRPr="00D44A78">
        <w:rPr>
          <w:noProof/>
          <w:lang w:val="en-GB"/>
        </w:rPr>
        <w:t>.</w:t>
      </w:r>
      <w:r w:rsidR="00B1005E" w:rsidRPr="00D44A78">
        <w:rPr>
          <w:noProof/>
          <w:lang w:val="en-GB"/>
        </w:rPr>
        <w:t xml:space="preserve"> </w:t>
      </w:r>
      <w:r w:rsidR="00030317" w:rsidRPr="00D44A78">
        <w:rPr>
          <w:noProof/>
          <w:lang w:val="en-GB"/>
        </w:rPr>
        <w:t>W</w:t>
      </w:r>
      <w:r w:rsidR="00C613E0" w:rsidRPr="00D44A78">
        <w:rPr>
          <w:noProof/>
          <w:lang w:val="en-GB"/>
        </w:rPr>
        <w:t xml:space="preserve">e can also </w:t>
      </w:r>
      <w:r w:rsidR="002B085E" w:rsidRPr="00D44A78">
        <w:rPr>
          <w:noProof/>
          <w:lang w:val="en-GB"/>
        </w:rPr>
        <w:t>c</w:t>
      </w:r>
      <w:r w:rsidR="0043394F" w:rsidRPr="00D44A78">
        <w:rPr>
          <w:noProof/>
          <w:lang w:val="en-GB"/>
        </w:rPr>
        <w:t>ut</w:t>
      </w:r>
      <w:r w:rsidR="00E54F7F" w:rsidRPr="00D44A78">
        <w:rPr>
          <w:noProof/>
          <w:lang w:val="en-GB"/>
        </w:rPr>
        <w:t xml:space="preserve">, </w:t>
      </w:r>
      <w:r w:rsidR="00B00CB6" w:rsidRPr="00D44A78">
        <w:rPr>
          <w:noProof/>
          <w:lang w:val="en-GB"/>
        </w:rPr>
        <w:t>copy</w:t>
      </w:r>
      <w:r w:rsidR="003C4B7E" w:rsidRPr="00D44A78">
        <w:rPr>
          <w:noProof/>
          <w:lang w:val="en-GB"/>
        </w:rPr>
        <w:t>, paste</w:t>
      </w:r>
      <w:r w:rsidR="008B08A8" w:rsidRPr="00D44A78">
        <w:rPr>
          <w:noProof/>
          <w:lang w:val="en-GB"/>
        </w:rPr>
        <w:t xml:space="preserve">, </w:t>
      </w:r>
      <w:r w:rsidR="008B1AED" w:rsidRPr="00D44A78">
        <w:rPr>
          <w:noProof/>
          <w:lang w:val="en-GB"/>
        </w:rPr>
        <w:t xml:space="preserve">and </w:t>
      </w:r>
      <w:r w:rsidR="003C4B7E" w:rsidRPr="00D44A78">
        <w:rPr>
          <w:noProof/>
          <w:lang w:val="en-GB"/>
        </w:rPr>
        <w:t xml:space="preserve">delete </w:t>
      </w:r>
      <w:r w:rsidR="004744CF" w:rsidRPr="00D44A78">
        <w:rPr>
          <w:noProof/>
          <w:lang w:val="en-GB"/>
        </w:rPr>
        <w:t>them</w:t>
      </w:r>
      <w:r w:rsidR="008B1AED" w:rsidRPr="00D44A78">
        <w:rPr>
          <w:noProof/>
          <w:lang w:val="en-GB"/>
        </w:rPr>
        <w:t xml:space="preserve">. </w:t>
      </w:r>
      <w:r w:rsidR="00CD0024" w:rsidRPr="00D44A78">
        <w:rPr>
          <w:noProof/>
          <w:lang w:val="en-GB"/>
        </w:rPr>
        <w:t xml:space="preserve">JupyterLab enables us to </w:t>
      </w:r>
      <w:r w:rsidR="00B1005E" w:rsidRPr="00D44A78">
        <w:rPr>
          <w:noProof/>
          <w:lang w:val="en-GB"/>
        </w:rPr>
        <w:t xml:space="preserve">merge multiple cells into one or split a single cell into </w:t>
      </w:r>
      <w:r w:rsidR="00232277" w:rsidRPr="00D44A78">
        <w:rPr>
          <w:noProof/>
          <w:lang w:val="en-GB"/>
        </w:rPr>
        <w:t xml:space="preserve">two or more </w:t>
      </w:r>
      <w:r w:rsidR="00B1005E" w:rsidRPr="00D44A78">
        <w:rPr>
          <w:noProof/>
          <w:lang w:val="en-GB"/>
        </w:rPr>
        <w:t>cells</w:t>
      </w:r>
      <w:r w:rsidR="00BF5CDC" w:rsidRPr="00D44A78">
        <w:rPr>
          <w:noProof/>
          <w:lang w:val="en-GB"/>
        </w:rPr>
        <w:t xml:space="preserve"> as well</w:t>
      </w:r>
      <w:r w:rsidR="00C37AFF" w:rsidRPr="00D44A78">
        <w:rPr>
          <w:noProof/>
          <w:lang w:val="en-GB"/>
        </w:rPr>
        <w:t>.</w:t>
      </w:r>
    </w:p>
    <w:p w14:paraId="3B67B786" w14:textId="14A88B18" w:rsidR="006F407D" w:rsidRPr="006B3CCE" w:rsidRDefault="00B15F4F" w:rsidP="00FB208C">
      <w:pPr>
        <w:pStyle w:val="Figure-Image-Upper"/>
        <w:rPr>
          <w:color w:val="9900FF"/>
          <w:lang w:val="en-GB"/>
        </w:rPr>
      </w:pPr>
      <w:r w:rsidRPr="006B3CCE">
        <w:lastRenderedPageBreak/>
        <w:drawing>
          <wp:inline distT="0" distB="0" distL="0" distR="0" wp14:anchorId="20ECDF94" wp14:editId="0F88827A">
            <wp:extent cx="5580000" cy="2966043"/>
            <wp:effectExtent l="19050" t="19050" r="20955" b="254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575" t="7055" r="2702"/>
                    <a:stretch/>
                  </pic:blipFill>
                  <pic:spPr bwMode="auto">
                    <a:xfrm>
                      <a:off x="0" y="0"/>
                      <a:ext cx="5580000" cy="2966043"/>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753EFC77" w14:textId="0752ACCB" w:rsidR="00E27F4F" w:rsidRPr="006B3CCE" w:rsidRDefault="00E27F4F" w:rsidP="007F130D">
      <w:pPr>
        <w:pStyle w:val="Caption"/>
        <w:rPr>
          <w:lang w:val="en-GB"/>
        </w:rPr>
      </w:pPr>
      <w:r w:rsidRPr="006B3CCE">
        <w:rPr>
          <w:lang w:val="en-GB"/>
        </w:rPr>
        <w:t>Figure 3.</w:t>
      </w:r>
      <w:r w:rsidRPr="00323D66">
        <w:rPr>
          <w:lang w:val="en-GB"/>
        </w:rPr>
        <w:fldChar w:fldCharType="begin"/>
      </w:r>
      <w:r w:rsidRPr="006B3CCE">
        <w:rPr>
          <w:lang w:val="en-GB"/>
        </w:rPr>
        <w:instrText xml:space="preserve"> SEQ Figure \* ARABIC </w:instrText>
      </w:r>
      <w:r w:rsidRPr="00323D66">
        <w:rPr>
          <w:lang w:val="en-GB"/>
        </w:rPr>
        <w:fldChar w:fldCharType="separate"/>
      </w:r>
      <w:r w:rsidR="00E71288" w:rsidRPr="006B3CCE">
        <w:rPr>
          <w:lang w:val="en-GB"/>
        </w:rPr>
        <w:t>9</w:t>
      </w:r>
      <w:r w:rsidRPr="00323D66">
        <w:rPr>
          <w:lang w:val="en-GB"/>
        </w:rPr>
        <w:fldChar w:fldCharType="end"/>
      </w:r>
      <w:r w:rsidRPr="006B3CCE">
        <w:rPr>
          <w:lang w:val="en-GB"/>
        </w:rPr>
        <w:t xml:space="preserve"> </w:t>
      </w:r>
      <w:r w:rsidR="003B38B4" w:rsidRPr="006B3CCE">
        <w:rPr>
          <w:lang w:val="en-GB"/>
        </w:rPr>
        <w:t xml:space="preserve">Functions Included in the </w:t>
      </w:r>
      <w:r w:rsidR="00D54FAB" w:rsidRPr="006B3CCE">
        <w:rPr>
          <w:lang w:val="en-GB"/>
        </w:rPr>
        <w:t xml:space="preserve">Edit Menu of </w:t>
      </w:r>
      <w:r w:rsidR="003B38B4" w:rsidRPr="006B3CCE">
        <w:rPr>
          <w:lang w:val="en-GB"/>
        </w:rPr>
        <w:t>Jupyter</w:t>
      </w:r>
      <w:r w:rsidR="00B9167A" w:rsidRPr="006B3CCE">
        <w:rPr>
          <w:lang w:val="en-GB"/>
        </w:rPr>
        <w:t>Lab</w:t>
      </w:r>
    </w:p>
    <w:p w14:paraId="095D838D" w14:textId="36C65C23" w:rsidR="00E27F4F" w:rsidRPr="00323D66" w:rsidRDefault="00DD4472" w:rsidP="007634FD">
      <w:pPr>
        <w:pStyle w:val="BodyText"/>
        <w:ind w:left="360"/>
        <w:rPr>
          <w:noProof/>
          <w:lang w:val="en-GB"/>
        </w:rPr>
      </w:pPr>
      <w:r w:rsidRPr="00323D66">
        <w:rPr>
          <w:noProof/>
          <w:lang w:eastAsia="en-SG"/>
        </w:rPr>
        <w:drawing>
          <wp:anchor distT="0" distB="0" distL="36195" distR="71755" simplePos="0" relativeHeight="251658242" behindDoc="0" locked="0" layoutInCell="1" allowOverlap="1" wp14:anchorId="7E10141B" wp14:editId="0FBE85B8">
            <wp:simplePos x="0" y="0"/>
            <wp:positionH relativeFrom="column">
              <wp:posOffset>4399915</wp:posOffset>
            </wp:positionH>
            <wp:positionV relativeFrom="paragraph">
              <wp:posOffset>20955</wp:posOffset>
            </wp:positionV>
            <wp:extent cx="212090" cy="179705"/>
            <wp:effectExtent l="19050" t="19050" r="16510" b="1079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472" r="91482"/>
                    <a:stretch/>
                  </pic:blipFill>
                  <pic:spPr bwMode="auto">
                    <a:xfrm>
                      <a:off x="0" y="0"/>
                      <a:ext cx="212090" cy="179705"/>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6163B" w:rsidRPr="00323D66">
        <w:rPr>
          <w:noProof/>
          <w:lang w:val="en-GB"/>
        </w:rPr>
        <w:t>To save a Python program in Jupyter</w:t>
      </w:r>
      <w:r w:rsidR="00B9167A" w:rsidRPr="00323D66">
        <w:rPr>
          <w:noProof/>
          <w:lang w:val="en-GB"/>
        </w:rPr>
        <w:t>Lab</w:t>
      </w:r>
      <w:r w:rsidR="00D6163B" w:rsidRPr="00323D66">
        <w:rPr>
          <w:noProof/>
          <w:lang w:val="en-GB"/>
        </w:rPr>
        <w:t>, we can either pres</w:t>
      </w:r>
      <w:r w:rsidRPr="00323D66">
        <w:rPr>
          <w:noProof/>
          <w:lang w:val="en-GB"/>
        </w:rPr>
        <w:t xml:space="preserve">s       </w:t>
      </w:r>
      <w:r w:rsidR="00B9167A" w:rsidRPr="00323D66">
        <w:rPr>
          <w:noProof/>
          <w:lang w:val="en-GB"/>
        </w:rPr>
        <w:t xml:space="preserve"> </w:t>
      </w:r>
      <w:r w:rsidR="00D6163B" w:rsidRPr="00323D66">
        <w:rPr>
          <w:noProof/>
          <w:lang w:val="en-GB"/>
        </w:rPr>
        <w:t>or choose</w:t>
      </w:r>
      <w:r w:rsidR="00F253FB" w:rsidRPr="00323D66">
        <w:rPr>
          <w:noProof/>
          <w:lang w:val="en-GB"/>
        </w:rPr>
        <w:t xml:space="preserve"> “Save </w:t>
      </w:r>
      <w:r w:rsidR="00C42B29" w:rsidRPr="00323D66">
        <w:rPr>
          <w:noProof/>
          <w:lang w:val="en-GB"/>
        </w:rPr>
        <w:t xml:space="preserve">Notebook </w:t>
      </w:r>
      <w:r w:rsidR="00C03DAA">
        <w:rPr>
          <w:noProof/>
          <w:lang w:val="en-GB"/>
        </w:rPr>
        <w:t>A</w:t>
      </w:r>
      <w:r w:rsidR="00F253FB" w:rsidRPr="00323D66">
        <w:rPr>
          <w:noProof/>
          <w:lang w:val="en-GB"/>
        </w:rPr>
        <w:t>s…” in the “File” menu</w:t>
      </w:r>
      <w:r w:rsidR="00E27F4F" w:rsidRPr="00323D66">
        <w:rPr>
          <w:noProof/>
          <w:lang w:val="en-GB"/>
        </w:rPr>
        <w:t>.</w:t>
      </w:r>
      <w:r w:rsidR="00F253FB" w:rsidRPr="00323D66">
        <w:rPr>
          <w:noProof/>
          <w:lang w:val="en-GB"/>
        </w:rPr>
        <w:t xml:space="preserve"> </w:t>
      </w:r>
      <w:r w:rsidR="002F4700" w:rsidRPr="00323D66">
        <w:rPr>
          <w:noProof/>
          <w:lang w:val="en-GB"/>
        </w:rPr>
        <w:t xml:space="preserve">The file will </w:t>
      </w:r>
      <w:r w:rsidR="004C0FAC" w:rsidRPr="00323D66">
        <w:rPr>
          <w:noProof/>
          <w:lang w:val="en-GB"/>
        </w:rPr>
        <w:t xml:space="preserve">then </w:t>
      </w:r>
      <w:r w:rsidR="002F4700" w:rsidRPr="00323D66">
        <w:rPr>
          <w:noProof/>
          <w:lang w:val="en-GB"/>
        </w:rPr>
        <w:t xml:space="preserve">be saved </w:t>
      </w:r>
      <w:r w:rsidR="00A8708D" w:rsidRPr="00323D66">
        <w:rPr>
          <w:noProof/>
          <w:lang w:val="en-GB"/>
        </w:rPr>
        <w:t xml:space="preserve">with the “.ipynb” extension </w:t>
      </w:r>
      <w:r w:rsidR="002F4700" w:rsidRPr="00323D66">
        <w:rPr>
          <w:noProof/>
          <w:lang w:val="en-GB"/>
        </w:rPr>
        <w:t xml:space="preserve">in the folder where </w:t>
      </w:r>
      <w:r w:rsidR="00A8708D" w:rsidRPr="00323D66">
        <w:rPr>
          <w:noProof/>
          <w:lang w:val="en-GB"/>
        </w:rPr>
        <w:t>Jupyter</w:t>
      </w:r>
      <w:r w:rsidR="00B9167A" w:rsidRPr="00323D66">
        <w:rPr>
          <w:noProof/>
          <w:lang w:val="en-GB"/>
        </w:rPr>
        <w:t>Lab</w:t>
      </w:r>
      <w:r w:rsidR="00A8708D" w:rsidRPr="00323D66">
        <w:rPr>
          <w:noProof/>
          <w:lang w:val="en-GB"/>
        </w:rPr>
        <w:t xml:space="preserve"> </w:t>
      </w:r>
      <w:r w:rsidR="004C0FAC" w:rsidRPr="00323D66">
        <w:rPr>
          <w:noProof/>
          <w:lang w:val="en-GB"/>
        </w:rPr>
        <w:t xml:space="preserve">was started </w:t>
      </w:r>
      <w:r w:rsidR="00A8708D" w:rsidRPr="00323D66">
        <w:rPr>
          <w:noProof/>
          <w:lang w:val="en-GB"/>
        </w:rPr>
        <w:t>in the terminal app.</w:t>
      </w:r>
      <w:r w:rsidR="00AC75B3" w:rsidRPr="00323D66">
        <w:rPr>
          <w:noProof/>
          <w:lang w:val="en-GB"/>
        </w:rPr>
        <w:t xml:space="preserve"> </w:t>
      </w:r>
    </w:p>
    <w:p w14:paraId="3D5B7162" w14:textId="5745E453" w:rsidR="00867FD5" w:rsidRPr="00323D66" w:rsidRDefault="0041011F" w:rsidP="000F6F09">
      <w:pPr>
        <w:pStyle w:val="Figure-Image-Upper"/>
        <w:rPr>
          <w:lang w:val="en-GB"/>
        </w:rPr>
      </w:pPr>
      <w:r w:rsidRPr="00323D66">
        <w:drawing>
          <wp:inline distT="0" distB="0" distL="0" distR="0" wp14:anchorId="2F5521E4" wp14:editId="650B765F">
            <wp:extent cx="5580000" cy="2900397"/>
            <wp:effectExtent l="19050" t="19050" r="20955" b="146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59" t="6748" r="2708" b="2449"/>
                    <a:stretch/>
                  </pic:blipFill>
                  <pic:spPr bwMode="auto">
                    <a:xfrm>
                      <a:off x="0" y="0"/>
                      <a:ext cx="5580000" cy="2900397"/>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7CC82343" w14:textId="34420474" w:rsidR="000F6F09" w:rsidRPr="00323D66" w:rsidRDefault="000F6F09" w:rsidP="007F130D">
      <w:pPr>
        <w:pStyle w:val="Caption"/>
        <w:rPr>
          <w:lang w:val="en-GB"/>
        </w:rPr>
      </w:pPr>
      <w:r w:rsidRPr="00323D66">
        <w:rPr>
          <w:lang w:val="en-GB"/>
        </w:rPr>
        <w:t>Figure 3.</w:t>
      </w:r>
      <w:r w:rsidRPr="00323D66">
        <w:rPr>
          <w:lang w:val="en-GB"/>
        </w:rPr>
        <w:fldChar w:fldCharType="begin"/>
      </w:r>
      <w:r w:rsidRPr="00323D66">
        <w:rPr>
          <w:lang w:val="en-GB"/>
        </w:rPr>
        <w:instrText xml:space="preserve"> SEQ Figure \* ARABIC </w:instrText>
      </w:r>
      <w:r w:rsidRPr="00323D66">
        <w:rPr>
          <w:lang w:val="en-GB"/>
        </w:rPr>
        <w:fldChar w:fldCharType="separate"/>
      </w:r>
      <w:r w:rsidR="00E71288" w:rsidRPr="00323D66">
        <w:rPr>
          <w:lang w:val="en-GB"/>
        </w:rPr>
        <w:t>10</w:t>
      </w:r>
      <w:r w:rsidRPr="00323D66">
        <w:rPr>
          <w:lang w:val="en-GB"/>
        </w:rPr>
        <w:fldChar w:fldCharType="end"/>
      </w:r>
      <w:r w:rsidRPr="00323D66">
        <w:rPr>
          <w:lang w:val="en-GB"/>
        </w:rPr>
        <w:t xml:space="preserve"> </w:t>
      </w:r>
      <w:r w:rsidR="00726E84" w:rsidRPr="00323D66">
        <w:rPr>
          <w:lang w:val="en-GB"/>
        </w:rPr>
        <w:t>Sav</w:t>
      </w:r>
      <w:r w:rsidR="004D77FA" w:rsidRPr="00323D66">
        <w:rPr>
          <w:lang w:val="en-GB"/>
        </w:rPr>
        <w:t>ing</w:t>
      </w:r>
      <w:r w:rsidR="00726E84" w:rsidRPr="00323D66">
        <w:rPr>
          <w:lang w:val="en-GB"/>
        </w:rPr>
        <w:t xml:space="preserve"> </w:t>
      </w:r>
      <w:r w:rsidR="009E2B4C" w:rsidRPr="00323D66">
        <w:rPr>
          <w:lang w:val="en-GB"/>
        </w:rPr>
        <w:t xml:space="preserve">Python Program in </w:t>
      </w:r>
      <w:r w:rsidR="00503D4C" w:rsidRPr="00323D66">
        <w:rPr>
          <w:lang w:val="en-GB"/>
        </w:rPr>
        <w:t>Jupyter</w:t>
      </w:r>
      <w:r w:rsidR="00402ED9" w:rsidRPr="00323D66">
        <w:rPr>
          <w:lang w:val="en-GB"/>
        </w:rPr>
        <w:t>Lab</w:t>
      </w:r>
    </w:p>
    <w:p w14:paraId="5E4135E5" w14:textId="0FC696A0" w:rsidR="00940701" w:rsidRPr="00323D66" w:rsidRDefault="00940701" w:rsidP="0094681F">
      <w:pPr>
        <w:pStyle w:val="Heading3"/>
        <w:tabs>
          <w:tab w:val="left" w:pos="709"/>
        </w:tabs>
        <w:rPr>
          <w:noProof/>
          <w:lang w:val="en-GB"/>
        </w:rPr>
      </w:pPr>
      <w:r w:rsidRPr="00323D66">
        <w:rPr>
          <w:noProof/>
          <w:lang w:val="en-GB"/>
        </w:rPr>
        <w:t>1.4</w:t>
      </w:r>
      <w:r w:rsidRPr="00323D66">
        <w:rPr>
          <w:noProof/>
          <w:lang w:val="en-GB"/>
        </w:rPr>
        <w:tab/>
        <w:t>Markdown</w:t>
      </w:r>
    </w:p>
    <w:p w14:paraId="470E1C26" w14:textId="409D49AE" w:rsidR="0057484D" w:rsidRPr="00323D66" w:rsidRDefault="00E74C79" w:rsidP="0057484D">
      <w:pPr>
        <w:pStyle w:val="BodyText"/>
        <w:rPr>
          <w:noProof/>
          <w:lang w:val="en-GB"/>
        </w:rPr>
      </w:pPr>
      <w:r w:rsidRPr="00323D66">
        <w:rPr>
          <w:noProof/>
          <w:lang w:val="en-GB"/>
        </w:rPr>
        <w:t xml:space="preserve">Another advantage of using </w:t>
      </w:r>
      <w:r w:rsidR="0057484D" w:rsidRPr="00323D66">
        <w:rPr>
          <w:noProof/>
          <w:lang w:val="en-GB"/>
        </w:rPr>
        <w:t>Jupyter</w:t>
      </w:r>
      <w:r w:rsidR="00402ED9" w:rsidRPr="00323D66">
        <w:rPr>
          <w:noProof/>
          <w:lang w:val="en-GB"/>
        </w:rPr>
        <w:t>Lab</w:t>
      </w:r>
      <w:r w:rsidRPr="00323D66">
        <w:rPr>
          <w:noProof/>
          <w:lang w:val="en-GB"/>
        </w:rPr>
        <w:t xml:space="preserve"> is that </w:t>
      </w:r>
      <w:r w:rsidR="00BC0F4A" w:rsidRPr="00323D66">
        <w:rPr>
          <w:noProof/>
          <w:lang w:val="en-GB"/>
        </w:rPr>
        <w:t xml:space="preserve">we </w:t>
      </w:r>
      <w:r w:rsidRPr="00323D66">
        <w:rPr>
          <w:noProof/>
          <w:lang w:val="en-GB"/>
        </w:rPr>
        <w:t xml:space="preserve">can </w:t>
      </w:r>
      <w:r w:rsidR="00BC0F4A" w:rsidRPr="00323D66">
        <w:rPr>
          <w:noProof/>
          <w:lang w:val="en-GB"/>
        </w:rPr>
        <w:t>use it as an advanced text editor</w:t>
      </w:r>
      <w:r w:rsidR="00EC50B3" w:rsidRPr="00323D66">
        <w:rPr>
          <w:noProof/>
          <w:lang w:val="en-GB"/>
        </w:rPr>
        <w:t xml:space="preserve">. </w:t>
      </w:r>
      <w:r w:rsidR="00C55B11" w:rsidRPr="00323D66">
        <w:rPr>
          <w:noProof/>
          <w:lang w:val="en-GB"/>
        </w:rPr>
        <w:t xml:space="preserve">Besides </w:t>
      </w:r>
      <w:r w:rsidR="00BC0F4A" w:rsidRPr="00323D66">
        <w:rPr>
          <w:noProof/>
          <w:lang w:val="en-GB"/>
        </w:rPr>
        <w:t>Python programs</w:t>
      </w:r>
      <w:r w:rsidR="00C55B11" w:rsidRPr="00323D66">
        <w:rPr>
          <w:noProof/>
          <w:lang w:val="en-GB"/>
        </w:rPr>
        <w:t>, we</w:t>
      </w:r>
      <w:r w:rsidR="00EE454D" w:rsidRPr="00323D66">
        <w:rPr>
          <w:noProof/>
          <w:lang w:val="en-GB"/>
        </w:rPr>
        <w:t xml:space="preserve"> can </w:t>
      </w:r>
      <w:r w:rsidR="00C55B11" w:rsidRPr="00323D66">
        <w:rPr>
          <w:noProof/>
          <w:lang w:val="en-GB"/>
        </w:rPr>
        <w:t xml:space="preserve">also </w:t>
      </w:r>
      <w:r w:rsidR="00EE454D" w:rsidRPr="00323D66">
        <w:rPr>
          <w:noProof/>
          <w:lang w:val="en-GB"/>
        </w:rPr>
        <w:t>embed</w:t>
      </w:r>
      <w:r w:rsidR="0057484D" w:rsidRPr="00323D66">
        <w:rPr>
          <w:noProof/>
          <w:lang w:val="en-GB"/>
        </w:rPr>
        <w:t xml:space="preserve"> </w:t>
      </w:r>
      <w:r w:rsidR="00D579A6" w:rsidRPr="00323D66">
        <w:rPr>
          <w:noProof/>
          <w:lang w:val="en-GB"/>
        </w:rPr>
        <w:t xml:space="preserve">elaborative </w:t>
      </w:r>
      <w:r w:rsidR="00EE454D" w:rsidRPr="00323D66">
        <w:rPr>
          <w:noProof/>
          <w:lang w:val="en-GB"/>
        </w:rPr>
        <w:t xml:space="preserve">texts </w:t>
      </w:r>
      <w:r w:rsidR="00D579A6" w:rsidRPr="00323D66">
        <w:rPr>
          <w:noProof/>
          <w:lang w:val="en-GB"/>
        </w:rPr>
        <w:t xml:space="preserve">to </w:t>
      </w:r>
      <w:r w:rsidR="0057018B" w:rsidRPr="00323D66">
        <w:rPr>
          <w:noProof/>
          <w:lang w:val="en-GB"/>
        </w:rPr>
        <w:t xml:space="preserve">the program or </w:t>
      </w:r>
      <w:r w:rsidR="00510389" w:rsidRPr="00323D66">
        <w:rPr>
          <w:noProof/>
          <w:lang w:val="en-GB"/>
        </w:rPr>
        <w:t xml:space="preserve">write </w:t>
      </w:r>
      <w:r w:rsidR="00B22027" w:rsidRPr="00323D66">
        <w:rPr>
          <w:noProof/>
          <w:lang w:val="en-GB"/>
        </w:rPr>
        <w:lastRenderedPageBreak/>
        <w:t>HTML codes to design a website with it</w:t>
      </w:r>
      <w:r w:rsidR="0057484D" w:rsidRPr="00323D66">
        <w:rPr>
          <w:noProof/>
          <w:lang w:val="en-GB"/>
        </w:rPr>
        <w:t xml:space="preserve">. </w:t>
      </w:r>
      <w:r w:rsidR="00846195">
        <w:rPr>
          <w:noProof/>
          <w:lang w:val="en-GB"/>
        </w:rPr>
        <w:t>For this purpose, w</w:t>
      </w:r>
      <w:r w:rsidR="00AD5FFC" w:rsidRPr="00323D66">
        <w:rPr>
          <w:noProof/>
          <w:lang w:val="en-GB"/>
        </w:rPr>
        <w:t xml:space="preserve">e need to switch the </w:t>
      </w:r>
      <w:r w:rsidR="00FB2405" w:rsidRPr="00323D66">
        <w:rPr>
          <w:noProof/>
          <w:lang w:val="en-GB"/>
        </w:rPr>
        <w:t>cell type from “</w:t>
      </w:r>
      <w:r w:rsidR="00415CD9" w:rsidRPr="00323D66">
        <w:rPr>
          <w:noProof/>
          <w:lang w:val="en-GB"/>
        </w:rPr>
        <w:t>Code</w:t>
      </w:r>
      <w:r w:rsidR="00FB2405" w:rsidRPr="00323D66">
        <w:rPr>
          <w:noProof/>
          <w:lang w:val="en-GB"/>
        </w:rPr>
        <w:t>” to “</w:t>
      </w:r>
      <w:r w:rsidR="00415CD9" w:rsidRPr="00323D66">
        <w:rPr>
          <w:noProof/>
          <w:lang w:val="en-GB"/>
        </w:rPr>
        <w:t>M</w:t>
      </w:r>
      <w:r w:rsidR="00200E29" w:rsidRPr="00323D66">
        <w:rPr>
          <w:noProof/>
          <w:lang w:val="en-GB"/>
        </w:rPr>
        <w:t>arkdown</w:t>
      </w:r>
      <w:r w:rsidR="00FB2405" w:rsidRPr="00323D66">
        <w:rPr>
          <w:noProof/>
          <w:lang w:val="en-GB"/>
        </w:rPr>
        <w:t>”</w:t>
      </w:r>
      <w:r w:rsidR="00200E29" w:rsidRPr="00323D66">
        <w:rPr>
          <w:noProof/>
          <w:lang w:val="en-GB"/>
        </w:rPr>
        <w:t>.</w:t>
      </w:r>
    </w:p>
    <w:p w14:paraId="10E5AD11" w14:textId="1289D0D3" w:rsidR="00806B8E" w:rsidRPr="00590406" w:rsidRDefault="00B245AD" w:rsidP="000E586D">
      <w:pPr>
        <w:pStyle w:val="Figure-Image-Upper"/>
        <w:rPr>
          <w:lang w:val="en-GB"/>
        </w:rPr>
      </w:pPr>
      <w:r w:rsidRPr="00590406">
        <w:drawing>
          <wp:inline distT="0" distB="0" distL="0" distR="0" wp14:anchorId="4C1CD9BC" wp14:editId="19AEFE00">
            <wp:extent cx="5580000" cy="1382601"/>
            <wp:effectExtent l="19050" t="19050" r="20955" b="273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515" t="11351" r="2693" b="54439"/>
                    <a:stretch/>
                  </pic:blipFill>
                  <pic:spPr bwMode="auto">
                    <a:xfrm>
                      <a:off x="0" y="0"/>
                      <a:ext cx="5580000" cy="1382601"/>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E2C1988" w14:textId="6D7A4C5E" w:rsidR="00FE5919" w:rsidRPr="00590406" w:rsidRDefault="00FE5919" w:rsidP="007F130D">
      <w:pPr>
        <w:pStyle w:val="Caption"/>
        <w:rPr>
          <w:lang w:val="en-GB"/>
        </w:rPr>
      </w:pPr>
      <w:r w:rsidRPr="00590406">
        <w:rPr>
          <w:lang w:val="en-GB"/>
        </w:rPr>
        <w:t>Figure 3.</w:t>
      </w:r>
      <w:r w:rsidRPr="00590406">
        <w:rPr>
          <w:lang w:val="en-GB"/>
        </w:rPr>
        <w:fldChar w:fldCharType="begin"/>
      </w:r>
      <w:r w:rsidRPr="00590406">
        <w:rPr>
          <w:lang w:val="en-GB"/>
        </w:rPr>
        <w:instrText xml:space="preserve"> SEQ Figure \* ARABIC </w:instrText>
      </w:r>
      <w:r w:rsidRPr="00590406">
        <w:rPr>
          <w:lang w:val="en-GB"/>
        </w:rPr>
        <w:fldChar w:fldCharType="separate"/>
      </w:r>
      <w:r w:rsidR="00E71288" w:rsidRPr="00590406">
        <w:rPr>
          <w:lang w:val="en-GB"/>
        </w:rPr>
        <w:t>11</w:t>
      </w:r>
      <w:r w:rsidRPr="00590406">
        <w:rPr>
          <w:lang w:val="en-GB"/>
        </w:rPr>
        <w:fldChar w:fldCharType="end"/>
      </w:r>
      <w:r w:rsidRPr="00590406">
        <w:rPr>
          <w:lang w:val="en-GB"/>
        </w:rPr>
        <w:t xml:space="preserve"> </w:t>
      </w:r>
      <w:r w:rsidR="00B06555" w:rsidRPr="00590406">
        <w:rPr>
          <w:lang w:val="en-GB"/>
        </w:rPr>
        <w:t xml:space="preserve">Changing the Cell Type in </w:t>
      </w:r>
      <w:r w:rsidRPr="00590406">
        <w:rPr>
          <w:lang w:val="en-GB"/>
        </w:rPr>
        <w:t>Jupyter</w:t>
      </w:r>
      <w:r w:rsidR="003E1184" w:rsidRPr="00590406">
        <w:rPr>
          <w:lang w:val="en-GB"/>
        </w:rPr>
        <w:t>Lab</w:t>
      </w:r>
    </w:p>
    <w:p w14:paraId="66D1435B" w14:textId="77777777" w:rsidR="00FE5919" w:rsidRPr="00590406" w:rsidRDefault="0063687F" w:rsidP="00D579A6">
      <w:pPr>
        <w:pStyle w:val="BodyText"/>
        <w:rPr>
          <w:noProof/>
          <w:lang w:val="en-GB"/>
        </w:rPr>
      </w:pPr>
      <w:r w:rsidRPr="00590406">
        <w:rPr>
          <w:noProof/>
          <w:lang w:val="en-GB"/>
        </w:rPr>
        <w:t xml:space="preserve">For instance, we can </w:t>
      </w:r>
      <w:r w:rsidR="00CE4689" w:rsidRPr="00590406">
        <w:rPr>
          <w:noProof/>
          <w:lang w:val="en-GB"/>
        </w:rPr>
        <w:t xml:space="preserve">write our Python comments </w:t>
      </w:r>
      <w:r w:rsidR="00C2699E" w:rsidRPr="00590406">
        <w:rPr>
          <w:noProof/>
          <w:lang w:val="en-GB"/>
        </w:rPr>
        <w:t>introduced in Study Unit 1 in a markdown cell for explanatory purpose.</w:t>
      </w:r>
      <w:r w:rsidR="002364E8" w:rsidRPr="00590406">
        <w:rPr>
          <w:noProof/>
          <w:lang w:val="en-GB"/>
        </w:rPr>
        <w:t xml:space="preserve"> In this case, </w:t>
      </w:r>
      <w:r w:rsidR="00E03B76" w:rsidRPr="00590406">
        <w:rPr>
          <w:noProof/>
          <w:lang w:val="en-GB"/>
        </w:rPr>
        <w:t xml:space="preserve">we </w:t>
      </w:r>
      <w:r w:rsidR="0042004F" w:rsidRPr="00590406">
        <w:rPr>
          <w:noProof/>
          <w:lang w:val="en-GB"/>
        </w:rPr>
        <w:t>put a hash (</w:t>
      </w:r>
      <w:r w:rsidR="0042004F" w:rsidRPr="009514E3">
        <w:rPr>
          <w:rFonts w:ascii="Consolas" w:hAnsi="Consolas"/>
          <w:noProof/>
          <w:lang w:val="en-GB"/>
        </w:rPr>
        <w:t>#</w:t>
      </w:r>
      <w:r w:rsidR="0042004F" w:rsidRPr="00590406">
        <w:rPr>
          <w:noProof/>
          <w:lang w:val="en-GB"/>
        </w:rPr>
        <w:t xml:space="preserve">) </w:t>
      </w:r>
      <w:r w:rsidR="00E03B76" w:rsidRPr="00590406">
        <w:rPr>
          <w:noProof/>
          <w:lang w:val="en-GB"/>
        </w:rPr>
        <w:t>at the beginning of the cell after converting it from a code cell to a markdown cell.</w:t>
      </w:r>
      <w:r w:rsidR="00986024" w:rsidRPr="00590406">
        <w:rPr>
          <w:noProof/>
          <w:lang w:val="en-GB"/>
        </w:rPr>
        <w:t xml:space="preserve"> </w:t>
      </w:r>
    </w:p>
    <w:p w14:paraId="358D03D0" w14:textId="1E66B061" w:rsidR="00FE5919" w:rsidRPr="00213AD4" w:rsidRDefault="0082600B" w:rsidP="00FE5919">
      <w:pPr>
        <w:pStyle w:val="Figure-Image-Upper"/>
        <w:rPr>
          <w:lang w:val="en-GB"/>
        </w:rPr>
      </w:pPr>
      <w:r w:rsidRPr="00213AD4">
        <w:drawing>
          <wp:inline distT="0" distB="0" distL="0" distR="0" wp14:anchorId="64894943" wp14:editId="3A77EE4E">
            <wp:extent cx="5580000" cy="1367289"/>
            <wp:effectExtent l="19050" t="19050" r="20955" b="234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435" t="11197" r="2604" b="54896"/>
                    <a:stretch/>
                  </pic:blipFill>
                  <pic:spPr bwMode="auto">
                    <a:xfrm>
                      <a:off x="0" y="0"/>
                      <a:ext cx="5580000" cy="1367289"/>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670E49DB" w14:textId="530D879E" w:rsidR="00FE5919" w:rsidRPr="00213AD4" w:rsidRDefault="005D5A25" w:rsidP="007F130D">
      <w:pPr>
        <w:pStyle w:val="Caption"/>
        <w:rPr>
          <w:lang w:val="en-GB"/>
        </w:rPr>
      </w:pPr>
      <w:r w:rsidRPr="00213AD4">
        <w:rPr>
          <w:lang w:val="en-GB"/>
        </w:rPr>
        <w:t>Figure 3.</w:t>
      </w:r>
      <w:r w:rsidRPr="00213AD4">
        <w:rPr>
          <w:lang w:val="en-GB"/>
        </w:rPr>
        <w:fldChar w:fldCharType="begin"/>
      </w:r>
      <w:r w:rsidRPr="00213AD4">
        <w:rPr>
          <w:lang w:val="en-GB"/>
        </w:rPr>
        <w:instrText xml:space="preserve"> SEQ Figure \* ARABIC </w:instrText>
      </w:r>
      <w:r w:rsidRPr="00213AD4">
        <w:rPr>
          <w:lang w:val="en-GB"/>
        </w:rPr>
        <w:fldChar w:fldCharType="separate"/>
      </w:r>
      <w:r w:rsidR="00E71288" w:rsidRPr="00213AD4">
        <w:rPr>
          <w:lang w:val="en-GB"/>
        </w:rPr>
        <w:t>12</w:t>
      </w:r>
      <w:r w:rsidRPr="00213AD4">
        <w:rPr>
          <w:lang w:val="en-GB"/>
        </w:rPr>
        <w:fldChar w:fldCharType="end"/>
      </w:r>
      <w:r w:rsidRPr="00213AD4">
        <w:rPr>
          <w:lang w:val="en-GB"/>
        </w:rPr>
        <w:t xml:space="preserve"> Editing a Markdown Cell in Jupyter</w:t>
      </w:r>
      <w:r w:rsidR="003E1184" w:rsidRPr="00213AD4">
        <w:rPr>
          <w:lang w:val="en-GB"/>
        </w:rPr>
        <w:t>Lab</w:t>
      </w:r>
    </w:p>
    <w:p w14:paraId="661F7718" w14:textId="1F34C141" w:rsidR="00C2699E" w:rsidRPr="00515944" w:rsidRDefault="00986024" w:rsidP="00755FB3">
      <w:pPr>
        <w:pStyle w:val="BodyText"/>
        <w:rPr>
          <w:noProof/>
          <w:lang w:val="en-GB"/>
        </w:rPr>
      </w:pPr>
      <w:r w:rsidRPr="00515944">
        <w:rPr>
          <w:noProof/>
          <w:lang w:val="en-GB"/>
        </w:rPr>
        <w:t xml:space="preserve">After </w:t>
      </w:r>
      <w:r w:rsidR="005D5A25" w:rsidRPr="00515944">
        <w:rPr>
          <w:noProof/>
          <w:lang w:val="en-GB"/>
        </w:rPr>
        <w:t>editing</w:t>
      </w:r>
      <w:r w:rsidR="000624E3" w:rsidRPr="00515944">
        <w:rPr>
          <w:noProof/>
          <w:lang w:val="en-GB"/>
        </w:rPr>
        <w:t xml:space="preserve"> </w:t>
      </w:r>
      <w:r w:rsidRPr="00515944">
        <w:rPr>
          <w:noProof/>
          <w:lang w:val="en-GB"/>
        </w:rPr>
        <w:t xml:space="preserve">the </w:t>
      </w:r>
      <w:r w:rsidR="000624E3" w:rsidRPr="00515944">
        <w:rPr>
          <w:noProof/>
          <w:lang w:val="en-GB"/>
        </w:rPr>
        <w:t xml:space="preserve">comment, we can press CTRL + ENTER </w:t>
      </w:r>
      <w:r w:rsidR="008B2815" w:rsidRPr="00515944">
        <w:rPr>
          <w:noProof/>
          <w:lang w:val="en-GB"/>
        </w:rPr>
        <w:t>to finalise the cell.</w:t>
      </w:r>
      <w:r w:rsidR="00E53102" w:rsidRPr="00515944">
        <w:rPr>
          <w:noProof/>
          <w:lang w:val="en-GB"/>
        </w:rPr>
        <w:t xml:space="preserve"> </w:t>
      </w:r>
      <w:r w:rsidR="00755FB3" w:rsidRPr="00515944">
        <w:rPr>
          <w:noProof/>
          <w:lang w:val="en-GB"/>
        </w:rPr>
        <w:t>T</w:t>
      </w:r>
      <w:r w:rsidR="00E53102" w:rsidRPr="00515944">
        <w:rPr>
          <w:noProof/>
          <w:lang w:val="en-GB"/>
        </w:rPr>
        <w:t xml:space="preserve">he </w:t>
      </w:r>
      <w:r w:rsidR="00755FB3" w:rsidRPr="00515944">
        <w:rPr>
          <w:noProof/>
          <w:lang w:val="en-GB"/>
        </w:rPr>
        <w:t xml:space="preserve">comment will be formatted </w:t>
      </w:r>
      <w:r w:rsidR="00FA0262" w:rsidRPr="00515944">
        <w:rPr>
          <w:noProof/>
          <w:lang w:val="en-GB"/>
        </w:rPr>
        <w:t>as a header with bold and large font.</w:t>
      </w:r>
      <w:r w:rsidR="00755FB3" w:rsidRPr="00515944">
        <w:rPr>
          <w:noProof/>
          <w:lang w:val="en-GB"/>
        </w:rPr>
        <w:t xml:space="preserve"> </w:t>
      </w:r>
    </w:p>
    <w:p w14:paraId="5A8F8C77" w14:textId="309D349D" w:rsidR="008B2815" w:rsidRPr="00515944" w:rsidRDefault="00B93321" w:rsidP="00E53102">
      <w:pPr>
        <w:pStyle w:val="Figure-Image-Upper"/>
        <w:rPr>
          <w:rFonts w:eastAsia="PMingLiU"/>
          <w:lang w:val="en-GB" w:eastAsia="zh-TW"/>
        </w:rPr>
      </w:pPr>
      <w:r w:rsidRPr="00515944">
        <w:drawing>
          <wp:inline distT="0" distB="0" distL="0" distR="0" wp14:anchorId="19F83A3D" wp14:editId="70B58AAF">
            <wp:extent cx="5580000" cy="1462175"/>
            <wp:effectExtent l="19050" t="19050" r="20955"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413" t="11207" r="2602" b="52520"/>
                    <a:stretch/>
                  </pic:blipFill>
                  <pic:spPr bwMode="auto">
                    <a:xfrm>
                      <a:off x="0" y="0"/>
                      <a:ext cx="5580000" cy="1462175"/>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0D65AA2B" w14:textId="522A75E8" w:rsidR="00E53102" w:rsidRPr="00515944" w:rsidRDefault="00E53102" w:rsidP="007F130D">
      <w:pPr>
        <w:pStyle w:val="Caption"/>
        <w:rPr>
          <w:lang w:val="en-GB"/>
        </w:rPr>
      </w:pPr>
      <w:r w:rsidRPr="00515944">
        <w:rPr>
          <w:lang w:val="en-GB"/>
        </w:rPr>
        <w:t>Figure 3.</w:t>
      </w:r>
      <w:r w:rsidRPr="00BC3B50">
        <w:rPr>
          <w:lang w:val="en-GB"/>
        </w:rPr>
        <w:fldChar w:fldCharType="begin"/>
      </w:r>
      <w:r w:rsidRPr="00515944">
        <w:rPr>
          <w:lang w:val="en-GB"/>
        </w:rPr>
        <w:instrText xml:space="preserve"> SEQ Figure \* ARABIC </w:instrText>
      </w:r>
      <w:r w:rsidRPr="00BC3B50">
        <w:rPr>
          <w:lang w:val="en-GB"/>
        </w:rPr>
        <w:fldChar w:fldCharType="separate"/>
      </w:r>
      <w:r w:rsidR="00E71288" w:rsidRPr="00515944">
        <w:rPr>
          <w:lang w:val="en-GB"/>
        </w:rPr>
        <w:t>13</w:t>
      </w:r>
      <w:r w:rsidRPr="00BC3B50">
        <w:rPr>
          <w:lang w:val="en-GB"/>
        </w:rPr>
        <w:fldChar w:fldCharType="end"/>
      </w:r>
      <w:r w:rsidRPr="00515944">
        <w:rPr>
          <w:lang w:val="en-GB"/>
        </w:rPr>
        <w:t xml:space="preserve"> A Finalised Markdown Cell </w:t>
      </w:r>
      <w:r w:rsidR="00BC17C0" w:rsidRPr="00515944">
        <w:rPr>
          <w:lang w:val="en-GB"/>
        </w:rPr>
        <w:t xml:space="preserve">with a Comment </w:t>
      </w:r>
      <w:r w:rsidRPr="00515944">
        <w:rPr>
          <w:lang w:val="en-GB"/>
        </w:rPr>
        <w:t>in Jupyter</w:t>
      </w:r>
      <w:r w:rsidR="003E1184" w:rsidRPr="00515944">
        <w:rPr>
          <w:lang w:val="en-GB"/>
        </w:rPr>
        <w:t>Lab</w:t>
      </w:r>
    </w:p>
    <w:p w14:paraId="103DF556" w14:textId="786493EA" w:rsidR="00E53102" w:rsidRPr="00BC3B50" w:rsidRDefault="000B7BE4" w:rsidP="00E47DA4">
      <w:pPr>
        <w:pStyle w:val="BodyText"/>
        <w:rPr>
          <w:noProof/>
          <w:lang w:val="en-GB"/>
        </w:rPr>
      </w:pPr>
      <w:r w:rsidRPr="00BC3B50">
        <w:rPr>
          <w:noProof/>
          <w:lang w:val="en-GB"/>
        </w:rPr>
        <w:t xml:space="preserve">If we do not start the markdown cell with the </w:t>
      </w:r>
      <w:r w:rsidR="008D5F85" w:rsidRPr="00BC3B50">
        <w:rPr>
          <w:noProof/>
          <w:lang w:val="en-GB"/>
        </w:rPr>
        <w:t>hash (</w:t>
      </w:r>
      <w:r w:rsidR="008D5F85" w:rsidRPr="00BC3B50">
        <w:rPr>
          <w:rFonts w:ascii="Consolas" w:hAnsi="Consolas"/>
          <w:noProof/>
          <w:lang w:val="en-GB"/>
        </w:rPr>
        <w:t>#</w:t>
      </w:r>
      <w:r w:rsidR="008D5F85" w:rsidRPr="00BC3B50">
        <w:rPr>
          <w:noProof/>
          <w:lang w:val="en-GB"/>
        </w:rPr>
        <w:t>),</w:t>
      </w:r>
      <w:r w:rsidR="00615495" w:rsidRPr="00BC3B50">
        <w:rPr>
          <w:noProof/>
          <w:lang w:val="en-GB"/>
        </w:rPr>
        <w:t xml:space="preserve"> </w:t>
      </w:r>
      <w:r w:rsidR="008D5F85" w:rsidRPr="00BC3B50">
        <w:rPr>
          <w:noProof/>
          <w:lang w:val="en-GB"/>
        </w:rPr>
        <w:t>Jupyter</w:t>
      </w:r>
      <w:r w:rsidR="003E1184" w:rsidRPr="00BC3B50">
        <w:rPr>
          <w:noProof/>
          <w:lang w:val="en-GB"/>
        </w:rPr>
        <w:t>Lab</w:t>
      </w:r>
      <w:r w:rsidR="008D5F85" w:rsidRPr="00BC3B50">
        <w:rPr>
          <w:noProof/>
          <w:lang w:val="en-GB"/>
        </w:rPr>
        <w:t xml:space="preserve"> will interpret the content as </w:t>
      </w:r>
      <w:r w:rsidR="00F524A7" w:rsidRPr="00BC3B50">
        <w:rPr>
          <w:noProof/>
          <w:lang w:val="en-GB"/>
        </w:rPr>
        <w:t xml:space="preserve">ordinary </w:t>
      </w:r>
      <w:r w:rsidR="00925393" w:rsidRPr="00BC3B50">
        <w:rPr>
          <w:noProof/>
          <w:lang w:val="en-GB"/>
        </w:rPr>
        <w:t xml:space="preserve">text and print it </w:t>
      </w:r>
      <w:r w:rsidR="00717423">
        <w:rPr>
          <w:noProof/>
          <w:lang w:val="en-GB"/>
        </w:rPr>
        <w:t xml:space="preserve">in </w:t>
      </w:r>
      <w:r w:rsidR="00925393" w:rsidRPr="00BC3B50">
        <w:rPr>
          <w:noProof/>
          <w:lang w:val="en-GB"/>
        </w:rPr>
        <w:t>the standard</w:t>
      </w:r>
      <w:r w:rsidR="00542578">
        <w:rPr>
          <w:noProof/>
          <w:lang w:val="en-GB"/>
        </w:rPr>
        <w:t xml:space="preserve"> text</w:t>
      </w:r>
      <w:r w:rsidR="00925393" w:rsidRPr="00BC3B50">
        <w:rPr>
          <w:noProof/>
          <w:lang w:val="en-GB"/>
        </w:rPr>
        <w:t xml:space="preserve"> format to the</w:t>
      </w:r>
      <w:r w:rsidR="00F524A7" w:rsidRPr="00BC3B50">
        <w:rPr>
          <w:noProof/>
          <w:lang w:val="en-GB"/>
        </w:rPr>
        <w:t xml:space="preserve"> Python script file</w:t>
      </w:r>
      <w:r w:rsidR="00A770A1" w:rsidRPr="00BC3B50">
        <w:rPr>
          <w:noProof/>
          <w:lang w:val="en-GB"/>
        </w:rPr>
        <w:t xml:space="preserve"> after finalis</w:t>
      </w:r>
      <w:r w:rsidR="00454A8D">
        <w:rPr>
          <w:noProof/>
          <w:lang w:val="en-GB"/>
        </w:rPr>
        <w:t>ing</w:t>
      </w:r>
      <w:r w:rsidR="00A770A1" w:rsidRPr="00BC3B50">
        <w:rPr>
          <w:noProof/>
          <w:lang w:val="en-GB"/>
        </w:rPr>
        <w:t xml:space="preserve"> the cell</w:t>
      </w:r>
      <w:r w:rsidR="00E53102" w:rsidRPr="00BC3B50">
        <w:rPr>
          <w:noProof/>
          <w:lang w:val="en-GB"/>
        </w:rPr>
        <w:t>.</w:t>
      </w:r>
    </w:p>
    <w:p w14:paraId="18907F55" w14:textId="3B9D1C2E" w:rsidR="00C2699E" w:rsidRPr="00DD366B" w:rsidRDefault="00C33889" w:rsidP="00123D13">
      <w:pPr>
        <w:pStyle w:val="Figure-Image-Upper"/>
        <w:rPr>
          <w:lang w:val="en-GB"/>
        </w:rPr>
      </w:pPr>
      <w:r w:rsidRPr="00DD366B">
        <w:lastRenderedPageBreak/>
        <w:drawing>
          <wp:inline distT="0" distB="0" distL="0" distR="0" wp14:anchorId="154ED4F9" wp14:editId="037F933F">
            <wp:extent cx="5580000" cy="1370700"/>
            <wp:effectExtent l="19050" t="19050" r="20955" b="203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458" t="11234" r="2735" b="54843"/>
                    <a:stretch/>
                  </pic:blipFill>
                  <pic:spPr bwMode="auto">
                    <a:xfrm>
                      <a:off x="0" y="0"/>
                      <a:ext cx="5580000" cy="1370700"/>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BDA3EC0" w14:textId="3E9000A5" w:rsidR="00123D13" w:rsidRPr="00DD366B" w:rsidRDefault="00210588" w:rsidP="007F130D">
      <w:pPr>
        <w:pStyle w:val="Caption"/>
        <w:rPr>
          <w:lang w:val="en-GB"/>
        </w:rPr>
      </w:pPr>
      <w:r w:rsidRPr="00DD366B">
        <w:rPr>
          <w:lang w:val="en-GB"/>
        </w:rPr>
        <w:t xml:space="preserve"> </w:t>
      </w:r>
      <w:r w:rsidR="00123D13" w:rsidRPr="00DD366B">
        <w:rPr>
          <w:lang w:val="en-GB"/>
        </w:rPr>
        <w:t>Figure 3.</w:t>
      </w:r>
      <w:r w:rsidR="00123D13" w:rsidRPr="00DD366B">
        <w:rPr>
          <w:lang w:val="en-GB"/>
        </w:rPr>
        <w:fldChar w:fldCharType="begin"/>
      </w:r>
      <w:r w:rsidR="00123D13" w:rsidRPr="00DD366B">
        <w:rPr>
          <w:lang w:val="en-GB"/>
        </w:rPr>
        <w:instrText xml:space="preserve"> SEQ Figure \* ARABIC </w:instrText>
      </w:r>
      <w:r w:rsidR="00123D13" w:rsidRPr="00DD366B">
        <w:rPr>
          <w:lang w:val="en-GB"/>
        </w:rPr>
        <w:fldChar w:fldCharType="separate"/>
      </w:r>
      <w:r w:rsidR="00E71288" w:rsidRPr="00DD366B">
        <w:rPr>
          <w:lang w:val="en-GB"/>
        </w:rPr>
        <w:t>14</w:t>
      </w:r>
      <w:r w:rsidR="00123D13" w:rsidRPr="00DD366B">
        <w:rPr>
          <w:lang w:val="en-GB"/>
        </w:rPr>
        <w:fldChar w:fldCharType="end"/>
      </w:r>
      <w:r w:rsidR="00123D13" w:rsidRPr="00DD366B">
        <w:rPr>
          <w:lang w:val="en-GB"/>
        </w:rPr>
        <w:t xml:space="preserve"> A Finalised Markdown Cell </w:t>
      </w:r>
      <w:r w:rsidR="00E03E73" w:rsidRPr="00DD366B">
        <w:rPr>
          <w:lang w:val="en-GB"/>
        </w:rPr>
        <w:t xml:space="preserve">with Ordinary Text </w:t>
      </w:r>
      <w:r w:rsidR="00123D13" w:rsidRPr="00DD366B">
        <w:rPr>
          <w:lang w:val="en-GB"/>
        </w:rPr>
        <w:t>in Jupyter</w:t>
      </w:r>
      <w:r w:rsidR="003E1184" w:rsidRPr="00DD366B">
        <w:rPr>
          <w:lang w:val="en-GB"/>
        </w:rPr>
        <w:t>Lab</w:t>
      </w:r>
    </w:p>
    <w:p w14:paraId="40D227EA" w14:textId="77777777" w:rsidR="006058A3" w:rsidRPr="001965EF" w:rsidRDefault="006058A3" w:rsidP="006058A3">
      <w:pPr>
        <w:spacing w:before="240" w:after="120"/>
        <w:jc w:val="left"/>
        <w:rPr>
          <w:b/>
          <w:sz w:val="28"/>
        </w:rPr>
      </w:pPr>
      <w:r w:rsidRPr="001965EF">
        <w:rPr>
          <w:b/>
          <w:sz w:val="28"/>
        </w:rPr>
        <w:t>Read</w:t>
      </w:r>
    </w:p>
    <w:p w14:paraId="57FA7ACC" w14:textId="0A80FE72" w:rsidR="00BD32F4" w:rsidRPr="00DD366B" w:rsidRDefault="00133A30" w:rsidP="00464F58">
      <w:pPr>
        <w:pStyle w:val="BodyText"/>
        <w:rPr>
          <w:noProof/>
          <w:lang w:val="en-GB"/>
        </w:rPr>
      </w:pPr>
      <w:r w:rsidRPr="00DD366B">
        <w:rPr>
          <w:noProof/>
          <w:lang w:val="en-GB"/>
        </w:rPr>
        <w:t xml:space="preserve">Read the following </w:t>
      </w:r>
      <w:r w:rsidR="00BD32F4" w:rsidRPr="00DD366B">
        <w:rPr>
          <w:noProof/>
          <w:lang w:val="en-GB"/>
        </w:rPr>
        <w:t xml:space="preserve">website </w:t>
      </w:r>
      <w:r w:rsidR="00323977" w:rsidRPr="00DD366B">
        <w:rPr>
          <w:noProof/>
          <w:lang w:val="en-GB"/>
        </w:rPr>
        <w:t>for detail</w:t>
      </w:r>
      <w:r w:rsidR="0094681F" w:rsidRPr="009514E3">
        <w:rPr>
          <w:noProof/>
          <w:lang w:val="en-GB"/>
        </w:rPr>
        <w:t>ed</w:t>
      </w:r>
      <w:r w:rsidR="00323977" w:rsidRPr="00DD366B">
        <w:rPr>
          <w:noProof/>
          <w:lang w:val="en-GB"/>
        </w:rPr>
        <w:t xml:space="preserve"> explanation of Jupyter</w:t>
      </w:r>
      <w:r w:rsidR="003E1184" w:rsidRPr="00DD366B">
        <w:rPr>
          <w:noProof/>
          <w:lang w:val="en-GB"/>
        </w:rPr>
        <w:t>Lab</w:t>
      </w:r>
      <w:r w:rsidR="00323977" w:rsidRPr="00DD366B">
        <w:rPr>
          <w:noProof/>
          <w:lang w:val="en-GB"/>
        </w:rPr>
        <w:t xml:space="preserve"> including all the functionalities</w:t>
      </w:r>
      <w:r w:rsidR="00FE6712" w:rsidRPr="00DD366B">
        <w:rPr>
          <w:noProof/>
          <w:lang w:val="en-GB"/>
        </w:rPr>
        <w:t xml:space="preserve">, </w:t>
      </w:r>
      <w:r w:rsidR="00323977" w:rsidRPr="00DD366B">
        <w:rPr>
          <w:noProof/>
          <w:lang w:val="en-GB"/>
        </w:rPr>
        <w:t>configurations</w:t>
      </w:r>
      <w:r w:rsidR="00FE6712" w:rsidRPr="00DD366B">
        <w:rPr>
          <w:noProof/>
          <w:lang w:val="en-GB"/>
        </w:rPr>
        <w:t xml:space="preserve">, and </w:t>
      </w:r>
      <w:r w:rsidR="00E53195" w:rsidRPr="00DD366B">
        <w:rPr>
          <w:noProof/>
          <w:lang w:val="en-GB"/>
        </w:rPr>
        <w:t>examples</w:t>
      </w:r>
      <w:r w:rsidRPr="00DD366B">
        <w:rPr>
          <w:noProof/>
          <w:lang w:val="en-GB"/>
        </w:rPr>
        <w:t>:</w:t>
      </w:r>
    </w:p>
    <w:p w14:paraId="2ACAE387" w14:textId="357589BE" w:rsidR="000332DC" w:rsidRPr="00DD366B" w:rsidRDefault="00CD05C7" w:rsidP="00464F58">
      <w:pPr>
        <w:pStyle w:val="BodyText"/>
        <w:rPr>
          <w:noProof/>
          <w:lang w:val="en-GB"/>
        </w:rPr>
      </w:pPr>
      <w:hyperlink r:id="rId30" w:history="1">
        <w:r w:rsidR="00BD32F4" w:rsidRPr="00DD366B">
          <w:rPr>
            <w:rStyle w:val="Hyperlink"/>
            <w:noProof/>
            <w:lang w:val="en-GB"/>
          </w:rPr>
          <w:t>https://jupyterlab.readthedocs.io/en/stable/</w:t>
        </w:r>
      </w:hyperlink>
    </w:p>
    <w:p w14:paraId="1D90E4DF" w14:textId="77777777" w:rsidR="00593B50" w:rsidRPr="00DD366B" w:rsidRDefault="00593B50" w:rsidP="00CF16A6">
      <w:pPr>
        <w:pStyle w:val="BodyText"/>
        <w:spacing w:before="0" w:after="0"/>
        <w:jc w:val="left"/>
        <w:rPr>
          <w:noProof/>
          <w:lang w:val="en-GB"/>
        </w:rPr>
      </w:pPr>
    </w:p>
    <w:p w14:paraId="435A5754" w14:textId="2352D153" w:rsidR="00D2123C" w:rsidRPr="00DD366B" w:rsidRDefault="00D2123C" w:rsidP="00C13A63">
      <w:pPr>
        <w:jc w:val="both"/>
      </w:pPr>
      <w:r w:rsidRPr="00DD366B">
        <w:br w:type="page"/>
      </w:r>
    </w:p>
    <w:p w14:paraId="0343A32F" w14:textId="55FB0828" w:rsidR="00D2123C" w:rsidRDefault="00D2123C" w:rsidP="000E68DE">
      <w:pPr>
        <w:pStyle w:val="Heading2"/>
        <w:rPr>
          <w:noProof/>
          <w:lang w:val="en-GB"/>
        </w:rPr>
      </w:pPr>
      <w:r w:rsidRPr="00DD366B">
        <w:rPr>
          <w:noProof/>
          <w:lang w:val="en-GB"/>
        </w:rPr>
        <w:lastRenderedPageBreak/>
        <w:t xml:space="preserve">Chapter 2 </w:t>
      </w:r>
      <w:r w:rsidR="00C95249" w:rsidRPr="00DD366B">
        <w:rPr>
          <w:noProof/>
          <w:lang w:val="en-GB"/>
        </w:rPr>
        <w:t xml:space="preserve">Array </w:t>
      </w:r>
      <w:r w:rsidR="0094681F" w:rsidRPr="009514E3">
        <w:rPr>
          <w:noProof/>
          <w:lang w:val="en-GB"/>
        </w:rPr>
        <w:t>M</w:t>
      </w:r>
      <w:r w:rsidR="00C95249" w:rsidRPr="00D37C5B">
        <w:rPr>
          <w:noProof/>
          <w:lang w:val="en-GB"/>
        </w:rPr>
        <w:t>anagement with NumPy</w:t>
      </w:r>
    </w:p>
    <w:p w14:paraId="1A74D295" w14:textId="7622D40D" w:rsidR="008A390D" w:rsidRPr="008A390D" w:rsidRDefault="008A390D" w:rsidP="008A390D">
      <w:pPr>
        <w:pStyle w:val="BodyText"/>
        <w:rPr>
          <w:lang w:val="en-GB"/>
        </w:rPr>
      </w:pPr>
      <w:r>
        <w:rPr>
          <w:lang w:val="en-GB"/>
        </w:rPr>
        <w:t xml:space="preserve">Lesson Recording - </w:t>
      </w:r>
      <w:r w:rsidRPr="008A390D">
        <w:rPr>
          <w:lang w:val="en-GB"/>
        </w:rPr>
        <w:t>Array Management with NumPy</w:t>
      </w:r>
    </w:p>
    <w:p w14:paraId="172B953B" w14:textId="6699D5F2" w:rsidR="00783136" w:rsidRPr="00D37C5B" w:rsidRDefault="00C35C7F" w:rsidP="00D76D2E">
      <w:pPr>
        <w:pStyle w:val="BodyText"/>
        <w:rPr>
          <w:noProof/>
          <w:lang w:val="en-GB"/>
        </w:rPr>
      </w:pPr>
      <w:r w:rsidRPr="00D37C5B">
        <w:rPr>
          <w:noProof/>
          <w:lang w:val="en-GB"/>
        </w:rPr>
        <w:t>I</w:t>
      </w:r>
      <w:r w:rsidR="00D76D2E" w:rsidRPr="00D37C5B">
        <w:rPr>
          <w:noProof/>
          <w:lang w:val="en-GB"/>
        </w:rPr>
        <w:t>n Study Unit 2</w:t>
      </w:r>
      <w:r w:rsidRPr="00D37C5B">
        <w:rPr>
          <w:noProof/>
          <w:lang w:val="en-GB"/>
        </w:rPr>
        <w:t>, we have been introduced to various types of compound data such as tuples, lists and dictionaries. We have also discussed in detail on modifying a list or storing different types of elements in a list. Despite being able to group lists or tuples</w:t>
      </w:r>
      <w:r w:rsidR="00B14183" w:rsidRPr="00D37C5B">
        <w:rPr>
          <w:noProof/>
          <w:lang w:val="en-GB"/>
        </w:rPr>
        <w:t xml:space="preserve"> </w:t>
      </w:r>
      <w:r w:rsidRPr="00D37C5B">
        <w:rPr>
          <w:noProof/>
          <w:lang w:val="en-GB"/>
        </w:rPr>
        <w:t xml:space="preserve">in a superordinate list, these types of compound data are basically still one-dimensional. </w:t>
      </w:r>
      <w:r w:rsidR="00E57C12" w:rsidRPr="00D37C5B">
        <w:rPr>
          <w:noProof/>
          <w:lang w:val="en-GB"/>
        </w:rPr>
        <w:t xml:space="preserve">Recall </w:t>
      </w:r>
      <w:r w:rsidR="00005A4A" w:rsidRPr="00D37C5B">
        <w:rPr>
          <w:noProof/>
          <w:lang w:val="en-GB"/>
        </w:rPr>
        <w:t xml:space="preserve">in </w:t>
      </w:r>
      <w:r w:rsidR="00D22A52" w:rsidRPr="00D37C5B">
        <w:rPr>
          <w:noProof/>
          <w:lang w:val="en-GB"/>
        </w:rPr>
        <w:t xml:space="preserve">one part of </w:t>
      </w:r>
      <w:r w:rsidR="00783136" w:rsidRPr="00D37C5B">
        <w:rPr>
          <w:noProof/>
          <w:lang w:val="en-GB"/>
        </w:rPr>
        <w:t xml:space="preserve">our </w:t>
      </w:r>
      <w:r w:rsidR="00BA0282" w:rsidRPr="00D37C5B">
        <w:rPr>
          <w:noProof/>
          <w:lang w:val="en-GB"/>
        </w:rPr>
        <w:t>exam score example</w:t>
      </w:r>
      <w:r w:rsidR="00783136" w:rsidRPr="00D37C5B">
        <w:rPr>
          <w:noProof/>
          <w:lang w:val="en-GB"/>
        </w:rPr>
        <w:t xml:space="preserve"> in the previous study units</w:t>
      </w:r>
      <w:r w:rsidR="00BA0282" w:rsidRPr="00D37C5B">
        <w:rPr>
          <w:noProof/>
          <w:lang w:val="en-GB"/>
        </w:rPr>
        <w:t xml:space="preserve">, </w:t>
      </w:r>
      <w:r w:rsidR="00783136" w:rsidRPr="00D37C5B">
        <w:rPr>
          <w:noProof/>
          <w:lang w:val="en-GB"/>
        </w:rPr>
        <w:t xml:space="preserve">the list </w:t>
      </w:r>
      <w:r w:rsidR="00B9486F" w:rsidRPr="00D37C5B">
        <w:rPr>
          <w:noProof/>
          <w:lang w:val="en-GB"/>
        </w:rPr>
        <w:t xml:space="preserve">of data </w:t>
      </w:r>
      <w:r w:rsidR="00783136" w:rsidRPr="00D37C5B">
        <w:rPr>
          <w:noProof/>
          <w:lang w:val="en-GB"/>
        </w:rPr>
        <w:t xml:space="preserve">to be analysed can consist of either sub-lists with individual student </w:t>
      </w:r>
      <w:r w:rsidR="00D91FE1" w:rsidRPr="00D37C5B">
        <w:rPr>
          <w:noProof/>
          <w:lang w:val="en-GB"/>
        </w:rPr>
        <w:t xml:space="preserve">scores </w:t>
      </w:r>
      <w:r w:rsidR="009C362A" w:rsidRPr="00D37C5B">
        <w:rPr>
          <w:noProof/>
          <w:lang w:val="en-GB"/>
        </w:rPr>
        <w:t xml:space="preserve">from </w:t>
      </w:r>
      <w:r w:rsidR="00D91FE1" w:rsidRPr="00D37C5B">
        <w:rPr>
          <w:noProof/>
          <w:lang w:val="en-GB"/>
        </w:rPr>
        <w:t xml:space="preserve">different </w:t>
      </w:r>
      <w:r w:rsidR="00490E73" w:rsidRPr="00D37C5B">
        <w:rPr>
          <w:noProof/>
          <w:lang w:val="en-GB"/>
        </w:rPr>
        <w:t>subjects</w:t>
      </w:r>
      <w:r w:rsidR="00783136" w:rsidRPr="00D37C5B">
        <w:rPr>
          <w:noProof/>
          <w:lang w:val="en-GB"/>
        </w:rPr>
        <w:t xml:space="preserve"> or </w:t>
      </w:r>
      <w:r w:rsidR="00BA0282" w:rsidRPr="00D37C5B">
        <w:rPr>
          <w:noProof/>
          <w:lang w:val="en-GB"/>
        </w:rPr>
        <w:t xml:space="preserve">the </w:t>
      </w:r>
      <w:r w:rsidR="009C362A" w:rsidRPr="00D37C5B">
        <w:rPr>
          <w:noProof/>
          <w:lang w:val="en-GB"/>
        </w:rPr>
        <w:t xml:space="preserve">scores </w:t>
      </w:r>
      <w:r w:rsidR="00700B09" w:rsidRPr="00D37C5B">
        <w:rPr>
          <w:noProof/>
          <w:lang w:val="en-GB"/>
        </w:rPr>
        <w:t xml:space="preserve">of all students in </w:t>
      </w:r>
      <w:r w:rsidR="00490E73" w:rsidRPr="00D37C5B">
        <w:rPr>
          <w:noProof/>
          <w:lang w:val="en-GB"/>
        </w:rPr>
        <w:t>one subject</w:t>
      </w:r>
      <w:r w:rsidR="00EF0B67" w:rsidRPr="00D37C5B">
        <w:rPr>
          <w:noProof/>
          <w:lang w:val="en-GB"/>
        </w:rPr>
        <w:t xml:space="preserve"> in each </w:t>
      </w:r>
      <w:r w:rsidR="009E0B45" w:rsidRPr="00D37C5B">
        <w:rPr>
          <w:noProof/>
          <w:lang w:val="en-GB"/>
        </w:rPr>
        <w:t xml:space="preserve">one </w:t>
      </w:r>
      <w:r w:rsidR="00EF0B67" w:rsidRPr="00D37C5B">
        <w:rPr>
          <w:noProof/>
          <w:lang w:val="en-GB"/>
        </w:rPr>
        <w:t>of them</w:t>
      </w:r>
      <w:r w:rsidR="00BA0282" w:rsidRPr="00D37C5B">
        <w:rPr>
          <w:noProof/>
          <w:lang w:val="en-GB"/>
        </w:rPr>
        <w:t xml:space="preserve">. </w:t>
      </w:r>
      <w:r w:rsidR="00783136" w:rsidRPr="00D37C5B">
        <w:rPr>
          <w:noProof/>
          <w:lang w:val="en-GB"/>
        </w:rPr>
        <w:t xml:space="preserve">As a result, the data in this example are in fact two-dimensional: the student dimension and the </w:t>
      </w:r>
      <w:r w:rsidR="00BA2A36" w:rsidRPr="00D37C5B">
        <w:rPr>
          <w:noProof/>
          <w:lang w:val="en-GB"/>
        </w:rPr>
        <w:t xml:space="preserve">subject </w:t>
      </w:r>
      <w:r w:rsidR="00783136" w:rsidRPr="00D37C5B">
        <w:rPr>
          <w:noProof/>
          <w:lang w:val="en-GB"/>
        </w:rPr>
        <w:t>dimension.</w:t>
      </w:r>
    </w:p>
    <w:p w14:paraId="4B0BF2BC" w14:textId="0A1C2D41" w:rsidR="00C17B1B" w:rsidRPr="00D37C5B" w:rsidRDefault="00CA7C42" w:rsidP="00C17B1B">
      <w:pPr>
        <w:pStyle w:val="BodyText"/>
        <w:rPr>
          <w:noProof/>
          <w:lang w:val="en-GB"/>
        </w:rPr>
      </w:pPr>
      <w:r w:rsidRPr="00D37C5B">
        <w:rPr>
          <w:noProof/>
          <w:lang w:val="en-GB"/>
        </w:rPr>
        <w:t xml:space="preserve">Hence, lists </w:t>
      </w:r>
      <w:r w:rsidR="00861FAE" w:rsidRPr="00D37C5B">
        <w:rPr>
          <w:noProof/>
          <w:lang w:val="en-GB"/>
        </w:rPr>
        <w:t xml:space="preserve">and </w:t>
      </w:r>
      <w:r w:rsidRPr="00D37C5B">
        <w:rPr>
          <w:noProof/>
          <w:lang w:val="en-GB"/>
        </w:rPr>
        <w:t xml:space="preserve">dictionaries are no longer sufficient </w:t>
      </w:r>
      <w:r w:rsidR="00861FAE" w:rsidRPr="00D37C5B">
        <w:rPr>
          <w:noProof/>
          <w:lang w:val="en-GB"/>
        </w:rPr>
        <w:t>to store multidimensional data for analysis</w:t>
      </w:r>
      <w:r w:rsidR="00C17B1B" w:rsidRPr="00D37C5B">
        <w:rPr>
          <w:noProof/>
          <w:lang w:val="en-GB"/>
        </w:rPr>
        <w:t>, and a</w:t>
      </w:r>
      <w:r w:rsidR="00861FAE" w:rsidRPr="00D37C5B">
        <w:rPr>
          <w:noProof/>
          <w:lang w:val="en-GB"/>
        </w:rPr>
        <w:t>rrays should be used instead.</w:t>
      </w:r>
      <w:r w:rsidR="00D2218E" w:rsidRPr="00D37C5B">
        <w:rPr>
          <w:noProof/>
          <w:lang w:val="en-GB"/>
        </w:rPr>
        <w:t xml:space="preserve"> Nevertheless, </w:t>
      </w:r>
      <w:r w:rsidR="00E80DC5" w:rsidRPr="00D37C5B">
        <w:rPr>
          <w:noProof/>
          <w:lang w:val="en-GB"/>
        </w:rPr>
        <w:t xml:space="preserve">we can also replace lists and dictionaries by arrays when it comes to </w:t>
      </w:r>
      <w:r w:rsidR="00743C35" w:rsidRPr="00D37C5B">
        <w:rPr>
          <w:noProof/>
          <w:lang w:val="en-GB"/>
        </w:rPr>
        <w:t>one-dimensional</w:t>
      </w:r>
      <w:r w:rsidR="00E80DC5" w:rsidRPr="00D37C5B">
        <w:rPr>
          <w:noProof/>
          <w:lang w:val="en-GB"/>
        </w:rPr>
        <w:t xml:space="preserve"> data</w:t>
      </w:r>
      <w:r w:rsidR="00743C35" w:rsidRPr="00D37C5B">
        <w:rPr>
          <w:noProof/>
          <w:lang w:val="en-GB"/>
        </w:rPr>
        <w:t xml:space="preserve">. </w:t>
      </w:r>
      <w:r w:rsidR="0092540D">
        <w:t>Note that the shape of a Python array must be rectangular, that is, the number of values in each row and each column must be identical, and all values in it must be entirely of the same type, typically numeric values or strings.</w:t>
      </w:r>
      <w:r w:rsidR="0068335B" w:rsidRPr="00D37C5B">
        <w:rPr>
          <w:noProof/>
          <w:lang w:val="en-GB"/>
        </w:rPr>
        <w:t xml:space="preserve"> </w:t>
      </w:r>
      <w:r w:rsidR="00FA7FA1" w:rsidRPr="00D37C5B">
        <w:rPr>
          <w:noProof/>
          <w:lang w:val="en-GB"/>
        </w:rPr>
        <w:t>Therefore</w:t>
      </w:r>
      <w:r w:rsidR="00477E81" w:rsidRPr="00D37C5B">
        <w:rPr>
          <w:noProof/>
          <w:lang w:val="en-GB"/>
        </w:rPr>
        <w:t>,</w:t>
      </w:r>
      <w:r w:rsidR="00FA7FA1" w:rsidRPr="00D37C5B">
        <w:rPr>
          <w:noProof/>
          <w:lang w:val="en-GB"/>
        </w:rPr>
        <w:t xml:space="preserve"> an array is not equivalent to a dataset in the conventional sense since </w:t>
      </w:r>
      <w:r w:rsidR="00D308A3" w:rsidRPr="00D37C5B">
        <w:rPr>
          <w:noProof/>
          <w:lang w:val="en-GB"/>
        </w:rPr>
        <w:t xml:space="preserve">missing values </w:t>
      </w:r>
      <w:r w:rsidR="00477E81" w:rsidRPr="00D37C5B">
        <w:rPr>
          <w:noProof/>
          <w:lang w:val="en-GB"/>
        </w:rPr>
        <w:t xml:space="preserve">and mixed data types </w:t>
      </w:r>
      <w:r w:rsidR="00D308A3" w:rsidRPr="00D37C5B">
        <w:rPr>
          <w:noProof/>
          <w:lang w:val="en-GB"/>
        </w:rPr>
        <w:t xml:space="preserve">are common </w:t>
      </w:r>
      <w:r w:rsidR="00477E81" w:rsidRPr="00D37C5B">
        <w:rPr>
          <w:noProof/>
          <w:lang w:val="en-GB"/>
        </w:rPr>
        <w:t xml:space="preserve">features </w:t>
      </w:r>
      <w:r w:rsidR="00A74DA4" w:rsidRPr="00D37C5B">
        <w:rPr>
          <w:noProof/>
          <w:lang w:val="en-GB"/>
        </w:rPr>
        <w:t>of</w:t>
      </w:r>
      <w:r w:rsidR="00D308A3" w:rsidRPr="00D37C5B">
        <w:rPr>
          <w:noProof/>
          <w:lang w:val="en-GB"/>
        </w:rPr>
        <w:t xml:space="preserve"> usual datasets</w:t>
      </w:r>
      <w:r w:rsidR="00D2218E" w:rsidRPr="00D37C5B">
        <w:rPr>
          <w:noProof/>
          <w:lang w:val="en-GB"/>
        </w:rPr>
        <w:t xml:space="preserve">. </w:t>
      </w:r>
      <w:r w:rsidR="00861FAE" w:rsidRPr="00D37C5B">
        <w:rPr>
          <w:noProof/>
          <w:lang w:val="en-GB"/>
        </w:rPr>
        <w:t xml:space="preserve">In Python, </w:t>
      </w:r>
      <w:r w:rsidR="00FE5629" w:rsidRPr="00D37C5B">
        <w:rPr>
          <w:noProof/>
          <w:lang w:val="en-GB"/>
        </w:rPr>
        <w:t xml:space="preserve">we can work with </w:t>
      </w:r>
      <w:r w:rsidR="004A212D" w:rsidRPr="00D37C5B">
        <w:rPr>
          <w:noProof/>
          <w:lang w:val="en-GB"/>
        </w:rPr>
        <w:t xml:space="preserve">arrays </w:t>
      </w:r>
      <w:r w:rsidR="00FE5629" w:rsidRPr="00D37C5B">
        <w:rPr>
          <w:noProof/>
          <w:lang w:val="en-GB"/>
        </w:rPr>
        <w:t xml:space="preserve">using </w:t>
      </w:r>
      <w:r w:rsidR="00C17B1B" w:rsidRPr="00D37C5B">
        <w:rPr>
          <w:noProof/>
          <w:lang w:val="en-GB"/>
        </w:rPr>
        <w:t xml:space="preserve">the </w:t>
      </w:r>
      <w:r w:rsidR="00F46F73" w:rsidRPr="00D37C5B">
        <w:rPr>
          <w:noProof/>
          <w:lang w:val="en-GB"/>
        </w:rPr>
        <w:t>“</w:t>
      </w:r>
      <w:r w:rsidR="00FB54EB" w:rsidRPr="00D37C5B">
        <w:rPr>
          <w:noProof/>
          <w:lang w:val="en-GB"/>
        </w:rPr>
        <w:t>numpy</w:t>
      </w:r>
      <w:r w:rsidR="00F46F73" w:rsidRPr="00D37C5B">
        <w:rPr>
          <w:noProof/>
          <w:lang w:val="en-GB"/>
        </w:rPr>
        <w:t>”</w:t>
      </w:r>
      <w:r w:rsidR="00C17B1B" w:rsidRPr="00D37C5B">
        <w:rPr>
          <w:noProof/>
          <w:lang w:val="en-GB"/>
        </w:rPr>
        <w:t xml:space="preserve"> package. </w:t>
      </w:r>
    </w:p>
    <w:p w14:paraId="7A13E97E" w14:textId="3AE2E4B3" w:rsidR="00D2123C" w:rsidRPr="00D37C5B" w:rsidRDefault="00235ADF" w:rsidP="0094681F">
      <w:pPr>
        <w:pStyle w:val="Heading3"/>
        <w:tabs>
          <w:tab w:val="left" w:pos="709"/>
        </w:tabs>
        <w:rPr>
          <w:noProof/>
          <w:lang w:val="en-GB"/>
        </w:rPr>
      </w:pPr>
      <w:r w:rsidRPr="00D37C5B">
        <w:rPr>
          <w:noProof/>
          <w:lang w:val="en-GB"/>
        </w:rPr>
        <w:t>2</w:t>
      </w:r>
      <w:r w:rsidR="00D2123C" w:rsidRPr="00D37C5B">
        <w:rPr>
          <w:noProof/>
          <w:lang w:val="en-GB"/>
        </w:rPr>
        <w:t>.1</w:t>
      </w:r>
      <w:r w:rsidR="00D2123C" w:rsidRPr="00D37C5B">
        <w:rPr>
          <w:noProof/>
          <w:lang w:val="en-GB"/>
        </w:rPr>
        <w:tab/>
      </w:r>
      <w:r w:rsidR="00C95249" w:rsidRPr="00D37C5B">
        <w:rPr>
          <w:noProof/>
          <w:lang w:val="en-GB"/>
        </w:rPr>
        <w:t>Creating NumPy Arrays</w:t>
      </w:r>
    </w:p>
    <w:p w14:paraId="672BCD63" w14:textId="72C97677" w:rsidR="00F46F73" w:rsidRPr="00D37C5B" w:rsidRDefault="00F46F73" w:rsidP="00F46F73">
      <w:pPr>
        <w:pStyle w:val="BodyText"/>
        <w:rPr>
          <w:noProof/>
          <w:lang w:val="en-GB"/>
        </w:rPr>
      </w:pPr>
      <w:r w:rsidRPr="00D37C5B">
        <w:rPr>
          <w:noProof/>
          <w:lang w:val="en-GB" w:eastAsia="en-SG"/>
        </w:rPr>
        <w:t>In order to work with NumPy arrays, we need to install the “</w:t>
      </w:r>
      <w:r w:rsidR="00FB54EB" w:rsidRPr="00D37C5B">
        <w:rPr>
          <w:noProof/>
          <w:lang w:val="en-GB"/>
        </w:rPr>
        <w:t>numpy</w:t>
      </w:r>
      <w:r w:rsidRPr="00D37C5B">
        <w:rPr>
          <w:noProof/>
          <w:lang w:val="en-GB" w:eastAsia="en-SG"/>
        </w:rPr>
        <w:t xml:space="preserve">” package in Python first. </w:t>
      </w:r>
      <w:r w:rsidR="00396394" w:rsidRPr="00D37C5B">
        <w:rPr>
          <w:noProof/>
          <w:lang w:val="en-GB" w:eastAsia="en-SG"/>
        </w:rPr>
        <w:t>W</w:t>
      </w:r>
      <w:r w:rsidRPr="00D37C5B">
        <w:rPr>
          <w:noProof/>
          <w:lang w:val="en-GB" w:eastAsia="en-SG"/>
        </w:rPr>
        <w:t xml:space="preserve">e have already explained </w:t>
      </w:r>
      <w:r w:rsidR="00396394" w:rsidRPr="00D37C5B">
        <w:rPr>
          <w:noProof/>
          <w:lang w:val="en-GB" w:eastAsia="en-SG"/>
        </w:rPr>
        <w:t xml:space="preserve">how </w:t>
      </w:r>
      <w:r w:rsidRPr="00D37C5B">
        <w:rPr>
          <w:noProof/>
          <w:lang w:val="en-GB" w:eastAsia="en-SG"/>
        </w:rPr>
        <w:t>to install packages in Python</w:t>
      </w:r>
      <w:r w:rsidR="00396394" w:rsidRPr="00D37C5B">
        <w:rPr>
          <w:noProof/>
          <w:lang w:val="en-GB" w:eastAsia="en-SG"/>
        </w:rPr>
        <w:t xml:space="preserve"> using pip or pip3 in Chapter 4.2 of Study Unit 2</w:t>
      </w:r>
      <w:r w:rsidRPr="00D37C5B">
        <w:rPr>
          <w:noProof/>
          <w:lang w:val="en-GB" w:eastAsia="en-SG"/>
        </w:rPr>
        <w:t>.</w:t>
      </w:r>
      <w:r w:rsidR="00396394" w:rsidRPr="00D37C5B">
        <w:rPr>
          <w:noProof/>
          <w:lang w:val="en-GB" w:eastAsia="en-SG"/>
        </w:rPr>
        <w:t xml:space="preserve"> To summarise the procedure quickly, we have to launch </w:t>
      </w:r>
      <w:r w:rsidR="00EA7003" w:rsidRPr="00D37C5B">
        <w:rPr>
          <w:noProof/>
          <w:lang w:val="en-GB" w:eastAsia="en-SG"/>
        </w:rPr>
        <w:t>the</w:t>
      </w:r>
      <w:r w:rsidR="00396394" w:rsidRPr="00D37C5B">
        <w:rPr>
          <w:noProof/>
          <w:lang w:val="en-GB" w:eastAsia="en-SG"/>
        </w:rPr>
        <w:t xml:space="preserve"> terminal app and type in the following command:</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F46F73" w:rsidRPr="002E7FF5" w14:paraId="2398E28F" w14:textId="77777777" w:rsidTr="00950972">
        <w:trPr>
          <w:jc w:val="right"/>
        </w:trPr>
        <w:tc>
          <w:tcPr>
            <w:tcW w:w="9017" w:type="dxa"/>
            <w:shd w:val="clear" w:color="auto" w:fill="D9D9D9" w:themeFill="background1" w:themeFillShade="D9"/>
            <w:vAlign w:val="center"/>
          </w:tcPr>
          <w:p w14:paraId="5C3620E5" w14:textId="01756A30" w:rsidR="00F46F73" w:rsidRPr="00D37C5B" w:rsidRDefault="00F46F73" w:rsidP="00F46F73">
            <w:pPr>
              <w:pStyle w:val="Code"/>
              <w:tabs>
                <w:tab w:val="left" w:pos="6557"/>
              </w:tabs>
              <w:ind w:left="2729"/>
              <w:jc w:val="left"/>
              <w:rPr>
                <w:noProof/>
                <w:color w:val="auto"/>
                <w:lang w:val="en-GB"/>
              </w:rPr>
            </w:pPr>
            <w:r w:rsidRPr="00D37C5B">
              <w:rPr>
                <w:noProof/>
                <w:color w:val="auto"/>
                <w:lang w:val="en-GB"/>
              </w:rPr>
              <w:t xml:space="preserve">&gt; pip install </w:t>
            </w:r>
            <w:r w:rsidRPr="00D37C5B">
              <w:rPr>
                <w:noProof/>
                <w:lang w:val="en-GB"/>
              </w:rPr>
              <w:t>numpy</w:t>
            </w:r>
          </w:p>
        </w:tc>
      </w:tr>
    </w:tbl>
    <w:p w14:paraId="7C06BFD2" w14:textId="05E5F5C9" w:rsidR="00F46F73" w:rsidRPr="00BE0533" w:rsidRDefault="0075616C" w:rsidP="00F46F73">
      <w:pPr>
        <w:pStyle w:val="BodyText"/>
        <w:rPr>
          <w:noProof/>
          <w:lang w:val="en-GB"/>
        </w:rPr>
      </w:pPr>
      <w:r w:rsidRPr="00BE0533">
        <w:rPr>
          <w:noProof/>
          <w:lang w:val="en-GB"/>
        </w:rPr>
        <w:t xml:space="preserve">The installation </w:t>
      </w:r>
      <w:r w:rsidR="00396394" w:rsidRPr="00BE0533">
        <w:rPr>
          <w:noProof/>
          <w:lang w:val="en-GB"/>
        </w:rPr>
        <w:t xml:space="preserve">will follow as shown in </w:t>
      </w:r>
      <w:r w:rsidR="008E176F" w:rsidRPr="00BE0533">
        <w:rPr>
          <w:noProof/>
          <w:lang w:val="en-GB"/>
        </w:rPr>
        <w:fldChar w:fldCharType="begin"/>
      </w:r>
      <w:r w:rsidR="008E176F" w:rsidRPr="00BE0533">
        <w:rPr>
          <w:noProof/>
          <w:lang w:val="en-GB"/>
        </w:rPr>
        <w:instrText xml:space="preserve"> REF _Ref61449698 \h </w:instrText>
      </w:r>
      <w:r w:rsidR="008E176F" w:rsidRPr="00BE0533">
        <w:rPr>
          <w:noProof/>
          <w:lang w:val="en-GB"/>
        </w:rPr>
      </w:r>
      <w:r w:rsidR="008E176F" w:rsidRPr="00BE0533">
        <w:rPr>
          <w:noProof/>
          <w:lang w:val="en-GB"/>
        </w:rPr>
        <w:fldChar w:fldCharType="separate"/>
      </w:r>
      <w:r w:rsidR="00E71288" w:rsidRPr="00BE0533">
        <w:rPr>
          <w:noProof/>
          <w:lang w:val="en-GB"/>
        </w:rPr>
        <w:t>Figure 3.15</w:t>
      </w:r>
      <w:r w:rsidR="008E176F" w:rsidRPr="00BE0533">
        <w:rPr>
          <w:noProof/>
          <w:lang w:val="en-GB"/>
        </w:rPr>
        <w:fldChar w:fldCharType="end"/>
      </w:r>
      <w:r w:rsidR="00396394" w:rsidRPr="00BE0533">
        <w:rPr>
          <w:noProof/>
          <w:lang w:val="en-GB"/>
        </w:rPr>
        <w:t>.</w:t>
      </w:r>
    </w:p>
    <w:p w14:paraId="29F9D26D" w14:textId="77777777" w:rsidR="00F46F73" w:rsidRPr="00BE0533" w:rsidRDefault="00F46F73" w:rsidP="00F46F73">
      <w:pPr>
        <w:pStyle w:val="Figure-Image"/>
        <w:rPr>
          <w:lang w:val="en-GB"/>
        </w:rPr>
      </w:pPr>
      <w:r w:rsidRPr="00BE0533">
        <w:lastRenderedPageBreak/>
        <w:drawing>
          <wp:inline distT="0" distB="0" distL="0" distR="0" wp14:anchorId="79DDE074" wp14:editId="4FF8C710">
            <wp:extent cx="5580000" cy="1045079"/>
            <wp:effectExtent l="0" t="0" r="1905"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236" r="1342" b="61882"/>
                    <a:stretch/>
                  </pic:blipFill>
                  <pic:spPr bwMode="auto">
                    <a:xfrm>
                      <a:off x="0" y="0"/>
                      <a:ext cx="5580000" cy="1045079"/>
                    </a:xfrm>
                    <a:prstGeom prst="rect">
                      <a:avLst/>
                    </a:prstGeom>
                    <a:ln>
                      <a:noFill/>
                    </a:ln>
                    <a:extLst>
                      <a:ext uri="{53640926-AAD7-44D8-BBD7-CCE9431645EC}">
                        <a14:shadowObscured xmlns:a14="http://schemas.microsoft.com/office/drawing/2010/main"/>
                      </a:ext>
                    </a:extLst>
                  </pic:spPr>
                </pic:pic>
              </a:graphicData>
            </a:graphic>
          </wp:inline>
        </w:drawing>
      </w:r>
    </w:p>
    <w:p w14:paraId="700A723E" w14:textId="38999168" w:rsidR="00F46F73" w:rsidRPr="00BE0533" w:rsidRDefault="00F46F73" w:rsidP="007F130D">
      <w:pPr>
        <w:pStyle w:val="Caption"/>
        <w:rPr>
          <w:lang w:val="en-GB"/>
        </w:rPr>
      </w:pPr>
      <w:bookmarkStart w:id="25" w:name="_Ref61449698"/>
      <w:r w:rsidRPr="00BE0533">
        <w:rPr>
          <w:lang w:val="en-GB"/>
        </w:rPr>
        <w:t xml:space="preserve">Figure </w:t>
      </w:r>
      <w:r w:rsidR="00396394" w:rsidRPr="00BE0533">
        <w:rPr>
          <w:lang w:val="en-GB"/>
        </w:rPr>
        <w:t>3</w:t>
      </w:r>
      <w:r w:rsidRPr="00BE0533">
        <w:rPr>
          <w:lang w:val="en-GB"/>
        </w:rPr>
        <w:t>.</w:t>
      </w:r>
      <w:r w:rsidRPr="00BE0533">
        <w:rPr>
          <w:lang w:val="en-GB"/>
        </w:rPr>
        <w:fldChar w:fldCharType="begin"/>
      </w:r>
      <w:r w:rsidRPr="00BE0533">
        <w:rPr>
          <w:lang w:val="en-GB"/>
        </w:rPr>
        <w:instrText xml:space="preserve"> SEQ Figure \* ARABIC </w:instrText>
      </w:r>
      <w:r w:rsidRPr="00BE0533">
        <w:rPr>
          <w:lang w:val="en-GB"/>
        </w:rPr>
        <w:fldChar w:fldCharType="separate"/>
      </w:r>
      <w:r w:rsidR="00E71288" w:rsidRPr="00BE0533">
        <w:rPr>
          <w:lang w:val="en-GB"/>
        </w:rPr>
        <w:t>15</w:t>
      </w:r>
      <w:r w:rsidRPr="00BE0533">
        <w:rPr>
          <w:lang w:val="en-GB"/>
        </w:rPr>
        <w:fldChar w:fldCharType="end"/>
      </w:r>
      <w:bookmarkEnd w:id="25"/>
      <w:r w:rsidRPr="00BE0533">
        <w:rPr>
          <w:lang w:val="en-GB"/>
        </w:rPr>
        <w:t xml:space="preserve"> Installing Package “numpy”</w:t>
      </w:r>
    </w:p>
    <w:p w14:paraId="5BCD9BC6" w14:textId="23FED93F" w:rsidR="00F46F73" w:rsidRPr="00BE0533" w:rsidRDefault="00F46F73" w:rsidP="00F46F73">
      <w:pPr>
        <w:pStyle w:val="BodyText"/>
        <w:rPr>
          <w:noProof/>
          <w:lang w:val="en-GB"/>
        </w:rPr>
      </w:pPr>
      <w:r w:rsidRPr="00BE0533">
        <w:rPr>
          <w:noProof/>
          <w:lang w:val="en-GB"/>
        </w:rPr>
        <w:t xml:space="preserve">Once </w:t>
      </w:r>
      <w:r w:rsidR="008E176F" w:rsidRPr="00BE0533">
        <w:rPr>
          <w:noProof/>
          <w:lang w:val="en-GB"/>
        </w:rPr>
        <w:t>the installation is completed, we can launch Jupyter</w:t>
      </w:r>
      <w:r w:rsidR="003E1184" w:rsidRPr="00BE0533">
        <w:rPr>
          <w:noProof/>
          <w:lang w:val="en-GB"/>
        </w:rPr>
        <w:t>Lab</w:t>
      </w:r>
      <w:r w:rsidR="008E176F" w:rsidRPr="00BE0533">
        <w:rPr>
          <w:noProof/>
          <w:lang w:val="en-GB"/>
        </w:rPr>
        <w:t xml:space="preserve"> and start working with NumPy arrays after the “numpy” package</w:t>
      </w:r>
      <w:r w:rsidR="00DD6955" w:rsidRPr="00BE0533">
        <w:rPr>
          <w:noProof/>
          <w:lang w:val="en-GB"/>
        </w:rPr>
        <w:t xml:space="preserve"> has been imported into our program</w:t>
      </w:r>
      <w:r w:rsidR="008E176F" w:rsidRPr="00BE0533">
        <w:rPr>
          <w:noProof/>
          <w:lang w:val="en-GB"/>
        </w:rPr>
        <w:t xml:space="preserve">. </w:t>
      </w:r>
      <w:r w:rsidR="00DA0A65" w:rsidRPr="00BE0533">
        <w:rPr>
          <w:noProof/>
          <w:lang w:val="en-GB"/>
        </w:rPr>
        <w:t>The corresponding syntax in Python 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DA0A65" w:rsidRPr="002E7FF5" w14:paraId="09B3C053" w14:textId="77777777" w:rsidTr="00DA0A65">
        <w:tc>
          <w:tcPr>
            <w:tcW w:w="9017" w:type="dxa"/>
            <w:shd w:val="clear" w:color="auto" w:fill="D9D9D9" w:themeFill="background1" w:themeFillShade="D9"/>
            <w:vAlign w:val="center"/>
          </w:tcPr>
          <w:p w14:paraId="6691FD6A" w14:textId="3F57D443" w:rsidR="00DA0A65" w:rsidRPr="00BE0533" w:rsidRDefault="00DA0A65" w:rsidP="00DA0A65">
            <w:pPr>
              <w:pStyle w:val="Code"/>
              <w:tabs>
                <w:tab w:val="left" w:pos="6557"/>
              </w:tabs>
              <w:ind w:left="33"/>
              <w:rPr>
                <w:noProof/>
                <w:lang w:val="en-GB"/>
              </w:rPr>
            </w:pPr>
            <w:r w:rsidRPr="00BE0533">
              <w:rPr>
                <w:noProof/>
                <w:color w:val="auto"/>
                <w:lang w:val="en-GB"/>
              </w:rPr>
              <w:t xml:space="preserve">import </w:t>
            </w:r>
            <w:r w:rsidRPr="00BE0533">
              <w:rPr>
                <w:noProof/>
                <w:color w:val="5F497A" w:themeColor="accent4" w:themeShade="BF"/>
                <w:lang w:val="en-GB"/>
              </w:rPr>
              <w:t>numpy</w:t>
            </w:r>
            <w:r w:rsidRPr="00BE0533">
              <w:rPr>
                <w:noProof/>
                <w:color w:val="auto"/>
                <w:lang w:val="en-GB"/>
              </w:rPr>
              <w:t xml:space="preserve"> as </w:t>
            </w:r>
            <w:r w:rsidRPr="00BE0533">
              <w:rPr>
                <w:noProof/>
                <w:color w:val="5F497A" w:themeColor="accent4" w:themeShade="BF"/>
                <w:lang w:val="en-GB"/>
              </w:rPr>
              <w:t>np</w:t>
            </w:r>
          </w:p>
        </w:tc>
      </w:tr>
    </w:tbl>
    <w:p w14:paraId="24B884D5" w14:textId="18930261" w:rsidR="00DA0A65" w:rsidRPr="00347443" w:rsidRDefault="00DA0A65" w:rsidP="00F46F73">
      <w:pPr>
        <w:pStyle w:val="BodyText"/>
        <w:rPr>
          <w:noProof/>
          <w:lang w:val="en-GB"/>
        </w:rPr>
      </w:pPr>
      <w:r w:rsidRPr="00347443">
        <w:rPr>
          <w:noProof/>
          <w:lang w:val="en-GB"/>
        </w:rPr>
        <w:t xml:space="preserve">Recall that we can import a package </w:t>
      </w:r>
      <w:r w:rsidR="001A5DD4" w:rsidRPr="00347443">
        <w:rPr>
          <w:noProof/>
          <w:lang w:val="en-GB"/>
        </w:rPr>
        <w:t xml:space="preserve">with an </w:t>
      </w:r>
      <w:r w:rsidRPr="00347443">
        <w:rPr>
          <w:noProof/>
          <w:lang w:val="en-GB"/>
        </w:rPr>
        <w:t>alias</w:t>
      </w:r>
      <w:r w:rsidR="001A5DD4" w:rsidRPr="00347443">
        <w:rPr>
          <w:noProof/>
          <w:lang w:val="en-GB"/>
        </w:rPr>
        <w:t xml:space="preserve">, which will then be used as our </w:t>
      </w:r>
      <w:r w:rsidRPr="00347443">
        <w:rPr>
          <w:noProof/>
          <w:lang w:val="en-GB"/>
        </w:rPr>
        <w:t>refer</w:t>
      </w:r>
      <w:r w:rsidR="001A5DD4" w:rsidRPr="00347443">
        <w:rPr>
          <w:noProof/>
          <w:lang w:val="en-GB"/>
        </w:rPr>
        <w:t>ence</w:t>
      </w:r>
      <w:r w:rsidRPr="00347443">
        <w:rPr>
          <w:noProof/>
          <w:lang w:val="en-GB"/>
        </w:rPr>
        <w:t xml:space="preserve"> to the package in the further part of our program. And for “numpy”, the most common alias used in the literature or online references is “np”.</w:t>
      </w:r>
    </w:p>
    <w:p w14:paraId="4149C570" w14:textId="327E49AC" w:rsidR="00F46F73" w:rsidRPr="00347443" w:rsidRDefault="00810DAB" w:rsidP="00D76D2E">
      <w:pPr>
        <w:pStyle w:val="BodyText"/>
        <w:rPr>
          <w:noProof/>
          <w:lang w:val="en-GB" w:eastAsia="en-SG"/>
        </w:rPr>
      </w:pPr>
      <w:r w:rsidRPr="00347443">
        <w:rPr>
          <w:noProof/>
          <w:lang w:val="en-GB" w:eastAsia="en-SG"/>
        </w:rPr>
        <w:t xml:space="preserve">To create an array, </w:t>
      </w:r>
      <w:r w:rsidR="00656096" w:rsidRPr="00347443">
        <w:rPr>
          <w:noProof/>
          <w:lang w:val="en-GB" w:eastAsia="en-SG"/>
        </w:rPr>
        <w:t xml:space="preserve">we </w:t>
      </w:r>
      <w:r w:rsidR="00C32B09" w:rsidRPr="00347443">
        <w:rPr>
          <w:noProof/>
          <w:lang w:val="en-GB" w:eastAsia="en-SG"/>
        </w:rPr>
        <w:t xml:space="preserve">can use the </w:t>
      </w:r>
      <w:r w:rsidR="00C32B09" w:rsidRPr="00347443">
        <w:rPr>
          <w:rFonts w:ascii="Consolas" w:hAnsi="Consolas"/>
          <w:noProof/>
          <w:lang w:val="en-GB" w:eastAsia="en-SG"/>
        </w:rPr>
        <w:t>array()</w:t>
      </w:r>
      <w:r w:rsidR="00C32B09" w:rsidRPr="00347443">
        <w:rPr>
          <w:noProof/>
          <w:lang w:val="en-GB" w:eastAsia="en-SG"/>
        </w:rPr>
        <w:t xml:space="preserve"> function: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C32B09" w:rsidRPr="002E7FF5" w14:paraId="468790EB" w14:textId="77777777" w:rsidTr="00950972">
        <w:tc>
          <w:tcPr>
            <w:tcW w:w="9017" w:type="dxa"/>
            <w:shd w:val="clear" w:color="auto" w:fill="D9D9D9" w:themeFill="background1" w:themeFillShade="D9"/>
            <w:vAlign w:val="center"/>
          </w:tcPr>
          <w:p w14:paraId="5E3F8B27" w14:textId="721F5D30" w:rsidR="00C81993" w:rsidRPr="00347443" w:rsidRDefault="00C32B09" w:rsidP="003D7636">
            <w:pPr>
              <w:pStyle w:val="Code"/>
              <w:tabs>
                <w:tab w:val="left" w:pos="3797"/>
                <w:tab w:val="left" w:pos="6557"/>
              </w:tabs>
              <w:ind w:left="3860" w:hanging="3115"/>
              <w:jc w:val="left"/>
              <w:rPr>
                <w:noProof/>
                <w:color w:val="auto"/>
                <w:lang w:val="en-GB"/>
              </w:rPr>
            </w:pPr>
            <w:r w:rsidRPr="00347443">
              <w:rPr>
                <w:noProof/>
                <w:lang w:val="en-GB"/>
              </w:rPr>
              <w:t>array_name</w:t>
            </w:r>
            <w:r w:rsidRPr="00347443">
              <w:rPr>
                <w:noProof/>
                <w:color w:val="auto"/>
                <w:lang w:val="en-GB"/>
              </w:rPr>
              <w:t xml:space="preserve"> = </w:t>
            </w:r>
            <w:r w:rsidRPr="00347443">
              <w:rPr>
                <w:noProof/>
                <w:color w:val="5F497A" w:themeColor="accent4" w:themeShade="BF"/>
                <w:lang w:val="en-GB"/>
              </w:rPr>
              <w:t>np</w:t>
            </w:r>
            <w:r w:rsidRPr="00347443">
              <w:rPr>
                <w:noProof/>
                <w:color w:val="auto"/>
                <w:lang w:val="en-GB"/>
              </w:rPr>
              <w:t>.</w:t>
            </w:r>
            <w:r w:rsidRPr="00347443">
              <w:rPr>
                <w:noProof/>
                <w:color w:val="4F6228" w:themeColor="accent3" w:themeShade="80"/>
                <w:lang w:val="en-GB"/>
              </w:rPr>
              <w:t>array</w:t>
            </w:r>
            <w:r w:rsidRPr="00347443">
              <w:rPr>
                <w:noProof/>
                <w:color w:val="auto"/>
                <w:lang w:val="en-GB"/>
              </w:rPr>
              <w:t>(</w:t>
            </w:r>
            <w:r w:rsidR="003D7636" w:rsidRPr="00347443">
              <w:rPr>
                <w:noProof/>
                <w:color w:val="auto"/>
                <w:lang w:val="en-GB"/>
              </w:rPr>
              <w:t>[</w:t>
            </w:r>
            <w:r w:rsidR="00576AB4" w:rsidRPr="00347443">
              <w:rPr>
                <w:noProof/>
                <w:lang w:val="en-GB"/>
              </w:rPr>
              <w:tab/>
            </w:r>
            <w:r w:rsidR="002666B5" w:rsidRPr="00347443">
              <w:rPr>
                <w:noProof/>
                <w:color w:val="auto"/>
                <w:lang w:val="en-GB"/>
              </w:rPr>
              <w:t>[</w:t>
            </w:r>
            <w:r w:rsidR="00AA2BC6" w:rsidRPr="00347443">
              <w:rPr>
                <w:noProof/>
                <w:color w:val="595959" w:themeColor="text1" w:themeTint="A6"/>
                <w:lang w:val="en-GB"/>
              </w:rPr>
              <w:t>list</w:t>
            </w:r>
            <w:r w:rsidR="00296EBB" w:rsidRPr="00347443">
              <w:rPr>
                <w:noProof/>
                <w:color w:val="595959" w:themeColor="text1" w:themeTint="A6"/>
                <w:lang w:val="en-GB"/>
              </w:rPr>
              <w:t>1</w:t>
            </w:r>
            <w:r w:rsidR="00585EE1" w:rsidRPr="00347443">
              <w:rPr>
                <w:noProof/>
                <w:color w:val="595959" w:themeColor="text1" w:themeTint="A6"/>
                <w:lang w:val="en-GB"/>
              </w:rPr>
              <w:t>_</w:t>
            </w:r>
            <w:r w:rsidR="00051CDC" w:rsidRPr="00347443">
              <w:rPr>
                <w:noProof/>
                <w:color w:val="595959" w:themeColor="text1" w:themeTint="A6"/>
                <w:lang w:val="en-GB"/>
              </w:rPr>
              <w:t>data1</w:t>
            </w:r>
            <w:r w:rsidR="00051CDC" w:rsidRPr="00347443">
              <w:rPr>
                <w:noProof/>
                <w:color w:val="auto"/>
                <w:lang w:val="en-GB"/>
              </w:rPr>
              <w:t xml:space="preserve">, </w:t>
            </w:r>
            <w:r w:rsidR="00AA2BC6" w:rsidRPr="00347443">
              <w:rPr>
                <w:noProof/>
                <w:color w:val="595959" w:themeColor="text1" w:themeTint="A6"/>
                <w:lang w:val="en-GB"/>
              </w:rPr>
              <w:t>list1</w:t>
            </w:r>
            <w:r w:rsidR="00585EE1" w:rsidRPr="00347443">
              <w:rPr>
                <w:noProof/>
                <w:color w:val="595959" w:themeColor="text1" w:themeTint="A6"/>
                <w:lang w:val="en-GB"/>
              </w:rPr>
              <w:t>_data</w:t>
            </w:r>
            <w:r w:rsidR="0034158B" w:rsidRPr="00347443">
              <w:rPr>
                <w:noProof/>
                <w:color w:val="595959" w:themeColor="text1" w:themeTint="A6"/>
                <w:lang w:val="en-GB"/>
              </w:rPr>
              <w:t>2</w:t>
            </w:r>
            <w:r w:rsidR="00051CDC" w:rsidRPr="00347443">
              <w:rPr>
                <w:noProof/>
                <w:color w:val="auto"/>
                <w:lang w:val="en-GB"/>
              </w:rPr>
              <w:t xml:space="preserve">, </w:t>
            </w:r>
            <w:r w:rsidR="00051CDC" w:rsidRPr="00347443">
              <w:rPr>
                <w:noProof/>
                <w:color w:val="595959" w:themeColor="text1" w:themeTint="A6"/>
                <w:lang w:val="en-GB"/>
              </w:rPr>
              <w:t>…</w:t>
            </w:r>
            <w:r w:rsidR="002666B5" w:rsidRPr="00347443">
              <w:rPr>
                <w:noProof/>
                <w:color w:val="auto"/>
                <w:lang w:val="en-GB"/>
              </w:rPr>
              <w:t>]</w:t>
            </w:r>
            <w:r w:rsidR="00585EE1" w:rsidRPr="00347443">
              <w:rPr>
                <w:noProof/>
                <w:color w:val="auto"/>
                <w:lang w:val="en-GB"/>
              </w:rPr>
              <w:t xml:space="preserve">, </w:t>
            </w:r>
          </w:p>
          <w:p w14:paraId="5D454C28" w14:textId="5F645A9D" w:rsidR="00C32B09" w:rsidRPr="00347443" w:rsidRDefault="00576AB4" w:rsidP="003D7636">
            <w:pPr>
              <w:pStyle w:val="Code"/>
              <w:tabs>
                <w:tab w:val="left" w:pos="3800"/>
                <w:tab w:val="left" w:pos="6557"/>
              </w:tabs>
              <w:ind w:left="3863" w:hanging="2979"/>
              <w:jc w:val="left"/>
              <w:rPr>
                <w:noProof/>
                <w:lang w:val="en-GB"/>
              </w:rPr>
            </w:pPr>
            <w:r w:rsidRPr="00347443">
              <w:rPr>
                <w:noProof/>
                <w:lang w:val="en-GB"/>
              </w:rPr>
              <w:tab/>
            </w:r>
            <w:r w:rsidR="00585EE1" w:rsidRPr="00347443">
              <w:rPr>
                <w:noProof/>
                <w:color w:val="auto"/>
                <w:lang w:val="en-GB"/>
              </w:rPr>
              <w:t>[</w:t>
            </w:r>
            <w:r w:rsidR="00AA2BC6" w:rsidRPr="00347443">
              <w:rPr>
                <w:noProof/>
                <w:color w:val="595959" w:themeColor="text1" w:themeTint="A6"/>
                <w:lang w:val="en-GB"/>
              </w:rPr>
              <w:t>list2</w:t>
            </w:r>
            <w:r w:rsidR="00585EE1" w:rsidRPr="00347443">
              <w:rPr>
                <w:noProof/>
                <w:color w:val="595959" w:themeColor="text1" w:themeTint="A6"/>
                <w:lang w:val="en-GB"/>
              </w:rPr>
              <w:t>_data1</w:t>
            </w:r>
            <w:r w:rsidR="00585EE1" w:rsidRPr="00347443">
              <w:rPr>
                <w:noProof/>
                <w:color w:val="auto"/>
                <w:lang w:val="en-GB"/>
              </w:rPr>
              <w:t xml:space="preserve">, </w:t>
            </w:r>
            <w:r w:rsidR="00AA2BC6" w:rsidRPr="00347443">
              <w:rPr>
                <w:noProof/>
                <w:color w:val="595959" w:themeColor="text1" w:themeTint="A6"/>
                <w:lang w:val="en-GB"/>
              </w:rPr>
              <w:t>list</w:t>
            </w:r>
            <w:r w:rsidR="0034158B" w:rsidRPr="00347443">
              <w:rPr>
                <w:noProof/>
                <w:color w:val="595959" w:themeColor="text1" w:themeTint="A6"/>
                <w:lang w:val="en-GB"/>
              </w:rPr>
              <w:t>2</w:t>
            </w:r>
            <w:r w:rsidR="00585EE1" w:rsidRPr="00347443">
              <w:rPr>
                <w:noProof/>
                <w:color w:val="595959" w:themeColor="text1" w:themeTint="A6"/>
                <w:lang w:val="en-GB"/>
              </w:rPr>
              <w:t>_data</w:t>
            </w:r>
            <w:r w:rsidR="0034158B" w:rsidRPr="00347443">
              <w:rPr>
                <w:noProof/>
                <w:color w:val="595959" w:themeColor="text1" w:themeTint="A6"/>
                <w:lang w:val="en-GB"/>
              </w:rPr>
              <w:t>2</w:t>
            </w:r>
            <w:r w:rsidR="00585EE1" w:rsidRPr="00347443">
              <w:rPr>
                <w:noProof/>
                <w:color w:val="auto"/>
                <w:lang w:val="en-GB"/>
              </w:rPr>
              <w:t xml:space="preserve">, </w:t>
            </w:r>
            <w:r w:rsidR="00585EE1" w:rsidRPr="00347443">
              <w:rPr>
                <w:noProof/>
                <w:color w:val="595959" w:themeColor="text1" w:themeTint="A6"/>
                <w:lang w:val="en-GB"/>
              </w:rPr>
              <w:t>…</w:t>
            </w:r>
            <w:r w:rsidR="00585EE1" w:rsidRPr="00347443">
              <w:rPr>
                <w:noProof/>
                <w:color w:val="auto"/>
                <w:lang w:val="en-GB"/>
              </w:rPr>
              <w:t>], …</w:t>
            </w:r>
            <w:r w:rsidR="003D7636" w:rsidRPr="00347443">
              <w:rPr>
                <w:noProof/>
                <w:color w:val="auto"/>
                <w:lang w:val="en-GB"/>
              </w:rPr>
              <w:t>]</w:t>
            </w:r>
            <w:r w:rsidR="00C32B09" w:rsidRPr="00347443">
              <w:rPr>
                <w:noProof/>
                <w:color w:val="auto"/>
                <w:lang w:val="en-GB"/>
              </w:rPr>
              <w:t>)</w:t>
            </w:r>
          </w:p>
        </w:tc>
      </w:tr>
    </w:tbl>
    <w:p w14:paraId="54B4FDC1" w14:textId="4AF0D732" w:rsidR="00D76D2E" w:rsidRPr="00347443" w:rsidRDefault="00FA4EEC" w:rsidP="00D76D2E">
      <w:pPr>
        <w:pStyle w:val="BodyText"/>
        <w:rPr>
          <w:noProof/>
          <w:lang w:val="en-GB" w:eastAsia="en-SG"/>
        </w:rPr>
      </w:pPr>
      <w:r w:rsidRPr="00347443">
        <w:rPr>
          <w:noProof/>
          <w:lang w:val="en-GB" w:eastAsia="en-SG"/>
        </w:rPr>
        <w:t xml:space="preserve">In the above syntax, </w:t>
      </w:r>
      <w:r w:rsidR="005D7528" w:rsidRPr="00347443">
        <w:rPr>
          <w:noProof/>
          <w:lang w:val="en-GB" w:eastAsia="en-SG"/>
        </w:rPr>
        <w:t xml:space="preserve">the </w:t>
      </w:r>
      <w:r w:rsidR="005D7528" w:rsidRPr="00347443">
        <w:rPr>
          <w:rFonts w:ascii="Consolas" w:hAnsi="Consolas"/>
          <w:noProof/>
          <w:lang w:val="en-GB" w:eastAsia="en-SG"/>
        </w:rPr>
        <w:t>array()</w:t>
      </w:r>
      <w:r w:rsidR="005D7528" w:rsidRPr="00347443">
        <w:rPr>
          <w:noProof/>
          <w:lang w:val="en-GB" w:eastAsia="en-SG"/>
        </w:rPr>
        <w:t xml:space="preserve"> function was </w:t>
      </w:r>
      <w:r w:rsidR="006A067D" w:rsidRPr="00347443">
        <w:rPr>
          <w:noProof/>
          <w:lang w:val="en-GB" w:eastAsia="en-SG"/>
        </w:rPr>
        <w:t xml:space="preserve">attached to the </w:t>
      </w:r>
      <w:r w:rsidR="006A067D" w:rsidRPr="00347443">
        <w:rPr>
          <w:rFonts w:ascii="Consolas" w:hAnsi="Consolas"/>
          <w:noProof/>
          <w:lang w:val="en-GB" w:eastAsia="en-SG"/>
        </w:rPr>
        <w:t>np.</w:t>
      </w:r>
      <w:r w:rsidR="006A067D" w:rsidRPr="00347443">
        <w:rPr>
          <w:noProof/>
          <w:lang w:val="en-GB" w:eastAsia="en-SG"/>
        </w:rPr>
        <w:t xml:space="preserve"> prefix, which is required if </w:t>
      </w:r>
      <w:r w:rsidR="00C74818" w:rsidRPr="00347443">
        <w:rPr>
          <w:noProof/>
          <w:lang w:val="en-GB" w:eastAsia="en-SG"/>
        </w:rPr>
        <w:t>NumPy</w:t>
      </w:r>
      <w:r w:rsidR="008C6FE4" w:rsidRPr="00347443">
        <w:rPr>
          <w:noProof/>
          <w:lang w:val="en-GB" w:eastAsia="en-SG"/>
        </w:rPr>
        <w:t xml:space="preserve"> is imported using the </w:t>
      </w:r>
      <w:r w:rsidR="008C6FE4" w:rsidRPr="00347443">
        <w:rPr>
          <w:rFonts w:ascii="Consolas" w:hAnsi="Consolas"/>
          <w:noProof/>
          <w:lang w:val="en-GB" w:eastAsia="en-SG"/>
        </w:rPr>
        <w:t>import</w:t>
      </w:r>
      <w:r w:rsidR="008C6FE4" w:rsidRPr="00347443">
        <w:rPr>
          <w:noProof/>
          <w:lang w:val="en-GB" w:eastAsia="en-SG"/>
        </w:rPr>
        <w:t>-statement.</w:t>
      </w:r>
      <w:r w:rsidR="00C74818" w:rsidRPr="00347443">
        <w:rPr>
          <w:noProof/>
          <w:lang w:val="en-GB" w:eastAsia="en-SG"/>
        </w:rPr>
        <w:t xml:space="preserve"> The prefix should be omitted if we use the </w:t>
      </w:r>
      <w:r w:rsidR="00C74818" w:rsidRPr="00347443">
        <w:rPr>
          <w:rFonts w:ascii="Consolas" w:hAnsi="Consolas"/>
          <w:noProof/>
          <w:lang w:val="en-GB" w:eastAsia="en-SG"/>
        </w:rPr>
        <w:t>from … import …</w:t>
      </w:r>
      <w:r w:rsidR="00C74818" w:rsidRPr="00347443">
        <w:rPr>
          <w:noProof/>
          <w:lang w:val="en-GB" w:eastAsia="en-SG"/>
        </w:rPr>
        <w:t xml:space="preserve"> statement to import NumPy instead.</w:t>
      </w:r>
    </w:p>
    <w:p w14:paraId="4F5EAC5E" w14:textId="16B02603" w:rsidR="00954FFF" w:rsidRPr="00347443" w:rsidRDefault="00C275A7" w:rsidP="00BC187C">
      <w:pPr>
        <w:pStyle w:val="BodyText"/>
        <w:rPr>
          <w:noProof/>
          <w:lang w:val="en-GB" w:eastAsia="en-SG"/>
        </w:rPr>
      </w:pPr>
      <w:r w:rsidRPr="00347443">
        <w:rPr>
          <w:noProof/>
          <w:lang w:val="en-GB" w:eastAsia="en-SG"/>
        </w:rPr>
        <w:t>T</w:t>
      </w:r>
      <w:r w:rsidR="00ED32D6" w:rsidRPr="00347443">
        <w:rPr>
          <w:noProof/>
          <w:lang w:val="en-GB" w:eastAsia="en-SG"/>
        </w:rPr>
        <w:t xml:space="preserve">he data </w:t>
      </w:r>
      <w:r w:rsidR="00646804" w:rsidRPr="00347443">
        <w:rPr>
          <w:noProof/>
          <w:lang w:val="en-GB" w:eastAsia="en-SG"/>
        </w:rPr>
        <w:t xml:space="preserve">assigned to </w:t>
      </w:r>
      <w:r w:rsidR="00646804" w:rsidRPr="00347443">
        <w:rPr>
          <w:rFonts w:ascii="Consolas" w:hAnsi="Consolas"/>
          <w:noProof/>
          <w:lang w:val="en-GB" w:eastAsia="en-SG"/>
        </w:rPr>
        <w:t>array_name</w:t>
      </w:r>
      <w:r w:rsidR="00646804" w:rsidRPr="00347443">
        <w:rPr>
          <w:noProof/>
          <w:lang w:val="en-GB" w:eastAsia="en-SG"/>
        </w:rPr>
        <w:t xml:space="preserve"> in the </w:t>
      </w:r>
      <w:r w:rsidR="00646804" w:rsidRPr="00347443">
        <w:rPr>
          <w:rFonts w:ascii="Consolas" w:hAnsi="Consolas"/>
          <w:noProof/>
          <w:lang w:val="en-GB" w:eastAsia="en-SG"/>
        </w:rPr>
        <w:t>array()</w:t>
      </w:r>
      <w:r w:rsidR="00646804" w:rsidRPr="00347443">
        <w:rPr>
          <w:noProof/>
          <w:lang w:val="en-GB" w:eastAsia="en-SG"/>
        </w:rPr>
        <w:t xml:space="preserve"> function </w:t>
      </w:r>
      <w:r w:rsidR="005811B4" w:rsidRPr="00347443">
        <w:rPr>
          <w:noProof/>
          <w:lang w:val="en-GB" w:eastAsia="en-SG"/>
        </w:rPr>
        <w:t xml:space="preserve">are stored in </w:t>
      </w:r>
      <w:r w:rsidR="00EC2FA8" w:rsidRPr="00347443">
        <w:rPr>
          <w:noProof/>
          <w:lang w:val="en-GB" w:eastAsia="en-SG"/>
        </w:rPr>
        <w:t xml:space="preserve">various </w:t>
      </w:r>
      <w:r w:rsidR="00FC64F0" w:rsidRPr="00347443">
        <w:rPr>
          <w:noProof/>
          <w:lang w:val="en-GB" w:eastAsia="en-SG"/>
        </w:rPr>
        <w:t>regular Python list</w:t>
      </w:r>
      <w:r w:rsidR="002C353D" w:rsidRPr="00347443">
        <w:rPr>
          <w:noProof/>
          <w:lang w:val="en-GB" w:eastAsia="en-SG"/>
        </w:rPr>
        <w:t>s</w:t>
      </w:r>
      <w:r w:rsidR="00646804" w:rsidRPr="00347443">
        <w:rPr>
          <w:noProof/>
          <w:lang w:val="en-GB" w:eastAsia="en-SG"/>
        </w:rPr>
        <w:t xml:space="preserve"> originally</w:t>
      </w:r>
      <w:r w:rsidR="00EC2FA8" w:rsidRPr="00347443">
        <w:rPr>
          <w:noProof/>
          <w:lang w:val="en-GB" w:eastAsia="en-SG"/>
        </w:rPr>
        <w:t xml:space="preserve">. Each list corresponds to </w:t>
      </w:r>
      <w:r w:rsidR="006A1866" w:rsidRPr="00347443">
        <w:rPr>
          <w:noProof/>
          <w:lang w:val="en-GB" w:eastAsia="en-SG"/>
        </w:rPr>
        <w:t xml:space="preserve">a </w:t>
      </w:r>
      <w:r w:rsidR="00F53B0B" w:rsidRPr="00347443">
        <w:rPr>
          <w:noProof/>
          <w:lang w:val="en-GB" w:eastAsia="en-SG"/>
        </w:rPr>
        <w:t>row</w:t>
      </w:r>
      <w:r w:rsidR="006A1866" w:rsidRPr="00347443">
        <w:rPr>
          <w:noProof/>
          <w:lang w:val="en-GB" w:eastAsia="en-SG"/>
        </w:rPr>
        <w:t xml:space="preserve"> of the array</w:t>
      </w:r>
      <w:r w:rsidR="0059099F" w:rsidRPr="00347443">
        <w:rPr>
          <w:noProof/>
          <w:lang w:val="en-GB" w:eastAsia="en-SG"/>
        </w:rPr>
        <w:t xml:space="preserve">, and </w:t>
      </w:r>
      <w:r w:rsidR="00F53B0B" w:rsidRPr="00347443">
        <w:rPr>
          <w:noProof/>
          <w:lang w:val="en-GB" w:eastAsia="en-SG"/>
        </w:rPr>
        <w:t xml:space="preserve">the </w:t>
      </w:r>
      <w:r w:rsidR="00C8466D" w:rsidRPr="00347443">
        <w:rPr>
          <w:noProof/>
          <w:lang w:val="en-GB" w:eastAsia="en-SG"/>
        </w:rPr>
        <w:t>total</w:t>
      </w:r>
      <w:r w:rsidR="0059099F" w:rsidRPr="00347443">
        <w:rPr>
          <w:noProof/>
          <w:lang w:val="en-GB" w:eastAsia="en-SG"/>
        </w:rPr>
        <w:t xml:space="preserve"> </w:t>
      </w:r>
      <w:r w:rsidR="00F53B0B" w:rsidRPr="00347443">
        <w:rPr>
          <w:noProof/>
          <w:lang w:val="en-GB" w:eastAsia="en-SG"/>
        </w:rPr>
        <w:t>number of row</w:t>
      </w:r>
      <w:r w:rsidR="00B93428">
        <w:rPr>
          <w:noProof/>
          <w:lang w:val="en-GB" w:eastAsia="en-SG"/>
        </w:rPr>
        <w:t>s</w:t>
      </w:r>
      <w:r w:rsidR="00F53B0B" w:rsidRPr="00347443">
        <w:rPr>
          <w:noProof/>
          <w:lang w:val="en-GB" w:eastAsia="en-SG"/>
        </w:rPr>
        <w:t xml:space="preserve"> </w:t>
      </w:r>
      <w:r w:rsidR="001A181E" w:rsidRPr="00347443">
        <w:rPr>
          <w:noProof/>
          <w:lang w:val="en-GB" w:eastAsia="en-SG"/>
        </w:rPr>
        <w:t xml:space="preserve">is </w:t>
      </w:r>
      <w:r w:rsidR="00C8466D" w:rsidRPr="00347443">
        <w:rPr>
          <w:noProof/>
          <w:lang w:val="en-GB" w:eastAsia="en-SG"/>
        </w:rPr>
        <w:t xml:space="preserve">therefore equal to </w:t>
      </w:r>
      <w:r w:rsidR="0048697C" w:rsidRPr="00347443">
        <w:rPr>
          <w:noProof/>
          <w:lang w:val="en-GB" w:eastAsia="en-SG"/>
        </w:rPr>
        <w:t>the number of lists include</w:t>
      </w:r>
      <w:r w:rsidR="006A1866" w:rsidRPr="00347443">
        <w:rPr>
          <w:noProof/>
          <w:lang w:val="en-GB" w:eastAsia="en-SG"/>
        </w:rPr>
        <w:t>d</w:t>
      </w:r>
      <w:r w:rsidR="0048697C" w:rsidRPr="00347443">
        <w:rPr>
          <w:noProof/>
          <w:lang w:val="en-GB" w:eastAsia="en-SG"/>
        </w:rPr>
        <w:t xml:space="preserve"> in the </w:t>
      </w:r>
      <w:r w:rsidR="0048697C" w:rsidRPr="00347443">
        <w:rPr>
          <w:rFonts w:ascii="Consolas" w:hAnsi="Consolas"/>
          <w:noProof/>
          <w:lang w:val="en-GB" w:eastAsia="en-SG"/>
        </w:rPr>
        <w:t>array</w:t>
      </w:r>
      <w:r w:rsidR="006A1866" w:rsidRPr="00347443">
        <w:rPr>
          <w:rFonts w:ascii="Consolas" w:hAnsi="Consolas"/>
          <w:noProof/>
          <w:lang w:val="en-GB" w:eastAsia="en-SG"/>
        </w:rPr>
        <w:t>()</w:t>
      </w:r>
      <w:r w:rsidR="006A1866" w:rsidRPr="00347443">
        <w:rPr>
          <w:noProof/>
          <w:lang w:val="en-GB" w:eastAsia="en-SG"/>
        </w:rPr>
        <w:t xml:space="preserve"> function</w:t>
      </w:r>
      <w:r w:rsidR="00D16863" w:rsidRPr="00347443">
        <w:rPr>
          <w:noProof/>
          <w:lang w:val="en-GB" w:eastAsia="en-SG"/>
        </w:rPr>
        <w:t>.</w:t>
      </w:r>
      <w:r w:rsidR="00152AC5" w:rsidRPr="00347443">
        <w:rPr>
          <w:noProof/>
          <w:lang w:val="en-GB" w:eastAsia="en-SG"/>
        </w:rPr>
        <w:t xml:space="preserve"> </w:t>
      </w:r>
      <w:r w:rsidR="006563A7" w:rsidRPr="00347443">
        <w:rPr>
          <w:noProof/>
          <w:lang w:val="en-GB" w:eastAsia="en-SG"/>
        </w:rPr>
        <w:t>Additionally</w:t>
      </w:r>
      <w:r w:rsidR="00152AC5" w:rsidRPr="00347443">
        <w:rPr>
          <w:noProof/>
          <w:lang w:val="en-GB" w:eastAsia="en-SG"/>
        </w:rPr>
        <w:t>, the number of elements</w:t>
      </w:r>
      <w:r w:rsidR="00A51EDE" w:rsidRPr="00347443">
        <w:rPr>
          <w:noProof/>
          <w:lang w:val="en-GB" w:eastAsia="en-SG"/>
        </w:rPr>
        <w:t xml:space="preserve"> in each list must be identical.</w:t>
      </w:r>
      <w:r w:rsidR="0024361D" w:rsidRPr="00347443">
        <w:rPr>
          <w:noProof/>
          <w:lang w:val="en-GB" w:eastAsia="en-SG"/>
        </w:rPr>
        <w:t xml:space="preserve"> </w:t>
      </w:r>
      <w:r w:rsidR="00365CE1" w:rsidRPr="00347443">
        <w:rPr>
          <w:noProof/>
          <w:lang w:val="en-GB" w:eastAsia="en-SG"/>
        </w:rPr>
        <w:t>If the lists have different lengths, an error message will appear.</w:t>
      </w:r>
      <w:r w:rsidR="00280064" w:rsidRPr="00347443">
        <w:rPr>
          <w:noProof/>
          <w:lang w:val="en-GB" w:eastAsia="en-SG"/>
        </w:rPr>
        <w:t xml:space="preserve"> Note that it is compulsory to wrap all the lists</w:t>
      </w:r>
      <w:r w:rsidR="00950972" w:rsidRPr="00347443">
        <w:rPr>
          <w:noProof/>
          <w:lang w:val="en-GB" w:eastAsia="en-SG"/>
        </w:rPr>
        <w:t>, separated by commas,</w:t>
      </w:r>
      <w:r w:rsidR="00280064" w:rsidRPr="00347443">
        <w:rPr>
          <w:noProof/>
          <w:lang w:val="en-GB" w:eastAsia="en-SG"/>
        </w:rPr>
        <w:t xml:space="preserve"> in a pair of </w:t>
      </w:r>
      <w:r w:rsidR="00E77600">
        <w:rPr>
          <w:noProof/>
          <w:lang w:val="en-GB" w:eastAsia="en-SG"/>
        </w:rPr>
        <w:t xml:space="preserve">outer </w:t>
      </w:r>
      <w:r w:rsidR="00280064" w:rsidRPr="00347443">
        <w:rPr>
          <w:noProof/>
          <w:lang w:val="en-GB" w:eastAsia="en-SG"/>
        </w:rPr>
        <w:t xml:space="preserve">square brackets </w:t>
      </w:r>
      <w:r w:rsidR="00950972" w:rsidRPr="00347443">
        <w:rPr>
          <w:noProof/>
          <w:lang w:val="en-GB" w:eastAsia="en-SG"/>
        </w:rPr>
        <w:t xml:space="preserve">again </w:t>
      </w:r>
      <w:r w:rsidR="00280064" w:rsidRPr="00347443">
        <w:rPr>
          <w:noProof/>
          <w:lang w:val="en-GB" w:eastAsia="en-SG"/>
        </w:rPr>
        <w:t xml:space="preserve">before putting </w:t>
      </w:r>
      <w:r w:rsidR="0094681F" w:rsidRPr="001E7627">
        <w:rPr>
          <w:noProof/>
          <w:lang w:val="en-GB" w:eastAsia="en-SG"/>
        </w:rPr>
        <w:t>them</w:t>
      </w:r>
      <w:r w:rsidR="00280064" w:rsidRPr="00347443">
        <w:rPr>
          <w:noProof/>
          <w:lang w:val="en-GB" w:eastAsia="en-SG"/>
        </w:rPr>
        <w:t xml:space="preserve"> into the </w:t>
      </w:r>
      <w:r w:rsidR="00280064" w:rsidRPr="00347443">
        <w:rPr>
          <w:rFonts w:ascii="Consolas" w:hAnsi="Consolas"/>
          <w:noProof/>
          <w:lang w:val="en-GB" w:eastAsia="en-SG"/>
        </w:rPr>
        <w:t>array()</w:t>
      </w:r>
      <w:r w:rsidR="00280064" w:rsidRPr="00347443">
        <w:rPr>
          <w:noProof/>
          <w:lang w:val="en-GB" w:eastAsia="en-SG"/>
        </w:rPr>
        <w:t xml:space="preserve"> function.</w:t>
      </w:r>
      <w:r w:rsidR="00327494" w:rsidRPr="00347443">
        <w:rPr>
          <w:noProof/>
          <w:lang w:val="en-GB" w:eastAsia="en-SG"/>
        </w:rPr>
        <w:t xml:space="preserve"> </w:t>
      </w:r>
    </w:p>
    <w:p w14:paraId="684E254F" w14:textId="7B9ECE47" w:rsidR="00D76D2E" w:rsidRPr="00347443" w:rsidRDefault="00327494" w:rsidP="00BC187C">
      <w:pPr>
        <w:pStyle w:val="BodyText"/>
        <w:rPr>
          <w:noProof/>
          <w:lang w:val="en-GB" w:eastAsia="en-SG"/>
        </w:rPr>
      </w:pPr>
      <w:r w:rsidRPr="00347443">
        <w:rPr>
          <w:noProof/>
          <w:lang w:val="en-GB" w:eastAsia="en-SG"/>
        </w:rPr>
        <w:t>In NumPy, an n-dimensional array is also called</w:t>
      </w:r>
      <w:r w:rsidR="00995A58" w:rsidRPr="00347443">
        <w:rPr>
          <w:noProof/>
          <w:lang w:val="en-GB" w:eastAsia="en-SG"/>
        </w:rPr>
        <w:t xml:space="preserve"> an </w:t>
      </w:r>
      <w:r w:rsidR="001138A3" w:rsidRPr="00347443">
        <w:rPr>
          <w:noProof/>
          <w:lang w:val="en-GB" w:eastAsia="en-SG"/>
        </w:rPr>
        <w:t>“</w:t>
      </w:r>
      <w:r w:rsidR="00995A58" w:rsidRPr="00347443">
        <w:rPr>
          <w:noProof/>
          <w:lang w:val="en-GB" w:eastAsia="en-SG"/>
        </w:rPr>
        <w:t>ndarray</w:t>
      </w:r>
      <w:r w:rsidR="001138A3" w:rsidRPr="00347443">
        <w:rPr>
          <w:noProof/>
          <w:lang w:val="en-GB" w:eastAsia="en-SG"/>
        </w:rPr>
        <w:t>”</w:t>
      </w:r>
      <w:r w:rsidR="00995A58" w:rsidRPr="00347443">
        <w:rPr>
          <w:noProof/>
          <w:lang w:val="en-GB" w:eastAsia="en-SG"/>
        </w:rPr>
        <w:t>.</w:t>
      </w:r>
      <w:r w:rsidR="00954FFF" w:rsidRPr="00347443">
        <w:rPr>
          <w:noProof/>
          <w:lang w:val="en-GB" w:eastAsia="en-SG"/>
        </w:rPr>
        <w:t xml:space="preserve"> </w:t>
      </w:r>
      <w:r w:rsidR="008D5190">
        <w:rPr>
          <w:noProof/>
          <w:lang w:val="en-GB" w:eastAsia="en-SG"/>
        </w:rPr>
        <w:t>E</w:t>
      </w:r>
      <w:r w:rsidR="00625A67" w:rsidRPr="00347443">
        <w:rPr>
          <w:noProof/>
          <w:lang w:val="en-GB" w:eastAsia="en-SG"/>
        </w:rPr>
        <w:t xml:space="preserve">ach </w:t>
      </w:r>
      <w:r w:rsidR="005115EE" w:rsidRPr="00347443">
        <w:rPr>
          <w:noProof/>
          <w:lang w:val="en-GB" w:eastAsia="en-SG"/>
        </w:rPr>
        <w:t xml:space="preserve">direction </w:t>
      </w:r>
      <w:r w:rsidR="00625A67" w:rsidRPr="00347443">
        <w:rPr>
          <w:noProof/>
          <w:lang w:val="en-GB" w:eastAsia="en-SG"/>
        </w:rPr>
        <w:t xml:space="preserve">of </w:t>
      </w:r>
      <w:r w:rsidR="005115EE" w:rsidRPr="00347443">
        <w:rPr>
          <w:noProof/>
          <w:lang w:val="en-GB" w:eastAsia="en-SG"/>
        </w:rPr>
        <w:t xml:space="preserve">an </w:t>
      </w:r>
      <w:r w:rsidR="00625A67" w:rsidRPr="00347443">
        <w:rPr>
          <w:noProof/>
          <w:lang w:val="en-GB" w:eastAsia="en-SG"/>
        </w:rPr>
        <w:t>array is called an axis.</w:t>
      </w:r>
      <w:r w:rsidR="005115EE" w:rsidRPr="00347443">
        <w:rPr>
          <w:noProof/>
          <w:lang w:val="en-GB" w:eastAsia="en-SG"/>
        </w:rPr>
        <w:t xml:space="preserve"> For instance, </w:t>
      </w:r>
      <w:r w:rsidR="0084494C" w:rsidRPr="00347443">
        <w:rPr>
          <w:noProof/>
          <w:lang w:val="en-GB" w:eastAsia="en-SG"/>
        </w:rPr>
        <w:t xml:space="preserve">the rows or the columns are the two axes of </w:t>
      </w:r>
      <w:r w:rsidR="00013E48" w:rsidRPr="00347443">
        <w:rPr>
          <w:noProof/>
          <w:lang w:val="en-GB" w:eastAsia="en-SG"/>
        </w:rPr>
        <w:t>a two-dimensional array, just like the coordinate system.</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D35D6E" w:rsidRPr="002E7FF5" w14:paraId="5CB938E8" w14:textId="77777777" w:rsidTr="00F5338C">
        <w:tc>
          <w:tcPr>
            <w:tcW w:w="9017" w:type="dxa"/>
          </w:tcPr>
          <w:p w14:paraId="363098A4" w14:textId="6ED01668" w:rsidR="00041B87" w:rsidRPr="00347443" w:rsidRDefault="00D35D6E" w:rsidP="00F5338C">
            <w:pPr>
              <w:pStyle w:val="BodyText"/>
              <w:rPr>
                <w:noProof/>
                <w:lang w:val="en-GB"/>
              </w:rPr>
            </w:pPr>
            <w:r w:rsidRPr="00347443">
              <w:rPr>
                <w:b/>
                <w:bCs/>
                <w:noProof/>
                <w:lang w:val="en-GB"/>
              </w:rPr>
              <w:lastRenderedPageBreak/>
              <w:t xml:space="preserve">Example (Student score, cont’d): </w:t>
            </w:r>
            <w:r w:rsidR="00365CE1" w:rsidRPr="00347443">
              <w:rPr>
                <w:noProof/>
                <w:lang w:val="en-GB"/>
              </w:rPr>
              <w:t>Suppose we have three lists</w:t>
            </w:r>
            <w:r w:rsidR="00D83D58" w:rsidRPr="00347443">
              <w:rPr>
                <w:noProof/>
                <w:lang w:val="en-GB"/>
              </w:rPr>
              <w:t xml:space="preserve"> and each of them </w:t>
            </w:r>
            <w:r w:rsidR="00365CE1" w:rsidRPr="00347443">
              <w:rPr>
                <w:noProof/>
                <w:lang w:val="en-GB"/>
              </w:rPr>
              <w:t>contain</w:t>
            </w:r>
            <w:r w:rsidR="00D83D58" w:rsidRPr="00347443">
              <w:rPr>
                <w:noProof/>
                <w:lang w:val="en-GB"/>
              </w:rPr>
              <w:t>s</w:t>
            </w:r>
            <w:r w:rsidR="00365CE1" w:rsidRPr="00347443">
              <w:rPr>
                <w:noProof/>
                <w:lang w:val="en-GB"/>
              </w:rPr>
              <w:t xml:space="preserve"> </w:t>
            </w:r>
            <w:r w:rsidR="00397FF7" w:rsidRPr="00347443">
              <w:rPr>
                <w:noProof/>
                <w:lang w:val="en-GB"/>
              </w:rPr>
              <w:t xml:space="preserve">one student’s </w:t>
            </w:r>
            <w:r w:rsidR="002D2266" w:rsidRPr="00347443">
              <w:rPr>
                <w:noProof/>
                <w:lang w:val="en-GB"/>
              </w:rPr>
              <w:t xml:space="preserve">exam scores </w:t>
            </w:r>
            <w:r w:rsidR="00A37157" w:rsidRPr="00347443">
              <w:rPr>
                <w:noProof/>
                <w:lang w:val="en-GB"/>
              </w:rPr>
              <w:t xml:space="preserve">of </w:t>
            </w:r>
            <w:r w:rsidR="00226DB6" w:rsidRPr="00347443">
              <w:rPr>
                <w:noProof/>
                <w:lang w:val="en-GB"/>
              </w:rPr>
              <w:t>three different courses</w:t>
            </w:r>
            <w:r w:rsidRPr="00347443">
              <w:rPr>
                <w:noProof/>
                <w:lang w:val="en-GB"/>
              </w:rPr>
              <w:t>.</w:t>
            </w:r>
            <w:r w:rsidR="007D7C20" w:rsidRPr="00347443">
              <w:rPr>
                <w:noProof/>
                <w:lang w:val="en-GB"/>
              </w:rPr>
              <w:t xml:space="preserve"> </w:t>
            </w:r>
            <w:r w:rsidR="00640802" w:rsidRPr="00347443">
              <w:rPr>
                <w:noProof/>
                <w:lang w:val="en-GB"/>
              </w:rPr>
              <w:t xml:space="preserve">The three lists are </w:t>
            </w:r>
            <w:r w:rsidR="00640802" w:rsidRPr="00347443">
              <w:rPr>
                <w:rFonts w:ascii="Consolas" w:hAnsi="Consolas"/>
                <w:noProof/>
                <w:lang w:val="en-GB"/>
              </w:rPr>
              <w:t>[72, 73, 53]</w:t>
            </w:r>
            <w:r w:rsidR="00640802" w:rsidRPr="00347443">
              <w:rPr>
                <w:noProof/>
                <w:lang w:val="en-GB"/>
              </w:rPr>
              <w:t xml:space="preserve">, </w:t>
            </w:r>
            <w:r w:rsidR="00640802" w:rsidRPr="00347443">
              <w:rPr>
                <w:rFonts w:ascii="Consolas" w:hAnsi="Consolas"/>
                <w:noProof/>
                <w:lang w:val="en-GB"/>
              </w:rPr>
              <w:t>[86, 83, 90]</w:t>
            </w:r>
            <w:r w:rsidR="00640802" w:rsidRPr="00347443">
              <w:rPr>
                <w:noProof/>
                <w:lang w:val="en-GB"/>
              </w:rPr>
              <w:t xml:space="preserve"> and </w:t>
            </w:r>
            <w:r w:rsidR="00640802" w:rsidRPr="00347443">
              <w:rPr>
                <w:rFonts w:ascii="Consolas" w:hAnsi="Consolas"/>
                <w:noProof/>
                <w:lang w:val="en-GB"/>
              </w:rPr>
              <w:t>[35, 42, 51]</w:t>
            </w:r>
            <w:r w:rsidR="00640802" w:rsidRPr="00347443">
              <w:rPr>
                <w:noProof/>
                <w:lang w:val="en-GB"/>
              </w:rPr>
              <w:t xml:space="preserve">. </w:t>
            </w:r>
            <w:r w:rsidR="007D7C20" w:rsidRPr="00347443">
              <w:rPr>
                <w:noProof/>
                <w:lang w:val="en-GB"/>
              </w:rPr>
              <w:t xml:space="preserve">And we would like to </w:t>
            </w:r>
            <w:r w:rsidR="00041B87" w:rsidRPr="00347443">
              <w:rPr>
                <w:noProof/>
                <w:lang w:val="en-GB"/>
              </w:rPr>
              <w:t xml:space="preserve">store all these scores in </w:t>
            </w:r>
            <w:r w:rsidR="007D7C20" w:rsidRPr="00347443">
              <w:rPr>
                <w:noProof/>
                <w:lang w:val="en-GB"/>
              </w:rPr>
              <w:t>a</w:t>
            </w:r>
            <w:r w:rsidR="00041B87" w:rsidRPr="00347443">
              <w:rPr>
                <w:noProof/>
                <w:lang w:val="en-GB"/>
              </w:rPr>
              <w:t xml:space="preserve"> two-dimensional</w:t>
            </w:r>
            <w:r w:rsidR="007D7C20" w:rsidRPr="00347443">
              <w:rPr>
                <w:noProof/>
                <w:lang w:val="en-GB"/>
              </w:rPr>
              <w:t xml:space="preserve"> array</w:t>
            </w:r>
            <w:r w:rsidR="00041B87" w:rsidRPr="00347443">
              <w:rPr>
                <w:noProof/>
                <w:lang w:val="en-GB"/>
              </w:rPr>
              <w:t>.</w:t>
            </w:r>
          </w:p>
          <w:p w14:paraId="7DAA3C52" w14:textId="67B703A1" w:rsidR="00D35D6E" w:rsidRPr="00347443" w:rsidRDefault="00C81EF7" w:rsidP="000F077F">
            <w:pPr>
              <w:pStyle w:val="Figure-Image-Upper"/>
              <w:rPr>
                <w:lang w:val="en-GB"/>
              </w:rPr>
            </w:pPr>
            <w:r w:rsidRPr="00347443">
              <w:drawing>
                <wp:inline distT="0" distB="0" distL="0" distR="0" wp14:anchorId="73131512" wp14:editId="71065CF9">
                  <wp:extent cx="5580000" cy="2323496"/>
                  <wp:effectExtent l="19050" t="19050" r="20955" b="19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499" t="11128" r="2792" b="31445"/>
                          <a:stretch/>
                        </pic:blipFill>
                        <pic:spPr bwMode="auto">
                          <a:xfrm>
                            <a:off x="0" y="0"/>
                            <a:ext cx="5580000" cy="2323496"/>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509809BF" w14:textId="12C580DC" w:rsidR="00D35D6E" w:rsidRPr="00347443" w:rsidRDefault="00D35D6E" w:rsidP="007F130D">
            <w:pPr>
              <w:pStyle w:val="Caption"/>
              <w:rPr>
                <w:lang w:val="en-GB"/>
              </w:rPr>
            </w:pPr>
            <w:bookmarkStart w:id="26" w:name="_Ref61714618"/>
            <w:r w:rsidRPr="00347443">
              <w:rPr>
                <w:lang w:val="en-GB"/>
              </w:rPr>
              <w:t>Figure 3.</w:t>
            </w:r>
            <w:r w:rsidRPr="00347443">
              <w:rPr>
                <w:lang w:val="en-GB"/>
              </w:rPr>
              <w:fldChar w:fldCharType="begin"/>
            </w:r>
            <w:r w:rsidRPr="00347443">
              <w:rPr>
                <w:lang w:val="en-GB"/>
              </w:rPr>
              <w:instrText xml:space="preserve"> SEQ Figure \* ARABIC </w:instrText>
            </w:r>
            <w:r w:rsidRPr="00347443">
              <w:rPr>
                <w:lang w:val="en-GB"/>
              </w:rPr>
              <w:fldChar w:fldCharType="separate"/>
            </w:r>
            <w:r w:rsidR="00991732" w:rsidRPr="00347443">
              <w:rPr>
                <w:lang w:val="en-GB"/>
              </w:rPr>
              <w:t>16</w:t>
            </w:r>
            <w:r w:rsidRPr="00347443">
              <w:rPr>
                <w:lang w:val="en-GB"/>
              </w:rPr>
              <w:fldChar w:fldCharType="end"/>
            </w:r>
            <w:bookmarkEnd w:id="26"/>
            <w:r w:rsidRPr="00347443">
              <w:rPr>
                <w:lang w:val="en-GB"/>
              </w:rPr>
              <w:t xml:space="preserve"> </w:t>
            </w:r>
            <w:r w:rsidR="00991732" w:rsidRPr="00347443">
              <w:rPr>
                <w:lang w:val="en-GB"/>
              </w:rPr>
              <w:t xml:space="preserve">Creating </w:t>
            </w:r>
            <w:r w:rsidR="009F3DDE">
              <w:rPr>
                <w:lang w:val="en-GB"/>
              </w:rPr>
              <w:t xml:space="preserve">an </w:t>
            </w:r>
            <w:r w:rsidR="00991732" w:rsidRPr="00347443">
              <w:rPr>
                <w:lang w:val="en-GB"/>
              </w:rPr>
              <w:t>Array with NumPy</w:t>
            </w:r>
          </w:p>
          <w:p w14:paraId="73BAB4DB" w14:textId="5D27786A" w:rsidR="00D35D6E" w:rsidRPr="00347443" w:rsidRDefault="00950972" w:rsidP="00925CC3">
            <w:pPr>
              <w:pStyle w:val="BodyText"/>
              <w:rPr>
                <w:noProof/>
                <w:lang w:val="en-GB"/>
              </w:rPr>
            </w:pPr>
            <w:r w:rsidRPr="00347443">
              <w:rPr>
                <w:noProof/>
                <w:lang w:val="en-GB"/>
              </w:rPr>
              <w:t xml:space="preserve">From the output of the array, we can see that </w:t>
            </w:r>
            <w:r w:rsidR="00AB7802" w:rsidRPr="00347443">
              <w:rPr>
                <w:noProof/>
                <w:lang w:val="en-GB"/>
              </w:rPr>
              <w:t xml:space="preserve">each list in the </w:t>
            </w:r>
            <w:r w:rsidR="00AB7802" w:rsidRPr="00347443">
              <w:rPr>
                <w:rFonts w:ascii="Consolas" w:hAnsi="Consolas"/>
                <w:noProof/>
                <w:lang w:val="en-GB"/>
              </w:rPr>
              <w:t>array()</w:t>
            </w:r>
            <w:r w:rsidR="00AB7802" w:rsidRPr="00347443">
              <w:rPr>
                <w:noProof/>
                <w:lang w:val="en-GB"/>
              </w:rPr>
              <w:t xml:space="preserve"> function corresponds to one row in the array</w:t>
            </w:r>
            <w:r w:rsidR="00925CC3" w:rsidRPr="00347443">
              <w:rPr>
                <w:noProof/>
                <w:lang w:val="en-GB"/>
              </w:rPr>
              <w:t>, and not one column</w:t>
            </w:r>
            <w:r w:rsidR="00AB7802" w:rsidRPr="00347443">
              <w:rPr>
                <w:noProof/>
                <w:lang w:val="en-GB"/>
              </w:rPr>
              <w:t xml:space="preserve">. Furthermore, NumPy </w:t>
            </w:r>
            <w:r w:rsidR="0068547F" w:rsidRPr="00347443">
              <w:rPr>
                <w:noProof/>
                <w:lang w:val="en-GB"/>
              </w:rPr>
              <w:t>uses the outer square bracket to indicate the start and end of the array</w:t>
            </w:r>
            <w:r w:rsidR="00A87CA3" w:rsidRPr="00347443">
              <w:rPr>
                <w:noProof/>
                <w:lang w:val="en-GB"/>
              </w:rPr>
              <w:t>, and t</w:t>
            </w:r>
            <w:r w:rsidR="0068547F" w:rsidRPr="00347443">
              <w:rPr>
                <w:noProof/>
                <w:lang w:val="en-GB"/>
              </w:rPr>
              <w:t xml:space="preserve">he inner square brackets are used to wrap the data </w:t>
            </w:r>
            <w:r w:rsidR="00AB7802" w:rsidRPr="00347443">
              <w:rPr>
                <w:noProof/>
                <w:lang w:val="en-GB"/>
              </w:rPr>
              <w:t xml:space="preserve">in each </w:t>
            </w:r>
            <w:r w:rsidR="0068547F" w:rsidRPr="00347443">
              <w:rPr>
                <w:noProof/>
                <w:lang w:val="en-GB"/>
              </w:rPr>
              <w:t>row</w:t>
            </w:r>
            <w:r w:rsidR="00AB7802" w:rsidRPr="00347443">
              <w:rPr>
                <w:noProof/>
                <w:lang w:val="en-GB"/>
              </w:rPr>
              <w:t>.</w:t>
            </w:r>
          </w:p>
        </w:tc>
      </w:tr>
    </w:tbl>
    <w:p w14:paraId="62FDF942" w14:textId="43E7BCC3" w:rsidR="00D35D6E" w:rsidRPr="006A7887" w:rsidRDefault="00925CC3" w:rsidP="00D35D6E">
      <w:pPr>
        <w:pStyle w:val="BodyText"/>
        <w:rPr>
          <w:noProof/>
          <w:lang w:val="en-GB"/>
        </w:rPr>
      </w:pPr>
      <w:r w:rsidRPr="006A7887">
        <w:rPr>
          <w:noProof/>
          <w:lang w:val="en-GB"/>
        </w:rPr>
        <w:t xml:space="preserve">Due to the mechanism of the </w:t>
      </w:r>
      <w:r w:rsidRPr="006A7887">
        <w:rPr>
          <w:rFonts w:ascii="Consolas" w:hAnsi="Consolas"/>
          <w:noProof/>
          <w:lang w:val="en-GB"/>
        </w:rPr>
        <w:t>array()</w:t>
      </w:r>
      <w:r w:rsidRPr="006A7887">
        <w:rPr>
          <w:noProof/>
          <w:lang w:val="en-GB"/>
        </w:rPr>
        <w:t xml:space="preserve"> function, it </w:t>
      </w:r>
      <w:r w:rsidR="00950972" w:rsidRPr="006A7887">
        <w:rPr>
          <w:noProof/>
          <w:lang w:val="en-GB"/>
        </w:rPr>
        <w:t xml:space="preserve">is </w:t>
      </w:r>
      <w:r w:rsidRPr="006A7887">
        <w:rPr>
          <w:noProof/>
          <w:lang w:val="en-GB"/>
        </w:rPr>
        <w:t xml:space="preserve">crucial </w:t>
      </w:r>
      <w:r w:rsidR="00950972" w:rsidRPr="006A7887">
        <w:rPr>
          <w:noProof/>
          <w:lang w:val="en-GB"/>
        </w:rPr>
        <w:t xml:space="preserve">to </w:t>
      </w:r>
      <w:r w:rsidRPr="006A7887">
        <w:rPr>
          <w:noProof/>
          <w:lang w:val="en-GB"/>
        </w:rPr>
        <w:t xml:space="preserve">make sure </w:t>
      </w:r>
      <w:r w:rsidR="00950972" w:rsidRPr="006A7887">
        <w:rPr>
          <w:noProof/>
          <w:lang w:val="en-GB"/>
        </w:rPr>
        <w:t xml:space="preserve">what features of the data </w:t>
      </w:r>
      <w:r w:rsidR="00972D97">
        <w:rPr>
          <w:noProof/>
          <w:lang w:val="en-GB"/>
        </w:rPr>
        <w:t xml:space="preserve">do </w:t>
      </w:r>
      <w:r w:rsidR="00950972" w:rsidRPr="006A7887">
        <w:rPr>
          <w:noProof/>
          <w:lang w:val="en-GB"/>
        </w:rPr>
        <w:t>the columns and the rows represent before creating the array</w:t>
      </w:r>
      <w:r w:rsidRPr="006A7887">
        <w:rPr>
          <w:noProof/>
          <w:lang w:val="en-GB"/>
        </w:rPr>
        <w:t>s</w:t>
      </w:r>
      <w:r w:rsidR="00950972" w:rsidRPr="006A7887">
        <w:rPr>
          <w:noProof/>
          <w:lang w:val="en-GB"/>
        </w:rPr>
        <w:t>.</w:t>
      </w:r>
    </w:p>
    <w:p w14:paraId="6F51B0E4" w14:textId="5E1B96DB" w:rsidR="00D6340B" w:rsidRPr="006A7887" w:rsidRDefault="00D6340B" w:rsidP="0094681F">
      <w:pPr>
        <w:pStyle w:val="Heading3"/>
        <w:tabs>
          <w:tab w:val="left" w:pos="709"/>
        </w:tabs>
        <w:rPr>
          <w:noProof/>
          <w:lang w:val="en-GB"/>
        </w:rPr>
      </w:pPr>
      <w:r w:rsidRPr="006A7887">
        <w:rPr>
          <w:noProof/>
          <w:lang w:val="en-GB"/>
        </w:rPr>
        <w:t>2.2</w:t>
      </w:r>
      <w:r w:rsidRPr="006A7887">
        <w:rPr>
          <w:noProof/>
          <w:lang w:val="en-GB"/>
        </w:rPr>
        <w:tab/>
      </w:r>
      <w:r w:rsidR="00C95249" w:rsidRPr="006A7887">
        <w:rPr>
          <w:noProof/>
          <w:lang w:val="en-GB"/>
        </w:rPr>
        <w:t>Subsetting Arrays</w:t>
      </w:r>
    </w:p>
    <w:p w14:paraId="21FD277D" w14:textId="4A413BBD" w:rsidR="00D76D2E" w:rsidRPr="006A7887" w:rsidRDefault="00D76D2E" w:rsidP="00D76D2E">
      <w:pPr>
        <w:pStyle w:val="BodyText"/>
        <w:rPr>
          <w:noProof/>
          <w:lang w:val="en-GB"/>
        </w:rPr>
      </w:pPr>
      <w:r w:rsidRPr="006A7887">
        <w:rPr>
          <w:noProof/>
          <w:lang w:val="en-GB"/>
        </w:rPr>
        <w:t xml:space="preserve">We can use </w:t>
      </w:r>
      <w:r w:rsidR="00516A2C" w:rsidRPr="006A7887">
        <w:rPr>
          <w:noProof/>
          <w:lang w:val="en-GB"/>
        </w:rPr>
        <w:t>the index operator to access certain elements of an array just as indexing tuples, lists or dictionaries in Study Unit 2</w:t>
      </w:r>
      <w:r w:rsidRPr="006A7887">
        <w:rPr>
          <w:noProof/>
          <w:lang w:val="en-GB"/>
        </w:rPr>
        <w:t xml:space="preserve">. </w:t>
      </w:r>
      <w:r w:rsidR="00516A2C" w:rsidRPr="006A7887">
        <w:rPr>
          <w:noProof/>
          <w:lang w:val="en-GB"/>
        </w:rPr>
        <w:t>And from there</w:t>
      </w:r>
      <w:r w:rsidR="0094681F" w:rsidRPr="004B0280">
        <w:rPr>
          <w:noProof/>
          <w:lang w:val="en-GB"/>
        </w:rPr>
        <w:t>,</w:t>
      </w:r>
      <w:r w:rsidR="00516A2C" w:rsidRPr="006A7887">
        <w:rPr>
          <w:noProof/>
          <w:lang w:val="en-GB"/>
        </w:rPr>
        <w:t xml:space="preserve"> we can subset an array. </w:t>
      </w:r>
      <w:r w:rsidR="00C21493" w:rsidRPr="006A7887">
        <w:rPr>
          <w:noProof/>
          <w:lang w:val="en-GB"/>
        </w:rPr>
        <w:t>Nonetheless, t</w:t>
      </w:r>
      <w:r w:rsidRPr="006A7887">
        <w:rPr>
          <w:noProof/>
          <w:lang w:val="en-GB"/>
        </w:rPr>
        <w:t xml:space="preserve">here are two ways </w:t>
      </w:r>
      <w:r w:rsidR="00D27233" w:rsidRPr="006A7887">
        <w:rPr>
          <w:noProof/>
          <w:lang w:val="en-GB"/>
        </w:rPr>
        <w:t xml:space="preserve">to </w:t>
      </w:r>
      <w:r w:rsidRPr="006A7887">
        <w:rPr>
          <w:noProof/>
          <w:lang w:val="en-GB"/>
        </w:rPr>
        <w:t>subset</w:t>
      </w:r>
      <w:r w:rsidR="00D27233" w:rsidRPr="006A7887">
        <w:rPr>
          <w:noProof/>
          <w:lang w:val="en-GB"/>
        </w:rPr>
        <w:t xml:space="preserve"> an array</w:t>
      </w:r>
      <w:r w:rsidR="00C21493" w:rsidRPr="006A7887">
        <w:rPr>
          <w:noProof/>
          <w:lang w:val="en-GB"/>
        </w:rPr>
        <w:t xml:space="preserve"> using the index operator</w:t>
      </w:r>
      <w:r w:rsidRPr="006A7887">
        <w:rPr>
          <w:noProof/>
          <w:lang w:val="en-GB"/>
        </w:rPr>
        <w:t>.</w:t>
      </w:r>
    </w:p>
    <w:p w14:paraId="07E0B71D" w14:textId="1DD4D8E2" w:rsidR="00D76D2E" w:rsidRPr="00F27A74" w:rsidRDefault="00D76D2E" w:rsidP="00A72EDA">
      <w:pPr>
        <w:pStyle w:val="BodyText"/>
        <w:numPr>
          <w:ilvl w:val="0"/>
          <w:numId w:val="35"/>
        </w:numPr>
        <w:rPr>
          <w:noProof/>
          <w:lang w:val="en-GB"/>
        </w:rPr>
      </w:pPr>
      <w:r w:rsidRPr="006A7887">
        <w:rPr>
          <w:noProof/>
          <w:lang w:val="en-GB"/>
        </w:rPr>
        <w:t xml:space="preserve">Using index: Suppose we </w:t>
      </w:r>
      <w:r w:rsidR="00B835DC">
        <w:rPr>
          <w:noProof/>
          <w:lang w:val="en-GB"/>
        </w:rPr>
        <w:t xml:space="preserve">would like </w:t>
      </w:r>
      <w:r w:rsidRPr="006A7887">
        <w:rPr>
          <w:noProof/>
          <w:lang w:val="en-GB"/>
        </w:rPr>
        <w:t>to get the second value</w:t>
      </w:r>
      <w:r w:rsidR="00E9504D">
        <w:rPr>
          <w:noProof/>
          <w:lang w:val="en-GB"/>
        </w:rPr>
        <w:t xml:space="preserve"> </w:t>
      </w:r>
      <w:r w:rsidR="003458DD">
        <w:rPr>
          <w:noProof/>
          <w:lang w:val="en-GB"/>
        </w:rPr>
        <w:t xml:space="preserve">of </w:t>
      </w:r>
      <w:r w:rsidR="001E05A3">
        <w:rPr>
          <w:noProof/>
          <w:lang w:val="en-GB"/>
        </w:rPr>
        <w:t>the first row in an array</w:t>
      </w:r>
      <w:r w:rsidRPr="006A7887">
        <w:rPr>
          <w:noProof/>
          <w:lang w:val="en-GB"/>
        </w:rPr>
        <w:t xml:space="preserve">, </w:t>
      </w:r>
      <w:r w:rsidR="001E05A3">
        <w:rPr>
          <w:noProof/>
          <w:lang w:val="en-GB"/>
        </w:rPr>
        <w:t xml:space="preserve">we </w:t>
      </w:r>
      <w:r w:rsidR="00B835DC">
        <w:rPr>
          <w:noProof/>
          <w:lang w:val="en-GB"/>
        </w:rPr>
        <w:t>can extract the element</w:t>
      </w:r>
      <w:r w:rsidR="001E05A3">
        <w:rPr>
          <w:noProof/>
          <w:lang w:val="en-GB"/>
        </w:rPr>
        <w:t xml:space="preserve"> by </w:t>
      </w:r>
      <w:r w:rsidR="001E05A3" w:rsidRPr="00B835DC">
        <w:rPr>
          <w:rFonts w:ascii="Consolas" w:hAnsi="Consolas"/>
          <w:noProof/>
          <w:lang w:val="en-GB"/>
        </w:rPr>
        <w:t>array_name[</w:t>
      </w:r>
      <w:r w:rsidR="00B835DC" w:rsidRPr="00B835DC">
        <w:rPr>
          <w:rFonts w:ascii="Consolas" w:hAnsi="Consolas"/>
          <w:noProof/>
          <w:lang w:val="en-GB"/>
        </w:rPr>
        <w:t>0,</w:t>
      </w:r>
      <w:r w:rsidR="00B835DC" w:rsidRPr="007165E6">
        <w:rPr>
          <w:noProof/>
          <w:lang w:val="en-GB"/>
        </w:rPr>
        <w:t xml:space="preserve"> </w:t>
      </w:r>
      <w:r w:rsidR="00B835DC" w:rsidRPr="00B835DC">
        <w:rPr>
          <w:rFonts w:ascii="Consolas" w:hAnsi="Consolas"/>
          <w:noProof/>
          <w:lang w:val="en-GB"/>
        </w:rPr>
        <w:t>1</w:t>
      </w:r>
      <w:r w:rsidR="001E05A3" w:rsidRPr="00B835DC">
        <w:rPr>
          <w:rFonts w:ascii="Consolas" w:hAnsi="Consolas"/>
          <w:noProof/>
          <w:lang w:val="en-GB"/>
        </w:rPr>
        <w:t>]</w:t>
      </w:r>
      <w:r w:rsidR="007165E6">
        <w:rPr>
          <w:noProof/>
          <w:lang w:val="en-GB"/>
        </w:rPr>
        <w:t xml:space="preserve">, where </w:t>
      </w:r>
      <w:r w:rsidR="007165E6" w:rsidRPr="00F27A74">
        <w:rPr>
          <w:rFonts w:ascii="Consolas" w:hAnsi="Consolas"/>
          <w:noProof/>
          <w:lang w:val="en-GB"/>
        </w:rPr>
        <w:t>array_name</w:t>
      </w:r>
      <w:r w:rsidR="007165E6" w:rsidRPr="00F27A74">
        <w:rPr>
          <w:noProof/>
          <w:lang w:val="en-GB"/>
        </w:rPr>
        <w:t xml:space="preserve"> can be any arbitrary name of an array</w:t>
      </w:r>
      <w:r w:rsidR="007165E6">
        <w:rPr>
          <w:noProof/>
          <w:lang w:val="en-GB"/>
        </w:rPr>
        <w:t>.</w:t>
      </w:r>
      <w:r w:rsidRPr="00F27A74">
        <w:rPr>
          <w:noProof/>
          <w:lang w:val="en-GB"/>
        </w:rPr>
        <w:t xml:space="preserve"> </w:t>
      </w:r>
      <w:r w:rsidR="005C19F7">
        <w:rPr>
          <w:noProof/>
          <w:lang w:val="en-GB"/>
        </w:rPr>
        <w:t>T</w:t>
      </w:r>
      <w:r w:rsidR="00746F83">
        <w:rPr>
          <w:noProof/>
          <w:lang w:val="en-GB"/>
        </w:rPr>
        <w:t xml:space="preserve">he </w:t>
      </w:r>
      <w:r w:rsidRPr="00F27A74">
        <w:rPr>
          <w:noProof/>
          <w:lang w:val="en-GB"/>
        </w:rPr>
        <w:t xml:space="preserve">index </w:t>
      </w:r>
      <w:r w:rsidR="00746F83">
        <w:rPr>
          <w:noProof/>
          <w:lang w:val="en-GB"/>
        </w:rPr>
        <w:t xml:space="preserve">here </w:t>
      </w:r>
      <w:r w:rsidRPr="00F27A74">
        <w:rPr>
          <w:noProof/>
          <w:lang w:val="en-GB"/>
        </w:rPr>
        <w:t>starts with 0, same as Python List.</w:t>
      </w:r>
      <w:r w:rsidR="006751F2" w:rsidRPr="00F27A74">
        <w:rPr>
          <w:noProof/>
          <w:lang w:val="en-GB"/>
        </w:rPr>
        <w:t xml:space="preserve"> Recall that if </w:t>
      </w:r>
      <w:r w:rsidR="00113E80" w:rsidRPr="00F27A74">
        <w:rPr>
          <w:noProof/>
          <w:lang w:val="en-GB"/>
        </w:rPr>
        <w:t xml:space="preserve">we </w:t>
      </w:r>
      <w:r w:rsidR="006751F2" w:rsidRPr="00F27A74">
        <w:rPr>
          <w:noProof/>
          <w:lang w:val="en-GB"/>
        </w:rPr>
        <w:t xml:space="preserve">intend to do multiple indexing like </w:t>
      </w:r>
      <w:r w:rsidR="006751F2" w:rsidRPr="00F27A74">
        <w:rPr>
          <w:rFonts w:ascii="Consolas" w:hAnsi="Consolas"/>
          <w:noProof/>
          <w:lang w:val="en-GB"/>
        </w:rPr>
        <w:t>start:end</w:t>
      </w:r>
      <w:r w:rsidR="006751F2" w:rsidRPr="00F27A74">
        <w:rPr>
          <w:noProof/>
          <w:lang w:val="en-GB"/>
        </w:rPr>
        <w:t xml:space="preserve">, the end index will not be included in our array subset. Furthermore, negative indexing and open-end indexing are also allowed </w:t>
      </w:r>
      <w:r w:rsidR="006751F2" w:rsidRPr="00F27A74">
        <w:rPr>
          <w:noProof/>
          <w:lang w:val="en-GB"/>
        </w:rPr>
        <w:lastRenderedPageBreak/>
        <w:t xml:space="preserve">here. </w:t>
      </w:r>
      <w:r w:rsidR="00113E80" w:rsidRPr="00F27A74">
        <w:rPr>
          <w:noProof/>
          <w:lang w:val="en-GB"/>
        </w:rPr>
        <w:t>C</w:t>
      </w:r>
      <w:r w:rsidR="006751F2" w:rsidRPr="00F27A74">
        <w:rPr>
          <w:noProof/>
          <w:lang w:val="en-GB"/>
        </w:rPr>
        <w:t>heck on Chapter 1 of Study Unit 2 for more details</w:t>
      </w:r>
      <w:r w:rsidR="00E36AA7" w:rsidRPr="00F27A74">
        <w:rPr>
          <w:noProof/>
          <w:lang w:val="en-GB"/>
        </w:rPr>
        <w:t xml:space="preserve"> regarding indexing</w:t>
      </w:r>
      <w:r w:rsidR="006751F2" w:rsidRPr="00F27A74">
        <w:rPr>
          <w:noProof/>
          <w:lang w:val="en-GB"/>
        </w:rPr>
        <w:t>.</w:t>
      </w:r>
    </w:p>
    <w:p w14:paraId="52DD78B3" w14:textId="1BE91DCC" w:rsidR="00D76D2E" w:rsidRPr="00F27A74" w:rsidRDefault="00D76D2E" w:rsidP="00A72EDA">
      <w:pPr>
        <w:pStyle w:val="BodyText"/>
        <w:numPr>
          <w:ilvl w:val="0"/>
          <w:numId w:val="35"/>
        </w:numPr>
        <w:rPr>
          <w:noProof/>
          <w:lang w:val="en-GB"/>
        </w:rPr>
      </w:pPr>
      <w:r w:rsidRPr="00F27A74">
        <w:rPr>
          <w:noProof/>
          <w:lang w:val="en-GB"/>
        </w:rPr>
        <w:t xml:space="preserve">Using Boolean masking: Suppose we want to get all values </w:t>
      </w:r>
      <w:r w:rsidR="001024A3">
        <w:rPr>
          <w:noProof/>
          <w:lang w:val="en-GB"/>
        </w:rPr>
        <w:t xml:space="preserve">larger than </w:t>
      </w:r>
      <w:r w:rsidR="00C9622F" w:rsidRPr="00F27A74">
        <w:rPr>
          <w:noProof/>
          <w:lang w:val="en-GB"/>
        </w:rPr>
        <w:t>80</w:t>
      </w:r>
      <w:r w:rsidRPr="00F27A74">
        <w:rPr>
          <w:noProof/>
          <w:lang w:val="en-GB"/>
        </w:rPr>
        <w:t xml:space="preserve">. A first step is </w:t>
      </w:r>
      <w:r w:rsidR="004215A2">
        <w:rPr>
          <w:noProof/>
          <w:lang w:val="en-GB"/>
        </w:rPr>
        <w:t>to use</w:t>
      </w:r>
      <w:r w:rsidRPr="00F27A74">
        <w:rPr>
          <w:noProof/>
          <w:lang w:val="en-GB"/>
        </w:rPr>
        <w:t xml:space="preserve"> </w:t>
      </w:r>
      <w:r w:rsidR="00C9622F" w:rsidRPr="00F27A74">
        <w:rPr>
          <w:rFonts w:ascii="Consolas" w:hAnsi="Consolas"/>
          <w:noProof/>
          <w:lang w:val="en-GB"/>
        </w:rPr>
        <w:t>array_name</w:t>
      </w:r>
      <w:r w:rsidRPr="00B52F01">
        <w:rPr>
          <w:noProof/>
          <w:lang w:val="en-GB"/>
        </w:rPr>
        <w:t xml:space="preserve"> </w:t>
      </w:r>
      <w:r w:rsidRPr="00F27A74">
        <w:rPr>
          <w:rFonts w:ascii="Consolas" w:hAnsi="Consolas"/>
          <w:noProof/>
          <w:lang w:val="en-GB"/>
        </w:rPr>
        <w:t>&gt;</w:t>
      </w:r>
      <w:r w:rsidRPr="00B52F01">
        <w:rPr>
          <w:noProof/>
          <w:lang w:val="en-GB"/>
        </w:rPr>
        <w:t xml:space="preserve"> </w:t>
      </w:r>
      <w:r w:rsidR="00C9622F" w:rsidRPr="00F27A74">
        <w:rPr>
          <w:rFonts w:ascii="Consolas" w:hAnsi="Consolas"/>
          <w:noProof/>
          <w:lang w:val="en-GB"/>
        </w:rPr>
        <w:t>80</w:t>
      </w:r>
      <w:r w:rsidRPr="00F27A74">
        <w:rPr>
          <w:noProof/>
          <w:lang w:val="en-GB"/>
        </w:rPr>
        <w:t xml:space="preserve"> to produce a Boolean mask. The result is a NumPy array </w:t>
      </w:r>
      <w:r w:rsidR="00C9622F" w:rsidRPr="00F27A74">
        <w:rPr>
          <w:noProof/>
          <w:lang w:val="en-GB"/>
        </w:rPr>
        <w:t>with Boolean elements</w:t>
      </w:r>
      <w:r w:rsidRPr="00F27A74">
        <w:rPr>
          <w:noProof/>
          <w:lang w:val="en-GB"/>
        </w:rPr>
        <w:t xml:space="preserve">: </w:t>
      </w:r>
      <w:r w:rsidRPr="004215A2">
        <w:rPr>
          <w:rFonts w:ascii="Consolas" w:hAnsi="Consolas"/>
          <w:noProof/>
          <w:lang w:val="en-GB"/>
        </w:rPr>
        <w:t>True</w:t>
      </w:r>
      <w:r w:rsidRPr="00F27A74">
        <w:rPr>
          <w:noProof/>
          <w:lang w:val="en-GB"/>
        </w:rPr>
        <w:t xml:space="preserve"> if the corresponding value is above </w:t>
      </w:r>
      <w:r w:rsidR="00C9622F" w:rsidRPr="00F27A74">
        <w:rPr>
          <w:noProof/>
          <w:lang w:val="en-GB"/>
        </w:rPr>
        <w:t>80</w:t>
      </w:r>
      <w:r w:rsidRPr="00F27A74">
        <w:rPr>
          <w:noProof/>
          <w:lang w:val="en-GB"/>
        </w:rPr>
        <w:t xml:space="preserve">, </w:t>
      </w:r>
      <w:r w:rsidRPr="004215A2">
        <w:rPr>
          <w:rFonts w:ascii="Consolas" w:hAnsi="Consolas"/>
          <w:noProof/>
          <w:lang w:val="en-GB"/>
        </w:rPr>
        <w:t>False</w:t>
      </w:r>
      <w:r w:rsidRPr="00F27A74">
        <w:rPr>
          <w:noProof/>
          <w:lang w:val="en-GB"/>
        </w:rPr>
        <w:t xml:space="preserve"> if it</w:t>
      </w:r>
      <w:r w:rsidR="00C9622F" w:rsidRPr="00F27A74">
        <w:rPr>
          <w:noProof/>
          <w:lang w:val="en-GB"/>
        </w:rPr>
        <w:t xml:space="preserve"> i</w:t>
      </w:r>
      <w:r w:rsidRPr="00F27A74">
        <w:rPr>
          <w:noProof/>
          <w:lang w:val="en-GB"/>
        </w:rPr>
        <w:t xml:space="preserve">s below. </w:t>
      </w:r>
      <w:r w:rsidR="00C9622F" w:rsidRPr="00F27A74">
        <w:rPr>
          <w:noProof/>
          <w:lang w:val="en-GB"/>
        </w:rPr>
        <w:t>Subsequently,</w:t>
      </w:r>
      <w:r w:rsidRPr="00F27A74">
        <w:rPr>
          <w:noProof/>
          <w:lang w:val="en-GB"/>
        </w:rPr>
        <w:t xml:space="preserve"> we can use th</w:t>
      </w:r>
      <w:r w:rsidR="00C9622F" w:rsidRPr="00F27A74">
        <w:rPr>
          <w:noProof/>
          <w:lang w:val="en-GB"/>
        </w:rPr>
        <w:t>e</w:t>
      </w:r>
      <w:r w:rsidRPr="00F27A74">
        <w:rPr>
          <w:noProof/>
          <w:lang w:val="en-GB"/>
        </w:rPr>
        <w:t xml:space="preserve"> </w:t>
      </w:r>
      <w:r w:rsidR="00C9622F" w:rsidRPr="00F27A74">
        <w:rPr>
          <w:noProof/>
          <w:lang w:val="en-GB"/>
        </w:rPr>
        <w:t>B</w:t>
      </w:r>
      <w:r w:rsidRPr="00F27A74">
        <w:rPr>
          <w:noProof/>
          <w:lang w:val="en-GB"/>
        </w:rPr>
        <w:t xml:space="preserve">oolean mask inside </w:t>
      </w:r>
      <w:r w:rsidR="00C9622F" w:rsidRPr="00F27A74">
        <w:rPr>
          <w:noProof/>
          <w:lang w:val="en-GB"/>
        </w:rPr>
        <w:t xml:space="preserve">a pair of </w:t>
      </w:r>
      <w:r w:rsidRPr="00F27A74">
        <w:rPr>
          <w:noProof/>
          <w:lang w:val="en-GB"/>
        </w:rPr>
        <w:t>square brackets to do subsetting. Only th</w:t>
      </w:r>
      <w:r w:rsidR="00C9622F" w:rsidRPr="00F27A74">
        <w:rPr>
          <w:noProof/>
          <w:lang w:val="en-GB"/>
        </w:rPr>
        <w:t>os</w:t>
      </w:r>
      <w:r w:rsidRPr="00F27A74">
        <w:rPr>
          <w:noProof/>
          <w:lang w:val="en-GB"/>
        </w:rPr>
        <w:t xml:space="preserve">e elements above </w:t>
      </w:r>
      <w:r w:rsidR="00C9622F" w:rsidRPr="00F27A74">
        <w:rPr>
          <w:noProof/>
          <w:lang w:val="en-GB"/>
        </w:rPr>
        <w:t>80</w:t>
      </w:r>
      <w:r w:rsidRPr="00F27A74">
        <w:rPr>
          <w:noProof/>
          <w:lang w:val="en-GB"/>
        </w:rPr>
        <w:t xml:space="preserve">, for which the corresponding </w:t>
      </w:r>
      <w:r w:rsidR="00C9622F" w:rsidRPr="00F27A74">
        <w:rPr>
          <w:noProof/>
          <w:lang w:val="en-GB"/>
        </w:rPr>
        <w:t>B</w:t>
      </w:r>
      <w:r w:rsidRPr="00F27A74">
        <w:rPr>
          <w:noProof/>
          <w:lang w:val="en-GB"/>
        </w:rPr>
        <w:t>oolean mask</w:t>
      </w:r>
      <w:r w:rsidR="00A07213" w:rsidRPr="00F27A74">
        <w:rPr>
          <w:noProof/>
          <w:lang w:val="en-GB"/>
        </w:rPr>
        <w:t xml:space="preserve"> </w:t>
      </w:r>
      <w:r w:rsidRPr="00F27A74">
        <w:rPr>
          <w:noProof/>
          <w:lang w:val="en-GB"/>
        </w:rPr>
        <w:t>is</w:t>
      </w:r>
      <w:r w:rsidR="00A07213" w:rsidRPr="00F27A74">
        <w:rPr>
          <w:noProof/>
          <w:lang w:val="en-GB"/>
        </w:rPr>
        <w:t xml:space="preserve"> </w:t>
      </w:r>
      <w:r w:rsidRPr="00E9504D">
        <w:rPr>
          <w:rFonts w:ascii="Consolas" w:hAnsi="Consolas"/>
          <w:noProof/>
          <w:lang w:val="en-GB"/>
        </w:rPr>
        <w:t>True</w:t>
      </w:r>
      <w:r w:rsidRPr="00F27A74">
        <w:rPr>
          <w:noProof/>
          <w:lang w:val="en-GB"/>
        </w:rPr>
        <w:t xml:space="preserve">, are selected. </w:t>
      </w:r>
      <w:r w:rsidR="00C9622F" w:rsidRPr="00F27A74">
        <w:rPr>
          <w:noProof/>
          <w:lang w:val="en-GB"/>
        </w:rPr>
        <w:t>If</w:t>
      </w:r>
      <w:r w:rsidR="0094681F" w:rsidRPr="00F27A74">
        <w:rPr>
          <w:noProof/>
          <w:lang w:val="en-GB"/>
        </w:rPr>
        <w:t>,</w:t>
      </w:r>
      <w:r w:rsidR="00C9622F" w:rsidRPr="00F27A74">
        <w:rPr>
          <w:noProof/>
          <w:lang w:val="en-GB"/>
        </w:rPr>
        <w:t xml:space="preserve"> </w:t>
      </w:r>
      <w:r w:rsidR="00A07213" w:rsidRPr="00F27A74">
        <w:rPr>
          <w:noProof/>
          <w:lang w:val="en-GB"/>
        </w:rPr>
        <w:t>for instance</w:t>
      </w:r>
      <w:r w:rsidR="0094681F" w:rsidRPr="00F27A74">
        <w:rPr>
          <w:noProof/>
          <w:lang w:val="en-GB"/>
        </w:rPr>
        <w:t>,</w:t>
      </w:r>
      <w:r w:rsidR="00A07213" w:rsidRPr="00F27A74">
        <w:rPr>
          <w:noProof/>
          <w:lang w:val="en-GB"/>
        </w:rPr>
        <w:t xml:space="preserve"> </w:t>
      </w:r>
      <w:r w:rsidR="00C9622F" w:rsidRPr="00F27A74">
        <w:rPr>
          <w:noProof/>
          <w:lang w:val="en-GB"/>
        </w:rPr>
        <w:t>t</w:t>
      </w:r>
      <w:r w:rsidRPr="00F27A74">
        <w:rPr>
          <w:noProof/>
          <w:lang w:val="en-GB"/>
        </w:rPr>
        <w:t xml:space="preserve">here are two values above </w:t>
      </w:r>
      <w:r w:rsidR="00C9622F" w:rsidRPr="00F27A74">
        <w:rPr>
          <w:noProof/>
          <w:lang w:val="en-GB"/>
        </w:rPr>
        <w:t>80</w:t>
      </w:r>
      <w:r w:rsidRPr="00F27A74">
        <w:rPr>
          <w:noProof/>
          <w:lang w:val="en-GB"/>
        </w:rPr>
        <w:t xml:space="preserve">, we </w:t>
      </w:r>
      <w:r w:rsidR="00C9622F" w:rsidRPr="00F27A74">
        <w:rPr>
          <w:noProof/>
          <w:lang w:val="en-GB"/>
        </w:rPr>
        <w:t xml:space="preserve">will </w:t>
      </w:r>
      <w:r w:rsidRPr="00F27A74">
        <w:rPr>
          <w:noProof/>
          <w:lang w:val="en-GB"/>
        </w:rPr>
        <w:t>end up with a NumPy array with two values.</w:t>
      </w:r>
    </w:p>
    <w:p w14:paraId="5A6BB68A" w14:textId="51C9C820" w:rsidR="00250059" w:rsidRPr="00F27A74" w:rsidRDefault="00A07213" w:rsidP="00D76D2E">
      <w:pPr>
        <w:pStyle w:val="BodyText"/>
        <w:rPr>
          <w:noProof/>
          <w:lang w:val="en-GB"/>
        </w:rPr>
      </w:pPr>
      <w:r w:rsidRPr="00F27A74">
        <w:rPr>
          <w:noProof/>
          <w:lang w:val="en-GB"/>
        </w:rPr>
        <w:t>Since arrays can be multidimensional</w:t>
      </w:r>
      <w:r w:rsidR="00967A7A" w:rsidRPr="00F27A74">
        <w:rPr>
          <w:noProof/>
          <w:lang w:val="en-GB"/>
        </w:rPr>
        <w:t xml:space="preserve"> (ndarray)</w:t>
      </w:r>
      <w:r w:rsidR="00A71A2A" w:rsidRPr="00F27A74">
        <w:rPr>
          <w:noProof/>
          <w:lang w:val="en-GB"/>
        </w:rPr>
        <w:t xml:space="preserve">, </w:t>
      </w:r>
      <w:r w:rsidRPr="00F27A74">
        <w:rPr>
          <w:noProof/>
          <w:lang w:val="en-GB"/>
        </w:rPr>
        <w:t>we can certainly subset every dimension of it by using multidimensional indexing</w:t>
      </w:r>
      <w:r w:rsidR="00A73041" w:rsidRPr="00F27A74">
        <w:rPr>
          <w:noProof/>
          <w:lang w:val="en-GB"/>
        </w:rPr>
        <w:t xml:space="preserve">. </w:t>
      </w:r>
      <w:r w:rsidR="006C6C7A" w:rsidRPr="00F27A74">
        <w:rPr>
          <w:noProof/>
          <w:lang w:val="en-GB"/>
        </w:rPr>
        <w:t xml:space="preserve">The following syntax is used for subsetting </w:t>
      </w:r>
      <w:r w:rsidR="00250059" w:rsidRPr="00F27A74">
        <w:rPr>
          <w:noProof/>
          <w:lang w:val="en-GB"/>
        </w:rPr>
        <w:t>two-dimensional NumPy array</w:t>
      </w:r>
      <w:r w:rsidR="006C6C7A" w:rsidRPr="00F27A74">
        <w:rPr>
          <w:noProof/>
          <w:lang w:val="en-GB"/>
        </w:rPr>
        <w:t>s</w:t>
      </w:r>
      <w:r w:rsidR="00250059" w:rsidRPr="00F27A74">
        <w:rPr>
          <w:noProof/>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250059" w:rsidRPr="002E7FF5" w14:paraId="715B2E9B" w14:textId="77777777" w:rsidTr="005B420D">
        <w:tc>
          <w:tcPr>
            <w:tcW w:w="9017" w:type="dxa"/>
            <w:shd w:val="clear" w:color="auto" w:fill="D9D9D9" w:themeFill="background1" w:themeFillShade="D9"/>
            <w:vAlign w:val="center"/>
          </w:tcPr>
          <w:p w14:paraId="074B5DD3" w14:textId="7ABF373B" w:rsidR="00250059" w:rsidRPr="00F27A74" w:rsidRDefault="00250059" w:rsidP="0048430A">
            <w:pPr>
              <w:pStyle w:val="Code"/>
              <w:tabs>
                <w:tab w:val="left" w:pos="6557"/>
              </w:tabs>
              <w:rPr>
                <w:noProof/>
                <w:color w:val="auto"/>
                <w:lang w:val="en-GB"/>
              </w:rPr>
            </w:pPr>
            <w:r w:rsidRPr="00F27A74">
              <w:rPr>
                <w:noProof/>
                <w:lang w:val="en-GB"/>
              </w:rPr>
              <w:t>array_name</w:t>
            </w:r>
            <w:r w:rsidRPr="00F27A74">
              <w:rPr>
                <w:noProof/>
                <w:color w:val="auto"/>
                <w:lang w:val="en-GB"/>
              </w:rPr>
              <w:t>[</w:t>
            </w:r>
            <w:r w:rsidR="00C47618" w:rsidRPr="00F27A74">
              <w:rPr>
                <w:noProof/>
                <w:color w:val="595959" w:themeColor="text1" w:themeTint="A6"/>
                <w:lang w:val="en-GB"/>
              </w:rPr>
              <w:t>row_index</w:t>
            </w:r>
            <w:r w:rsidRPr="00F27A74">
              <w:rPr>
                <w:noProof/>
                <w:color w:val="auto"/>
                <w:lang w:val="en-GB"/>
              </w:rPr>
              <w:t xml:space="preserve">, </w:t>
            </w:r>
            <w:r w:rsidR="00C47618" w:rsidRPr="00F27A74">
              <w:rPr>
                <w:noProof/>
                <w:color w:val="595959" w:themeColor="text1" w:themeTint="A6"/>
                <w:lang w:val="en-GB"/>
              </w:rPr>
              <w:t>column_index</w:t>
            </w:r>
            <w:r w:rsidR="00C47618" w:rsidRPr="00F27A74">
              <w:rPr>
                <w:noProof/>
                <w:color w:val="auto"/>
                <w:lang w:val="en-GB"/>
              </w:rPr>
              <w:t>]</w:t>
            </w:r>
          </w:p>
        </w:tc>
      </w:tr>
    </w:tbl>
    <w:p w14:paraId="53C843BE" w14:textId="4B4917CD" w:rsidR="00716A48" w:rsidRDefault="00716A48" w:rsidP="00716A48">
      <w:pPr>
        <w:pStyle w:val="BodyText"/>
      </w:pPr>
      <w:r>
        <w:rPr>
          <w:noProof/>
          <w:lang w:eastAsia="en-SG"/>
        </w:rPr>
        <w:t>Basically, the usage of the index operator here is just like subsetting a one-dimensional Python list. The only difference is the two sets of indices in it, one for row indexing, and the other one</w:t>
      </w:r>
      <w:r w:rsidR="00F356C9">
        <w:rPr>
          <w:noProof/>
          <w:lang w:eastAsia="en-SG"/>
        </w:rPr>
        <w:t xml:space="preserve"> for</w:t>
      </w:r>
      <w:r>
        <w:rPr>
          <w:noProof/>
          <w:lang w:eastAsia="en-SG"/>
        </w:rPr>
        <w:t xml:space="preserve"> column indexing</w:t>
      </w:r>
      <w:r>
        <w:t>. The resulting subset of the array can be a single value, a row, a column, or an array with less rows and/or less columns. For multidimensional NumPy arrays, t</w:t>
      </w:r>
      <w:r w:rsidRPr="00C04491">
        <w:rPr>
          <w:lang w:val="en-US"/>
        </w:rPr>
        <w:t>he order of the indices in the index operator must follow the sequence of the ax</w:t>
      </w:r>
      <w:r w:rsidR="009F3DDE">
        <w:rPr>
          <w:lang w:val="en-US"/>
        </w:rPr>
        <w:t>e</w:t>
      </w:r>
      <w:r w:rsidRPr="00C04491">
        <w:rPr>
          <w:lang w:val="en-US"/>
        </w:rPr>
        <w:t>s</w:t>
      </w:r>
      <w:r>
        <w:rPr>
          <w:lang w:val="en-US"/>
        </w:rPr>
        <w:t xml:space="preserve">, or </w:t>
      </w:r>
      <w:r w:rsidRPr="00C04491">
        <w:rPr>
          <w:lang w:val="en-US"/>
        </w:rPr>
        <w:t>dimension</w:t>
      </w:r>
      <w:r w:rsidR="009F3DDE">
        <w:rPr>
          <w:lang w:val="en-US"/>
        </w:rPr>
        <w:t>s</w:t>
      </w:r>
      <w:r>
        <w:rPr>
          <w:lang w:val="en-US"/>
        </w:rPr>
        <w:t>, in an array</w:t>
      </w:r>
      <w:r w:rsidRPr="00C04491">
        <w:rPr>
          <w:lang w:val="en-US"/>
        </w:rPr>
        <w:t>.</w:t>
      </w:r>
      <w:r>
        <w:rPr>
          <w:lang w:val="en-US"/>
        </w:rPr>
        <w:t xml:space="preserve"> For instance, </w:t>
      </w:r>
      <w:r w:rsidRPr="00E0261A">
        <w:rPr>
          <w:lang w:val="en-US"/>
        </w:rPr>
        <w:t xml:space="preserve">axis </w:t>
      </w:r>
      <w:r>
        <w:rPr>
          <w:lang w:val="en-US"/>
        </w:rPr>
        <w:t>one</w:t>
      </w:r>
      <w:r w:rsidRPr="00E0261A">
        <w:rPr>
          <w:lang w:val="en-US"/>
        </w:rPr>
        <w:t xml:space="preserve"> of a two-dimensional array refers to the rows and axis </w:t>
      </w:r>
      <w:r>
        <w:rPr>
          <w:lang w:val="en-US"/>
        </w:rPr>
        <w:t>two</w:t>
      </w:r>
      <w:r w:rsidRPr="00E0261A">
        <w:rPr>
          <w:lang w:val="en-US"/>
        </w:rPr>
        <w:t xml:space="preserve"> to the columns.</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037A0B" w:rsidRPr="002E7FF5" w14:paraId="7D881BAC" w14:textId="77777777" w:rsidTr="005B420D">
        <w:tc>
          <w:tcPr>
            <w:tcW w:w="9017" w:type="dxa"/>
          </w:tcPr>
          <w:p w14:paraId="222EF23E" w14:textId="60DA0671" w:rsidR="00037A0B" w:rsidRPr="00F27A74" w:rsidRDefault="00037A0B" w:rsidP="005B420D">
            <w:pPr>
              <w:pStyle w:val="BodyText"/>
              <w:rPr>
                <w:noProof/>
                <w:lang w:val="en-GB"/>
              </w:rPr>
            </w:pPr>
            <w:r w:rsidRPr="00F27A74">
              <w:rPr>
                <w:b/>
                <w:bCs/>
                <w:noProof/>
                <w:lang w:val="en-GB"/>
              </w:rPr>
              <w:t>Example (</w:t>
            </w:r>
            <w:r w:rsidR="00AC0FE9" w:rsidRPr="00F27A74">
              <w:rPr>
                <w:b/>
                <w:bCs/>
                <w:noProof/>
                <w:lang w:val="en-GB"/>
              </w:rPr>
              <w:t>C</w:t>
            </w:r>
            <w:r w:rsidRPr="00F27A74">
              <w:rPr>
                <w:b/>
                <w:bCs/>
                <w:noProof/>
                <w:lang w:val="en-GB"/>
              </w:rPr>
              <w:t xml:space="preserve">ont’d): </w:t>
            </w:r>
            <w:r w:rsidR="00A0675A" w:rsidRPr="00F27A74">
              <w:rPr>
                <w:noProof/>
                <w:lang w:val="en-GB"/>
              </w:rPr>
              <w:t xml:space="preserve">The array </w:t>
            </w:r>
            <w:r w:rsidR="00A0675A" w:rsidRPr="00F27A74">
              <w:rPr>
                <w:rFonts w:ascii="Consolas" w:hAnsi="Consolas"/>
                <w:noProof/>
                <w:lang w:val="en-GB"/>
              </w:rPr>
              <w:t>exam_scores</w:t>
            </w:r>
            <w:r w:rsidR="00A0675A" w:rsidRPr="00F27A74">
              <w:rPr>
                <w:noProof/>
                <w:lang w:val="en-GB"/>
              </w:rPr>
              <w:t xml:space="preserve"> created in </w:t>
            </w:r>
            <w:r w:rsidR="00A0675A" w:rsidRPr="009F3DDE">
              <w:rPr>
                <w:noProof/>
                <w:lang w:val="en-GB"/>
              </w:rPr>
              <w:fldChar w:fldCharType="begin"/>
            </w:r>
            <w:r w:rsidR="00A0675A" w:rsidRPr="00F27A74">
              <w:rPr>
                <w:noProof/>
                <w:lang w:val="en-GB"/>
              </w:rPr>
              <w:instrText xml:space="preserve"> REF _Ref61714618 \h </w:instrText>
            </w:r>
            <w:r w:rsidR="00A0675A" w:rsidRPr="009F3DDE">
              <w:rPr>
                <w:noProof/>
                <w:lang w:val="en-GB"/>
              </w:rPr>
            </w:r>
            <w:r w:rsidR="00A0675A" w:rsidRPr="009F3DDE">
              <w:rPr>
                <w:noProof/>
                <w:lang w:val="en-GB"/>
              </w:rPr>
              <w:fldChar w:fldCharType="separate"/>
            </w:r>
            <w:r w:rsidR="00A0675A" w:rsidRPr="00F27A74">
              <w:rPr>
                <w:noProof/>
                <w:lang w:val="en-GB"/>
              </w:rPr>
              <w:t>Figure 3.16</w:t>
            </w:r>
            <w:r w:rsidR="00A0675A" w:rsidRPr="009F3DDE">
              <w:rPr>
                <w:noProof/>
                <w:lang w:val="en-GB"/>
              </w:rPr>
              <w:fldChar w:fldCharType="end"/>
            </w:r>
            <w:r w:rsidR="00A0675A" w:rsidRPr="00F27A74">
              <w:rPr>
                <w:noProof/>
                <w:lang w:val="en-GB"/>
              </w:rPr>
              <w:t xml:space="preserve"> </w:t>
            </w:r>
            <w:r w:rsidR="00D91C80" w:rsidRPr="00F27A74">
              <w:rPr>
                <w:noProof/>
                <w:lang w:val="en-GB"/>
              </w:rPr>
              <w:t xml:space="preserve">contains data of individual students in the row and data of each subject in the column. Suppose we </w:t>
            </w:r>
            <w:r w:rsidRPr="00F27A74">
              <w:rPr>
                <w:noProof/>
                <w:lang w:val="en-GB"/>
              </w:rPr>
              <w:t xml:space="preserve">would </w:t>
            </w:r>
            <w:r w:rsidR="00D91C80" w:rsidRPr="00F27A74">
              <w:rPr>
                <w:noProof/>
                <w:lang w:val="en-GB"/>
              </w:rPr>
              <w:t xml:space="preserve">now </w:t>
            </w:r>
            <w:r w:rsidRPr="00F27A74">
              <w:rPr>
                <w:noProof/>
                <w:lang w:val="en-GB"/>
              </w:rPr>
              <w:t>like to</w:t>
            </w:r>
            <w:r w:rsidR="003D4CCF" w:rsidRPr="00F27A74">
              <w:rPr>
                <w:noProof/>
                <w:lang w:val="en-GB"/>
              </w:rPr>
              <w:t xml:space="preserve"> </w:t>
            </w:r>
            <w:r w:rsidR="00D91C80" w:rsidRPr="00F27A74">
              <w:rPr>
                <w:noProof/>
                <w:lang w:val="en-GB"/>
              </w:rPr>
              <w:t xml:space="preserve">extract </w:t>
            </w:r>
            <w:r w:rsidR="00117899" w:rsidRPr="00F27A74">
              <w:rPr>
                <w:noProof/>
                <w:lang w:val="en-GB"/>
              </w:rPr>
              <w:t>all the exam scores of the second subject.</w:t>
            </w:r>
          </w:p>
          <w:p w14:paraId="7E0FF0FD" w14:textId="496DABFB" w:rsidR="00037A0B" w:rsidRPr="001D6BDC" w:rsidRDefault="00E71173" w:rsidP="005B420D">
            <w:pPr>
              <w:pStyle w:val="Figure-Image-Upper"/>
              <w:rPr>
                <w:lang w:val="en-GB"/>
              </w:rPr>
            </w:pPr>
            <w:r w:rsidRPr="001D6BDC">
              <w:lastRenderedPageBreak/>
              <w:drawing>
                <wp:inline distT="0" distB="0" distL="0" distR="0" wp14:anchorId="0F6B8624" wp14:editId="0CCBFF7B">
                  <wp:extent cx="5580000" cy="2428120"/>
                  <wp:effectExtent l="19050" t="19050" r="20955"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475" t="14468" r="2746" b="25462"/>
                          <a:stretch/>
                        </pic:blipFill>
                        <pic:spPr bwMode="auto">
                          <a:xfrm>
                            <a:off x="0" y="0"/>
                            <a:ext cx="5580000" cy="2428120"/>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449D0A27" w14:textId="07B66DDA" w:rsidR="00037A0B" w:rsidRPr="001D6BDC" w:rsidRDefault="00037A0B" w:rsidP="007F130D">
            <w:pPr>
              <w:pStyle w:val="Caption"/>
              <w:rPr>
                <w:lang w:val="en-GB"/>
              </w:rPr>
            </w:pPr>
            <w:bookmarkStart w:id="27" w:name="_Ref61733017"/>
            <w:r w:rsidRPr="001D6BDC">
              <w:rPr>
                <w:lang w:val="en-GB"/>
              </w:rPr>
              <w:t>Figure 3.</w:t>
            </w:r>
            <w:r w:rsidRPr="001D6BDC">
              <w:rPr>
                <w:lang w:val="en-GB"/>
              </w:rPr>
              <w:fldChar w:fldCharType="begin"/>
            </w:r>
            <w:r w:rsidRPr="001D6BDC">
              <w:rPr>
                <w:lang w:val="en-GB"/>
              </w:rPr>
              <w:instrText xml:space="preserve"> SEQ Figure \* ARABIC </w:instrText>
            </w:r>
            <w:r w:rsidRPr="001D6BDC">
              <w:rPr>
                <w:lang w:val="en-GB"/>
              </w:rPr>
              <w:fldChar w:fldCharType="separate"/>
            </w:r>
            <w:r w:rsidRPr="001D6BDC">
              <w:rPr>
                <w:lang w:val="en-GB"/>
              </w:rPr>
              <w:t>17</w:t>
            </w:r>
            <w:r w:rsidRPr="001D6BDC">
              <w:rPr>
                <w:lang w:val="en-GB"/>
              </w:rPr>
              <w:fldChar w:fldCharType="end"/>
            </w:r>
            <w:bookmarkEnd w:id="27"/>
            <w:r w:rsidRPr="001D6BDC">
              <w:rPr>
                <w:lang w:val="en-GB"/>
              </w:rPr>
              <w:t xml:space="preserve"> Subsetting</w:t>
            </w:r>
            <w:r w:rsidR="00E938FD" w:rsidRPr="001D6BDC">
              <w:rPr>
                <w:lang w:val="en-GB"/>
              </w:rPr>
              <w:t xml:space="preserve"> a Column from a</w:t>
            </w:r>
            <w:r w:rsidRPr="001D6BDC">
              <w:rPr>
                <w:lang w:val="en-GB"/>
              </w:rPr>
              <w:t xml:space="preserve"> NumPy Array</w:t>
            </w:r>
          </w:p>
          <w:p w14:paraId="3E592C02" w14:textId="5EDE1B0D" w:rsidR="00037A0B" w:rsidRPr="00F27A74" w:rsidRDefault="00643479" w:rsidP="005B420D">
            <w:pPr>
              <w:pStyle w:val="BodyText"/>
              <w:rPr>
                <w:noProof/>
                <w:lang w:val="en-GB"/>
              </w:rPr>
            </w:pPr>
            <w:r w:rsidRPr="00F27A74">
              <w:rPr>
                <w:noProof/>
                <w:lang w:val="en-GB"/>
              </w:rPr>
              <w:t xml:space="preserve">To subset a column from a </w:t>
            </w:r>
            <w:r w:rsidR="0099489F" w:rsidRPr="00F27A74">
              <w:rPr>
                <w:noProof/>
                <w:lang w:val="en-GB"/>
              </w:rPr>
              <w:t xml:space="preserve">two-dimensional </w:t>
            </w:r>
            <w:r w:rsidRPr="00F27A74">
              <w:rPr>
                <w:noProof/>
                <w:lang w:val="en-GB"/>
              </w:rPr>
              <w:t>array, we must indicate indices for both the rows and the columns, or an error message would appear</w:t>
            </w:r>
            <w:r w:rsidR="00616414" w:rsidRPr="00F27A74">
              <w:rPr>
                <w:noProof/>
                <w:lang w:val="en-GB"/>
              </w:rPr>
              <w:t xml:space="preserve"> otherwise</w:t>
            </w:r>
            <w:r w:rsidR="00037A0B" w:rsidRPr="00F27A74">
              <w:rPr>
                <w:noProof/>
                <w:lang w:val="en-GB"/>
              </w:rPr>
              <w:t>.</w:t>
            </w:r>
            <w:r w:rsidR="00616414" w:rsidRPr="00F27A74">
              <w:rPr>
                <w:noProof/>
                <w:lang w:val="en-GB"/>
              </w:rPr>
              <w:t xml:space="preserve"> The column index is clear</w:t>
            </w:r>
            <w:r w:rsidR="006647B3" w:rsidRPr="00F27A74">
              <w:rPr>
                <w:noProof/>
                <w:lang w:val="en-GB"/>
              </w:rPr>
              <w:t>ly 1</w:t>
            </w:r>
            <w:r w:rsidR="00616414" w:rsidRPr="00F27A74">
              <w:rPr>
                <w:noProof/>
                <w:lang w:val="en-GB"/>
              </w:rPr>
              <w:t xml:space="preserve"> </w:t>
            </w:r>
            <w:r w:rsidR="006647B3" w:rsidRPr="00F27A74">
              <w:rPr>
                <w:noProof/>
                <w:lang w:val="en-GB"/>
              </w:rPr>
              <w:t>here</w:t>
            </w:r>
            <w:r w:rsidR="00616414" w:rsidRPr="00F27A74">
              <w:rPr>
                <w:noProof/>
                <w:lang w:val="en-GB"/>
              </w:rPr>
              <w:t xml:space="preserve"> since we </w:t>
            </w:r>
            <w:r w:rsidR="006647B3" w:rsidRPr="00F27A74">
              <w:rPr>
                <w:noProof/>
                <w:lang w:val="en-GB"/>
              </w:rPr>
              <w:t xml:space="preserve">intend to extract the second column of the array. The row index must </w:t>
            </w:r>
            <w:r w:rsidR="001B40E6" w:rsidRPr="00F27A74">
              <w:rPr>
                <w:noProof/>
                <w:lang w:val="en-GB"/>
              </w:rPr>
              <w:t xml:space="preserve">be </w:t>
            </w:r>
            <w:r w:rsidR="006647B3" w:rsidRPr="00F27A74">
              <w:rPr>
                <w:noProof/>
                <w:lang w:val="en-GB"/>
              </w:rPr>
              <w:t xml:space="preserve">multiple indexing since we </w:t>
            </w:r>
            <w:r w:rsidR="001B40E6" w:rsidRPr="00F27A74">
              <w:rPr>
                <w:noProof/>
                <w:lang w:val="en-GB"/>
              </w:rPr>
              <w:t xml:space="preserve">would like to access the entire column. As a result, </w:t>
            </w:r>
            <w:r w:rsidR="008B7ACA" w:rsidRPr="00F27A74">
              <w:rPr>
                <w:noProof/>
                <w:lang w:val="en-GB"/>
              </w:rPr>
              <w:t xml:space="preserve">open-end indexing starting from index 0 is the most appropriate way </w:t>
            </w:r>
            <w:r w:rsidR="00391C67" w:rsidRPr="00F27A74">
              <w:rPr>
                <w:noProof/>
                <w:lang w:val="en-GB"/>
              </w:rPr>
              <w:t xml:space="preserve">here </w:t>
            </w:r>
            <w:r w:rsidR="008B7ACA" w:rsidRPr="00F27A74">
              <w:rPr>
                <w:noProof/>
                <w:lang w:val="en-GB"/>
              </w:rPr>
              <w:t xml:space="preserve">to access </w:t>
            </w:r>
            <w:r w:rsidR="004F2EBD" w:rsidRPr="00F27A74">
              <w:rPr>
                <w:noProof/>
                <w:lang w:val="en-GB"/>
              </w:rPr>
              <w:t>the elements of row 1 to row 3 of column 2.</w:t>
            </w:r>
          </w:p>
          <w:p w14:paraId="3028D5D1" w14:textId="58A8ECDD" w:rsidR="00BF5A8E" w:rsidRPr="00F27A74" w:rsidRDefault="00326652" w:rsidP="005B420D">
            <w:pPr>
              <w:pStyle w:val="BodyText"/>
              <w:rPr>
                <w:noProof/>
                <w:lang w:val="en-GB"/>
              </w:rPr>
            </w:pPr>
            <w:r w:rsidRPr="00F27A74">
              <w:rPr>
                <w:noProof/>
                <w:lang w:val="en-GB"/>
              </w:rPr>
              <w:t xml:space="preserve">In the next step, </w:t>
            </w:r>
            <w:r w:rsidR="00166125" w:rsidRPr="00F27A74">
              <w:rPr>
                <w:noProof/>
                <w:lang w:val="en-GB"/>
              </w:rPr>
              <w:t xml:space="preserve">we would like to </w:t>
            </w:r>
            <w:r w:rsidR="00CF569D" w:rsidRPr="00F27A74">
              <w:rPr>
                <w:noProof/>
                <w:lang w:val="en-GB"/>
              </w:rPr>
              <w:t xml:space="preserve">extract the exam scores of the first two students in </w:t>
            </w:r>
            <w:r w:rsidR="004302CE" w:rsidRPr="00F27A74">
              <w:rPr>
                <w:noProof/>
                <w:lang w:val="en-GB"/>
              </w:rPr>
              <w:t>the last two subjects.</w:t>
            </w:r>
          </w:p>
          <w:p w14:paraId="3E5BD961" w14:textId="3AE3CF30" w:rsidR="004302CE" w:rsidRPr="004D7FC0" w:rsidRDefault="00D935E0" w:rsidP="004302CE">
            <w:pPr>
              <w:pStyle w:val="Figure-Image-Upper"/>
              <w:rPr>
                <w:lang w:val="en-GB"/>
              </w:rPr>
            </w:pPr>
            <w:r w:rsidRPr="00B46032">
              <w:drawing>
                <wp:inline distT="0" distB="0" distL="0" distR="0" wp14:anchorId="50904984" wp14:editId="04B642D3">
                  <wp:extent cx="5579069" cy="766915"/>
                  <wp:effectExtent l="19050" t="19050" r="22225"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476" t="72745" r="2804" b="8294"/>
                          <a:stretch/>
                        </pic:blipFill>
                        <pic:spPr bwMode="auto">
                          <a:xfrm>
                            <a:off x="0" y="0"/>
                            <a:ext cx="5580000" cy="767043"/>
                          </a:xfrm>
                          <a:prstGeom prst="rect">
                            <a:avLst/>
                          </a:prstGeom>
                          <a:ln w="317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AF3DC5" w14:textId="3CC46F68" w:rsidR="004302CE" w:rsidRPr="004D7FC0" w:rsidRDefault="004302CE" w:rsidP="007F130D">
            <w:pPr>
              <w:pStyle w:val="Caption"/>
              <w:rPr>
                <w:lang w:val="en-GB"/>
              </w:rPr>
            </w:pPr>
            <w:r w:rsidRPr="004D7FC0">
              <w:rPr>
                <w:lang w:val="en-GB"/>
              </w:rPr>
              <w:t>Figure 3.</w:t>
            </w:r>
            <w:r w:rsidRPr="004D7FC0">
              <w:rPr>
                <w:lang w:val="en-GB"/>
              </w:rPr>
              <w:fldChar w:fldCharType="begin"/>
            </w:r>
            <w:r w:rsidRPr="004D7FC0">
              <w:rPr>
                <w:lang w:val="en-GB"/>
              </w:rPr>
              <w:instrText xml:space="preserve"> SEQ Figure \* ARABIC </w:instrText>
            </w:r>
            <w:r w:rsidRPr="004D7FC0">
              <w:rPr>
                <w:lang w:val="en-GB"/>
              </w:rPr>
              <w:fldChar w:fldCharType="separate"/>
            </w:r>
            <w:r w:rsidR="00C510A6" w:rsidRPr="004D7FC0">
              <w:rPr>
                <w:lang w:val="en-GB"/>
              </w:rPr>
              <w:t>18</w:t>
            </w:r>
            <w:r w:rsidRPr="004D7FC0">
              <w:rPr>
                <w:lang w:val="en-GB"/>
              </w:rPr>
              <w:fldChar w:fldCharType="end"/>
            </w:r>
            <w:r w:rsidRPr="004D7FC0">
              <w:rPr>
                <w:lang w:val="en-GB"/>
              </w:rPr>
              <w:t xml:space="preserve"> Subsetting </w:t>
            </w:r>
            <w:r w:rsidR="0064408D" w:rsidRPr="004D7FC0">
              <w:rPr>
                <w:lang w:val="en-GB"/>
              </w:rPr>
              <w:t xml:space="preserve">a Sub-Array </w:t>
            </w:r>
            <w:r w:rsidR="007A6DFD" w:rsidRPr="004D7FC0">
              <w:rPr>
                <w:lang w:val="en-GB"/>
              </w:rPr>
              <w:t>from</w:t>
            </w:r>
            <w:r w:rsidR="0064408D" w:rsidRPr="004D7FC0">
              <w:rPr>
                <w:lang w:val="en-GB"/>
              </w:rPr>
              <w:t xml:space="preserve"> a </w:t>
            </w:r>
            <w:r w:rsidRPr="004D7FC0">
              <w:rPr>
                <w:lang w:val="en-GB"/>
              </w:rPr>
              <w:t>NumPy Array</w:t>
            </w:r>
          </w:p>
          <w:p w14:paraId="7871F664" w14:textId="4190DDAF" w:rsidR="001114C8" w:rsidRPr="00F27A74" w:rsidRDefault="001114C8" w:rsidP="005B420D">
            <w:pPr>
              <w:pStyle w:val="BodyText"/>
              <w:rPr>
                <w:noProof/>
                <w:lang w:val="en-GB"/>
              </w:rPr>
            </w:pPr>
            <w:r w:rsidRPr="00F27A74">
              <w:rPr>
                <w:noProof/>
                <w:lang w:val="en-GB"/>
              </w:rPr>
              <w:t>Here, we use ne</w:t>
            </w:r>
            <w:r w:rsidR="00542ED2" w:rsidRPr="00F27A74">
              <w:rPr>
                <w:noProof/>
                <w:lang w:val="en-GB"/>
              </w:rPr>
              <w:t xml:space="preserve">gative indexing for </w:t>
            </w:r>
            <w:r w:rsidR="00BB062A" w:rsidRPr="00F27A74">
              <w:rPr>
                <w:noProof/>
                <w:lang w:val="en-GB"/>
              </w:rPr>
              <w:t xml:space="preserve">subsetting the column. Since our array has three columns, -2 </w:t>
            </w:r>
            <w:r w:rsidR="00324865" w:rsidRPr="00F27A74">
              <w:rPr>
                <w:noProof/>
                <w:lang w:val="en-GB"/>
              </w:rPr>
              <w:t xml:space="preserve">is the index of the second last column. We leave </w:t>
            </w:r>
            <w:r w:rsidR="001145A4" w:rsidRPr="00F27A74">
              <w:rPr>
                <w:noProof/>
                <w:lang w:val="en-GB"/>
              </w:rPr>
              <w:t xml:space="preserve">the end index </w:t>
            </w:r>
            <w:r w:rsidR="00F07703" w:rsidRPr="00F27A74">
              <w:rPr>
                <w:noProof/>
                <w:lang w:val="en-GB"/>
              </w:rPr>
              <w:t xml:space="preserve">here </w:t>
            </w:r>
            <w:r w:rsidR="001145A4" w:rsidRPr="00F27A74">
              <w:rPr>
                <w:noProof/>
                <w:lang w:val="en-GB"/>
              </w:rPr>
              <w:t xml:space="preserve">open to instruct Python to “take every index until the end” which is, in this case, the last column of the array </w:t>
            </w:r>
            <w:r w:rsidR="001145A4" w:rsidRPr="00F27A74">
              <w:rPr>
                <w:rFonts w:ascii="Consolas" w:hAnsi="Consolas"/>
                <w:noProof/>
                <w:lang w:val="en-GB"/>
              </w:rPr>
              <w:t>exam_score</w:t>
            </w:r>
            <w:r w:rsidR="001145A4" w:rsidRPr="00F27A74">
              <w:rPr>
                <w:noProof/>
                <w:lang w:val="en-GB"/>
              </w:rPr>
              <w:t>.</w:t>
            </w:r>
          </w:p>
          <w:p w14:paraId="469D96D5" w14:textId="29F49644" w:rsidR="004F2EBD" w:rsidRPr="00F27A74" w:rsidRDefault="00B1388E" w:rsidP="005B420D">
            <w:pPr>
              <w:pStyle w:val="BodyText"/>
              <w:rPr>
                <w:noProof/>
                <w:lang w:val="en-GB"/>
              </w:rPr>
            </w:pPr>
            <w:r w:rsidRPr="00F27A74">
              <w:rPr>
                <w:noProof/>
                <w:lang w:val="en-GB"/>
              </w:rPr>
              <w:t xml:space="preserve">Assuming that </w:t>
            </w:r>
            <w:r w:rsidR="00391C67" w:rsidRPr="00F27A74">
              <w:rPr>
                <w:noProof/>
                <w:lang w:val="en-GB"/>
              </w:rPr>
              <w:t xml:space="preserve">the passing </w:t>
            </w:r>
            <w:r w:rsidRPr="00F27A74">
              <w:rPr>
                <w:noProof/>
                <w:lang w:val="en-GB"/>
              </w:rPr>
              <w:t xml:space="preserve">mark is 40, we would </w:t>
            </w:r>
            <w:r w:rsidR="00B45D58" w:rsidRPr="00F27A74">
              <w:rPr>
                <w:noProof/>
                <w:lang w:val="en-GB"/>
              </w:rPr>
              <w:t xml:space="preserve">now </w:t>
            </w:r>
            <w:r w:rsidRPr="00F27A74">
              <w:rPr>
                <w:noProof/>
                <w:lang w:val="en-GB"/>
              </w:rPr>
              <w:t xml:space="preserve">like to </w:t>
            </w:r>
            <w:r w:rsidR="00B53290" w:rsidRPr="00F27A74">
              <w:rPr>
                <w:noProof/>
                <w:lang w:val="en-GB"/>
              </w:rPr>
              <w:t xml:space="preserve">subset all the </w:t>
            </w:r>
            <w:r w:rsidR="005C7A6C" w:rsidRPr="00F27A74">
              <w:rPr>
                <w:noProof/>
                <w:lang w:val="en-GB"/>
              </w:rPr>
              <w:t xml:space="preserve">failed exams. That is, we extract all </w:t>
            </w:r>
            <w:r w:rsidR="00B53290" w:rsidRPr="00F27A74">
              <w:rPr>
                <w:noProof/>
                <w:lang w:val="en-GB"/>
              </w:rPr>
              <w:t>exam marks</w:t>
            </w:r>
            <w:r w:rsidR="005C7A6C" w:rsidRPr="00F27A74">
              <w:rPr>
                <w:noProof/>
                <w:lang w:val="en-GB"/>
              </w:rPr>
              <w:t xml:space="preserve"> below 40.</w:t>
            </w:r>
          </w:p>
          <w:p w14:paraId="35A7CF75" w14:textId="097E0C06" w:rsidR="00816D67" w:rsidRPr="004D7FC0" w:rsidRDefault="001A547B" w:rsidP="00816D67">
            <w:pPr>
              <w:pStyle w:val="Figure-Image-Upper"/>
              <w:rPr>
                <w:lang w:val="en-GB"/>
              </w:rPr>
            </w:pPr>
            <w:r w:rsidRPr="004D7FC0">
              <w:lastRenderedPageBreak/>
              <w:drawing>
                <wp:inline distT="0" distB="0" distL="0" distR="0" wp14:anchorId="439FE9F7" wp14:editId="07D83944">
                  <wp:extent cx="5579160" cy="920032"/>
                  <wp:effectExtent l="19050" t="19050" r="2159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406" t="51755" r="2743" b="25459"/>
                          <a:stretch/>
                        </pic:blipFill>
                        <pic:spPr bwMode="auto">
                          <a:xfrm>
                            <a:off x="0" y="0"/>
                            <a:ext cx="5580000" cy="920171"/>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01CE90DA" w14:textId="249EDABD" w:rsidR="00816D67" w:rsidRPr="004D7FC0" w:rsidRDefault="00816D67" w:rsidP="007F130D">
            <w:pPr>
              <w:pStyle w:val="Caption"/>
              <w:rPr>
                <w:lang w:val="en-GB"/>
              </w:rPr>
            </w:pPr>
            <w:bookmarkStart w:id="28" w:name="_Ref61733019"/>
            <w:r w:rsidRPr="004D7FC0">
              <w:rPr>
                <w:lang w:val="en-GB"/>
              </w:rPr>
              <w:t>Figure 3.</w:t>
            </w:r>
            <w:r w:rsidRPr="004D7FC0">
              <w:rPr>
                <w:lang w:val="en-GB"/>
              </w:rPr>
              <w:fldChar w:fldCharType="begin"/>
            </w:r>
            <w:r w:rsidRPr="004D7FC0">
              <w:rPr>
                <w:lang w:val="en-GB"/>
              </w:rPr>
              <w:instrText xml:space="preserve"> SEQ Figure \* ARABIC </w:instrText>
            </w:r>
            <w:r w:rsidRPr="004D7FC0">
              <w:rPr>
                <w:lang w:val="en-GB"/>
              </w:rPr>
              <w:fldChar w:fldCharType="separate"/>
            </w:r>
            <w:r w:rsidR="003753CD" w:rsidRPr="004D7FC0">
              <w:rPr>
                <w:lang w:val="en-GB"/>
              </w:rPr>
              <w:t>19</w:t>
            </w:r>
            <w:r w:rsidRPr="004D7FC0">
              <w:rPr>
                <w:lang w:val="en-GB"/>
              </w:rPr>
              <w:fldChar w:fldCharType="end"/>
            </w:r>
            <w:bookmarkEnd w:id="28"/>
            <w:r w:rsidRPr="004D7FC0">
              <w:rPr>
                <w:lang w:val="en-GB"/>
              </w:rPr>
              <w:t xml:space="preserve"> </w:t>
            </w:r>
            <w:r w:rsidR="003753CD" w:rsidRPr="004D7FC0">
              <w:rPr>
                <w:lang w:val="en-GB"/>
              </w:rPr>
              <w:t xml:space="preserve">Creating a Boolean Mask of </w:t>
            </w:r>
            <w:r w:rsidRPr="004D7FC0">
              <w:rPr>
                <w:lang w:val="en-GB"/>
              </w:rPr>
              <w:t>a NumPy Array</w:t>
            </w:r>
          </w:p>
          <w:p w14:paraId="6345F98F" w14:textId="3C0038DD" w:rsidR="00532F2F" w:rsidRPr="00F27A74" w:rsidRDefault="00BE133E" w:rsidP="00816D67">
            <w:pPr>
              <w:pStyle w:val="BodyText"/>
              <w:rPr>
                <w:noProof/>
                <w:lang w:val="en-GB"/>
              </w:rPr>
            </w:pPr>
            <w:r w:rsidRPr="00F27A74">
              <w:rPr>
                <w:noProof/>
                <w:lang w:val="en-GB"/>
              </w:rPr>
              <w:t xml:space="preserve">If </w:t>
            </w:r>
            <w:r w:rsidR="00816D67" w:rsidRPr="00F27A74">
              <w:rPr>
                <w:noProof/>
                <w:lang w:val="en-GB"/>
              </w:rPr>
              <w:t xml:space="preserve">we </w:t>
            </w:r>
            <w:r w:rsidRPr="00F27A74">
              <w:rPr>
                <w:noProof/>
                <w:lang w:val="en-GB"/>
              </w:rPr>
              <w:t xml:space="preserve">ask Python to compare an array with a numeric value, </w:t>
            </w:r>
            <w:r w:rsidR="00596457" w:rsidRPr="00F27A74">
              <w:rPr>
                <w:noProof/>
                <w:lang w:val="en-GB"/>
              </w:rPr>
              <w:t xml:space="preserve">we will obtain a Boolean mask as mentioned before. </w:t>
            </w:r>
            <w:r w:rsidR="00B1680E" w:rsidRPr="00F27A74">
              <w:rPr>
                <w:noProof/>
                <w:lang w:val="en-GB"/>
              </w:rPr>
              <w:t>Comparing the Boolean values in</w:t>
            </w:r>
            <w:r w:rsidR="004F2F8F" w:rsidRPr="00F27A74">
              <w:rPr>
                <w:noProof/>
                <w:lang w:val="en-GB"/>
              </w:rPr>
              <w:t xml:space="preserve"> </w:t>
            </w:r>
            <w:r w:rsidR="004F2F8F" w:rsidRPr="004D7FC0">
              <w:rPr>
                <w:noProof/>
                <w:lang w:val="en-GB"/>
              </w:rPr>
              <w:fldChar w:fldCharType="begin"/>
            </w:r>
            <w:r w:rsidR="004F2F8F" w:rsidRPr="00F27A74">
              <w:rPr>
                <w:noProof/>
                <w:lang w:val="en-GB"/>
              </w:rPr>
              <w:instrText xml:space="preserve"> REF _Ref61733019 \h </w:instrText>
            </w:r>
            <w:r w:rsidR="004F2F8F" w:rsidRPr="004D7FC0">
              <w:rPr>
                <w:noProof/>
                <w:lang w:val="en-GB"/>
              </w:rPr>
            </w:r>
            <w:r w:rsidR="004F2F8F" w:rsidRPr="004D7FC0">
              <w:rPr>
                <w:noProof/>
                <w:lang w:val="en-GB"/>
              </w:rPr>
              <w:fldChar w:fldCharType="separate"/>
            </w:r>
            <w:r w:rsidR="004F2F8F" w:rsidRPr="00F27A74">
              <w:rPr>
                <w:noProof/>
                <w:lang w:val="en-GB"/>
              </w:rPr>
              <w:t>Figure 3.19</w:t>
            </w:r>
            <w:r w:rsidR="004F2F8F" w:rsidRPr="004D7FC0">
              <w:rPr>
                <w:noProof/>
                <w:lang w:val="en-GB"/>
              </w:rPr>
              <w:fldChar w:fldCharType="end"/>
            </w:r>
            <w:r w:rsidR="004F2F8F" w:rsidRPr="00F27A74">
              <w:rPr>
                <w:noProof/>
                <w:lang w:val="en-GB"/>
              </w:rPr>
              <w:t xml:space="preserve"> </w:t>
            </w:r>
            <w:r w:rsidR="00B1680E" w:rsidRPr="00F27A74">
              <w:rPr>
                <w:noProof/>
                <w:lang w:val="en-GB"/>
              </w:rPr>
              <w:t xml:space="preserve">with the array created in </w:t>
            </w:r>
            <w:r w:rsidR="004F2F8F" w:rsidRPr="00CD75BD">
              <w:rPr>
                <w:noProof/>
                <w:lang w:val="en-GB"/>
              </w:rPr>
              <w:fldChar w:fldCharType="begin"/>
            </w:r>
            <w:r w:rsidR="004F2F8F" w:rsidRPr="00F27A74">
              <w:rPr>
                <w:noProof/>
                <w:lang w:val="en-GB"/>
              </w:rPr>
              <w:instrText xml:space="preserve"> REF _Ref61733017 \h </w:instrText>
            </w:r>
            <w:r w:rsidR="004F2F8F" w:rsidRPr="00CD75BD">
              <w:rPr>
                <w:noProof/>
                <w:lang w:val="en-GB"/>
              </w:rPr>
            </w:r>
            <w:r w:rsidR="004F2F8F" w:rsidRPr="00CD75BD">
              <w:rPr>
                <w:noProof/>
                <w:lang w:val="en-GB"/>
              </w:rPr>
              <w:fldChar w:fldCharType="separate"/>
            </w:r>
            <w:r w:rsidR="004F2F8F" w:rsidRPr="00F27A74">
              <w:rPr>
                <w:noProof/>
                <w:lang w:val="en-GB"/>
              </w:rPr>
              <w:t>Figure 3.17</w:t>
            </w:r>
            <w:r w:rsidR="004F2F8F" w:rsidRPr="00CD75BD">
              <w:rPr>
                <w:noProof/>
                <w:lang w:val="en-GB"/>
              </w:rPr>
              <w:fldChar w:fldCharType="end"/>
            </w:r>
            <w:r w:rsidR="00B1680E" w:rsidRPr="00F27A74">
              <w:rPr>
                <w:noProof/>
                <w:lang w:val="en-GB"/>
              </w:rPr>
              <w:t xml:space="preserve">, </w:t>
            </w:r>
            <w:r w:rsidR="00EE3DEB" w:rsidRPr="00F27A74">
              <w:rPr>
                <w:noProof/>
                <w:lang w:val="en-GB"/>
              </w:rPr>
              <w:t xml:space="preserve">the only </w:t>
            </w:r>
            <w:r w:rsidR="00EE3DEB" w:rsidRPr="003657B9">
              <w:rPr>
                <w:rFonts w:ascii="Consolas" w:hAnsi="Consolas"/>
                <w:noProof/>
                <w:lang w:val="en-GB"/>
              </w:rPr>
              <w:t>True</w:t>
            </w:r>
            <w:r w:rsidR="00EE3DEB" w:rsidRPr="00F27A74">
              <w:rPr>
                <w:noProof/>
                <w:lang w:val="en-GB"/>
              </w:rPr>
              <w:t xml:space="preserve"> value </w:t>
            </w:r>
            <w:r w:rsidR="00054F44" w:rsidRPr="00F27A74">
              <w:rPr>
                <w:noProof/>
                <w:lang w:val="en-GB"/>
              </w:rPr>
              <w:t>found here is the score of the third student in subject 1.</w:t>
            </w:r>
            <w:r w:rsidR="008D3680" w:rsidRPr="00F27A74">
              <w:rPr>
                <w:noProof/>
                <w:lang w:val="en-GB"/>
              </w:rPr>
              <w:t xml:space="preserve"> </w:t>
            </w:r>
            <w:r w:rsidR="00872CF4" w:rsidRPr="00F27A74">
              <w:rPr>
                <w:noProof/>
                <w:lang w:val="en-GB"/>
              </w:rPr>
              <w:t>To subset</w:t>
            </w:r>
            <w:r w:rsidR="00271F40" w:rsidRPr="00F27A74">
              <w:rPr>
                <w:noProof/>
                <w:lang w:val="en-GB"/>
              </w:rPr>
              <w:t xml:space="preserve"> </w:t>
            </w:r>
            <w:r w:rsidR="00271F40" w:rsidRPr="00F27A74">
              <w:rPr>
                <w:rFonts w:ascii="Consolas" w:hAnsi="Consolas"/>
                <w:noProof/>
                <w:lang w:val="en-GB"/>
              </w:rPr>
              <w:t>exam_score</w:t>
            </w:r>
            <w:r w:rsidR="00872CF4" w:rsidRPr="00F27A74">
              <w:rPr>
                <w:noProof/>
                <w:lang w:val="en-GB"/>
              </w:rPr>
              <w:t xml:space="preserve"> using the Boolean mask, we need to put the condition </w:t>
            </w:r>
            <w:r w:rsidR="00A30CAF" w:rsidRPr="00F27A74">
              <w:rPr>
                <w:rFonts w:ascii="Consolas" w:hAnsi="Consolas"/>
                <w:noProof/>
                <w:lang w:val="en-GB"/>
              </w:rPr>
              <w:t>exam_scores &lt; 40</w:t>
            </w:r>
            <w:r w:rsidR="00A30CAF" w:rsidRPr="00F27A74">
              <w:rPr>
                <w:noProof/>
                <w:lang w:val="en-GB"/>
              </w:rPr>
              <w:t xml:space="preserve"> into a pair of square brackets.</w:t>
            </w:r>
          </w:p>
          <w:p w14:paraId="1CB9E8B1" w14:textId="25D372F7" w:rsidR="00524E2B" w:rsidRPr="00CD75BD" w:rsidRDefault="00EE3367" w:rsidP="00524E2B">
            <w:pPr>
              <w:pStyle w:val="Figure-Image-Upper"/>
              <w:rPr>
                <w:lang w:val="en-GB"/>
              </w:rPr>
            </w:pPr>
            <w:r w:rsidRPr="00CD75BD">
              <w:drawing>
                <wp:inline distT="0" distB="0" distL="0" distR="0" wp14:anchorId="3BEE2D1F" wp14:editId="29779973">
                  <wp:extent cx="5580000" cy="544122"/>
                  <wp:effectExtent l="19050" t="19050" r="20955" b="279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2498" t="73748" r="2776" b="12801"/>
                          <a:stretch/>
                        </pic:blipFill>
                        <pic:spPr bwMode="auto">
                          <a:xfrm>
                            <a:off x="0" y="0"/>
                            <a:ext cx="5580000" cy="544122"/>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3209BDB" w14:textId="1DE2C056" w:rsidR="00524E2B" w:rsidRPr="00CD75BD" w:rsidRDefault="00524E2B" w:rsidP="007F130D">
            <w:pPr>
              <w:pStyle w:val="Caption"/>
              <w:rPr>
                <w:lang w:val="en-GB"/>
              </w:rPr>
            </w:pPr>
            <w:r w:rsidRPr="00CD75BD">
              <w:rPr>
                <w:lang w:val="en-GB"/>
              </w:rPr>
              <w:t>Figure 3.</w:t>
            </w:r>
            <w:r w:rsidRPr="00CD75BD">
              <w:rPr>
                <w:lang w:val="en-GB"/>
              </w:rPr>
              <w:fldChar w:fldCharType="begin"/>
            </w:r>
            <w:r w:rsidRPr="00CD75BD">
              <w:rPr>
                <w:lang w:val="en-GB"/>
              </w:rPr>
              <w:instrText xml:space="preserve"> SEQ Figure \* ARABIC </w:instrText>
            </w:r>
            <w:r w:rsidRPr="00CD75BD">
              <w:rPr>
                <w:lang w:val="en-GB"/>
              </w:rPr>
              <w:fldChar w:fldCharType="separate"/>
            </w:r>
            <w:r w:rsidR="00EE3367" w:rsidRPr="00CD75BD">
              <w:rPr>
                <w:lang w:val="en-GB"/>
              </w:rPr>
              <w:t>20</w:t>
            </w:r>
            <w:r w:rsidRPr="00CD75BD">
              <w:rPr>
                <w:lang w:val="en-GB"/>
              </w:rPr>
              <w:fldChar w:fldCharType="end"/>
            </w:r>
            <w:r w:rsidRPr="00CD75BD">
              <w:rPr>
                <w:lang w:val="en-GB"/>
              </w:rPr>
              <w:t xml:space="preserve"> </w:t>
            </w:r>
            <w:r w:rsidR="00EE3367" w:rsidRPr="00CD75BD">
              <w:rPr>
                <w:lang w:val="en-GB"/>
              </w:rPr>
              <w:t xml:space="preserve">Subsetting a NumPy Array Based on </w:t>
            </w:r>
            <w:r w:rsidRPr="00CD75BD">
              <w:rPr>
                <w:lang w:val="en-GB"/>
              </w:rPr>
              <w:t xml:space="preserve">a Boolean Mask </w:t>
            </w:r>
          </w:p>
          <w:p w14:paraId="579B57E7" w14:textId="237E9DE3" w:rsidR="00BE133E" w:rsidRPr="00F27A74" w:rsidRDefault="003631E2" w:rsidP="00816D67">
            <w:pPr>
              <w:pStyle w:val="BodyText"/>
              <w:rPr>
                <w:noProof/>
                <w:lang w:val="en-GB"/>
              </w:rPr>
            </w:pPr>
            <w:r w:rsidRPr="00F27A74">
              <w:rPr>
                <w:noProof/>
                <w:lang w:val="en-GB"/>
              </w:rPr>
              <w:t xml:space="preserve">The </w:t>
            </w:r>
            <w:r w:rsidR="008D51EE" w:rsidRPr="00F27A74">
              <w:rPr>
                <w:noProof/>
                <w:lang w:val="en-GB"/>
              </w:rPr>
              <w:t xml:space="preserve">result is the </w:t>
            </w:r>
            <w:r w:rsidR="00DF27C1" w:rsidRPr="00F27A74">
              <w:rPr>
                <w:noProof/>
                <w:lang w:val="en-GB"/>
              </w:rPr>
              <w:t xml:space="preserve">only </w:t>
            </w:r>
            <w:r w:rsidR="008D51EE" w:rsidRPr="00F27A74">
              <w:rPr>
                <w:noProof/>
                <w:lang w:val="en-GB"/>
              </w:rPr>
              <w:t xml:space="preserve">value in </w:t>
            </w:r>
            <w:r w:rsidR="00F02C11" w:rsidRPr="00F27A74">
              <w:rPr>
                <w:rFonts w:ascii="Consolas" w:hAnsi="Consolas"/>
                <w:noProof/>
                <w:lang w:val="en-GB"/>
              </w:rPr>
              <w:t>exam_scores</w:t>
            </w:r>
            <w:r w:rsidR="00F02C11" w:rsidRPr="00F27A74">
              <w:rPr>
                <w:noProof/>
                <w:lang w:val="en-GB"/>
              </w:rPr>
              <w:t xml:space="preserve"> that is smaller than 40, </w:t>
            </w:r>
            <w:r w:rsidR="00DF27C1" w:rsidRPr="00F27A74">
              <w:rPr>
                <w:noProof/>
                <w:lang w:val="en-GB"/>
              </w:rPr>
              <w:t xml:space="preserve">namely 35, </w:t>
            </w:r>
            <w:r w:rsidR="004B7E94" w:rsidRPr="00F27A74">
              <w:rPr>
                <w:noProof/>
                <w:lang w:val="en-GB"/>
              </w:rPr>
              <w:t xml:space="preserve">which is </w:t>
            </w:r>
            <w:r w:rsidR="00C35EE6" w:rsidRPr="00F27A74">
              <w:rPr>
                <w:noProof/>
                <w:lang w:val="en-GB"/>
              </w:rPr>
              <w:t>the score of the third student in the first subject</w:t>
            </w:r>
            <w:r w:rsidR="00EE35DB" w:rsidRPr="00F27A74">
              <w:rPr>
                <w:noProof/>
                <w:lang w:val="en-GB"/>
              </w:rPr>
              <w:t>.</w:t>
            </w:r>
            <w:r w:rsidR="00DF27C1" w:rsidRPr="00F27A74">
              <w:rPr>
                <w:noProof/>
                <w:lang w:val="en-GB"/>
              </w:rPr>
              <w:t xml:space="preserve"> </w:t>
            </w:r>
            <w:r w:rsidR="00166390" w:rsidRPr="00F27A74">
              <w:rPr>
                <w:noProof/>
                <w:lang w:val="en-GB"/>
              </w:rPr>
              <w:t>And i</w:t>
            </w:r>
            <w:r w:rsidR="00DF27C1" w:rsidRPr="00F27A74">
              <w:rPr>
                <w:noProof/>
                <w:lang w:val="en-GB"/>
              </w:rPr>
              <w:t xml:space="preserve">t is also the only </w:t>
            </w:r>
            <w:r w:rsidR="00DF27C1" w:rsidRPr="00882301">
              <w:rPr>
                <w:rFonts w:ascii="Consolas" w:hAnsi="Consolas"/>
                <w:noProof/>
                <w:lang w:val="en-GB"/>
              </w:rPr>
              <w:t>True</w:t>
            </w:r>
            <w:r w:rsidR="00DF27C1" w:rsidRPr="00F27A74">
              <w:rPr>
                <w:noProof/>
                <w:lang w:val="en-GB"/>
              </w:rPr>
              <w:t xml:space="preserve"> value in the Boolean mask.</w:t>
            </w:r>
          </w:p>
        </w:tc>
      </w:tr>
    </w:tbl>
    <w:p w14:paraId="59B23DBC" w14:textId="71F4C6CC" w:rsidR="00907FEB" w:rsidRPr="00CD75BD" w:rsidRDefault="00BD1F00" w:rsidP="00BD1F00">
      <w:pPr>
        <w:pStyle w:val="BodyText"/>
        <w:rPr>
          <w:noProof/>
          <w:lang w:val="en-GB"/>
        </w:rPr>
      </w:pPr>
      <w:r w:rsidRPr="00CD75BD">
        <w:rPr>
          <w:noProof/>
          <w:lang w:val="en-GB"/>
        </w:rPr>
        <w:lastRenderedPageBreak/>
        <w:t xml:space="preserve">We can also check </w:t>
      </w:r>
      <w:r w:rsidR="00907FEB" w:rsidRPr="00CD75BD">
        <w:rPr>
          <w:noProof/>
          <w:lang w:val="en-GB"/>
        </w:rPr>
        <w:t xml:space="preserve">various </w:t>
      </w:r>
      <w:r w:rsidR="00E31EAB">
        <w:rPr>
          <w:noProof/>
          <w:lang w:val="en-GB"/>
        </w:rPr>
        <w:t>properties</w:t>
      </w:r>
      <w:r w:rsidR="00E31EAB" w:rsidRPr="00CD75BD">
        <w:rPr>
          <w:noProof/>
          <w:lang w:val="en-GB"/>
        </w:rPr>
        <w:t xml:space="preserve"> </w:t>
      </w:r>
      <w:r w:rsidR="00907FEB" w:rsidRPr="00CD75BD">
        <w:rPr>
          <w:noProof/>
          <w:lang w:val="en-GB"/>
        </w:rPr>
        <w:t xml:space="preserve">of an </w:t>
      </w:r>
      <w:r w:rsidR="007420D1" w:rsidRPr="00CD75BD">
        <w:rPr>
          <w:noProof/>
          <w:lang w:val="en-GB"/>
        </w:rPr>
        <w:t>nd</w:t>
      </w:r>
      <w:r w:rsidR="00907FEB" w:rsidRPr="00CD75BD">
        <w:rPr>
          <w:noProof/>
          <w:lang w:val="en-GB"/>
        </w:rPr>
        <w:t>array using the following NumPy function</w:t>
      </w:r>
      <w:r w:rsidR="00BD3C55" w:rsidRPr="00CD75BD">
        <w:rPr>
          <w:noProof/>
          <w:lang w:val="en-GB"/>
        </w:rPr>
        <w:t>s and methods</w:t>
      </w:r>
      <w:r w:rsidR="00907FEB" w:rsidRPr="00CD75BD">
        <w:rPr>
          <w:noProof/>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EE14C8" w:rsidRPr="002E7FF5" w14:paraId="0833791F" w14:textId="77777777" w:rsidTr="005B420D">
        <w:tc>
          <w:tcPr>
            <w:tcW w:w="9017" w:type="dxa"/>
            <w:shd w:val="clear" w:color="auto" w:fill="D9D9D9" w:themeFill="background1" w:themeFillShade="D9"/>
            <w:vAlign w:val="center"/>
          </w:tcPr>
          <w:p w14:paraId="2FA776CC" w14:textId="77777777" w:rsidR="00EE14C8" w:rsidRPr="00CD75BD" w:rsidRDefault="00F461EA" w:rsidP="00CF299A">
            <w:pPr>
              <w:pStyle w:val="Code"/>
              <w:tabs>
                <w:tab w:val="left" w:pos="6557"/>
              </w:tabs>
              <w:ind w:left="3438"/>
              <w:jc w:val="left"/>
              <w:rPr>
                <w:noProof/>
                <w:color w:val="auto"/>
                <w:lang w:val="en-GB"/>
              </w:rPr>
            </w:pPr>
            <w:r w:rsidRPr="00CD75BD">
              <w:rPr>
                <w:noProof/>
                <w:color w:val="auto"/>
                <w:lang w:val="en-GB"/>
              </w:rPr>
              <w:t>type(</w:t>
            </w:r>
            <w:r w:rsidRPr="00CD75BD">
              <w:rPr>
                <w:noProof/>
                <w:lang w:val="en-GB"/>
              </w:rPr>
              <w:t>array_name</w:t>
            </w:r>
            <w:r w:rsidRPr="00CD75BD">
              <w:rPr>
                <w:noProof/>
                <w:color w:val="auto"/>
                <w:lang w:val="en-GB"/>
              </w:rPr>
              <w:t>)</w:t>
            </w:r>
          </w:p>
          <w:p w14:paraId="0C93F896" w14:textId="53DA4796" w:rsidR="00F461EA" w:rsidRPr="00CD75BD" w:rsidRDefault="00F461EA" w:rsidP="00CF299A">
            <w:pPr>
              <w:pStyle w:val="Code"/>
              <w:tabs>
                <w:tab w:val="left" w:pos="6557"/>
              </w:tabs>
              <w:ind w:left="3438"/>
              <w:jc w:val="left"/>
              <w:rPr>
                <w:noProof/>
                <w:color w:val="auto"/>
                <w:lang w:val="en-GB"/>
              </w:rPr>
            </w:pPr>
            <w:r w:rsidRPr="00CD75BD">
              <w:rPr>
                <w:noProof/>
                <w:lang w:val="en-GB"/>
              </w:rPr>
              <w:t>array_name</w:t>
            </w:r>
            <w:r w:rsidR="00C42FB7" w:rsidRPr="00CD75BD">
              <w:rPr>
                <w:noProof/>
                <w:color w:val="auto"/>
                <w:lang w:val="en-GB"/>
              </w:rPr>
              <w:t>.ndim</w:t>
            </w:r>
          </w:p>
          <w:p w14:paraId="3C9B3A23" w14:textId="77777777" w:rsidR="00C42FB7" w:rsidRPr="00CD75BD" w:rsidRDefault="00C42FB7" w:rsidP="00CF299A">
            <w:pPr>
              <w:pStyle w:val="Code"/>
              <w:tabs>
                <w:tab w:val="left" w:pos="6557"/>
              </w:tabs>
              <w:ind w:left="3438"/>
              <w:jc w:val="left"/>
              <w:rPr>
                <w:noProof/>
                <w:color w:val="auto"/>
                <w:lang w:val="en-GB"/>
              </w:rPr>
            </w:pPr>
            <w:r w:rsidRPr="00CD75BD">
              <w:rPr>
                <w:noProof/>
                <w:lang w:val="en-GB"/>
              </w:rPr>
              <w:t>array_name</w:t>
            </w:r>
            <w:r w:rsidRPr="00CD75BD">
              <w:rPr>
                <w:noProof/>
                <w:color w:val="auto"/>
                <w:lang w:val="en-GB"/>
              </w:rPr>
              <w:t>.shape</w:t>
            </w:r>
          </w:p>
          <w:p w14:paraId="43A48DAC" w14:textId="77777777" w:rsidR="00C42FB7" w:rsidRPr="00CD75BD" w:rsidRDefault="00C42FB7" w:rsidP="00CF299A">
            <w:pPr>
              <w:pStyle w:val="Code"/>
              <w:tabs>
                <w:tab w:val="left" w:pos="6557"/>
              </w:tabs>
              <w:ind w:left="3438"/>
              <w:jc w:val="left"/>
              <w:rPr>
                <w:noProof/>
                <w:color w:val="auto"/>
                <w:lang w:val="en-GB"/>
              </w:rPr>
            </w:pPr>
            <w:r w:rsidRPr="00CD75BD">
              <w:rPr>
                <w:noProof/>
                <w:lang w:val="en-GB"/>
              </w:rPr>
              <w:t>array_name</w:t>
            </w:r>
            <w:r w:rsidRPr="00CD75BD">
              <w:rPr>
                <w:noProof/>
                <w:color w:val="auto"/>
                <w:lang w:val="en-GB"/>
              </w:rPr>
              <w:t>.size</w:t>
            </w:r>
          </w:p>
          <w:p w14:paraId="3A87D642" w14:textId="64D66D05" w:rsidR="00C42FB7" w:rsidRPr="00CD75BD" w:rsidRDefault="00C42FB7" w:rsidP="00CF299A">
            <w:pPr>
              <w:pStyle w:val="Code"/>
              <w:tabs>
                <w:tab w:val="left" w:pos="6557"/>
              </w:tabs>
              <w:ind w:left="3438"/>
              <w:jc w:val="left"/>
              <w:rPr>
                <w:noProof/>
                <w:color w:val="auto"/>
                <w:lang w:val="en-GB"/>
              </w:rPr>
            </w:pPr>
            <w:r w:rsidRPr="00CD75BD">
              <w:rPr>
                <w:noProof/>
                <w:lang w:val="en-GB"/>
              </w:rPr>
              <w:t>array_name</w:t>
            </w:r>
            <w:r w:rsidRPr="00CD75BD">
              <w:rPr>
                <w:noProof/>
                <w:color w:val="auto"/>
                <w:lang w:val="en-GB"/>
              </w:rPr>
              <w:t>.</w:t>
            </w:r>
            <w:r w:rsidR="00CF299A" w:rsidRPr="00CD75BD">
              <w:rPr>
                <w:noProof/>
                <w:color w:val="auto"/>
                <w:lang w:val="en-GB"/>
              </w:rPr>
              <w:t>dtype</w:t>
            </w:r>
          </w:p>
        </w:tc>
      </w:tr>
    </w:tbl>
    <w:p w14:paraId="390DCF03" w14:textId="482BEE9B" w:rsidR="00322711" w:rsidRPr="00DB712D" w:rsidRDefault="00EE14C8" w:rsidP="00FE31FD">
      <w:pPr>
        <w:pStyle w:val="BodyText"/>
        <w:rPr>
          <w:noProof/>
          <w:lang w:val="en-GB"/>
        </w:rPr>
      </w:pPr>
      <w:r w:rsidRPr="00CD75BD">
        <w:rPr>
          <w:noProof/>
          <w:lang w:val="en-GB"/>
        </w:rPr>
        <w:t>T</w:t>
      </w:r>
      <w:r w:rsidR="00BD1F00" w:rsidRPr="00CD75BD">
        <w:rPr>
          <w:noProof/>
          <w:lang w:val="en-GB"/>
        </w:rPr>
        <w:t xml:space="preserve">he </w:t>
      </w:r>
      <w:r w:rsidR="003D3E38" w:rsidRPr="00CD75BD">
        <w:rPr>
          <w:rFonts w:ascii="Consolas" w:hAnsi="Consolas"/>
          <w:noProof/>
          <w:lang w:val="en-GB"/>
        </w:rPr>
        <w:t>type()</w:t>
      </w:r>
      <w:r w:rsidR="003D3E38" w:rsidRPr="00CD75BD">
        <w:rPr>
          <w:noProof/>
          <w:lang w:val="en-GB"/>
        </w:rPr>
        <w:t xml:space="preserve"> function </w:t>
      </w:r>
      <w:r w:rsidR="00B26E91" w:rsidRPr="00CD75BD">
        <w:rPr>
          <w:noProof/>
          <w:lang w:val="en-GB"/>
        </w:rPr>
        <w:t xml:space="preserve">indicates </w:t>
      </w:r>
      <w:r w:rsidR="003D3E38" w:rsidRPr="00CD75BD">
        <w:rPr>
          <w:noProof/>
          <w:lang w:val="en-GB"/>
        </w:rPr>
        <w:t xml:space="preserve">the type of </w:t>
      </w:r>
      <w:r w:rsidR="001E4B9A" w:rsidRPr="00CD75BD">
        <w:rPr>
          <w:noProof/>
          <w:lang w:val="en-GB"/>
        </w:rPr>
        <w:t xml:space="preserve">our </w:t>
      </w:r>
      <w:r w:rsidR="003D3E38" w:rsidRPr="00CD75BD">
        <w:rPr>
          <w:noProof/>
          <w:lang w:val="en-GB"/>
        </w:rPr>
        <w:t>array</w:t>
      </w:r>
      <w:r w:rsidR="001E4B9A" w:rsidRPr="00CD75BD">
        <w:rPr>
          <w:noProof/>
          <w:lang w:val="en-GB"/>
        </w:rPr>
        <w:t xml:space="preserve">, and </w:t>
      </w:r>
      <w:r w:rsidR="00F4187A" w:rsidRPr="00CD75BD">
        <w:rPr>
          <w:noProof/>
          <w:lang w:val="en-GB"/>
        </w:rPr>
        <w:t xml:space="preserve">the </w:t>
      </w:r>
      <w:r w:rsidR="00F4187A" w:rsidRPr="00CD75BD">
        <w:rPr>
          <w:rFonts w:ascii="Consolas" w:hAnsi="Consolas"/>
          <w:noProof/>
          <w:lang w:val="en-GB"/>
        </w:rPr>
        <w:t>.ndim</w:t>
      </w:r>
      <w:r w:rsidR="00F4187A" w:rsidRPr="00CD75BD">
        <w:rPr>
          <w:noProof/>
          <w:lang w:val="en-GB"/>
        </w:rPr>
        <w:t xml:space="preserve"> method </w:t>
      </w:r>
      <w:r w:rsidR="001E4B9A" w:rsidRPr="00CD75BD">
        <w:rPr>
          <w:noProof/>
          <w:lang w:val="en-GB"/>
        </w:rPr>
        <w:t xml:space="preserve">returns </w:t>
      </w:r>
      <w:r w:rsidR="00156270" w:rsidRPr="00CD75BD">
        <w:rPr>
          <w:noProof/>
          <w:lang w:val="en-GB"/>
        </w:rPr>
        <w:t>the array’s number of dimension</w:t>
      </w:r>
      <w:r w:rsidR="00540DC4" w:rsidRPr="00CD75BD">
        <w:rPr>
          <w:noProof/>
          <w:lang w:val="en-GB"/>
        </w:rPr>
        <w:t>s</w:t>
      </w:r>
      <w:r w:rsidR="00BD1F00" w:rsidRPr="00CD75BD">
        <w:rPr>
          <w:noProof/>
          <w:lang w:val="en-GB"/>
        </w:rPr>
        <w:t>,</w:t>
      </w:r>
      <w:r w:rsidR="00156270" w:rsidRPr="00CD75BD">
        <w:rPr>
          <w:noProof/>
          <w:lang w:val="en-GB"/>
        </w:rPr>
        <w:t xml:space="preserve"> which is usually 2 in our case. </w:t>
      </w:r>
      <w:r w:rsidR="00540DC4" w:rsidRPr="00CD75BD">
        <w:rPr>
          <w:noProof/>
          <w:lang w:val="en-GB"/>
        </w:rPr>
        <w:t xml:space="preserve">The </w:t>
      </w:r>
      <w:r w:rsidR="00540DC4" w:rsidRPr="00CD75BD">
        <w:rPr>
          <w:rFonts w:ascii="Consolas" w:hAnsi="Consolas"/>
          <w:noProof/>
          <w:lang w:val="en-GB"/>
        </w:rPr>
        <w:t>.shape</w:t>
      </w:r>
      <w:r w:rsidR="00540DC4" w:rsidRPr="00CD75BD">
        <w:rPr>
          <w:noProof/>
          <w:lang w:val="en-GB"/>
        </w:rPr>
        <w:t xml:space="preserve"> method </w:t>
      </w:r>
      <w:r w:rsidR="002D2AD8" w:rsidRPr="00CD75BD">
        <w:rPr>
          <w:noProof/>
          <w:lang w:val="en-GB"/>
        </w:rPr>
        <w:t>provides</w:t>
      </w:r>
      <w:r w:rsidR="00A54DAE" w:rsidRPr="00CD75BD">
        <w:rPr>
          <w:noProof/>
          <w:lang w:val="en-GB"/>
        </w:rPr>
        <w:t xml:space="preserve"> </w:t>
      </w:r>
      <w:r w:rsidR="00BD1F00" w:rsidRPr="00CD75BD">
        <w:rPr>
          <w:noProof/>
          <w:lang w:val="en-GB"/>
        </w:rPr>
        <w:t xml:space="preserve">the number of rows and columns of </w:t>
      </w:r>
      <w:r w:rsidR="00A54DAE" w:rsidRPr="00CD75BD">
        <w:rPr>
          <w:noProof/>
          <w:lang w:val="en-GB"/>
        </w:rPr>
        <w:t xml:space="preserve">the given </w:t>
      </w:r>
      <w:r w:rsidR="00BD1F00" w:rsidRPr="00CD75BD">
        <w:rPr>
          <w:noProof/>
          <w:lang w:val="en-GB"/>
        </w:rPr>
        <w:t>array</w:t>
      </w:r>
      <w:r w:rsidR="00A54DAE" w:rsidRPr="00CD75BD">
        <w:rPr>
          <w:noProof/>
          <w:lang w:val="en-GB"/>
        </w:rPr>
        <w:t xml:space="preserve"> and the </w:t>
      </w:r>
      <w:r w:rsidR="00A54DAE" w:rsidRPr="00CD75BD">
        <w:rPr>
          <w:rFonts w:ascii="Consolas" w:hAnsi="Consolas"/>
          <w:noProof/>
          <w:lang w:val="en-GB"/>
        </w:rPr>
        <w:t>.size</w:t>
      </w:r>
      <w:r w:rsidR="00A54DAE" w:rsidRPr="00CD75BD">
        <w:rPr>
          <w:noProof/>
          <w:lang w:val="en-GB"/>
        </w:rPr>
        <w:t xml:space="preserve"> method </w:t>
      </w:r>
      <w:r w:rsidR="0020461E" w:rsidRPr="00CD75BD">
        <w:rPr>
          <w:noProof/>
          <w:lang w:val="en-GB"/>
        </w:rPr>
        <w:t xml:space="preserve">calculates the </w:t>
      </w:r>
      <w:r w:rsidR="005C7A46" w:rsidRPr="00CD75BD">
        <w:rPr>
          <w:noProof/>
          <w:lang w:val="en-GB"/>
        </w:rPr>
        <w:t xml:space="preserve">total </w:t>
      </w:r>
      <w:r w:rsidR="0020461E" w:rsidRPr="00CD75BD">
        <w:rPr>
          <w:noProof/>
          <w:lang w:val="en-GB"/>
        </w:rPr>
        <w:t>number of elements in an array</w:t>
      </w:r>
      <w:r w:rsidR="00BD1F00" w:rsidRPr="00CD75BD">
        <w:rPr>
          <w:noProof/>
          <w:lang w:val="en-GB"/>
        </w:rPr>
        <w:t>.</w:t>
      </w:r>
      <w:r w:rsidR="005C7A46" w:rsidRPr="00CD75BD">
        <w:rPr>
          <w:noProof/>
          <w:lang w:val="en-GB"/>
        </w:rPr>
        <w:t xml:space="preserve"> The </w:t>
      </w:r>
      <w:r w:rsidR="005C7A46" w:rsidRPr="00CD75BD">
        <w:rPr>
          <w:rFonts w:ascii="Consolas" w:hAnsi="Consolas"/>
          <w:noProof/>
          <w:lang w:val="en-GB"/>
        </w:rPr>
        <w:t>.dtype</w:t>
      </w:r>
      <w:r w:rsidR="005C7A46" w:rsidRPr="00CD75BD">
        <w:rPr>
          <w:noProof/>
          <w:lang w:val="en-GB"/>
        </w:rPr>
        <w:t xml:space="preserve"> method shows us the type of data contain</w:t>
      </w:r>
      <w:r w:rsidR="0094681F" w:rsidRPr="00E31EAB">
        <w:rPr>
          <w:noProof/>
          <w:lang w:val="en-GB"/>
        </w:rPr>
        <w:t>ed</w:t>
      </w:r>
      <w:r w:rsidR="005C7A46" w:rsidRPr="00DB712D">
        <w:rPr>
          <w:noProof/>
          <w:lang w:val="en-GB"/>
        </w:rPr>
        <w:t xml:space="preserve"> in </w:t>
      </w:r>
      <w:r w:rsidR="00DE1C96" w:rsidRPr="00DB712D">
        <w:rPr>
          <w:noProof/>
          <w:lang w:val="en-GB"/>
        </w:rPr>
        <w:t>the array.</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none" w:sz="0" w:space="0" w:color="auto"/>
          <w:insideV w:val="none" w:sz="0" w:space="0" w:color="auto"/>
        </w:tblBorders>
        <w:tblLook w:val="04A0" w:firstRow="1" w:lastRow="0" w:firstColumn="1" w:lastColumn="0" w:noHBand="0" w:noVBand="1"/>
      </w:tblPr>
      <w:tblGrid>
        <w:gridCol w:w="9017"/>
      </w:tblGrid>
      <w:tr w:rsidR="00BD1F00" w:rsidRPr="002E7FF5" w14:paraId="2E9C0FDC" w14:textId="77777777" w:rsidTr="007D70C7">
        <w:tc>
          <w:tcPr>
            <w:tcW w:w="9017" w:type="dxa"/>
          </w:tcPr>
          <w:p w14:paraId="096DC7F3" w14:textId="61CB6F4B" w:rsidR="00BD1F00" w:rsidRPr="00DB712D" w:rsidRDefault="00BD1F00" w:rsidP="005B420D">
            <w:pPr>
              <w:pStyle w:val="BodyText"/>
              <w:rPr>
                <w:noProof/>
                <w:lang w:val="en-GB"/>
              </w:rPr>
            </w:pPr>
            <w:r w:rsidRPr="00DB712D">
              <w:rPr>
                <w:b/>
                <w:bCs/>
                <w:noProof/>
                <w:lang w:val="en-GB"/>
              </w:rPr>
              <w:t xml:space="preserve">Example (Cont’d): </w:t>
            </w:r>
            <w:r w:rsidR="008F59C4" w:rsidRPr="00DB712D">
              <w:rPr>
                <w:noProof/>
                <w:lang w:val="en-GB"/>
              </w:rPr>
              <w:t xml:space="preserve">In the following, we extract all the </w:t>
            </w:r>
            <w:r w:rsidR="009A109E" w:rsidRPr="00DB712D">
              <w:rPr>
                <w:noProof/>
                <w:lang w:val="en-GB"/>
              </w:rPr>
              <w:t xml:space="preserve">information on the </w:t>
            </w:r>
            <w:r w:rsidR="008F59C4" w:rsidRPr="00DB712D">
              <w:rPr>
                <w:noProof/>
                <w:lang w:val="en-GB"/>
              </w:rPr>
              <w:t xml:space="preserve">characteristics of </w:t>
            </w:r>
            <w:r w:rsidR="009A109E" w:rsidRPr="00DB712D">
              <w:rPr>
                <w:noProof/>
                <w:lang w:val="en-GB"/>
              </w:rPr>
              <w:t xml:space="preserve">our array </w:t>
            </w:r>
            <w:r w:rsidR="009A109E" w:rsidRPr="00DB712D">
              <w:rPr>
                <w:rFonts w:ascii="Consolas" w:hAnsi="Consolas"/>
                <w:noProof/>
                <w:lang w:val="en-GB"/>
              </w:rPr>
              <w:t>exam_scores</w:t>
            </w:r>
            <w:r w:rsidRPr="00DB712D">
              <w:rPr>
                <w:noProof/>
                <w:lang w:val="en-GB"/>
              </w:rPr>
              <w:t>.</w:t>
            </w:r>
          </w:p>
          <w:p w14:paraId="491C3767" w14:textId="2DCBAC19" w:rsidR="00BD1F00" w:rsidRPr="00DB712D" w:rsidRDefault="004A7509" w:rsidP="00322711">
            <w:pPr>
              <w:pStyle w:val="Figure-Image-Upper"/>
              <w:rPr>
                <w:lang w:val="en-GB"/>
              </w:rPr>
            </w:pPr>
            <w:r w:rsidRPr="00DB712D">
              <w:lastRenderedPageBreak/>
              <w:drawing>
                <wp:inline distT="0" distB="0" distL="0" distR="0" wp14:anchorId="7996034F" wp14:editId="51E6D5F1">
                  <wp:extent cx="5580000" cy="2540372"/>
                  <wp:effectExtent l="19050" t="19050" r="20955"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753" t="20652" r="2291" b="12992"/>
                          <a:stretch/>
                        </pic:blipFill>
                        <pic:spPr bwMode="auto">
                          <a:xfrm>
                            <a:off x="0" y="0"/>
                            <a:ext cx="5580000" cy="2540372"/>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2211837" w14:textId="263AF2EC" w:rsidR="006C08D7" w:rsidRPr="00DB712D" w:rsidRDefault="006C08D7" w:rsidP="006C08D7">
            <w:pPr>
              <w:pStyle w:val="Caption"/>
              <w:rPr>
                <w:lang w:val="en-GB"/>
              </w:rPr>
            </w:pPr>
            <w:r w:rsidRPr="00DB712D">
              <w:rPr>
                <w:lang w:val="en-GB"/>
              </w:rPr>
              <w:t>Figure 3.</w:t>
            </w:r>
            <w:r w:rsidRPr="00DB712D">
              <w:rPr>
                <w:lang w:val="en-GB"/>
              </w:rPr>
              <w:fldChar w:fldCharType="begin"/>
            </w:r>
            <w:r w:rsidRPr="00DB712D">
              <w:rPr>
                <w:lang w:val="en-GB"/>
              </w:rPr>
              <w:instrText xml:space="preserve"> SEQ Figure \* ARABIC </w:instrText>
            </w:r>
            <w:r w:rsidRPr="00DB712D">
              <w:rPr>
                <w:lang w:val="en-GB"/>
              </w:rPr>
              <w:fldChar w:fldCharType="separate"/>
            </w:r>
            <w:r w:rsidRPr="00DB712D">
              <w:rPr>
                <w:lang w:val="en-GB"/>
              </w:rPr>
              <w:t>21</w:t>
            </w:r>
            <w:r w:rsidRPr="00DB712D">
              <w:rPr>
                <w:lang w:val="en-GB"/>
              </w:rPr>
              <w:fldChar w:fldCharType="end"/>
            </w:r>
            <w:r w:rsidRPr="00DB712D">
              <w:rPr>
                <w:lang w:val="en-GB"/>
              </w:rPr>
              <w:t xml:space="preserve"> Extracting Information on the Characteristics of a NumPy Array</w:t>
            </w:r>
          </w:p>
          <w:p w14:paraId="1AAAADE1" w14:textId="77777777" w:rsidR="007D70C7" w:rsidRPr="00DB712D" w:rsidRDefault="007D70C7" w:rsidP="007D70C7">
            <w:pPr>
              <w:pStyle w:val="BodyText"/>
              <w:rPr>
                <w:noProof/>
                <w:lang w:val="en-GB"/>
              </w:rPr>
            </w:pPr>
            <w:r w:rsidRPr="00DB712D">
              <w:rPr>
                <w:noProof/>
                <w:lang w:val="en-GB"/>
              </w:rPr>
              <w:t xml:space="preserve">The array type returned from the </w:t>
            </w:r>
            <w:r w:rsidRPr="00DB712D">
              <w:rPr>
                <w:rFonts w:ascii="Consolas" w:hAnsi="Consolas"/>
                <w:noProof/>
                <w:lang w:val="en-GB"/>
              </w:rPr>
              <w:t>type()</w:t>
            </w:r>
            <w:r w:rsidRPr="00DB712D">
              <w:rPr>
                <w:noProof/>
                <w:lang w:val="en-GB"/>
              </w:rPr>
              <w:t xml:space="preserve"> function is a Python type output </w:t>
            </w:r>
            <w:r w:rsidRPr="00DB712D">
              <w:rPr>
                <w:rFonts w:ascii="Consolas" w:hAnsi="Consolas"/>
                <w:noProof/>
                <w:lang w:val="en-GB"/>
              </w:rPr>
              <w:t>&lt;class 'numpy.ndarray'&gt;</w:t>
            </w:r>
            <w:r w:rsidRPr="00DB712D">
              <w:rPr>
                <w:noProof/>
                <w:lang w:val="en-GB"/>
              </w:rPr>
              <w:t xml:space="preserve">, where </w:t>
            </w:r>
            <w:r w:rsidRPr="00DB712D">
              <w:rPr>
                <w:rFonts w:ascii="Consolas" w:hAnsi="Consolas"/>
                <w:noProof/>
                <w:lang w:val="en-GB"/>
              </w:rPr>
              <w:t>ndarray</w:t>
            </w:r>
            <w:r w:rsidRPr="00DB712D">
              <w:rPr>
                <w:noProof/>
                <w:lang w:val="en-GB"/>
              </w:rPr>
              <w:t xml:space="preserve"> stands for n-dimensional array. </w:t>
            </w:r>
          </w:p>
          <w:p w14:paraId="20DD578C" w14:textId="6D4FCA29" w:rsidR="007D70C7" w:rsidRPr="00DB712D" w:rsidRDefault="007D70C7" w:rsidP="007D70C7">
            <w:pPr>
              <w:pStyle w:val="BodyText"/>
              <w:rPr>
                <w:noProof/>
                <w:lang w:val="en-GB"/>
              </w:rPr>
            </w:pPr>
            <w:r w:rsidRPr="00DB712D">
              <w:rPr>
                <w:noProof/>
                <w:lang w:val="en-GB"/>
              </w:rPr>
              <w:t xml:space="preserve">Another remarkable output is the values returned from the </w:t>
            </w:r>
            <w:r w:rsidRPr="00DB712D">
              <w:rPr>
                <w:rFonts w:ascii="Consolas" w:hAnsi="Consolas"/>
                <w:noProof/>
                <w:lang w:val="en-GB"/>
              </w:rPr>
              <w:t>.size()</w:t>
            </w:r>
            <w:r w:rsidRPr="00DB712D">
              <w:rPr>
                <w:noProof/>
                <w:lang w:val="en-GB"/>
              </w:rPr>
              <w:t xml:space="preserve"> method. In fact, the </w:t>
            </w:r>
            <w:r w:rsidRPr="00DB712D">
              <w:rPr>
                <w:rFonts w:ascii="Consolas" w:hAnsi="Consolas"/>
                <w:noProof/>
                <w:lang w:val="en-GB"/>
              </w:rPr>
              <w:t>.size()</w:t>
            </w:r>
            <w:r w:rsidRPr="00DB712D">
              <w:rPr>
                <w:noProof/>
                <w:lang w:val="en-GB"/>
              </w:rPr>
              <w:t xml:space="preserve"> method returns a tuple </w:t>
            </w:r>
            <w:r w:rsidRPr="00DB712D">
              <w:rPr>
                <w:rFonts w:ascii="Consolas" w:hAnsi="Consolas"/>
                <w:noProof/>
                <w:lang w:val="en-GB"/>
              </w:rPr>
              <w:t>(row_number, column_number)</w:t>
            </w:r>
            <w:r w:rsidRPr="00DB712D">
              <w:rPr>
                <w:noProof/>
                <w:lang w:val="en-GB"/>
              </w:rPr>
              <w:t xml:space="preserve">. We subset the </w:t>
            </w:r>
            <w:r w:rsidR="00000678">
              <w:rPr>
                <w:noProof/>
                <w:lang w:val="en-GB"/>
              </w:rPr>
              <w:t>corresponding result</w:t>
            </w:r>
            <w:r w:rsidRPr="00DB712D">
              <w:rPr>
                <w:noProof/>
                <w:lang w:val="en-GB"/>
              </w:rPr>
              <w:t xml:space="preserve"> in the formatt</w:t>
            </w:r>
            <w:r w:rsidR="004970EB">
              <w:rPr>
                <w:noProof/>
                <w:lang w:val="en-GB"/>
              </w:rPr>
              <w:t>ed</w:t>
            </w:r>
            <w:r w:rsidRPr="00DB712D">
              <w:rPr>
                <w:noProof/>
                <w:lang w:val="en-GB"/>
              </w:rPr>
              <w:t xml:space="preserve"> string by using the index operator </w:t>
            </w:r>
            <w:r w:rsidRPr="00DB712D">
              <w:rPr>
                <w:rFonts w:ascii="Consolas" w:hAnsi="Consolas"/>
                <w:noProof/>
                <w:lang w:val="en-GB"/>
              </w:rPr>
              <w:t>[]</w:t>
            </w:r>
            <w:r w:rsidRPr="00DB712D">
              <w:rPr>
                <w:noProof/>
                <w:lang w:val="en-GB"/>
              </w:rPr>
              <w:t>.</w:t>
            </w:r>
          </w:p>
          <w:p w14:paraId="666E400D" w14:textId="66746249" w:rsidR="007D70C7" w:rsidRPr="00DB712D" w:rsidRDefault="007D70C7" w:rsidP="007D70C7">
            <w:pPr>
              <w:pStyle w:val="BodyText"/>
              <w:rPr>
                <w:noProof/>
                <w:lang w:val="en-GB"/>
              </w:rPr>
            </w:pPr>
            <w:r w:rsidRPr="00DB712D">
              <w:rPr>
                <w:noProof/>
                <w:lang w:val="en-GB"/>
              </w:rPr>
              <w:t xml:space="preserve">The type of data returned by the </w:t>
            </w:r>
            <w:r w:rsidRPr="00DB712D">
              <w:rPr>
                <w:rFonts w:ascii="Consolas" w:hAnsi="Consolas"/>
                <w:noProof/>
                <w:lang w:val="en-GB"/>
              </w:rPr>
              <w:t>.dtype()</w:t>
            </w:r>
            <w:r w:rsidRPr="00DB712D">
              <w:rPr>
                <w:noProof/>
                <w:lang w:val="en-GB"/>
              </w:rPr>
              <w:t xml:space="preserve"> method is </w:t>
            </w:r>
            <w:r w:rsidRPr="00DB712D">
              <w:rPr>
                <w:rFonts w:ascii="Consolas" w:hAnsi="Consolas"/>
                <w:noProof/>
                <w:lang w:val="en-GB"/>
              </w:rPr>
              <w:t>int32</w:t>
            </w:r>
            <w:r w:rsidRPr="00DB712D">
              <w:rPr>
                <w:noProof/>
                <w:lang w:val="en-GB"/>
              </w:rPr>
              <w:t xml:space="preserve">, a specific NumPy integer type that fixes the length of an integer variable at 32 bytes. The usual integer variable of Python has no fixed length, and its type is simply called </w:t>
            </w:r>
            <w:r w:rsidRPr="00DB712D">
              <w:rPr>
                <w:rFonts w:ascii="Consolas" w:hAnsi="Consolas"/>
                <w:noProof/>
                <w:lang w:val="en-GB"/>
              </w:rPr>
              <w:t>int</w:t>
            </w:r>
            <w:r w:rsidRPr="00DB712D">
              <w:rPr>
                <w:noProof/>
                <w:lang w:val="en-GB"/>
              </w:rPr>
              <w:t>.</w:t>
            </w:r>
          </w:p>
        </w:tc>
      </w:tr>
    </w:tbl>
    <w:p w14:paraId="5BF7B127" w14:textId="77777777" w:rsidR="00E4008F" w:rsidRPr="00DB712D" w:rsidRDefault="00E4008F" w:rsidP="00E4008F">
      <w:pPr>
        <w:spacing w:before="240" w:after="120"/>
        <w:jc w:val="left"/>
        <w:rPr>
          <w:b/>
          <w:sz w:val="28"/>
        </w:rPr>
      </w:pPr>
      <w:r w:rsidRPr="00DB712D">
        <w:rPr>
          <w:b/>
          <w:sz w:val="28"/>
        </w:rPr>
        <w:lastRenderedPageBreak/>
        <w:t>Read</w:t>
      </w:r>
    </w:p>
    <w:p w14:paraId="4853FB09" w14:textId="130C262B" w:rsidR="00E4008F" w:rsidRPr="00DB712D" w:rsidRDefault="00E4008F" w:rsidP="00E4008F">
      <w:pPr>
        <w:pStyle w:val="BodyText"/>
        <w:rPr>
          <w:noProof/>
          <w:lang w:val="en-GB"/>
        </w:rPr>
      </w:pPr>
      <w:r w:rsidRPr="00DB712D">
        <w:rPr>
          <w:noProof/>
          <w:lang w:val="en-GB"/>
        </w:rPr>
        <w:t xml:space="preserve">Refer to the three links below for more details and examples on the </w:t>
      </w:r>
      <w:r w:rsidR="00045DF1">
        <w:rPr>
          <w:noProof/>
          <w:lang w:val="en-GB"/>
        </w:rPr>
        <w:t>methods</w:t>
      </w:r>
      <w:r w:rsidRPr="00DB712D">
        <w:rPr>
          <w:noProof/>
          <w:lang w:val="en-GB"/>
        </w:rPr>
        <w:t xml:space="preserve"> “</w:t>
      </w:r>
      <w:r w:rsidRPr="00510EF6">
        <w:rPr>
          <w:rFonts w:ascii="Consolas" w:hAnsi="Consolas"/>
          <w:noProof/>
          <w:lang w:val="en-GB"/>
        </w:rPr>
        <w:t>shape</w:t>
      </w:r>
      <w:r w:rsidRPr="00DB712D">
        <w:rPr>
          <w:noProof/>
          <w:lang w:val="en-GB"/>
        </w:rPr>
        <w:t>”, “</w:t>
      </w:r>
      <w:r w:rsidRPr="00510EF6">
        <w:rPr>
          <w:rFonts w:ascii="Consolas" w:hAnsi="Consolas"/>
          <w:noProof/>
          <w:lang w:val="en-GB"/>
        </w:rPr>
        <w:t>ndim</w:t>
      </w:r>
      <w:r w:rsidRPr="00DB712D">
        <w:rPr>
          <w:noProof/>
          <w:lang w:val="en-GB"/>
        </w:rPr>
        <w:t>” and “</w:t>
      </w:r>
      <w:r w:rsidRPr="00510EF6">
        <w:rPr>
          <w:rFonts w:ascii="Consolas" w:hAnsi="Consolas"/>
          <w:noProof/>
          <w:lang w:val="en-GB"/>
        </w:rPr>
        <w:t>size</w:t>
      </w:r>
      <w:r w:rsidRPr="00DB712D">
        <w:rPr>
          <w:noProof/>
          <w:lang w:val="en-GB"/>
        </w:rPr>
        <w:t xml:space="preserve">” of NumPy arrays: </w:t>
      </w:r>
    </w:p>
    <w:p w14:paraId="58D26840" w14:textId="196ACD61" w:rsidR="00E4008F" w:rsidRPr="00DB712D" w:rsidRDefault="00CD05C7" w:rsidP="00D162DD">
      <w:pPr>
        <w:pStyle w:val="BodyText"/>
        <w:rPr>
          <w:noProof/>
          <w:lang w:val="en-GB"/>
        </w:rPr>
      </w:pPr>
      <w:hyperlink r:id="rId38" w:anchor="numpy.ndarray.shape" w:history="1">
        <w:r w:rsidR="00D162DD" w:rsidRPr="00DB712D">
          <w:rPr>
            <w:rStyle w:val="Hyperlink"/>
            <w:noProof/>
            <w:lang w:val="en-GB"/>
          </w:rPr>
          <w:t>https://docs.scipy.org/doc/numpy/reference/generated/numpy.ndarray.shape.html#numpy.ndarray.shape</w:t>
        </w:r>
      </w:hyperlink>
    </w:p>
    <w:p w14:paraId="1AF6533E" w14:textId="070D8F15" w:rsidR="00E4008F" w:rsidRPr="00DB712D" w:rsidRDefault="00CD05C7" w:rsidP="00D162DD">
      <w:pPr>
        <w:pStyle w:val="BodyText"/>
        <w:rPr>
          <w:noProof/>
          <w:lang w:val="en-GB"/>
        </w:rPr>
      </w:pPr>
      <w:hyperlink r:id="rId39" w:anchor="numpy.ndarray.ndim" w:history="1">
        <w:r w:rsidR="00E4008F" w:rsidRPr="00DB712D">
          <w:rPr>
            <w:rStyle w:val="Hyperlink"/>
            <w:noProof/>
            <w:lang w:val="en-GB"/>
          </w:rPr>
          <w:t>https://docs.scipy.org/doc/numpy/reference/generated/numpy.ndarray.ndim.html#</w:t>
        </w:r>
        <w:r w:rsidR="00D162DD" w:rsidRPr="00DB712D">
          <w:rPr>
            <w:rStyle w:val="Hyperlink"/>
            <w:rFonts w:hint="cs"/>
            <w:noProof/>
            <w:lang w:val="en-GB"/>
          </w:rPr>
          <w:t>‌</w:t>
        </w:r>
        <w:r w:rsidR="00E4008F" w:rsidRPr="00DB712D">
          <w:rPr>
            <w:rStyle w:val="Hyperlink"/>
            <w:noProof/>
            <w:lang w:val="en-GB"/>
          </w:rPr>
          <w:t>numpy.ndarray.ndim</w:t>
        </w:r>
      </w:hyperlink>
    </w:p>
    <w:p w14:paraId="76E42BE4" w14:textId="02B02D44" w:rsidR="00E4008F" w:rsidRPr="00DB712D" w:rsidRDefault="00CD05C7" w:rsidP="00D162DD">
      <w:pPr>
        <w:pStyle w:val="BodyText"/>
        <w:rPr>
          <w:noProof/>
          <w:lang w:val="en-GB"/>
        </w:rPr>
      </w:pPr>
      <w:hyperlink r:id="rId40" w:anchor="numpy.ndarray.size" w:history="1">
        <w:r w:rsidR="00E4008F" w:rsidRPr="00DB712D">
          <w:rPr>
            <w:rStyle w:val="Hyperlink"/>
            <w:noProof/>
            <w:lang w:val="en-GB"/>
          </w:rPr>
          <w:t>https://docs.scipy.org/doc/numpy/reference/generated/numpy.ndarray.size.html#</w:t>
        </w:r>
        <w:r w:rsidR="00D162DD" w:rsidRPr="00DB712D">
          <w:rPr>
            <w:rStyle w:val="Hyperlink"/>
            <w:rFonts w:hint="cs"/>
            <w:noProof/>
            <w:lang w:val="en-GB"/>
          </w:rPr>
          <w:t>‌</w:t>
        </w:r>
        <w:r w:rsidR="00E4008F" w:rsidRPr="00DB712D">
          <w:rPr>
            <w:rStyle w:val="Hyperlink"/>
            <w:noProof/>
            <w:lang w:val="en-GB"/>
          </w:rPr>
          <w:t>numpy.ndarray.size</w:t>
        </w:r>
      </w:hyperlink>
    </w:p>
    <w:p w14:paraId="5D307F45" w14:textId="63EDF6AA" w:rsidR="00C95249" w:rsidRPr="00DB712D" w:rsidRDefault="00C95249" w:rsidP="0094681F">
      <w:pPr>
        <w:pStyle w:val="Heading3"/>
        <w:tabs>
          <w:tab w:val="left" w:pos="709"/>
        </w:tabs>
        <w:rPr>
          <w:noProof/>
          <w:lang w:val="en-GB"/>
        </w:rPr>
      </w:pPr>
      <w:r w:rsidRPr="00DB712D">
        <w:rPr>
          <w:noProof/>
          <w:lang w:val="en-GB"/>
        </w:rPr>
        <w:lastRenderedPageBreak/>
        <w:t>2.3</w:t>
      </w:r>
      <w:r w:rsidRPr="00DB712D">
        <w:rPr>
          <w:noProof/>
          <w:lang w:val="en-GB"/>
        </w:rPr>
        <w:tab/>
      </w:r>
      <w:r w:rsidR="000270DF" w:rsidRPr="00DB712D">
        <w:rPr>
          <w:noProof/>
          <w:lang w:val="en-GB"/>
        </w:rPr>
        <w:t xml:space="preserve">Working with NumPy </w:t>
      </w:r>
      <w:r w:rsidRPr="00DB712D">
        <w:rPr>
          <w:noProof/>
          <w:lang w:val="en-GB"/>
        </w:rPr>
        <w:t>Arrays</w:t>
      </w:r>
    </w:p>
    <w:p w14:paraId="4D775CCE" w14:textId="0B2EE57E" w:rsidR="00F35EB0" w:rsidRPr="00DB712D" w:rsidRDefault="005F31D0" w:rsidP="00D76D2E">
      <w:pPr>
        <w:pStyle w:val="BodyText"/>
        <w:rPr>
          <w:noProof/>
          <w:lang w:val="en-GB"/>
        </w:rPr>
      </w:pPr>
      <w:r w:rsidRPr="00DB712D">
        <w:rPr>
          <w:noProof/>
          <w:lang w:val="en-GB"/>
        </w:rPr>
        <w:t>The</w:t>
      </w:r>
      <w:r w:rsidR="00A74084" w:rsidRPr="00DB712D">
        <w:rPr>
          <w:noProof/>
          <w:lang w:val="en-GB"/>
        </w:rPr>
        <w:t xml:space="preserve"> NumPy package does not only </w:t>
      </w:r>
      <w:r w:rsidR="00B40D1F" w:rsidRPr="00DB712D">
        <w:rPr>
          <w:noProof/>
          <w:lang w:val="en-GB"/>
        </w:rPr>
        <w:t xml:space="preserve">facilitate </w:t>
      </w:r>
      <w:r w:rsidR="00D92B41" w:rsidRPr="00DB712D">
        <w:rPr>
          <w:noProof/>
          <w:lang w:val="en-GB"/>
        </w:rPr>
        <w:t xml:space="preserve">the </w:t>
      </w:r>
      <w:r w:rsidR="00B40D1F" w:rsidRPr="00DB712D">
        <w:rPr>
          <w:noProof/>
          <w:lang w:val="en-GB"/>
        </w:rPr>
        <w:t>creat</w:t>
      </w:r>
      <w:r w:rsidR="00D92B41" w:rsidRPr="00DB712D">
        <w:rPr>
          <w:noProof/>
          <w:lang w:val="en-GB"/>
        </w:rPr>
        <w:t>ion</w:t>
      </w:r>
      <w:r w:rsidR="00B40D1F" w:rsidRPr="00DB712D">
        <w:rPr>
          <w:noProof/>
          <w:lang w:val="en-GB"/>
        </w:rPr>
        <w:t xml:space="preserve"> and manag</w:t>
      </w:r>
      <w:r w:rsidR="00D92B41" w:rsidRPr="00DB712D">
        <w:rPr>
          <w:noProof/>
          <w:lang w:val="en-GB"/>
        </w:rPr>
        <w:t>ement of</w:t>
      </w:r>
      <w:r w:rsidR="00B40D1F" w:rsidRPr="00DB712D">
        <w:rPr>
          <w:noProof/>
          <w:lang w:val="en-GB"/>
        </w:rPr>
        <w:t xml:space="preserve"> arrays, </w:t>
      </w:r>
      <w:r w:rsidR="00DB712D">
        <w:rPr>
          <w:noProof/>
          <w:lang w:val="en-GB"/>
        </w:rPr>
        <w:t xml:space="preserve">but </w:t>
      </w:r>
      <w:r w:rsidR="00B40D1F" w:rsidRPr="00DB712D">
        <w:rPr>
          <w:noProof/>
          <w:lang w:val="en-GB"/>
        </w:rPr>
        <w:t xml:space="preserve">it also </w:t>
      </w:r>
      <w:r w:rsidR="0019678F" w:rsidRPr="00DB712D">
        <w:rPr>
          <w:noProof/>
          <w:lang w:val="en-GB"/>
        </w:rPr>
        <w:t xml:space="preserve">provides </w:t>
      </w:r>
      <w:r w:rsidR="00DB712D">
        <w:rPr>
          <w:noProof/>
          <w:lang w:val="en-GB"/>
        </w:rPr>
        <w:t xml:space="preserve">various </w:t>
      </w:r>
      <w:r w:rsidR="0019678F" w:rsidRPr="00DB712D">
        <w:rPr>
          <w:noProof/>
          <w:lang w:val="en-GB"/>
        </w:rPr>
        <w:t xml:space="preserve">functions </w:t>
      </w:r>
      <w:r w:rsidR="00470B2C">
        <w:rPr>
          <w:noProof/>
          <w:lang w:val="en-GB"/>
        </w:rPr>
        <w:t xml:space="preserve">to </w:t>
      </w:r>
      <w:r w:rsidR="007F1575" w:rsidRPr="00DB712D">
        <w:rPr>
          <w:noProof/>
          <w:lang w:val="en-GB"/>
        </w:rPr>
        <w:t xml:space="preserve">us to work </w:t>
      </w:r>
      <w:r w:rsidR="001904BC" w:rsidRPr="00DB712D">
        <w:rPr>
          <w:noProof/>
          <w:lang w:val="en-GB"/>
        </w:rPr>
        <w:t xml:space="preserve">with </w:t>
      </w:r>
      <w:r w:rsidR="00470B2C">
        <w:rPr>
          <w:noProof/>
          <w:lang w:val="en-GB"/>
        </w:rPr>
        <w:t>them</w:t>
      </w:r>
      <w:r w:rsidR="001904BC" w:rsidRPr="00DB712D">
        <w:rPr>
          <w:noProof/>
          <w:lang w:val="en-GB"/>
        </w:rPr>
        <w:t>.</w:t>
      </w:r>
      <w:r w:rsidR="00F35EB0" w:rsidRPr="00DB712D">
        <w:rPr>
          <w:noProof/>
          <w:lang w:val="en-GB"/>
        </w:rPr>
        <w:t xml:space="preserve"> </w:t>
      </w:r>
    </w:p>
    <w:p w14:paraId="1F7AAAD1" w14:textId="0E80717F" w:rsidR="00016818" w:rsidRPr="00CB56D5" w:rsidRDefault="001459C9" w:rsidP="00CB56D5">
      <w:pPr>
        <w:pStyle w:val="BodyText"/>
        <w:spacing w:after="0"/>
        <w:rPr>
          <w:noProof/>
          <w:lang w:val="en-GB"/>
        </w:rPr>
      </w:pPr>
      <w:r w:rsidRPr="00DB712D">
        <w:rPr>
          <w:noProof/>
          <w:lang w:val="en-GB"/>
        </w:rPr>
        <w:t xml:space="preserve">Each </w:t>
      </w:r>
      <w:r w:rsidR="00F35EB0" w:rsidRPr="00DB712D">
        <w:rPr>
          <w:noProof/>
          <w:lang w:val="en-GB"/>
        </w:rPr>
        <w:t xml:space="preserve">function </w:t>
      </w:r>
      <w:r w:rsidRPr="00DB712D">
        <w:rPr>
          <w:noProof/>
          <w:lang w:val="en-GB"/>
        </w:rPr>
        <w:t>deals with specific type</w:t>
      </w:r>
      <w:r w:rsidR="00FE28B5">
        <w:rPr>
          <w:noProof/>
          <w:lang w:val="en-GB"/>
        </w:rPr>
        <w:t>s</w:t>
      </w:r>
      <w:r w:rsidRPr="00DB712D">
        <w:rPr>
          <w:noProof/>
          <w:lang w:val="en-GB"/>
        </w:rPr>
        <w:t xml:space="preserve"> of </w:t>
      </w:r>
      <w:r w:rsidR="00F44415" w:rsidRPr="00DB712D">
        <w:rPr>
          <w:noProof/>
          <w:lang w:val="en-GB"/>
        </w:rPr>
        <w:t xml:space="preserve">variable. For instance, mathematical functions such as </w:t>
      </w:r>
      <w:r w:rsidR="00F44415" w:rsidRPr="00DB712D">
        <w:rPr>
          <w:rFonts w:ascii="Consolas" w:hAnsi="Consolas"/>
          <w:noProof/>
          <w:lang w:val="en-GB"/>
        </w:rPr>
        <w:t>log()</w:t>
      </w:r>
      <w:r w:rsidR="00F44415" w:rsidRPr="00DB712D">
        <w:rPr>
          <w:noProof/>
          <w:lang w:val="en-GB"/>
        </w:rPr>
        <w:t xml:space="preserve"> and </w:t>
      </w:r>
      <w:r w:rsidR="00F44415" w:rsidRPr="00DB712D">
        <w:rPr>
          <w:rFonts w:ascii="Consolas" w:hAnsi="Consolas"/>
          <w:noProof/>
          <w:lang w:val="en-GB"/>
        </w:rPr>
        <w:t>sqrt()</w:t>
      </w:r>
      <w:r w:rsidR="00F44415" w:rsidRPr="00DB712D">
        <w:rPr>
          <w:noProof/>
          <w:lang w:val="en-GB"/>
        </w:rPr>
        <w:t xml:space="preserve"> can only be applied on arrays with numeric values, whereas </w:t>
      </w:r>
      <w:r w:rsidR="00F44415" w:rsidRPr="00DB712D">
        <w:rPr>
          <w:rFonts w:ascii="Consolas" w:hAnsi="Consolas"/>
          <w:noProof/>
          <w:lang w:val="en-GB"/>
        </w:rPr>
        <w:t>strip()</w:t>
      </w:r>
      <w:r w:rsidR="00F44415" w:rsidRPr="00DB712D">
        <w:rPr>
          <w:noProof/>
          <w:lang w:val="en-GB"/>
        </w:rPr>
        <w:t xml:space="preserve"> and </w:t>
      </w:r>
      <w:r w:rsidR="00F44415" w:rsidRPr="00DB712D">
        <w:rPr>
          <w:rFonts w:ascii="Consolas" w:hAnsi="Consolas"/>
          <w:noProof/>
          <w:lang w:val="en-GB"/>
        </w:rPr>
        <w:t>upper()</w:t>
      </w:r>
      <w:r w:rsidR="00F44415" w:rsidRPr="00DB712D">
        <w:rPr>
          <w:noProof/>
          <w:lang w:val="en-GB"/>
        </w:rPr>
        <w:t xml:space="preserve"> are functions specifically designed for array</w:t>
      </w:r>
      <w:r w:rsidR="00884D24" w:rsidRPr="00DB712D">
        <w:rPr>
          <w:noProof/>
          <w:lang w:val="en-GB"/>
        </w:rPr>
        <w:t>s</w:t>
      </w:r>
      <w:r w:rsidR="00F44415" w:rsidRPr="00DB712D">
        <w:rPr>
          <w:noProof/>
          <w:lang w:val="en-GB"/>
        </w:rPr>
        <w:t xml:space="preserve"> with only strings</w:t>
      </w:r>
      <w:r w:rsidR="00016818" w:rsidRPr="00DB712D">
        <w:rPr>
          <w:noProof/>
          <w:lang w:val="en-GB"/>
        </w:rPr>
        <w:t xml:space="preserve"> in t</w:t>
      </w:r>
      <w:r w:rsidR="0094681F" w:rsidRPr="00CB56D5">
        <w:rPr>
          <w:noProof/>
          <w:lang w:val="en-GB"/>
        </w:rPr>
        <w:t>hem</w:t>
      </w:r>
      <w:r w:rsidR="00016818" w:rsidRPr="00CB56D5">
        <w:rPr>
          <w:noProof/>
          <w:lang w:val="en-GB"/>
        </w:rPr>
        <w:t>.</w:t>
      </w:r>
    </w:p>
    <w:p w14:paraId="0661E84D" w14:textId="78DE6452" w:rsidR="00AB69FF" w:rsidRPr="00CB56D5" w:rsidRDefault="00AB69FF">
      <w:pPr>
        <w:pStyle w:val="BodyText"/>
        <w:rPr>
          <w:noProof/>
          <w:lang w:val="en-GB"/>
        </w:rPr>
      </w:pPr>
      <w:r w:rsidRPr="00CB56D5">
        <w:rPr>
          <w:noProof/>
          <w:lang w:val="en-GB"/>
        </w:rPr>
        <w:t xml:space="preserve">Below is a table </w:t>
      </w:r>
      <w:r w:rsidR="00FC1169" w:rsidRPr="00CB56D5">
        <w:rPr>
          <w:noProof/>
          <w:lang w:val="en-GB"/>
        </w:rPr>
        <w:t>of some frequently used NumPy functions.</w:t>
      </w:r>
    </w:p>
    <w:p w14:paraId="7A0AA7B2" w14:textId="0F18AF87" w:rsidR="00BB74F1" w:rsidRPr="00CB56D5" w:rsidRDefault="00095B07" w:rsidP="00CB56D5">
      <w:pPr>
        <w:pStyle w:val="CaptionTop"/>
        <w:rPr>
          <w:lang w:val="en-GB"/>
        </w:rPr>
      </w:pPr>
      <w:r w:rsidRPr="00CB56D5">
        <w:rPr>
          <w:lang w:val="en-GB"/>
        </w:rPr>
        <w:t xml:space="preserve">Table </w:t>
      </w:r>
      <w:r w:rsidR="00286D75" w:rsidRPr="00CB56D5">
        <w:rPr>
          <w:lang w:val="en-GB"/>
        </w:rPr>
        <w:t>3</w:t>
      </w:r>
      <w:r w:rsidRPr="00CB56D5">
        <w:rPr>
          <w:lang w:val="en-GB"/>
        </w:rPr>
        <w:t>.</w:t>
      </w:r>
      <w:r w:rsidRPr="00CB56D5">
        <w:rPr>
          <w:lang w:val="en-GB"/>
        </w:rPr>
        <w:fldChar w:fldCharType="begin"/>
      </w:r>
      <w:r w:rsidRPr="00CB56D5">
        <w:rPr>
          <w:lang w:val="en-GB"/>
        </w:rPr>
        <w:instrText xml:space="preserve"> SEQ Table \* ARABIC </w:instrText>
      </w:r>
      <w:r w:rsidRPr="00CB56D5">
        <w:rPr>
          <w:lang w:val="en-GB"/>
        </w:rPr>
        <w:fldChar w:fldCharType="separate"/>
      </w:r>
      <w:r w:rsidR="00286D75" w:rsidRPr="00CB56D5">
        <w:rPr>
          <w:lang w:val="en-GB"/>
        </w:rPr>
        <w:t>1</w:t>
      </w:r>
      <w:r w:rsidRPr="00CB56D5">
        <w:rPr>
          <w:lang w:val="en-GB"/>
        </w:rPr>
        <w:fldChar w:fldCharType="end"/>
      </w:r>
      <w:r w:rsidRPr="00CB56D5">
        <w:rPr>
          <w:lang w:val="en-GB"/>
        </w:rPr>
        <w:t xml:space="preserve"> </w:t>
      </w:r>
      <w:r w:rsidR="00286D75" w:rsidRPr="00CB56D5">
        <w:rPr>
          <w:lang w:val="en-GB"/>
        </w:rPr>
        <w:t>Most Common NumPy Functions</w:t>
      </w:r>
    </w:p>
    <w:tbl>
      <w:tblPr>
        <w:tblW w:w="9064" w:type="dxa"/>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ayout w:type="fixed"/>
        <w:tblCellMar>
          <w:top w:w="85" w:type="dxa"/>
          <w:left w:w="142" w:type="dxa"/>
          <w:bottom w:w="85" w:type="dxa"/>
          <w:right w:w="142" w:type="dxa"/>
        </w:tblCellMar>
        <w:tblLook w:val="04A0" w:firstRow="1" w:lastRow="0" w:firstColumn="1" w:lastColumn="0" w:noHBand="0" w:noVBand="1"/>
      </w:tblPr>
      <w:tblGrid>
        <w:gridCol w:w="2686"/>
        <w:gridCol w:w="6378"/>
      </w:tblGrid>
      <w:tr w:rsidR="009F707E" w:rsidRPr="002E7FF5" w14:paraId="209EE099" w14:textId="476F032D" w:rsidTr="00261D9F">
        <w:trPr>
          <w:trHeight w:val="300"/>
        </w:trPr>
        <w:tc>
          <w:tcPr>
            <w:tcW w:w="2686" w:type="dxa"/>
            <w:shd w:val="clear" w:color="auto" w:fill="D9D9D9" w:themeFill="background1" w:themeFillShade="D9"/>
            <w:noWrap/>
            <w:hideMark/>
          </w:tcPr>
          <w:p w14:paraId="3253E558" w14:textId="0CF719AC" w:rsidR="009F707E" w:rsidRPr="002E7FF5" w:rsidRDefault="009F707E" w:rsidP="001224DC">
            <w:pPr>
              <w:rPr>
                <w:rFonts w:eastAsia="Times New Roman" w:cs="Calibri"/>
                <w:b/>
                <w:bCs/>
                <w:color w:val="000000"/>
                <w:lang w:eastAsia="zh-TW"/>
              </w:rPr>
            </w:pPr>
            <w:r w:rsidRPr="002E7FF5">
              <w:rPr>
                <w:rFonts w:eastAsia="Times New Roman" w:cs="Calibri"/>
                <w:b/>
                <w:bCs/>
                <w:color w:val="000000"/>
                <w:lang w:eastAsia="zh-TW"/>
              </w:rPr>
              <w:t>Function</w:t>
            </w:r>
          </w:p>
        </w:tc>
        <w:tc>
          <w:tcPr>
            <w:tcW w:w="6378" w:type="dxa"/>
            <w:shd w:val="clear" w:color="auto" w:fill="D9D9D9" w:themeFill="background1" w:themeFillShade="D9"/>
            <w:noWrap/>
            <w:hideMark/>
          </w:tcPr>
          <w:p w14:paraId="57923F9A" w14:textId="6FF28C8A" w:rsidR="009F707E" w:rsidRPr="002E7FF5" w:rsidRDefault="009F707E" w:rsidP="0073167A">
            <w:pPr>
              <w:rPr>
                <w:rFonts w:eastAsia="Times New Roman" w:cs="Calibri"/>
                <w:b/>
                <w:bCs/>
                <w:color w:val="000000"/>
                <w:lang w:eastAsia="zh-TW"/>
              </w:rPr>
            </w:pPr>
            <w:r w:rsidRPr="002E7FF5">
              <w:rPr>
                <w:rFonts w:eastAsia="Times New Roman" w:cs="Calibri"/>
                <w:b/>
                <w:bCs/>
                <w:color w:val="000000"/>
                <w:lang w:eastAsia="zh-TW"/>
              </w:rPr>
              <w:t>Description</w:t>
            </w:r>
          </w:p>
        </w:tc>
      </w:tr>
      <w:tr w:rsidR="009F707E" w:rsidRPr="002E7FF5" w14:paraId="02C116D0" w14:textId="77777777" w:rsidTr="00261D9F">
        <w:trPr>
          <w:trHeight w:val="300"/>
        </w:trPr>
        <w:tc>
          <w:tcPr>
            <w:tcW w:w="9064" w:type="dxa"/>
            <w:gridSpan w:val="2"/>
            <w:shd w:val="clear" w:color="auto" w:fill="F2F2F2" w:themeFill="background1" w:themeFillShade="F2"/>
            <w:noWrap/>
            <w:vAlign w:val="center"/>
            <w:hideMark/>
          </w:tcPr>
          <w:p w14:paraId="545BFDA2" w14:textId="77777777" w:rsidR="009F707E" w:rsidRPr="002E7FF5" w:rsidRDefault="009F707E" w:rsidP="005B420D">
            <w:pPr>
              <w:rPr>
                <w:rFonts w:eastAsia="Times New Roman" w:cs="Calibri"/>
                <w:b/>
                <w:bCs/>
                <w:color w:val="000000"/>
                <w:lang w:eastAsia="zh-TW"/>
              </w:rPr>
            </w:pPr>
            <w:r w:rsidRPr="002E7FF5">
              <w:rPr>
                <w:rFonts w:eastAsia="Times New Roman" w:cs="Calibri"/>
                <w:b/>
                <w:bCs/>
                <w:color w:val="000000"/>
                <w:lang w:eastAsia="zh-TW"/>
              </w:rPr>
              <w:t>Array Information and Operations</w:t>
            </w:r>
          </w:p>
        </w:tc>
      </w:tr>
      <w:tr w:rsidR="009F707E" w:rsidRPr="002E7FF5" w14:paraId="1B4DB19A" w14:textId="77777777" w:rsidTr="00261D9F">
        <w:trPr>
          <w:trHeight w:val="300"/>
        </w:trPr>
        <w:tc>
          <w:tcPr>
            <w:tcW w:w="2686" w:type="dxa"/>
            <w:shd w:val="clear" w:color="auto" w:fill="auto"/>
            <w:noWrap/>
            <w:hideMark/>
          </w:tcPr>
          <w:p w14:paraId="2DBC6649"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count_nonzero()</w:t>
            </w:r>
          </w:p>
        </w:tc>
        <w:tc>
          <w:tcPr>
            <w:tcW w:w="6378" w:type="dxa"/>
            <w:shd w:val="clear" w:color="auto" w:fill="auto"/>
          </w:tcPr>
          <w:p w14:paraId="2FACC793" w14:textId="67BE54DA" w:rsidR="009F707E" w:rsidRPr="002E7FF5" w:rsidRDefault="009F707E">
            <w:pPr>
              <w:jc w:val="both"/>
              <w:rPr>
                <w:rFonts w:eastAsia="Times New Roman" w:cs="Calibri"/>
                <w:color w:val="000000"/>
                <w:lang w:eastAsia="zh-TW"/>
              </w:rPr>
            </w:pPr>
            <w:r w:rsidRPr="002E7FF5">
              <w:rPr>
                <w:rFonts w:eastAsia="Times New Roman" w:cs="Calibri"/>
                <w:color w:val="000000"/>
                <w:lang w:eastAsia="zh-TW"/>
              </w:rPr>
              <w:t>Counts the number of non-zero values in the array</w:t>
            </w:r>
          </w:p>
        </w:tc>
      </w:tr>
      <w:tr w:rsidR="009F707E" w:rsidRPr="002E7FF5" w14:paraId="112CA9DF" w14:textId="77777777" w:rsidTr="00261D9F">
        <w:trPr>
          <w:trHeight w:val="300"/>
        </w:trPr>
        <w:tc>
          <w:tcPr>
            <w:tcW w:w="2686" w:type="dxa"/>
            <w:shd w:val="clear" w:color="auto" w:fill="auto"/>
            <w:noWrap/>
            <w:hideMark/>
          </w:tcPr>
          <w:p w14:paraId="653AE27B"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extract()</w:t>
            </w:r>
          </w:p>
        </w:tc>
        <w:tc>
          <w:tcPr>
            <w:tcW w:w="6378" w:type="dxa"/>
            <w:shd w:val="clear" w:color="auto" w:fill="auto"/>
            <w:noWrap/>
            <w:hideMark/>
          </w:tcPr>
          <w:p w14:paraId="1F0F62AD" w14:textId="0BCA1361"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 xml:space="preserve">Return the elements of an array </w:t>
            </w:r>
            <w:r w:rsidR="00297D93" w:rsidRPr="002E7FF5">
              <w:rPr>
                <w:rFonts w:eastAsia="Times New Roman" w:cs="Calibri"/>
                <w:color w:val="000000"/>
                <w:lang w:eastAsia="zh-TW"/>
              </w:rPr>
              <w:t xml:space="preserve">given </w:t>
            </w:r>
            <w:r w:rsidRPr="002E7FF5">
              <w:rPr>
                <w:rFonts w:eastAsia="Times New Roman" w:cs="Calibri"/>
                <w:color w:val="000000"/>
                <w:lang w:eastAsia="zh-TW"/>
              </w:rPr>
              <w:t>some condition</w:t>
            </w:r>
            <w:r w:rsidR="00297D93" w:rsidRPr="002E7FF5">
              <w:rPr>
                <w:rFonts w:eastAsia="Times New Roman" w:cs="Calibri"/>
                <w:color w:val="000000"/>
                <w:lang w:eastAsia="zh-TW"/>
              </w:rPr>
              <w:t>s</w:t>
            </w:r>
          </w:p>
        </w:tc>
      </w:tr>
      <w:tr w:rsidR="009F707E" w:rsidRPr="002E7FF5" w14:paraId="383FB64F" w14:textId="77777777" w:rsidTr="00261D9F">
        <w:trPr>
          <w:trHeight w:val="300"/>
        </w:trPr>
        <w:tc>
          <w:tcPr>
            <w:tcW w:w="2686" w:type="dxa"/>
            <w:shd w:val="clear" w:color="auto" w:fill="auto"/>
            <w:noWrap/>
            <w:hideMark/>
          </w:tcPr>
          <w:p w14:paraId="4494DD7D"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nanargmin()</w:t>
            </w:r>
          </w:p>
        </w:tc>
        <w:tc>
          <w:tcPr>
            <w:tcW w:w="6378" w:type="dxa"/>
            <w:shd w:val="clear" w:color="auto" w:fill="auto"/>
            <w:noWrap/>
            <w:hideMark/>
          </w:tcPr>
          <w:p w14:paraId="1E01D989" w14:textId="150DCFB0"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Return the indices of minimum values of rows or columns ignoring missings</w:t>
            </w:r>
          </w:p>
        </w:tc>
      </w:tr>
      <w:tr w:rsidR="009F707E" w:rsidRPr="002E7FF5" w14:paraId="1E5F8EEA" w14:textId="77777777" w:rsidTr="00261D9F">
        <w:trPr>
          <w:trHeight w:val="300"/>
        </w:trPr>
        <w:tc>
          <w:tcPr>
            <w:tcW w:w="2686" w:type="dxa"/>
            <w:shd w:val="clear" w:color="auto" w:fill="auto"/>
            <w:noWrap/>
            <w:hideMark/>
          </w:tcPr>
          <w:p w14:paraId="7F41D282"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nonzero()</w:t>
            </w:r>
          </w:p>
        </w:tc>
        <w:tc>
          <w:tcPr>
            <w:tcW w:w="6378" w:type="dxa"/>
            <w:shd w:val="clear" w:color="auto" w:fill="auto"/>
            <w:noWrap/>
            <w:hideMark/>
          </w:tcPr>
          <w:p w14:paraId="1B35AEF4" w14:textId="77777777"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Return the indices of the elements that are non-zero</w:t>
            </w:r>
          </w:p>
        </w:tc>
      </w:tr>
      <w:tr w:rsidR="009F707E" w:rsidRPr="002E7FF5" w14:paraId="1C7C0CA8" w14:textId="77777777" w:rsidTr="00261D9F">
        <w:trPr>
          <w:trHeight w:val="300"/>
        </w:trPr>
        <w:tc>
          <w:tcPr>
            <w:tcW w:w="2686"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noWrap/>
            <w:hideMark/>
          </w:tcPr>
          <w:p w14:paraId="2C99B7C8"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partition()</w:t>
            </w:r>
          </w:p>
        </w:tc>
        <w:tc>
          <w:tcPr>
            <w:tcW w:w="637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202C5032" w14:textId="78FB7578"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Return a partitioned copy of an array</w:t>
            </w:r>
          </w:p>
        </w:tc>
      </w:tr>
      <w:tr w:rsidR="009F707E" w:rsidRPr="002E7FF5" w14:paraId="51506509" w14:textId="77777777" w:rsidTr="00261D9F">
        <w:trPr>
          <w:trHeight w:val="300"/>
        </w:trPr>
        <w:tc>
          <w:tcPr>
            <w:tcW w:w="2686" w:type="dxa"/>
            <w:shd w:val="clear" w:color="auto" w:fill="auto"/>
            <w:noWrap/>
            <w:hideMark/>
          </w:tcPr>
          <w:p w14:paraId="52FA73F5"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where()</w:t>
            </w:r>
          </w:p>
        </w:tc>
        <w:tc>
          <w:tcPr>
            <w:tcW w:w="6378" w:type="dxa"/>
            <w:shd w:val="clear" w:color="auto" w:fill="auto"/>
            <w:noWrap/>
            <w:hideMark/>
          </w:tcPr>
          <w:p w14:paraId="6D3F6CBF" w14:textId="77777777"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Return selected elements depending on condition</w:t>
            </w:r>
          </w:p>
        </w:tc>
      </w:tr>
      <w:tr w:rsidR="009F707E" w:rsidRPr="002E7FF5" w14:paraId="1F4BBA05" w14:textId="77777777" w:rsidTr="00261D9F">
        <w:trPr>
          <w:trHeight w:val="300"/>
        </w:trPr>
        <w:tc>
          <w:tcPr>
            <w:tcW w:w="9064" w:type="dxa"/>
            <w:gridSpan w:val="2"/>
            <w:shd w:val="clear" w:color="auto" w:fill="F2F2F2" w:themeFill="background1" w:themeFillShade="F2"/>
            <w:noWrap/>
            <w:vAlign w:val="center"/>
            <w:hideMark/>
          </w:tcPr>
          <w:p w14:paraId="765C7B73" w14:textId="77777777" w:rsidR="009F707E" w:rsidRPr="002E7FF5" w:rsidRDefault="009F707E" w:rsidP="005B420D">
            <w:pPr>
              <w:rPr>
                <w:rFonts w:eastAsia="Times New Roman" w:cs="Calibri"/>
                <w:b/>
                <w:bCs/>
                <w:color w:val="000000"/>
                <w:lang w:eastAsia="zh-TW"/>
              </w:rPr>
            </w:pPr>
            <w:r w:rsidRPr="002E7FF5">
              <w:rPr>
                <w:rFonts w:eastAsia="Times New Roman" w:cs="Calibri"/>
                <w:b/>
                <w:bCs/>
                <w:color w:val="000000"/>
                <w:lang w:eastAsia="zh-TW"/>
              </w:rPr>
              <w:t>Statistics</w:t>
            </w:r>
          </w:p>
        </w:tc>
      </w:tr>
      <w:tr w:rsidR="009F707E" w:rsidRPr="002E7FF5" w14:paraId="7EC4AAD6" w14:textId="77777777" w:rsidTr="00261D9F">
        <w:trPr>
          <w:trHeight w:val="300"/>
        </w:trPr>
        <w:tc>
          <w:tcPr>
            <w:tcW w:w="2686" w:type="dxa"/>
            <w:shd w:val="clear" w:color="auto" w:fill="auto"/>
            <w:noWrap/>
            <w:hideMark/>
          </w:tcPr>
          <w:p w14:paraId="372C0A03"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amin(), amax()</w:t>
            </w:r>
          </w:p>
        </w:tc>
        <w:tc>
          <w:tcPr>
            <w:tcW w:w="6378" w:type="dxa"/>
            <w:shd w:val="clear" w:color="auto" w:fill="auto"/>
            <w:noWrap/>
            <w:hideMark/>
          </w:tcPr>
          <w:p w14:paraId="2F88F7C6" w14:textId="6407CEED"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Returns row or column minimum or maximum</w:t>
            </w:r>
          </w:p>
        </w:tc>
      </w:tr>
      <w:tr w:rsidR="009F707E" w:rsidRPr="002E7FF5" w14:paraId="7417237E" w14:textId="77777777" w:rsidTr="00261D9F">
        <w:trPr>
          <w:trHeight w:val="300"/>
        </w:trPr>
        <w:tc>
          <w:tcPr>
            <w:tcW w:w="2686" w:type="dxa"/>
            <w:shd w:val="clear" w:color="auto" w:fill="auto"/>
            <w:noWrap/>
            <w:hideMark/>
          </w:tcPr>
          <w:p w14:paraId="59DACE2C"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percentile()</w:t>
            </w:r>
          </w:p>
        </w:tc>
        <w:tc>
          <w:tcPr>
            <w:tcW w:w="6378" w:type="dxa"/>
            <w:shd w:val="clear" w:color="auto" w:fill="auto"/>
            <w:noWrap/>
            <w:hideMark/>
          </w:tcPr>
          <w:p w14:paraId="3A2466B2" w14:textId="77777777"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Return row, column, or array percentile</w:t>
            </w:r>
          </w:p>
        </w:tc>
      </w:tr>
      <w:tr w:rsidR="009F707E" w:rsidRPr="002E7FF5" w14:paraId="34C17FA5" w14:textId="77777777" w:rsidTr="00261D9F">
        <w:trPr>
          <w:trHeight w:val="300"/>
        </w:trPr>
        <w:tc>
          <w:tcPr>
            <w:tcW w:w="2686" w:type="dxa"/>
            <w:shd w:val="clear" w:color="auto" w:fill="auto"/>
            <w:noWrap/>
            <w:hideMark/>
          </w:tcPr>
          <w:p w14:paraId="0C2CE1BC"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mean()</w:t>
            </w:r>
          </w:p>
        </w:tc>
        <w:tc>
          <w:tcPr>
            <w:tcW w:w="6378" w:type="dxa"/>
            <w:shd w:val="clear" w:color="auto" w:fill="auto"/>
            <w:noWrap/>
            <w:hideMark/>
          </w:tcPr>
          <w:p w14:paraId="30DCB32D" w14:textId="77777777"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Return row, column, or array mean</w:t>
            </w:r>
          </w:p>
        </w:tc>
      </w:tr>
      <w:tr w:rsidR="009F707E" w:rsidRPr="002E7FF5" w14:paraId="5DBDBB7C" w14:textId="77777777" w:rsidTr="00261D9F">
        <w:trPr>
          <w:trHeight w:val="300"/>
        </w:trPr>
        <w:tc>
          <w:tcPr>
            <w:tcW w:w="2686" w:type="dxa"/>
            <w:shd w:val="clear" w:color="auto" w:fill="auto"/>
            <w:noWrap/>
            <w:hideMark/>
          </w:tcPr>
          <w:p w14:paraId="36B98E43"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median()</w:t>
            </w:r>
          </w:p>
        </w:tc>
        <w:tc>
          <w:tcPr>
            <w:tcW w:w="6378" w:type="dxa"/>
            <w:shd w:val="clear" w:color="auto" w:fill="auto"/>
            <w:noWrap/>
            <w:hideMark/>
          </w:tcPr>
          <w:p w14:paraId="079372FD" w14:textId="77777777"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Return row, column, or array median</w:t>
            </w:r>
          </w:p>
        </w:tc>
      </w:tr>
      <w:tr w:rsidR="009F707E" w:rsidRPr="002E7FF5" w14:paraId="57259127" w14:textId="77777777" w:rsidTr="00261D9F">
        <w:trPr>
          <w:trHeight w:val="300"/>
        </w:trPr>
        <w:tc>
          <w:tcPr>
            <w:tcW w:w="2686" w:type="dxa"/>
            <w:shd w:val="clear" w:color="auto" w:fill="auto"/>
            <w:noWrap/>
            <w:hideMark/>
          </w:tcPr>
          <w:p w14:paraId="476189D6"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nan_to_num()</w:t>
            </w:r>
          </w:p>
        </w:tc>
        <w:tc>
          <w:tcPr>
            <w:tcW w:w="6378" w:type="dxa"/>
            <w:shd w:val="clear" w:color="auto" w:fill="auto"/>
            <w:noWrap/>
            <w:hideMark/>
          </w:tcPr>
          <w:p w14:paraId="03F1A56C" w14:textId="05D66DA4"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 xml:space="preserve">Replace </w:t>
            </w:r>
            <w:r w:rsidRPr="000B10D0">
              <w:rPr>
                <w:rFonts w:ascii="Consolas" w:eastAsia="Times New Roman" w:hAnsi="Consolas" w:cs="Calibri"/>
                <w:color w:val="000000"/>
                <w:lang w:eastAsia="zh-TW"/>
              </w:rPr>
              <w:t>NaN</w:t>
            </w:r>
            <w:r w:rsidR="00261D9F" w:rsidRPr="002E7FF5">
              <w:rPr>
                <w:rFonts w:eastAsia="Times New Roman" w:cs="Calibri"/>
                <w:color w:val="000000"/>
                <w:lang w:eastAsia="zh-TW"/>
              </w:rPr>
              <w:t xml:space="preserve"> (missings)</w:t>
            </w:r>
            <w:r w:rsidRPr="002E7FF5">
              <w:rPr>
                <w:rFonts w:eastAsia="Times New Roman" w:cs="Calibri"/>
                <w:color w:val="000000"/>
                <w:lang w:eastAsia="zh-TW"/>
              </w:rPr>
              <w:t xml:space="preserve"> with zero and infinity with large finite numbers</w:t>
            </w:r>
          </w:p>
        </w:tc>
      </w:tr>
      <w:tr w:rsidR="009F707E" w:rsidRPr="002E7FF5" w14:paraId="2F28B11E" w14:textId="77777777" w:rsidTr="00261D9F">
        <w:trPr>
          <w:trHeight w:val="300"/>
        </w:trPr>
        <w:tc>
          <w:tcPr>
            <w:tcW w:w="2686" w:type="dxa"/>
            <w:shd w:val="clear" w:color="auto" w:fill="auto"/>
            <w:noWrap/>
            <w:hideMark/>
          </w:tcPr>
          <w:p w14:paraId="4ADC8C90"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std()</w:t>
            </w:r>
          </w:p>
        </w:tc>
        <w:tc>
          <w:tcPr>
            <w:tcW w:w="6378" w:type="dxa"/>
            <w:shd w:val="clear" w:color="auto" w:fill="auto"/>
            <w:noWrap/>
            <w:hideMark/>
          </w:tcPr>
          <w:p w14:paraId="0A093EC4" w14:textId="77777777"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Return row, column, or array standard deviation</w:t>
            </w:r>
          </w:p>
        </w:tc>
      </w:tr>
      <w:tr w:rsidR="009F707E" w:rsidRPr="002E7FF5" w14:paraId="38EBDE94" w14:textId="77777777" w:rsidTr="00261D9F">
        <w:trPr>
          <w:trHeight w:val="300"/>
        </w:trPr>
        <w:tc>
          <w:tcPr>
            <w:tcW w:w="2686" w:type="dxa"/>
            <w:shd w:val="clear" w:color="auto" w:fill="auto"/>
            <w:noWrap/>
            <w:hideMark/>
          </w:tcPr>
          <w:p w14:paraId="471F878B"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var()</w:t>
            </w:r>
          </w:p>
        </w:tc>
        <w:tc>
          <w:tcPr>
            <w:tcW w:w="6378" w:type="dxa"/>
            <w:shd w:val="clear" w:color="auto" w:fill="auto"/>
            <w:noWrap/>
            <w:hideMark/>
          </w:tcPr>
          <w:p w14:paraId="1F9FA974" w14:textId="77777777"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Return row, column, or array variance</w:t>
            </w:r>
          </w:p>
        </w:tc>
      </w:tr>
      <w:tr w:rsidR="009F707E" w:rsidRPr="002E7FF5" w14:paraId="4C3DF7B9" w14:textId="77777777" w:rsidTr="00261D9F">
        <w:trPr>
          <w:trHeight w:val="300"/>
        </w:trPr>
        <w:tc>
          <w:tcPr>
            <w:tcW w:w="9064" w:type="dxa"/>
            <w:gridSpan w:val="2"/>
            <w:shd w:val="clear" w:color="auto" w:fill="F2F2F2" w:themeFill="background1" w:themeFillShade="F2"/>
            <w:noWrap/>
            <w:vAlign w:val="center"/>
            <w:hideMark/>
          </w:tcPr>
          <w:p w14:paraId="6721B34F" w14:textId="77777777" w:rsidR="009F707E" w:rsidRPr="002E7FF5" w:rsidRDefault="009F707E" w:rsidP="005B420D">
            <w:pPr>
              <w:rPr>
                <w:rFonts w:eastAsia="Times New Roman" w:cs="Calibri"/>
                <w:b/>
                <w:bCs/>
                <w:color w:val="000000"/>
                <w:lang w:eastAsia="zh-TW"/>
              </w:rPr>
            </w:pPr>
            <w:r w:rsidRPr="002E7FF5">
              <w:rPr>
                <w:rFonts w:eastAsia="Times New Roman" w:cs="Calibri"/>
                <w:b/>
                <w:bCs/>
                <w:color w:val="000000"/>
                <w:lang w:eastAsia="zh-TW"/>
              </w:rPr>
              <w:t>Rounding</w:t>
            </w:r>
          </w:p>
        </w:tc>
      </w:tr>
      <w:tr w:rsidR="009F707E" w:rsidRPr="002E7FF5" w14:paraId="13155B82" w14:textId="77777777" w:rsidTr="00261D9F">
        <w:trPr>
          <w:trHeight w:val="300"/>
        </w:trPr>
        <w:tc>
          <w:tcPr>
            <w:tcW w:w="2686" w:type="dxa"/>
            <w:shd w:val="clear" w:color="auto" w:fill="auto"/>
            <w:noWrap/>
            <w:hideMark/>
          </w:tcPr>
          <w:p w14:paraId="13926936"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lastRenderedPageBreak/>
              <w:t>ceil()</w:t>
            </w:r>
          </w:p>
        </w:tc>
        <w:tc>
          <w:tcPr>
            <w:tcW w:w="6378" w:type="dxa"/>
            <w:shd w:val="clear" w:color="auto" w:fill="auto"/>
            <w:noWrap/>
            <w:hideMark/>
          </w:tcPr>
          <w:p w14:paraId="72DB04D8" w14:textId="77777777"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Return ceiling</w:t>
            </w:r>
          </w:p>
        </w:tc>
      </w:tr>
      <w:tr w:rsidR="009F707E" w:rsidRPr="002E7FF5" w14:paraId="790E981B" w14:textId="77777777" w:rsidTr="00261D9F">
        <w:trPr>
          <w:trHeight w:val="300"/>
        </w:trPr>
        <w:tc>
          <w:tcPr>
            <w:tcW w:w="2686" w:type="dxa"/>
            <w:shd w:val="clear" w:color="auto" w:fill="auto"/>
            <w:noWrap/>
            <w:hideMark/>
          </w:tcPr>
          <w:p w14:paraId="394E0A04"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fix()</w:t>
            </w:r>
          </w:p>
        </w:tc>
        <w:tc>
          <w:tcPr>
            <w:tcW w:w="6378" w:type="dxa"/>
            <w:shd w:val="clear" w:color="auto" w:fill="auto"/>
            <w:noWrap/>
            <w:hideMark/>
          </w:tcPr>
          <w:p w14:paraId="01E31A8B" w14:textId="4F87F256"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 xml:space="preserve">Round to </w:t>
            </w:r>
            <w:r w:rsidR="00A11844" w:rsidRPr="002E7FF5">
              <w:rPr>
                <w:rFonts w:eastAsia="Times New Roman" w:cs="Calibri"/>
                <w:color w:val="000000"/>
                <w:lang w:eastAsia="zh-TW"/>
              </w:rPr>
              <w:t xml:space="preserve">the </w:t>
            </w:r>
            <w:r w:rsidRPr="002E7FF5">
              <w:rPr>
                <w:rFonts w:eastAsia="Times New Roman" w:cs="Calibri"/>
                <w:color w:val="000000"/>
                <w:lang w:eastAsia="zh-TW"/>
              </w:rPr>
              <w:t>nearest integer towards zero</w:t>
            </w:r>
          </w:p>
        </w:tc>
      </w:tr>
      <w:tr w:rsidR="009F707E" w:rsidRPr="002E7FF5" w14:paraId="677D837E" w14:textId="77777777" w:rsidTr="00261D9F">
        <w:trPr>
          <w:trHeight w:val="300"/>
        </w:trPr>
        <w:tc>
          <w:tcPr>
            <w:tcW w:w="2686" w:type="dxa"/>
            <w:shd w:val="clear" w:color="auto" w:fill="auto"/>
            <w:noWrap/>
            <w:hideMark/>
          </w:tcPr>
          <w:p w14:paraId="3FEE4342"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floor()</w:t>
            </w:r>
          </w:p>
        </w:tc>
        <w:tc>
          <w:tcPr>
            <w:tcW w:w="6378" w:type="dxa"/>
            <w:shd w:val="clear" w:color="auto" w:fill="auto"/>
            <w:noWrap/>
            <w:hideMark/>
          </w:tcPr>
          <w:p w14:paraId="32970096" w14:textId="77777777"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Return floor</w:t>
            </w:r>
          </w:p>
        </w:tc>
      </w:tr>
      <w:tr w:rsidR="009F707E" w:rsidRPr="002E7FF5" w14:paraId="6F7CB8C4" w14:textId="77777777" w:rsidTr="00261D9F">
        <w:trPr>
          <w:trHeight w:val="300"/>
        </w:trPr>
        <w:tc>
          <w:tcPr>
            <w:tcW w:w="2686" w:type="dxa"/>
            <w:shd w:val="clear" w:color="auto" w:fill="auto"/>
            <w:noWrap/>
            <w:hideMark/>
          </w:tcPr>
          <w:p w14:paraId="6951CA22"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round()</w:t>
            </w:r>
          </w:p>
        </w:tc>
        <w:tc>
          <w:tcPr>
            <w:tcW w:w="6378" w:type="dxa"/>
            <w:shd w:val="clear" w:color="auto" w:fill="auto"/>
            <w:noWrap/>
            <w:hideMark/>
          </w:tcPr>
          <w:p w14:paraId="01C470E5" w14:textId="77777777"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Round to the given decimal places</w:t>
            </w:r>
          </w:p>
        </w:tc>
      </w:tr>
      <w:tr w:rsidR="009F707E" w:rsidRPr="002E7FF5" w14:paraId="7869E5C5" w14:textId="77777777" w:rsidTr="00261D9F">
        <w:trPr>
          <w:trHeight w:val="300"/>
        </w:trPr>
        <w:tc>
          <w:tcPr>
            <w:tcW w:w="2686" w:type="dxa"/>
            <w:shd w:val="clear" w:color="auto" w:fill="auto"/>
            <w:noWrap/>
            <w:hideMark/>
          </w:tcPr>
          <w:p w14:paraId="1A948FB2"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trunc()</w:t>
            </w:r>
          </w:p>
        </w:tc>
        <w:tc>
          <w:tcPr>
            <w:tcW w:w="6378" w:type="dxa"/>
            <w:shd w:val="clear" w:color="auto" w:fill="auto"/>
            <w:noWrap/>
            <w:hideMark/>
          </w:tcPr>
          <w:p w14:paraId="50595FBA" w14:textId="77777777"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Return truncated value</w:t>
            </w:r>
          </w:p>
        </w:tc>
      </w:tr>
      <w:tr w:rsidR="009F707E" w:rsidRPr="002E7FF5" w14:paraId="17C67108" w14:textId="2E6DA862" w:rsidTr="00261D9F">
        <w:trPr>
          <w:trHeight w:val="300"/>
        </w:trPr>
        <w:tc>
          <w:tcPr>
            <w:tcW w:w="9064" w:type="dxa"/>
            <w:gridSpan w:val="2"/>
            <w:shd w:val="clear" w:color="auto" w:fill="F2F2F2" w:themeFill="background1" w:themeFillShade="F2"/>
            <w:noWrap/>
            <w:vAlign w:val="center"/>
            <w:hideMark/>
          </w:tcPr>
          <w:p w14:paraId="43A744B2" w14:textId="77777777" w:rsidR="009F707E" w:rsidRPr="002E7FF5" w:rsidRDefault="009F707E" w:rsidP="0073167A">
            <w:pPr>
              <w:rPr>
                <w:rFonts w:eastAsia="Times New Roman" w:cs="Calibri"/>
                <w:b/>
                <w:bCs/>
                <w:color w:val="000000"/>
                <w:lang w:eastAsia="zh-TW"/>
              </w:rPr>
            </w:pPr>
            <w:r w:rsidRPr="002E7FF5">
              <w:rPr>
                <w:rFonts w:eastAsia="Times New Roman" w:cs="Calibri"/>
                <w:b/>
                <w:bCs/>
                <w:color w:val="000000"/>
                <w:lang w:eastAsia="zh-TW"/>
              </w:rPr>
              <w:t>Exponents and Logarithms</w:t>
            </w:r>
          </w:p>
        </w:tc>
      </w:tr>
      <w:tr w:rsidR="009F707E" w:rsidRPr="002E7FF5" w14:paraId="6F049D03" w14:textId="4EC2D91C" w:rsidTr="00261D9F">
        <w:trPr>
          <w:trHeight w:val="300"/>
        </w:trPr>
        <w:tc>
          <w:tcPr>
            <w:tcW w:w="2686" w:type="dxa"/>
            <w:shd w:val="clear" w:color="auto" w:fill="auto"/>
            <w:noWrap/>
            <w:hideMark/>
          </w:tcPr>
          <w:p w14:paraId="32EB0511" w14:textId="77777777" w:rsidR="009F707E" w:rsidRPr="002E7FF5" w:rsidRDefault="009F707E" w:rsidP="00FD1E4B">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exp()</w:t>
            </w:r>
          </w:p>
        </w:tc>
        <w:tc>
          <w:tcPr>
            <w:tcW w:w="6378" w:type="dxa"/>
            <w:shd w:val="clear" w:color="auto" w:fill="auto"/>
            <w:noWrap/>
            <w:hideMark/>
          </w:tcPr>
          <w:p w14:paraId="7D2E29C0" w14:textId="557F339B" w:rsidR="009F707E" w:rsidRPr="002E7FF5" w:rsidRDefault="009F707E" w:rsidP="0073167A">
            <w:pPr>
              <w:jc w:val="both"/>
              <w:rPr>
                <w:rFonts w:eastAsia="Times New Roman" w:cs="Calibri"/>
                <w:color w:val="000000"/>
                <w:lang w:eastAsia="zh-TW"/>
              </w:rPr>
            </w:pPr>
            <w:r w:rsidRPr="002E7FF5">
              <w:rPr>
                <w:rFonts w:eastAsia="Times New Roman" w:cs="Calibri"/>
                <w:color w:val="000000"/>
                <w:lang w:eastAsia="zh-TW"/>
              </w:rPr>
              <w:t>Return exponential</w:t>
            </w:r>
          </w:p>
        </w:tc>
      </w:tr>
      <w:tr w:rsidR="009F707E" w:rsidRPr="002E7FF5" w14:paraId="06C6366B" w14:textId="04FC1F98" w:rsidTr="00261D9F">
        <w:trPr>
          <w:trHeight w:val="300"/>
        </w:trPr>
        <w:tc>
          <w:tcPr>
            <w:tcW w:w="2686" w:type="dxa"/>
            <w:shd w:val="clear" w:color="auto" w:fill="auto"/>
            <w:noWrap/>
            <w:hideMark/>
          </w:tcPr>
          <w:p w14:paraId="1F087C72" w14:textId="77777777" w:rsidR="009F707E" w:rsidRPr="002E7FF5" w:rsidRDefault="009F707E" w:rsidP="00FD1E4B">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log()</w:t>
            </w:r>
          </w:p>
        </w:tc>
        <w:tc>
          <w:tcPr>
            <w:tcW w:w="6378" w:type="dxa"/>
            <w:shd w:val="clear" w:color="auto" w:fill="auto"/>
            <w:noWrap/>
            <w:hideMark/>
          </w:tcPr>
          <w:p w14:paraId="239ADABC" w14:textId="0FF14FB2" w:rsidR="009F707E" w:rsidRPr="002E7FF5" w:rsidRDefault="009F707E" w:rsidP="0073167A">
            <w:pPr>
              <w:jc w:val="both"/>
              <w:rPr>
                <w:rFonts w:eastAsia="Times New Roman" w:cs="Calibri"/>
                <w:color w:val="000000"/>
                <w:lang w:eastAsia="zh-TW"/>
              </w:rPr>
            </w:pPr>
            <w:r w:rsidRPr="002E7FF5">
              <w:rPr>
                <w:rFonts w:eastAsia="Times New Roman" w:cs="Calibri"/>
                <w:color w:val="000000"/>
                <w:lang w:eastAsia="zh-TW"/>
              </w:rPr>
              <w:t>Return natural logarithm</w:t>
            </w:r>
          </w:p>
        </w:tc>
      </w:tr>
      <w:tr w:rsidR="009F707E" w:rsidRPr="002E7FF5" w14:paraId="70E577C4" w14:textId="7DEF40E2" w:rsidTr="00261D9F">
        <w:trPr>
          <w:trHeight w:val="300"/>
        </w:trPr>
        <w:tc>
          <w:tcPr>
            <w:tcW w:w="2686" w:type="dxa"/>
            <w:shd w:val="clear" w:color="auto" w:fill="auto"/>
            <w:noWrap/>
            <w:hideMark/>
          </w:tcPr>
          <w:p w14:paraId="7D224B5C" w14:textId="77777777" w:rsidR="009F707E" w:rsidRPr="002E7FF5" w:rsidRDefault="009F707E" w:rsidP="00FD1E4B">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log10()</w:t>
            </w:r>
          </w:p>
        </w:tc>
        <w:tc>
          <w:tcPr>
            <w:tcW w:w="6378" w:type="dxa"/>
            <w:shd w:val="clear" w:color="auto" w:fill="auto"/>
            <w:noWrap/>
            <w:hideMark/>
          </w:tcPr>
          <w:p w14:paraId="27B1F3DF" w14:textId="0911C566" w:rsidR="009F707E" w:rsidRPr="002E7FF5" w:rsidRDefault="009F707E" w:rsidP="0073167A">
            <w:pPr>
              <w:jc w:val="both"/>
              <w:rPr>
                <w:rFonts w:eastAsia="Times New Roman" w:cs="Calibri"/>
                <w:color w:val="000000"/>
                <w:lang w:eastAsia="zh-TW"/>
              </w:rPr>
            </w:pPr>
            <w:r w:rsidRPr="002E7FF5">
              <w:rPr>
                <w:rFonts w:eastAsia="Times New Roman" w:cs="Calibri"/>
                <w:color w:val="000000"/>
                <w:lang w:eastAsia="zh-TW"/>
              </w:rPr>
              <w:t>Return base-10 logarithm</w:t>
            </w:r>
          </w:p>
        </w:tc>
      </w:tr>
      <w:tr w:rsidR="009F707E" w:rsidRPr="002E7FF5" w14:paraId="68BB1041" w14:textId="1FF2C898" w:rsidTr="00261D9F">
        <w:trPr>
          <w:trHeight w:val="300"/>
        </w:trPr>
        <w:tc>
          <w:tcPr>
            <w:tcW w:w="2686" w:type="dxa"/>
            <w:shd w:val="clear" w:color="auto" w:fill="auto"/>
            <w:noWrap/>
            <w:hideMark/>
          </w:tcPr>
          <w:p w14:paraId="2E309E87" w14:textId="77777777" w:rsidR="009F707E" w:rsidRPr="002E7FF5" w:rsidRDefault="009F707E" w:rsidP="00FD1E4B">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log2()</w:t>
            </w:r>
          </w:p>
        </w:tc>
        <w:tc>
          <w:tcPr>
            <w:tcW w:w="6378" w:type="dxa"/>
            <w:shd w:val="clear" w:color="auto" w:fill="auto"/>
            <w:noWrap/>
            <w:hideMark/>
          </w:tcPr>
          <w:p w14:paraId="1A3E727E" w14:textId="23B716A0" w:rsidR="009F707E" w:rsidRPr="002E7FF5" w:rsidRDefault="009F707E" w:rsidP="0073167A">
            <w:pPr>
              <w:jc w:val="both"/>
              <w:rPr>
                <w:rFonts w:eastAsia="Times New Roman" w:cs="Calibri"/>
                <w:color w:val="000000"/>
                <w:lang w:eastAsia="zh-TW"/>
              </w:rPr>
            </w:pPr>
            <w:r w:rsidRPr="002E7FF5">
              <w:rPr>
                <w:rFonts w:eastAsia="Times New Roman" w:cs="Calibri"/>
                <w:color w:val="000000"/>
                <w:lang w:eastAsia="zh-TW"/>
              </w:rPr>
              <w:t>Return base-2 logarithm</w:t>
            </w:r>
          </w:p>
        </w:tc>
      </w:tr>
      <w:tr w:rsidR="009F707E" w:rsidRPr="002E7FF5" w14:paraId="18491B4F" w14:textId="5D425980" w:rsidTr="00261D9F">
        <w:trPr>
          <w:trHeight w:val="300"/>
        </w:trPr>
        <w:tc>
          <w:tcPr>
            <w:tcW w:w="9064" w:type="dxa"/>
            <w:gridSpan w:val="2"/>
            <w:shd w:val="clear" w:color="auto" w:fill="F2F2F2" w:themeFill="background1" w:themeFillShade="F2"/>
            <w:noWrap/>
            <w:vAlign w:val="center"/>
            <w:hideMark/>
          </w:tcPr>
          <w:p w14:paraId="5EE91C4C" w14:textId="77777777" w:rsidR="009F707E" w:rsidRPr="002E7FF5" w:rsidRDefault="009F707E" w:rsidP="0073167A">
            <w:pPr>
              <w:rPr>
                <w:rFonts w:eastAsia="Times New Roman" w:cs="Calibri"/>
                <w:b/>
                <w:bCs/>
                <w:color w:val="000000"/>
                <w:lang w:eastAsia="zh-TW"/>
              </w:rPr>
            </w:pPr>
            <w:r w:rsidRPr="002E7FF5">
              <w:rPr>
                <w:rFonts w:eastAsia="Times New Roman" w:cs="Calibri"/>
                <w:b/>
                <w:bCs/>
                <w:color w:val="000000"/>
                <w:lang w:eastAsia="zh-TW"/>
              </w:rPr>
              <w:t>Arithmetic</w:t>
            </w:r>
          </w:p>
        </w:tc>
      </w:tr>
      <w:tr w:rsidR="009F707E" w:rsidRPr="002E7FF5" w14:paraId="161A9705" w14:textId="1A1BAAC8" w:rsidTr="00261D9F">
        <w:trPr>
          <w:trHeight w:val="300"/>
        </w:trPr>
        <w:tc>
          <w:tcPr>
            <w:tcW w:w="2686" w:type="dxa"/>
            <w:shd w:val="clear" w:color="auto" w:fill="auto"/>
            <w:noWrap/>
            <w:hideMark/>
          </w:tcPr>
          <w:p w14:paraId="47A955E1" w14:textId="77777777" w:rsidR="009F707E" w:rsidRPr="002E7FF5" w:rsidRDefault="009F707E" w:rsidP="00FD1E4B">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add()</w:t>
            </w:r>
          </w:p>
        </w:tc>
        <w:tc>
          <w:tcPr>
            <w:tcW w:w="6378" w:type="dxa"/>
            <w:shd w:val="clear" w:color="auto" w:fill="auto"/>
            <w:noWrap/>
            <w:hideMark/>
          </w:tcPr>
          <w:p w14:paraId="46506AB6" w14:textId="27E8564F" w:rsidR="009F707E" w:rsidRPr="002E7FF5" w:rsidRDefault="009F707E" w:rsidP="0073167A">
            <w:pPr>
              <w:jc w:val="both"/>
              <w:rPr>
                <w:rFonts w:eastAsia="Times New Roman" w:cs="Calibri"/>
                <w:color w:val="000000"/>
                <w:lang w:eastAsia="zh-TW"/>
              </w:rPr>
            </w:pPr>
            <w:r w:rsidRPr="002E7FF5">
              <w:rPr>
                <w:rFonts w:eastAsia="Times New Roman" w:cs="Calibri"/>
                <w:color w:val="000000"/>
                <w:lang w:eastAsia="zh-TW"/>
              </w:rPr>
              <w:t>Add two arrays together</w:t>
            </w:r>
          </w:p>
        </w:tc>
      </w:tr>
      <w:tr w:rsidR="009F707E" w:rsidRPr="002E7FF5" w14:paraId="4B8A0098" w14:textId="77777777" w:rsidTr="00261D9F">
        <w:trPr>
          <w:trHeight w:val="300"/>
        </w:trPr>
        <w:tc>
          <w:tcPr>
            <w:tcW w:w="2686" w:type="dxa"/>
            <w:shd w:val="clear" w:color="auto" w:fill="auto"/>
            <w:noWrap/>
            <w:hideMark/>
          </w:tcPr>
          <w:p w14:paraId="46C06C35"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absolute()</w:t>
            </w:r>
          </w:p>
        </w:tc>
        <w:tc>
          <w:tcPr>
            <w:tcW w:w="6378" w:type="dxa"/>
            <w:shd w:val="clear" w:color="auto" w:fill="auto"/>
            <w:noWrap/>
            <w:hideMark/>
          </w:tcPr>
          <w:p w14:paraId="5F040B4A" w14:textId="77777777"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Calculate the absolute value</w:t>
            </w:r>
          </w:p>
        </w:tc>
      </w:tr>
      <w:tr w:rsidR="009F707E" w:rsidRPr="002E7FF5" w14:paraId="24BD8FE3" w14:textId="77777777" w:rsidTr="00261D9F">
        <w:trPr>
          <w:trHeight w:val="300"/>
        </w:trPr>
        <w:tc>
          <w:tcPr>
            <w:tcW w:w="2686" w:type="dxa"/>
            <w:shd w:val="clear" w:color="auto" w:fill="auto"/>
            <w:noWrap/>
            <w:hideMark/>
          </w:tcPr>
          <w:p w14:paraId="79B56147"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divide()</w:t>
            </w:r>
          </w:p>
        </w:tc>
        <w:tc>
          <w:tcPr>
            <w:tcW w:w="6378" w:type="dxa"/>
            <w:shd w:val="clear" w:color="auto" w:fill="auto"/>
            <w:noWrap/>
            <w:hideMark/>
          </w:tcPr>
          <w:p w14:paraId="3E61CB1E" w14:textId="77777777"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Divide first array by second array. Non-zero elements in second array required</w:t>
            </w:r>
          </w:p>
        </w:tc>
      </w:tr>
      <w:tr w:rsidR="009F707E" w:rsidRPr="002E7FF5" w14:paraId="2E84651C" w14:textId="77777777" w:rsidTr="00261D9F">
        <w:trPr>
          <w:trHeight w:val="300"/>
        </w:trPr>
        <w:tc>
          <w:tcPr>
            <w:tcW w:w="2686" w:type="dxa"/>
            <w:shd w:val="clear" w:color="auto" w:fill="auto"/>
            <w:noWrap/>
            <w:hideMark/>
          </w:tcPr>
          <w:p w14:paraId="6610F705"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mod()</w:t>
            </w:r>
          </w:p>
        </w:tc>
        <w:tc>
          <w:tcPr>
            <w:tcW w:w="6378" w:type="dxa"/>
            <w:shd w:val="clear" w:color="auto" w:fill="auto"/>
            <w:noWrap/>
            <w:hideMark/>
          </w:tcPr>
          <w:p w14:paraId="33E17553" w14:textId="77777777"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Return remainder of division</w:t>
            </w:r>
          </w:p>
        </w:tc>
      </w:tr>
      <w:tr w:rsidR="009F707E" w:rsidRPr="002E7FF5" w14:paraId="06356A71" w14:textId="77777777" w:rsidTr="00261D9F">
        <w:trPr>
          <w:trHeight w:val="300"/>
        </w:trPr>
        <w:tc>
          <w:tcPr>
            <w:tcW w:w="2686" w:type="dxa"/>
            <w:shd w:val="clear" w:color="auto" w:fill="auto"/>
            <w:noWrap/>
            <w:hideMark/>
          </w:tcPr>
          <w:p w14:paraId="3C3BF934"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multiply()</w:t>
            </w:r>
          </w:p>
        </w:tc>
        <w:tc>
          <w:tcPr>
            <w:tcW w:w="6378" w:type="dxa"/>
            <w:shd w:val="clear" w:color="auto" w:fill="auto"/>
            <w:noWrap/>
            <w:hideMark/>
          </w:tcPr>
          <w:p w14:paraId="63D42172" w14:textId="77777777"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Multiply two arrays with each other</w:t>
            </w:r>
          </w:p>
        </w:tc>
      </w:tr>
      <w:tr w:rsidR="009F707E" w:rsidRPr="002E7FF5" w14:paraId="5C030075" w14:textId="77777777" w:rsidTr="00261D9F">
        <w:trPr>
          <w:trHeight w:val="300"/>
        </w:trPr>
        <w:tc>
          <w:tcPr>
            <w:tcW w:w="2686" w:type="dxa"/>
            <w:shd w:val="clear" w:color="auto" w:fill="auto"/>
            <w:noWrap/>
            <w:hideMark/>
          </w:tcPr>
          <w:p w14:paraId="3D67BBFD"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sign()</w:t>
            </w:r>
          </w:p>
        </w:tc>
        <w:tc>
          <w:tcPr>
            <w:tcW w:w="6378" w:type="dxa"/>
            <w:shd w:val="clear" w:color="auto" w:fill="auto"/>
            <w:noWrap/>
            <w:hideMark/>
          </w:tcPr>
          <w:p w14:paraId="4FA39D9E" w14:textId="77777777"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Indicate the sign of a number</w:t>
            </w:r>
          </w:p>
        </w:tc>
      </w:tr>
      <w:tr w:rsidR="009F707E" w:rsidRPr="002E7FF5" w14:paraId="416A004A" w14:textId="77777777" w:rsidTr="00261D9F">
        <w:trPr>
          <w:trHeight w:val="300"/>
        </w:trPr>
        <w:tc>
          <w:tcPr>
            <w:tcW w:w="2686" w:type="dxa"/>
            <w:shd w:val="clear" w:color="auto" w:fill="auto"/>
            <w:noWrap/>
            <w:hideMark/>
          </w:tcPr>
          <w:p w14:paraId="70832AF8"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sqrt()</w:t>
            </w:r>
          </w:p>
        </w:tc>
        <w:tc>
          <w:tcPr>
            <w:tcW w:w="6378" w:type="dxa"/>
            <w:shd w:val="clear" w:color="auto" w:fill="auto"/>
            <w:noWrap/>
            <w:hideMark/>
          </w:tcPr>
          <w:p w14:paraId="73145105" w14:textId="77777777"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Return non-negative square-root</w:t>
            </w:r>
          </w:p>
        </w:tc>
      </w:tr>
      <w:tr w:rsidR="009F707E" w:rsidRPr="002E7FF5" w14:paraId="2AA30FC8" w14:textId="40A4E7C7" w:rsidTr="00261D9F">
        <w:trPr>
          <w:trHeight w:val="300"/>
        </w:trPr>
        <w:tc>
          <w:tcPr>
            <w:tcW w:w="2686" w:type="dxa"/>
            <w:shd w:val="clear" w:color="auto" w:fill="auto"/>
            <w:noWrap/>
            <w:hideMark/>
          </w:tcPr>
          <w:p w14:paraId="1520588F" w14:textId="77777777" w:rsidR="009F707E" w:rsidRPr="002E7FF5" w:rsidRDefault="009F707E" w:rsidP="00FD1E4B">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subtract()</w:t>
            </w:r>
          </w:p>
        </w:tc>
        <w:tc>
          <w:tcPr>
            <w:tcW w:w="6378" w:type="dxa"/>
            <w:shd w:val="clear" w:color="auto" w:fill="auto"/>
            <w:noWrap/>
            <w:hideMark/>
          </w:tcPr>
          <w:p w14:paraId="14F23334" w14:textId="1743E6C0" w:rsidR="009F707E" w:rsidRPr="002E7FF5" w:rsidRDefault="009F707E" w:rsidP="0073167A">
            <w:pPr>
              <w:jc w:val="both"/>
              <w:rPr>
                <w:rFonts w:eastAsia="Times New Roman" w:cs="Calibri"/>
                <w:color w:val="000000"/>
                <w:lang w:eastAsia="zh-TW"/>
              </w:rPr>
            </w:pPr>
            <w:r w:rsidRPr="002E7FF5">
              <w:rPr>
                <w:rFonts w:eastAsia="Times New Roman" w:cs="Calibri"/>
                <w:color w:val="000000"/>
                <w:lang w:eastAsia="zh-TW"/>
              </w:rPr>
              <w:t>Subtract two arrays from one another</w:t>
            </w:r>
          </w:p>
        </w:tc>
      </w:tr>
      <w:tr w:rsidR="009F707E" w:rsidRPr="002E7FF5" w14:paraId="7C44EBDC" w14:textId="77777777" w:rsidTr="00261D9F">
        <w:trPr>
          <w:trHeight w:val="300"/>
        </w:trPr>
        <w:tc>
          <w:tcPr>
            <w:tcW w:w="9064" w:type="dxa"/>
            <w:gridSpan w:val="2"/>
            <w:shd w:val="clear" w:color="auto" w:fill="F2F2F2" w:themeFill="background1" w:themeFillShade="F2"/>
            <w:noWrap/>
            <w:hideMark/>
          </w:tcPr>
          <w:p w14:paraId="4FBF1EC8" w14:textId="77777777" w:rsidR="009F707E" w:rsidRPr="002E7FF5" w:rsidRDefault="009F707E" w:rsidP="005B420D">
            <w:pPr>
              <w:rPr>
                <w:rFonts w:eastAsia="Times New Roman" w:cs="Calibri"/>
                <w:b/>
                <w:bCs/>
                <w:color w:val="000000"/>
                <w:lang w:eastAsia="zh-TW"/>
              </w:rPr>
            </w:pPr>
            <w:r w:rsidRPr="002E7FF5">
              <w:rPr>
                <w:rFonts w:eastAsia="Times New Roman" w:cs="Calibri"/>
                <w:b/>
                <w:bCs/>
                <w:color w:val="000000"/>
                <w:lang w:eastAsia="zh-TW"/>
              </w:rPr>
              <w:t>Trigonometric</w:t>
            </w:r>
          </w:p>
        </w:tc>
      </w:tr>
      <w:tr w:rsidR="009F707E" w:rsidRPr="002E7FF5" w14:paraId="7F6432EA" w14:textId="77777777" w:rsidTr="00261D9F">
        <w:trPr>
          <w:trHeight w:val="300"/>
        </w:trPr>
        <w:tc>
          <w:tcPr>
            <w:tcW w:w="2686" w:type="dxa"/>
            <w:shd w:val="clear" w:color="auto" w:fill="auto"/>
            <w:noWrap/>
            <w:hideMark/>
          </w:tcPr>
          <w:p w14:paraId="0D2DE41E"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arccos()</w:t>
            </w:r>
          </w:p>
        </w:tc>
        <w:tc>
          <w:tcPr>
            <w:tcW w:w="6378" w:type="dxa"/>
            <w:shd w:val="clear" w:color="auto" w:fill="auto"/>
            <w:noWrap/>
            <w:hideMark/>
          </w:tcPr>
          <w:p w14:paraId="349501CE" w14:textId="77777777"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Return inverse cosine</w:t>
            </w:r>
          </w:p>
        </w:tc>
      </w:tr>
      <w:tr w:rsidR="009F707E" w:rsidRPr="002E7FF5" w14:paraId="23921BD5" w14:textId="77777777" w:rsidTr="00261D9F">
        <w:trPr>
          <w:trHeight w:val="300"/>
        </w:trPr>
        <w:tc>
          <w:tcPr>
            <w:tcW w:w="2686" w:type="dxa"/>
            <w:shd w:val="clear" w:color="auto" w:fill="auto"/>
            <w:noWrap/>
            <w:hideMark/>
          </w:tcPr>
          <w:p w14:paraId="03795768"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arcsin()</w:t>
            </w:r>
          </w:p>
        </w:tc>
        <w:tc>
          <w:tcPr>
            <w:tcW w:w="6378" w:type="dxa"/>
            <w:shd w:val="clear" w:color="auto" w:fill="auto"/>
            <w:noWrap/>
            <w:hideMark/>
          </w:tcPr>
          <w:p w14:paraId="611AD725" w14:textId="77777777"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Return inverse sine</w:t>
            </w:r>
          </w:p>
        </w:tc>
      </w:tr>
      <w:tr w:rsidR="009F707E" w:rsidRPr="002E7FF5" w14:paraId="4DC3483D" w14:textId="77777777" w:rsidTr="00261D9F">
        <w:trPr>
          <w:trHeight w:val="300"/>
        </w:trPr>
        <w:tc>
          <w:tcPr>
            <w:tcW w:w="2686" w:type="dxa"/>
            <w:shd w:val="clear" w:color="auto" w:fill="auto"/>
            <w:noWrap/>
            <w:hideMark/>
          </w:tcPr>
          <w:p w14:paraId="42023F1B"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arctan()</w:t>
            </w:r>
          </w:p>
        </w:tc>
        <w:tc>
          <w:tcPr>
            <w:tcW w:w="6378" w:type="dxa"/>
            <w:shd w:val="clear" w:color="auto" w:fill="auto"/>
            <w:noWrap/>
            <w:hideMark/>
          </w:tcPr>
          <w:p w14:paraId="6B3BD1A3" w14:textId="77777777"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Return inverse tangent</w:t>
            </w:r>
          </w:p>
        </w:tc>
      </w:tr>
      <w:tr w:rsidR="009F707E" w:rsidRPr="002E7FF5" w14:paraId="4CE078EC" w14:textId="77777777" w:rsidTr="00261D9F">
        <w:trPr>
          <w:trHeight w:val="300"/>
        </w:trPr>
        <w:tc>
          <w:tcPr>
            <w:tcW w:w="2686" w:type="dxa"/>
            <w:shd w:val="clear" w:color="auto" w:fill="auto"/>
            <w:noWrap/>
            <w:hideMark/>
          </w:tcPr>
          <w:p w14:paraId="26A06AD3"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degrees()</w:t>
            </w:r>
          </w:p>
        </w:tc>
        <w:tc>
          <w:tcPr>
            <w:tcW w:w="6378" w:type="dxa"/>
            <w:shd w:val="clear" w:color="auto" w:fill="auto"/>
            <w:noWrap/>
            <w:hideMark/>
          </w:tcPr>
          <w:p w14:paraId="732EF2EC" w14:textId="77777777"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Convert angles from radians to degrees</w:t>
            </w:r>
          </w:p>
        </w:tc>
      </w:tr>
      <w:tr w:rsidR="009F707E" w:rsidRPr="002E7FF5" w14:paraId="0664D075" w14:textId="77777777" w:rsidTr="00261D9F">
        <w:trPr>
          <w:trHeight w:val="300"/>
        </w:trPr>
        <w:tc>
          <w:tcPr>
            <w:tcW w:w="2686" w:type="dxa"/>
            <w:shd w:val="clear" w:color="auto" w:fill="auto"/>
            <w:noWrap/>
            <w:hideMark/>
          </w:tcPr>
          <w:p w14:paraId="47B72553"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cos()</w:t>
            </w:r>
          </w:p>
        </w:tc>
        <w:tc>
          <w:tcPr>
            <w:tcW w:w="6378" w:type="dxa"/>
            <w:shd w:val="clear" w:color="auto" w:fill="auto"/>
            <w:noWrap/>
            <w:hideMark/>
          </w:tcPr>
          <w:p w14:paraId="581FCF72" w14:textId="77777777"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Return cosine</w:t>
            </w:r>
          </w:p>
        </w:tc>
      </w:tr>
      <w:tr w:rsidR="009F707E" w:rsidRPr="002E7FF5" w14:paraId="41FDCCE0" w14:textId="77777777" w:rsidTr="00261D9F">
        <w:trPr>
          <w:trHeight w:val="300"/>
        </w:trPr>
        <w:tc>
          <w:tcPr>
            <w:tcW w:w="2686" w:type="dxa"/>
            <w:shd w:val="clear" w:color="auto" w:fill="auto"/>
            <w:noWrap/>
            <w:hideMark/>
          </w:tcPr>
          <w:p w14:paraId="04AE75F9"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radians()</w:t>
            </w:r>
          </w:p>
        </w:tc>
        <w:tc>
          <w:tcPr>
            <w:tcW w:w="6378" w:type="dxa"/>
            <w:shd w:val="clear" w:color="auto" w:fill="auto"/>
            <w:noWrap/>
            <w:hideMark/>
          </w:tcPr>
          <w:p w14:paraId="33F08EF9" w14:textId="0E38DB90"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Convert angles from degrees to radians</w:t>
            </w:r>
          </w:p>
        </w:tc>
      </w:tr>
      <w:tr w:rsidR="009F707E" w:rsidRPr="002E7FF5" w14:paraId="63092A6C" w14:textId="77777777" w:rsidTr="00261D9F">
        <w:trPr>
          <w:trHeight w:val="300"/>
        </w:trPr>
        <w:tc>
          <w:tcPr>
            <w:tcW w:w="2686" w:type="dxa"/>
            <w:shd w:val="clear" w:color="auto" w:fill="auto"/>
            <w:noWrap/>
            <w:hideMark/>
          </w:tcPr>
          <w:p w14:paraId="7B195D91"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lastRenderedPageBreak/>
              <w:t>sin()</w:t>
            </w:r>
          </w:p>
        </w:tc>
        <w:tc>
          <w:tcPr>
            <w:tcW w:w="6378" w:type="dxa"/>
            <w:shd w:val="clear" w:color="auto" w:fill="auto"/>
            <w:noWrap/>
            <w:hideMark/>
          </w:tcPr>
          <w:p w14:paraId="17276D41" w14:textId="77777777"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Return sine</w:t>
            </w:r>
          </w:p>
        </w:tc>
      </w:tr>
      <w:tr w:rsidR="009F707E" w:rsidRPr="002E7FF5" w14:paraId="66FAB172" w14:textId="77777777" w:rsidTr="00261D9F">
        <w:trPr>
          <w:trHeight w:val="300"/>
        </w:trPr>
        <w:tc>
          <w:tcPr>
            <w:tcW w:w="2686" w:type="dxa"/>
            <w:shd w:val="clear" w:color="auto" w:fill="auto"/>
            <w:noWrap/>
            <w:hideMark/>
          </w:tcPr>
          <w:p w14:paraId="36840306"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tan()</w:t>
            </w:r>
          </w:p>
        </w:tc>
        <w:tc>
          <w:tcPr>
            <w:tcW w:w="6378" w:type="dxa"/>
            <w:shd w:val="clear" w:color="auto" w:fill="auto"/>
            <w:noWrap/>
            <w:hideMark/>
          </w:tcPr>
          <w:p w14:paraId="0174C364" w14:textId="77777777"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Return tangent</w:t>
            </w:r>
          </w:p>
        </w:tc>
      </w:tr>
      <w:tr w:rsidR="009F707E" w:rsidRPr="002E7FF5" w14:paraId="38694944" w14:textId="77777777" w:rsidTr="00261D9F">
        <w:trPr>
          <w:trHeight w:val="300"/>
        </w:trPr>
        <w:tc>
          <w:tcPr>
            <w:tcW w:w="9064" w:type="dxa"/>
            <w:gridSpan w:val="2"/>
            <w:shd w:val="clear" w:color="auto" w:fill="F2F2F2" w:themeFill="background1" w:themeFillShade="F2"/>
            <w:noWrap/>
            <w:vAlign w:val="center"/>
            <w:hideMark/>
          </w:tcPr>
          <w:p w14:paraId="1A555E66" w14:textId="77777777" w:rsidR="009F707E" w:rsidRPr="002E7FF5" w:rsidRDefault="009F707E" w:rsidP="005B420D">
            <w:pPr>
              <w:rPr>
                <w:rFonts w:eastAsia="Times New Roman" w:cs="Calibri"/>
                <w:b/>
                <w:bCs/>
                <w:color w:val="000000"/>
                <w:lang w:eastAsia="zh-TW"/>
              </w:rPr>
            </w:pPr>
            <w:r w:rsidRPr="002E7FF5">
              <w:rPr>
                <w:rFonts w:eastAsia="Times New Roman" w:cs="Calibri"/>
                <w:b/>
                <w:bCs/>
                <w:color w:val="000000"/>
                <w:lang w:eastAsia="zh-TW"/>
              </w:rPr>
              <w:t>Random Sampling</w:t>
            </w:r>
          </w:p>
        </w:tc>
      </w:tr>
      <w:tr w:rsidR="009F707E" w:rsidRPr="002E7FF5" w14:paraId="1188316C" w14:textId="77777777" w:rsidTr="00261D9F">
        <w:trPr>
          <w:trHeight w:val="300"/>
        </w:trPr>
        <w:tc>
          <w:tcPr>
            <w:tcW w:w="2686" w:type="dxa"/>
            <w:shd w:val="clear" w:color="auto" w:fill="auto"/>
            <w:noWrap/>
            <w:hideMark/>
          </w:tcPr>
          <w:p w14:paraId="64F832D9" w14:textId="6127512C" w:rsidR="009F707E" w:rsidRPr="002E7FF5" w:rsidRDefault="00C715CB"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random.</w:t>
            </w:r>
            <w:r w:rsidR="009F707E" w:rsidRPr="002E7FF5">
              <w:rPr>
                <w:rFonts w:ascii="Consolas" w:eastAsia="Times New Roman" w:hAnsi="Consolas" w:cs="Calibri"/>
                <w:color w:val="000000"/>
                <w:lang w:eastAsia="zh-TW"/>
              </w:rPr>
              <w:t>randint()</w:t>
            </w:r>
          </w:p>
        </w:tc>
        <w:tc>
          <w:tcPr>
            <w:tcW w:w="6378" w:type="dxa"/>
            <w:shd w:val="clear" w:color="auto" w:fill="auto"/>
            <w:noWrap/>
            <w:hideMark/>
          </w:tcPr>
          <w:p w14:paraId="20C3A72B" w14:textId="77777777"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Return an array of specified shape with random integers in a given interval</w:t>
            </w:r>
          </w:p>
        </w:tc>
      </w:tr>
      <w:tr w:rsidR="009F707E" w:rsidRPr="002E7FF5" w14:paraId="03C37E66" w14:textId="77777777" w:rsidTr="00261D9F">
        <w:trPr>
          <w:trHeight w:val="300"/>
        </w:trPr>
        <w:tc>
          <w:tcPr>
            <w:tcW w:w="2686" w:type="dxa"/>
            <w:shd w:val="clear" w:color="auto" w:fill="auto"/>
            <w:noWrap/>
            <w:hideMark/>
          </w:tcPr>
          <w:p w14:paraId="03A1C59F" w14:textId="2700C2AD" w:rsidR="009F707E" w:rsidRPr="002E7FF5" w:rsidRDefault="00C715CB"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random.</w:t>
            </w:r>
            <w:r w:rsidR="009F707E" w:rsidRPr="002E7FF5">
              <w:rPr>
                <w:rFonts w:ascii="Consolas" w:eastAsia="Times New Roman" w:hAnsi="Consolas" w:cs="Calibri"/>
                <w:color w:val="000000"/>
                <w:lang w:eastAsia="zh-TW"/>
              </w:rPr>
              <w:t>random_</w:t>
            </w:r>
            <w:r w:rsidR="00090DD7" w:rsidRPr="002E7FF5">
              <w:rPr>
                <w:rFonts w:ascii="Consolas" w:eastAsia="Times New Roman" w:hAnsi="Consolas" w:cs="Calibri"/>
                <w:color w:val="000000"/>
                <w:lang w:eastAsia="zh-TW"/>
              </w:rPr>
              <w:t xml:space="preserve"> </w:t>
            </w:r>
            <w:r w:rsidR="009F707E" w:rsidRPr="002E7FF5">
              <w:rPr>
                <w:rFonts w:ascii="Consolas" w:eastAsia="Times New Roman" w:hAnsi="Consolas" w:cs="Calibri"/>
                <w:color w:val="000000"/>
                <w:lang w:eastAsia="zh-TW"/>
              </w:rPr>
              <w:t>sample()</w:t>
            </w:r>
          </w:p>
        </w:tc>
        <w:tc>
          <w:tcPr>
            <w:tcW w:w="6378" w:type="dxa"/>
            <w:shd w:val="clear" w:color="auto" w:fill="auto"/>
            <w:noWrap/>
            <w:hideMark/>
          </w:tcPr>
          <w:p w14:paraId="70272173" w14:textId="6B082C3E"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 xml:space="preserve">Return an array of specified shape with random floats in </w:t>
            </w:r>
            <w:r w:rsidR="00B93428">
              <w:rPr>
                <w:rFonts w:eastAsia="Times New Roman" w:cs="Calibri"/>
                <w:color w:val="000000"/>
                <w:lang w:eastAsia="zh-TW"/>
              </w:rPr>
              <w:t>the interval [0, 1</w:t>
            </w:r>
            <w:r w:rsidR="00B93428" w:rsidRPr="002E7FF5">
              <w:rPr>
                <w:rFonts w:eastAsia="Times New Roman" w:cs="Calibri"/>
                <w:color w:val="000000"/>
                <w:lang w:eastAsia="zh-TW"/>
              </w:rPr>
              <w:t>)</w:t>
            </w:r>
          </w:p>
        </w:tc>
      </w:tr>
      <w:tr w:rsidR="009F707E" w:rsidRPr="002E7FF5" w14:paraId="7D509FE7" w14:textId="77777777" w:rsidTr="00261D9F">
        <w:trPr>
          <w:trHeight w:val="300"/>
        </w:trPr>
        <w:tc>
          <w:tcPr>
            <w:tcW w:w="2686" w:type="dxa"/>
            <w:shd w:val="clear" w:color="auto" w:fill="auto"/>
            <w:noWrap/>
            <w:hideMark/>
          </w:tcPr>
          <w:p w14:paraId="30DCC97D" w14:textId="574DFACF" w:rsidR="009F707E" w:rsidRPr="002E7FF5" w:rsidRDefault="00C715CB"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random.</w:t>
            </w:r>
            <w:r w:rsidR="009F707E" w:rsidRPr="002E7FF5">
              <w:rPr>
                <w:rFonts w:ascii="Consolas" w:eastAsia="Times New Roman" w:hAnsi="Consolas" w:cs="Calibri"/>
                <w:color w:val="000000"/>
                <w:lang w:eastAsia="zh-TW"/>
              </w:rPr>
              <w:t>ranf()</w:t>
            </w:r>
          </w:p>
        </w:tc>
        <w:tc>
          <w:tcPr>
            <w:tcW w:w="6378" w:type="dxa"/>
            <w:shd w:val="clear" w:color="auto" w:fill="auto"/>
            <w:noWrap/>
            <w:hideMark/>
          </w:tcPr>
          <w:p w14:paraId="212A7E4E" w14:textId="2EBFAC03"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Return an array of specified shape with random floats in the interval [0, 1)</w:t>
            </w:r>
          </w:p>
        </w:tc>
      </w:tr>
      <w:tr w:rsidR="009F707E" w:rsidRPr="002E7FF5" w14:paraId="3C736607" w14:textId="77777777" w:rsidTr="00261D9F">
        <w:trPr>
          <w:trHeight w:val="300"/>
        </w:trPr>
        <w:tc>
          <w:tcPr>
            <w:tcW w:w="2686" w:type="dxa"/>
            <w:shd w:val="clear" w:color="auto" w:fill="auto"/>
            <w:noWrap/>
          </w:tcPr>
          <w:p w14:paraId="2832C72B" w14:textId="659BC3C5" w:rsidR="009F707E" w:rsidRPr="002E7FF5" w:rsidRDefault="00C715CB"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random.</w:t>
            </w:r>
            <w:r w:rsidR="009F707E" w:rsidRPr="002E7FF5">
              <w:rPr>
                <w:rFonts w:ascii="Consolas" w:eastAsia="Times New Roman" w:hAnsi="Consolas" w:cs="Calibri"/>
                <w:color w:val="000000"/>
                <w:lang w:eastAsia="zh-TW"/>
              </w:rPr>
              <w:t>normal()</w:t>
            </w:r>
          </w:p>
        </w:tc>
        <w:tc>
          <w:tcPr>
            <w:tcW w:w="6378" w:type="dxa"/>
            <w:shd w:val="clear" w:color="auto" w:fill="auto"/>
            <w:noWrap/>
          </w:tcPr>
          <w:p w14:paraId="3F0F818E" w14:textId="0E14B278"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Return an array of specified shape with random floats from a normally distributed population</w:t>
            </w:r>
          </w:p>
        </w:tc>
      </w:tr>
      <w:tr w:rsidR="009F707E" w:rsidRPr="002E7FF5" w14:paraId="4969AEEA" w14:textId="09ED9327" w:rsidTr="00261D9F">
        <w:trPr>
          <w:trHeight w:val="300"/>
        </w:trPr>
        <w:tc>
          <w:tcPr>
            <w:tcW w:w="9064" w:type="dxa"/>
            <w:gridSpan w:val="2"/>
            <w:shd w:val="clear" w:color="auto" w:fill="F2F2F2" w:themeFill="background1" w:themeFillShade="F2"/>
            <w:noWrap/>
            <w:vAlign w:val="center"/>
            <w:hideMark/>
          </w:tcPr>
          <w:p w14:paraId="2BC3C25B" w14:textId="77777777" w:rsidR="009F707E" w:rsidRPr="002E7FF5" w:rsidRDefault="009F707E" w:rsidP="0073167A">
            <w:pPr>
              <w:rPr>
                <w:rFonts w:eastAsia="Times New Roman" w:cs="Calibri"/>
                <w:b/>
                <w:bCs/>
                <w:color w:val="000000"/>
                <w:lang w:eastAsia="zh-TW"/>
              </w:rPr>
            </w:pPr>
            <w:r w:rsidRPr="002E7FF5">
              <w:rPr>
                <w:rFonts w:eastAsia="Times New Roman" w:cs="Calibri"/>
                <w:b/>
                <w:bCs/>
                <w:color w:val="000000"/>
                <w:lang w:eastAsia="zh-TW"/>
              </w:rPr>
              <w:t>String Information and Operations</w:t>
            </w:r>
          </w:p>
        </w:tc>
      </w:tr>
      <w:tr w:rsidR="009F707E" w:rsidRPr="002E7FF5" w14:paraId="007D2389" w14:textId="607C52C6" w:rsidTr="00261D9F">
        <w:trPr>
          <w:trHeight w:val="300"/>
        </w:trPr>
        <w:tc>
          <w:tcPr>
            <w:tcW w:w="2686" w:type="dxa"/>
            <w:shd w:val="clear" w:color="auto" w:fill="auto"/>
            <w:noWrap/>
            <w:hideMark/>
          </w:tcPr>
          <w:p w14:paraId="76681E99" w14:textId="77777777" w:rsidR="009F707E" w:rsidRPr="002E7FF5" w:rsidRDefault="009F707E" w:rsidP="00FD1E4B">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find()</w:t>
            </w:r>
          </w:p>
        </w:tc>
        <w:tc>
          <w:tcPr>
            <w:tcW w:w="6378" w:type="dxa"/>
            <w:shd w:val="clear" w:color="auto" w:fill="auto"/>
            <w:noWrap/>
            <w:hideMark/>
          </w:tcPr>
          <w:p w14:paraId="136ABA63" w14:textId="431EED18" w:rsidR="009F707E" w:rsidRPr="002E7FF5" w:rsidRDefault="009F707E" w:rsidP="0073167A">
            <w:pPr>
              <w:jc w:val="both"/>
              <w:rPr>
                <w:rFonts w:eastAsia="Times New Roman" w:cs="Calibri"/>
                <w:color w:val="000000"/>
                <w:lang w:eastAsia="zh-TW"/>
              </w:rPr>
            </w:pPr>
            <w:r w:rsidRPr="002E7FF5">
              <w:rPr>
                <w:rFonts w:eastAsia="Times New Roman" w:cs="Calibri"/>
                <w:color w:val="000000"/>
                <w:lang w:eastAsia="zh-TW"/>
              </w:rPr>
              <w:t>Return the lowest index of a substring in a given string</w:t>
            </w:r>
          </w:p>
        </w:tc>
      </w:tr>
      <w:tr w:rsidR="009F707E" w:rsidRPr="002E7FF5" w14:paraId="116885FD" w14:textId="418D3D77" w:rsidTr="00261D9F">
        <w:trPr>
          <w:trHeight w:val="300"/>
        </w:trPr>
        <w:tc>
          <w:tcPr>
            <w:tcW w:w="2686" w:type="dxa"/>
            <w:shd w:val="clear" w:color="auto" w:fill="auto"/>
            <w:noWrap/>
            <w:hideMark/>
          </w:tcPr>
          <w:p w14:paraId="68B4D504" w14:textId="77777777" w:rsidR="009F707E" w:rsidRPr="002E7FF5" w:rsidRDefault="009F707E" w:rsidP="00FD1E4B">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islower()</w:t>
            </w:r>
          </w:p>
        </w:tc>
        <w:tc>
          <w:tcPr>
            <w:tcW w:w="6378" w:type="dxa"/>
            <w:shd w:val="clear" w:color="auto" w:fill="auto"/>
            <w:noWrap/>
            <w:hideMark/>
          </w:tcPr>
          <w:p w14:paraId="7C5CDBC8" w14:textId="58D4EEB6" w:rsidR="009F707E" w:rsidRPr="002E7FF5" w:rsidRDefault="009F707E" w:rsidP="0073167A">
            <w:pPr>
              <w:jc w:val="both"/>
              <w:rPr>
                <w:rFonts w:eastAsia="Times New Roman" w:cs="Calibri"/>
                <w:color w:val="000000"/>
                <w:lang w:eastAsia="zh-TW"/>
              </w:rPr>
            </w:pPr>
            <w:r w:rsidRPr="002E7FF5">
              <w:rPr>
                <w:rFonts w:eastAsia="Times New Roman" w:cs="Calibri"/>
                <w:color w:val="000000"/>
                <w:lang w:eastAsia="zh-TW"/>
              </w:rPr>
              <w:t>Check if all characters in the string are lowercase</w:t>
            </w:r>
          </w:p>
        </w:tc>
      </w:tr>
      <w:tr w:rsidR="009F707E" w:rsidRPr="002E7FF5" w14:paraId="1FA5D0F1" w14:textId="77777777" w:rsidTr="00261D9F">
        <w:trPr>
          <w:trHeight w:val="300"/>
        </w:trPr>
        <w:tc>
          <w:tcPr>
            <w:tcW w:w="2686" w:type="dxa"/>
            <w:shd w:val="clear" w:color="auto" w:fill="auto"/>
            <w:noWrap/>
            <w:hideMark/>
          </w:tcPr>
          <w:p w14:paraId="4E85C272"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istitle()</w:t>
            </w:r>
          </w:p>
        </w:tc>
        <w:tc>
          <w:tcPr>
            <w:tcW w:w="6378" w:type="dxa"/>
            <w:shd w:val="clear" w:color="auto" w:fill="auto"/>
            <w:noWrap/>
            <w:hideMark/>
          </w:tcPr>
          <w:p w14:paraId="7C81723E" w14:textId="77777777"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Check if a string is title-cased</w:t>
            </w:r>
          </w:p>
        </w:tc>
      </w:tr>
      <w:tr w:rsidR="009F707E" w:rsidRPr="002E7FF5" w14:paraId="729DD41F" w14:textId="77777777" w:rsidTr="00261D9F">
        <w:trPr>
          <w:trHeight w:val="300"/>
        </w:trPr>
        <w:tc>
          <w:tcPr>
            <w:tcW w:w="2686" w:type="dxa"/>
            <w:shd w:val="clear" w:color="auto" w:fill="auto"/>
            <w:noWrap/>
            <w:hideMark/>
          </w:tcPr>
          <w:p w14:paraId="62844650" w14:textId="4EE8BFA2"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isupper()</w:t>
            </w:r>
          </w:p>
        </w:tc>
        <w:tc>
          <w:tcPr>
            <w:tcW w:w="6378" w:type="dxa"/>
            <w:shd w:val="clear" w:color="auto" w:fill="auto"/>
            <w:noWrap/>
            <w:hideMark/>
          </w:tcPr>
          <w:p w14:paraId="078A4DE6" w14:textId="2FBF9BD0" w:rsidR="009F707E" w:rsidRPr="002E7FF5" w:rsidRDefault="009F707E" w:rsidP="005B420D">
            <w:pPr>
              <w:jc w:val="both"/>
              <w:rPr>
                <w:rFonts w:eastAsia="Times New Roman" w:cs="Calibri"/>
                <w:color w:val="000000"/>
                <w:lang w:eastAsia="zh-TW"/>
              </w:rPr>
            </w:pPr>
            <w:r w:rsidRPr="002E7FF5">
              <w:rPr>
                <w:rFonts w:eastAsia="Times New Roman" w:cs="Calibri"/>
                <w:color w:val="000000"/>
                <w:lang w:eastAsia="zh-TW"/>
              </w:rPr>
              <w:t>Check if all characters in the string are uppercase</w:t>
            </w:r>
          </w:p>
        </w:tc>
      </w:tr>
      <w:tr w:rsidR="009F707E" w:rsidRPr="002E7FF5" w14:paraId="1CB39F1F" w14:textId="6A330506" w:rsidTr="00261D9F">
        <w:trPr>
          <w:trHeight w:val="300"/>
        </w:trPr>
        <w:tc>
          <w:tcPr>
            <w:tcW w:w="2686" w:type="dxa"/>
            <w:shd w:val="clear" w:color="auto" w:fill="auto"/>
            <w:noWrap/>
            <w:hideMark/>
          </w:tcPr>
          <w:p w14:paraId="6253826C" w14:textId="77777777" w:rsidR="009F707E" w:rsidRPr="002E7FF5" w:rsidRDefault="009F707E" w:rsidP="00FD1E4B">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startswith()</w:t>
            </w:r>
          </w:p>
        </w:tc>
        <w:tc>
          <w:tcPr>
            <w:tcW w:w="6378" w:type="dxa"/>
            <w:shd w:val="clear" w:color="auto" w:fill="auto"/>
            <w:noWrap/>
            <w:hideMark/>
          </w:tcPr>
          <w:p w14:paraId="38BF447F" w14:textId="7A248A5C" w:rsidR="009F707E" w:rsidRPr="002E7FF5" w:rsidRDefault="009F707E" w:rsidP="0073167A">
            <w:pPr>
              <w:jc w:val="both"/>
              <w:rPr>
                <w:rFonts w:eastAsia="Times New Roman" w:cs="Calibri"/>
                <w:color w:val="000000"/>
                <w:lang w:eastAsia="zh-TW"/>
              </w:rPr>
            </w:pPr>
            <w:r w:rsidRPr="002E7FF5">
              <w:rPr>
                <w:rFonts w:eastAsia="Times New Roman" w:cs="Calibri"/>
                <w:color w:val="000000"/>
                <w:lang w:eastAsia="zh-TW"/>
              </w:rPr>
              <w:t>Check if a string starts with a given prefix</w:t>
            </w:r>
          </w:p>
        </w:tc>
      </w:tr>
      <w:tr w:rsidR="009F707E" w:rsidRPr="002E7FF5" w14:paraId="49A356D3" w14:textId="4606B579" w:rsidTr="00261D9F">
        <w:trPr>
          <w:trHeight w:val="300"/>
        </w:trPr>
        <w:tc>
          <w:tcPr>
            <w:tcW w:w="9064" w:type="dxa"/>
            <w:gridSpan w:val="2"/>
            <w:shd w:val="clear" w:color="auto" w:fill="F2F2F2" w:themeFill="background1" w:themeFillShade="F2"/>
            <w:noWrap/>
            <w:vAlign w:val="center"/>
            <w:hideMark/>
          </w:tcPr>
          <w:p w14:paraId="672C7F29" w14:textId="77777777" w:rsidR="009F707E" w:rsidRPr="002E7FF5" w:rsidRDefault="009F707E" w:rsidP="0073167A">
            <w:pPr>
              <w:rPr>
                <w:rFonts w:eastAsia="Times New Roman" w:cs="Calibri"/>
                <w:b/>
                <w:bCs/>
                <w:color w:val="000000"/>
                <w:lang w:eastAsia="zh-TW"/>
              </w:rPr>
            </w:pPr>
            <w:r w:rsidRPr="002E7FF5">
              <w:rPr>
                <w:rFonts w:eastAsia="Times New Roman" w:cs="Calibri"/>
                <w:b/>
                <w:bCs/>
                <w:color w:val="000000"/>
                <w:lang w:eastAsia="zh-TW"/>
              </w:rPr>
              <w:t>String Information and Operations</w:t>
            </w:r>
          </w:p>
        </w:tc>
      </w:tr>
      <w:tr w:rsidR="009F707E" w:rsidRPr="002E7FF5" w14:paraId="6FB5C7B6" w14:textId="77777777" w:rsidTr="00261D9F">
        <w:trPr>
          <w:trHeight w:val="300"/>
        </w:trPr>
        <w:tc>
          <w:tcPr>
            <w:tcW w:w="2686" w:type="dxa"/>
            <w:shd w:val="clear" w:color="auto" w:fill="auto"/>
            <w:noWrap/>
            <w:hideMark/>
          </w:tcPr>
          <w:p w14:paraId="7B43714E"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capitalize()</w:t>
            </w:r>
          </w:p>
        </w:tc>
        <w:tc>
          <w:tcPr>
            <w:tcW w:w="6378" w:type="dxa"/>
            <w:shd w:val="clear" w:color="auto" w:fill="auto"/>
            <w:noWrap/>
            <w:hideMark/>
          </w:tcPr>
          <w:p w14:paraId="655EAD5A" w14:textId="77777777" w:rsidR="009F707E" w:rsidRPr="002E7FF5" w:rsidRDefault="009F707E" w:rsidP="00377964">
            <w:pPr>
              <w:jc w:val="both"/>
              <w:rPr>
                <w:rFonts w:eastAsia="Times New Roman" w:cs="Calibri"/>
                <w:color w:val="000000"/>
                <w:lang w:eastAsia="zh-TW"/>
              </w:rPr>
            </w:pPr>
            <w:r w:rsidRPr="002E7FF5">
              <w:rPr>
                <w:rFonts w:eastAsia="Times New Roman" w:cs="Calibri"/>
                <w:color w:val="000000"/>
                <w:lang w:eastAsia="zh-TW"/>
              </w:rPr>
              <w:t>Convert the first character of a string to uppercase</w:t>
            </w:r>
          </w:p>
        </w:tc>
      </w:tr>
      <w:tr w:rsidR="009F707E" w:rsidRPr="002E7FF5" w14:paraId="55CDB23A" w14:textId="77777777" w:rsidTr="00261D9F">
        <w:trPr>
          <w:trHeight w:val="300"/>
        </w:trPr>
        <w:tc>
          <w:tcPr>
            <w:tcW w:w="2686" w:type="dxa"/>
            <w:shd w:val="clear" w:color="auto" w:fill="auto"/>
            <w:noWrap/>
          </w:tcPr>
          <w:p w14:paraId="1B8011CD" w14:textId="3F8601BE"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join()</w:t>
            </w:r>
          </w:p>
        </w:tc>
        <w:tc>
          <w:tcPr>
            <w:tcW w:w="6378" w:type="dxa"/>
            <w:shd w:val="clear" w:color="auto" w:fill="auto"/>
            <w:noWrap/>
          </w:tcPr>
          <w:p w14:paraId="1B379940" w14:textId="641038EE" w:rsidR="009F707E" w:rsidRPr="002E7FF5" w:rsidRDefault="009F707E" w:rsidP="00377964">
            <w:pPr>
              <w:jc w:val="both"/>
              <w:rPr>
                <w:rFonts w:eastAsia="Times New Roman" w:cs="Calibri"/>
                <w:color w:val="000000"/>
                <w:lang w:eastAsia="zh-TW"/>
              </w:rPr>
            </w:pPr>
            <w:r w:rsidRPr="002E7FF5">
              <w:rPr>
                <w:rFonts w:eastAsia="Times New Roman" w:cs="Calibri"/>
                <w:color w:val="000000"/>
                <w:lang w:eastAsia="zh-TW"/>
              </w:rPr>
              <w:t>Join a sequence of elements to a single string by given string separator</w:t>
            </w:r>
          </w:p>
        </w:tc>
      </w:tr>
      <w:tr w:rsidR="009F707E" w:rsidRPr="002E7FF5" w14:paraId="1A6C3C0E" w14:textId="77777777" w:rsidTr="00261D9F">
        <w:trPr>
          <w:trHeight w:val="300"/>
        </w:trPr>
        <w:tc>
          <w:tcPr>
            <w:tcW w:w="2686" w:type="dxa"/>
            <w:shd w:val="clear" w:color="auto" w:fill="auto"/>
            <w:noWrap/>
            <w:hideMark/>
          </w:tcPr>
          <w:p w14:paraId="4AD47839" w14:textId="77777777" w:rsidR="009F707E" w:rsidRPr="002E7FF5" w:rsidRDefault="009F707E" w:rsidP="005B420D">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lower()</w:t>
            </w:r>
          </w:p>
        </w:tc>
        <w:tc>
          <w:tcPr>
            <w:tcW w:w="6378" w:type="dxa"/>
            <w:shd w:val="clear" w:color="auto" w:fill="auto"/>
            <w:noWrap/>
            <w:hideMark/>
          </w:tcPr>
          <w:p w14:paraId="54150C21" w14:textId="77777777" w:rsidR="009F707E" w:rsidRPr="002E7FF5" w:rsidRDefault="009F707E" w:rsidP="00377964">
            <w:pPr>
              <w:jc w:val="both"/>
              <w:rPr>
                <w:rFonts w:eastAsia="Times New Roman" w:cs="Calibri"/>
                <w:color w:val="000000"/>
                <w:lang w:eastAsia="zh-TW"/>
              </w:rPr>
            </w:pPr>
            <w:r w:rsidRPr="002E7FF5">
              <w:rPr>
                <w:rFonts w:eastAsia="Times New Roman" w:cs="Calibri"/>
                <w:color w:val="000000"/>
                <w:lang w:eastAsia="zh-TW"/>
              </w:rPr>
              <w:t>Covert a given string to lowercase</w:t>
            </w:r>
          </w:p>
        </w:tc>
      </w:tr>
      <w:tr w:rsidR="009F707E" w:rsidRPr="002E7FF5" w14:paraId="3C694809" w14:textId="2BFC2BF9" w:rsidTr="00261D9F">
        <w:trPr>
          <w:trHeight w:val="300"/>
        </w:trPr>
        <w:tc>
          <w:tcPr>
            <w:tcW w:w="2686" w:type="dxa"/>
            <w:shd w:val="clear" w:color="auto" w:fill="auto"/>
            <w:noWrap/>
            <w:hideMark/>
          </w:tcPr>
          <w:p w14:paraId="1A46B239" w14:textId="77777777" w:rsidR="009F707E" w:rsidRPr="002E7FF5" w:rsidRDefault="009F707E" w:rsidP="00FD1E4B">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strip()</w:t>
            </w:r>
          </w:p>
        </w:tc>
        <w:tc>
          <w:tcPr>
            <w:tcW w:w="6378" w:type="dxa"/>
            <w:shd w:val="clear" w:color="auto" w:fill="auto"/>
            <w:noWrap/>
            <w:hideMark/>
          </w:tcPr>
          <w:p w14:paraId="252FF8D2" w14:textId="67B281CE" w:rsidR="009F707E" w:rsidRPr="002E7FF5" w:rsidRDefault="009F707E" w:rsidP="00377964">
            <w:pPr>
              <w:jc w:val="both"/>
              <w:rPr>
                <w:rFonts w:eastAsia="Times New Roman" w:cs="Calibri"/>
                <w:color w:val="000000"/>
                <w:lang w:eastAsia="zh-TW"/>
              </w:rPr>
            </w:pPr>
            <w:r w:rsidRPr="002E7FF5">
              <w:rPr>
                <w:rFonts w:eastAsia="Times New Roman" w:cs="Calibri"/>
                <w:color w:val="000000"/>
                <w:lang w:eastAsia="zh-TW"/>
              </w:rPr>
              <w:t>Remove all leading and trailing spaces from a string</w:t>
            </w:r>
          </w:p>
        </w:tc>
      </w:tr>
      <w:tr w:rsidR="009F707E" w:rsidRPr="002E7FF5" w14:paraId="71BAA3AA" w14:textId="4EF5AEAE" w:rsidTr="00261D9F">
        <w:trPr>
          <w:trHeight w:val="300"/>
        </w:trPr>
        <w:tc>
          <w:tcPr>
            <w:tcW w:w="2686" w:type="dxa"/>
            <w:shd w:val="clear" w:color="auto" w:fill="auto"/>
            <w:noWrap/>
            <w:hideMark/>
          </w:tcPr>
          <w:p w14:paraId="4A4614CE" w14:textId="77777777" w:rsidR="009F707E" w:rsidRPr="002E7FF5" w:rsidRDefault="009F707E" w:rsidP="00FD1E4B">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title()</w:t>
            </w:r>
          </w:p>
        </w:tc>
        <w:tc>
          <w:tcPr>
            <w:tcW w:w="6378" w:type="dxa"/>
            <w:shd w:val="clear" w:color="auto" w:fill="auto"/>
            <w:noWrap/>
            <w:hideMark/>
          </w:tcPr>
          <w:p w14:paraId="7D9900A5" w14:textId="697BCB49" w:rsidR="009F707E" w:rsidRPr="002E7FF5" w:rsidRDefault="009F707E" w:rsidP="00377964">
            <w:pPr>
              <w:jc w:val="both"/>
              <w:rPr>
                <w:rFonts w:eastAsia="Times New Roman" w:cs="Calibri"/>
                <w:color w:val="000000"/>
                <w:lang w:eastAsia="zh-TW"/>
              </w:rPr>
            </w:pPr>
            <w:r w:rsidRPr="002E7FF5">
              <w:rPr>
                <w:rFonts w:eastAsia="Times New Roman" w:cs="Calibri"/>
                <w:color w:val="000000"/>
                <w:lang w:eastAsia="zh-TW"/>
              </w:rPr>
              <w:t>Convert the first character in each word of a string to uppercase</w:t>
            </w:r>
          </w:p>
        </w:tc>
      </w:tr>
      <w:tr w:rsidR="009F707E" w:rsidRPr="002E7FF5" w14:paraId="299A1342" w14:textId="4C3E9161" w:rsidTr="00261D9F">
        <w:trPr>
          <w:trHeight w:val="300"/>
        </w:trPr>
        <w:tc>
          <w:tcPr>
            <w:tcW w:w="2686" w:type="dxa"/>
            <w:shd w:val="clear" w:color="auto" w:fill="auto"/>
            <w:noWrap/>
            <w:hideMark/>
          </w:tcPr>
          <w:p w14:paraId="202595FD" w14:textId="77777777" w:rsidR="009F707E" w:rsidRPr="002E7FF5" w:rsidRDefault="009F707E" w:rsidP="00FD1E4B">
            <w:pPr>
              <w:jc w:val="left"/>
              <w:rPr>
                <w:rFonts w:ascii="Consolas" w:eastAsia="Times New Roman" w:hAnsi="Consolas" w:cs="Calibri"/>
                <w:color w:val="000000"/>
                <w:lang w:eastAsia="zh-TW"/>
              </w:rPr>
            </w:pPr>
            <w:r w:rsidRPr="002E7FF5">
              <w:rPr>
                <w:rFonts w:ascii="Consolas" w:eastAsia="Times New Roman" w:hAnsi="Consolas" w:cs="Calibri"/>
                <w:color w:val="000000"/>
                <w:lang w:eastAsia="zh-TW"/>
              </w:rPr>
              <w:t>upper()</w:t>
            </w:r>
          </w:p>
        </w:tc>
        <w:tc>
          <w:tcPr>
            <w:tcW w:w="6378" w:type="dxa"/>
            <w:shd w:val="clear" w:color="auto" w:fill="auto"/>
            <w:noWrap/>
            <w:hideMark/>
          </w:tcPr>
          <w:p w14:paraId="5CF7CDAB" w14:textId="6AA6E7C3" w:rsidR="009F707E" w:rsidRPr="002E7FF5" w:rsidRDefault="009F707E" w:rsidP="00377964">
            <w:pPr>
              <w:jc w:val="both"/>
              <w:rPr>
                <w:rFonts w:eastAsia="Times New Roman" w:cs="Calibri"/>
                <w:color w:val="000000"/>
                <w:lang w:eastAsia="zh-TW"/>
              </w:rPr>
            </w:pPr>
            <w:r w:rsidRPr="002E7FF5">
              <w:rPr>
                <w:rFonts w:eastAsia="Times New Roman" w:cs="Calibri"/>
                <w:color w:val="000000"/>
                <w:lang w:eastAsia="zh-TW"/>
              </w:rPr>
              <w:t>Covert a given string to uppercase</w:t>
            </w:r>
          </w:p>
        </w:tc>
      </w:tr>
    </w:tbl>
    <w:p w14:paraId="26939CB4" w14:textId="35359049" w:rsidR="00BB74F1" w:rsidRPr="00D57CD3" w:rsidRDefault="009F707E" w:rsidP="009058B7">
      <w:pPr>
        <w:pStyle w:val="BodyText"/>
        <w:rPr>
          <w:noProof/>
          <w:lang w:val="en-GB"/>
        </w:rPr>
      </w:pPr>
      <w:r w:rsidRPr="00D57CD3">
        <w:rPr>
          <w:noProof/>
          <w:lang w:val="en-GB"/>
        </w:rPr>
        <w:t>W</w:t>
      </w:r>
      <w:r w:rsidR="0068498C" w:rsidRPr="00D57CD3">
        <w:rPr>
          <w:noProof/>
          <w:lang w:val="en-GB"/>
        </w:rPr>
        <w:t xml:space="preserve">e </w:t>
      </w:r>
      <w:r w:rsidR="00073671" w:rsidRPr="00D57CD3">
        <w:rPr>
          <w:noProof/>
          <w:lang w:val="en-GB"/>
        </w:rPr>
        <w:t xml:space="preserve">must </w:t>
      </w:r>
      <w:r w:rsidR="0068498C" w:rsidRPr="00D57CD3">
        <w:rPr>
          <w:noProof/>
          <w:lang w:val="en-GB"/>
        </w:rPr>
        <w:t xml:space="preserve">also </w:t>
      </w:r>
      <w:r w:rsidR="00073671" w:rsidRPr="00D57CD3">
        <w:rPr>
          <w:noProof/>
          <w:lang w:val="en-GB"/>
        </w:rPr>
        <w:t xml:space="preserve">be </w:t>
      </w:r>
      <w:r w:rsidR="0068498C" w:rsidRPr="00D57CD3">
        <w:rPr>
          <w:noProof/>
          <w:lang w:val="en-GB"/>
        </w:rPr>
        <w:t>aware of whether the effect of a function is elementwise, row wise, column wise, or array wise.</w:t>
      </w:r>
      <w:r w:rsidR="009058B7" w:rsidRPr="00D57CD3">
        <w:rPr>
          <w:noProof/>
          <w:lang w:val="en-GB"/>
        </w:rPr>
        <w:t xml:space="preserve"> H</w:t>
      </w:r>
      <w:r w:rsidR="00742A68" w:rsidRPr="00D57CD3">
        <w:rPr>
          <w:noProof/>
          <w:lang w:val="en-GB"/>
        </w:rPr>
        <w:t xml:space="preserve">aving </w:t>
      </w:r>
      <w:r w:rsidR="009058B7" w:rsidRPr="00D57CD3">
        <w:rPr>
          <w:noProof/>
          <w:lang w:val="en-GB"/>
        </w:rPr>
        <w:t xml:space="preserve">elementwise </w:t>
      </w:r>
      <w:r w:rsidR="00742A68" w:rsidRPr="00D57CD3">
        <w:rPr>
          <w:noProof/>
          <w:lang w:val="en-GB"/>
        </w:rPr>
        <w:t>effects mean</w:t>
      </w:r>
      <w:r w:rsidR="005249B6" w:rsidRPr="00D57CD3">
        <w:rPr>
          <w:noProof/>
          <w:lang w:val="en-GB"/>
        </w:rPr>
        <w:t xml:space="preserve">s that the function will be applied to </w:t>
      </w:r>
      <w:r w:rsidR="0009592B" w:rsidRPr="00D57CD3">
        <w:rPr>
          <w:noProof/>
          <w:lang w:val="en-GB"/>
        </w:rPr>
        <w:t xml:space="preserve">all </w:t>
      </w:r>
      <w:r w:rsidR="005249B6" w:rsidRPr="00D57CD3">
        <w:rPr>
          <w:noProof/>
          <w:lang w:val="en-GB"/>
        </w:rPr>
        <w:t xml:space="preserve">elements of an array individually. </w:t>
      </w:r>
      <w:r w:rsidR="00F530B4" w:rsidRPr="00D57CD3">
        <w:rPr>
          <w:noProof/>
          <w:lang w:val="en-GB"/>
        </w:rPr>
        <w:t xml:space="preserve">Having effects on array means that the function will </w:t>
      </w:r>
      <w:r w:rsidR="00EB7D41" w:rsidRPr="00D57CD3">
        <w:rPr>
          <w:noProof/>
          <w:lang w:val="en-GB"/>
        </w:rPr>
        <w:t xml:space="preserve">be </w:t>
      </w:r>
      <w:r w:rsidR="000C7F76" w:rsidRPr="00D57CD3">
        <w:rPr>
          <w:noProof/>
          <w:lang w:val="en-GB"/>
        </w:rPr>
        <w:t>operat</w:t>
      </w:r>
      <w:r w:rsidR="00EB7D41" w:rsidRPr="00D57CD3">
        <w:rPr>
          <w:noProof/>
          <w:lang w:val="en-GB"/>
        </w:rPr>
        <w:t>ing</w:t>
      </w:r>
      <w:r w:rsidR="000C7F76" w:rsidRPr="00D57CD3">
        <w:rPr>
          <w:noProof/>
          <w:lang w:val="en-GB"/>
        </w:rPr>
        <w:t xml:space="preserve"> with all the </w:t>
      </w:r>
      <w:r w:rsidR="00EF797A" w:rsidRPr="00D57CD3">
        <w:rPr>
          <w:noProof/>
          <w:lang w:val="en-GB"/>
        </w:rPr>
        <w:t xml:space="preserve">array </w:t>
      </w:r>
      <w:r w:rsidR="000C7F76" w:rsidRPr="00D57CD3">
        <w:rPr>
          <w:noProof/>
          <w:lang w:val="en-GB"/>
        </w:rPr>
        <w:t xml:space="preserve">elements </w:t>
      </w:r>
      <w:r w:rsidR="00EF797A" w:rsidRPr="00D57CD3">
        <w:rPr>
          <w:noProof/>
          <w:lang w:val="en-GB"/>
        </w:rPr>
        <w:t>at the same time</w:t>
      </w:r>
      <w:r w:rsidR="005445AF" w:rsidRPr="00D57CD3">
        <w:rPr>
          <w:noProof/>
          <w:lang w:val="en-GB"/>
        </w:rPr>
        <w:t>.</w:t>
      </w:r>
      <w:r w:rsidR="00EF797A" w:rsidRPr="00D57CD3">
        <w:rPr>
          <w:noProof/>
          <w:lang w:val="en-GB"/>
        </w:rPr>
        <w:t xml:space="preserve"> </w:t>
      </w:r>
      <w:r w:rsidR="005445AF" w:rsidRPr="00D57CD3">
        <w:rPr>
          <w:noProof/>
          <w:lang w:val="en-GB"/>
        </w:rPr>
        <w:t>R</w:t>
      </w:r>
      <w:r w:rsidR="00EF797A" w:rsidRPr="00D57CD3">
        <w:rPr>
          <w:noProof/>
          <w:lang w:val="en-GB"/>
        </w:rPr>
        <w:t xml:space="preserve">ow wise </w:t>
      </w:r>
      <w:r w:rsidR="00EF797A" w:rsidRPr="00D57CD3">
        <w:rPr>
          <w:noProof/>
          <w:lang w:val="en-GB"/>
        </w:rPr>
        <w:lastRenderedPageBreak/>
        <w:t xml:space="preserve">and column wise effects </w:t>
      </w:r>
      <w:r w:rsidR="005E0B21" w:rsidRPr="00D57CD3">
        <w:rPr>
          <w:noProof/>
          <w:lang w:val="en-GB"/>
        </w:rPr>
        <w:t xml:space="preserve">indicate that the function will </w:t>
      </w:r>
      <w:r w:rsidR="00112DC3" w:rsidRPr="00D57CD3">
        <w:rPr>
          <w:noProof/>
          <w:lang w:val="en-GB"/>
        </w:rPr>
        <w:t xml:space="preserve">take all </w:t>
      </w:r>
      <w:r w:rsidR="00284F1C" w:rsidRPr="00D57CD3">
        <w:rPr>
          <w:noProof/>
          <w:lang w:val="en-GB"/>
        </w:rPr>
        <w:t xml:space="preserve">the </w:t>
      </w:r>
      <w:r w:rsidR="005E0B21" w:rsidRPr="00D57CD3">
        <w:rPr>
          <w:noProof/>
          <w:lang w:val="en-GB"/>
        </w:rPr>
        <w:t xml:space="preserve">elements </w:t>
      </w:r>
      <w:r w:rsidR="00112DC3" w:rsidRPr="00D57CD3">
        <w:rPr>
          <w:noProof/>
          <w:lang w:val="en-GB"/>
        </w:rPr>
        <w:t xml:space="preserve">from </w:t>
      </w:r>
      <w:r w:rsidR="00284F1C" w:rsidRPr="00D57CD3">
        <w:rPr>
          <w:noProof/>
          <w:lang w:val="en-GB"/>
        </w:rPr>
        <w:t>the same row or column</w:t>
      </w:r>
      <w:r w:rsidR="005445AF" w:rsidRPr="00D57CD3">
        <w:rPr>
          <w:noProof/>
          <w:lang w:val="en-GB"/>
        </w:rPr>
        <w:t xml:space="preserve"> </w:t>
      </w:r>
      <w:r w:rsidR="00112DC3" w:rsidRPr="00D57CD3">
        <w:rPr>
          <w:noProof/>
          <w:lang w:val="en-GB"/>
        </w:rPr>
        <w:t>in</w:t>
      </w:r>
      <w:r w:rsidR="007F162D" w:rsidRPr="00D57CD3">
        <w:rPr>
          <w:noProof/>
          <w:lang w:val="en-GB"/>
        </w:rPr>
        <w:t>to</w:t>
      </w:r>
      <w:r w:rsidR="00112DC3" w:rsidRPr="00D57CD3">
        <w:rPr>
          <w:noProof/>
          <w:lang w:val="en-GB"/>
        </w:rPr>
        <w:t xml:space="preserve"> its operation</w:t>
      </w:r>
      <w:r w:rsidR="00284F1C" w:rsidRPr="00D57CD3">
        <w:rPr>
          <w:noProof/>
          <w:lang w:val="en-GB"/>
        </w:rPr>
        <w:t>.</w:t>
      </w:r>
      <w:r w:rsidR="004F624D" w:rsidRPr="00D57CD3">
        <w:rPr>
          <w:noProof/>
          <w:lang w:val="en-GB"/>
        </w:rPr>
        <w:t xml:space="preserve"> If </w:t>
      </w:r>
      <w:r w:rsidR="00B102C0" w:rsidRPr="00D57CD3">
        <w:rPr>
          <w:noProof/>
          <w:lang w:val="en-GB"/>
        </w:rPr>
        <w:t xml:space="preserve">an array has more than two dimensions, the row wise and column wise effects will become </w:t>
      </w:r>
      <w:r w:rsidR="00C51CA7" w:rsidRPr="00D57CD3">
        <w:rPr>
          <w:noProof/>
          <w:lang w:val="en-GB"/>
        </w:rPr>
        <w:t xml:space="preserve">axes </w:t>
      </w:r>
      <w:r w:rsidR="00B102C0" w:rsidRPr="00D57CD3">
        <w:rPr>
          <w:noProof/>
          <w:lang w:val="en-GB"/>
        </w:rPr>
        <w:t>effect</w:t>
      </w:r>
      <w:r w:rsidR="003F6E9E" w:rsidRPr="00D57CD3">
        <w:rPr>
          <w:noProof/>
          <w:lang w:val="en-GB"/>
        </w:rPr>
        <w:t>s</w:t>
      </w:r>
      <w:r w:rsidR="00C51CA7" w:rsidRPr="00D57CD3">
        <w:rPr>
          <w:noProof/>
          <w:lang w:val="en-GB"/>
        </w:rPr>
        <w:t>.</w:t>
      </w:r>
      <w:r w:rsidR="00744612" w:rsidRPr="00D57CD3">
        <w:rPr>
          <w:noProof/>
          <w:lang w:val="en-GB"/>
        </w:rPr>
        <w:t xml:space="preserve"> That is, the </w:t>
      </w:r>
      <w:r w:rsidR="00F83BF3" w:rsidRPr="00D57CD3">
        <w:rPr>
          <w:noProof/>
          <w:lang w:val="en-GB"/>
        </w:rPr>
        <w:t>functions can be applied in each direction of the array.</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7F162D" w:rsidRPr="002E7FF5" w14:paraId="3B00C039" w14:textId="77777777" w:rsidTr="005B420D">
        <w:tc>
          <w:tcPr>
            <w:tcW w:w="9017" w:type="dxa"/>
          </w:tcPr>
          <w:p w14:paraId="5EB024C8" w14:textId="28EF8571" w:rsidR="007F162D" w:rsidRPr="00D57CD3" w:rsidRDefault="007F162D" w:rsidP="005B420D">
            <w:pPr>
              <w:pStyle w:val="BodyText"/>
              <w:rPr>
                <w:noProof/>
                <w:lang w:val="en-GB"/>
              </w:rPr>
            </w:pPr>
            <w:r w:rsidRPr="00D57CD3">
              <w:rPr>
                <w:b/>
                <w:bCs/>
                <w:noProof/>
                <w:lang w:val="en-GB"/>
              </w:rPr>
              <w:t xml:space="preserve">Example (Cont’d): </w:t>
            </w:r>
            <w:r w:rsidRPr="00D57CD3">
              <w:rPr>
                <w:noProof/>
                <w:lang w:val="en-GB"/>
              </w:rPr>
              <w:t xml:space="preserve">Suppose we would like to </w:t>
            </w:r>
            <w:r w:rsidR="006D1E05" w:rsidRPr="00D57CD3">
              <w:rPr>
                <w:noProof/>
                <w:lang w:val="en-GB"/>
              </w:rPr>
              <w:t xml:space="preserve">compute </w:t>
            </w:r>
            <w:r w:rsidR="00362D29" w:rsidRPr="00D57CD3">
              <w:rPr>
                <w:noProof/>
                <w:lang w:val="en-GB"/>
              </w:rPr>
              <w:t xml:space="preserve">some </w:t>
            </w:r>
            <w:r w:rsidR="006D1E05" w:rsidRPr="00D57CD3">
              <w:rPr>
                <w:noProof/>
                <w:lang w:val="en-GB"/>
              </w:rPr>
              <w:t>statistics of each subject’s exam scores</w:t>
            </w:r>
            <w:r w:rsidR="00362D29" w:rsidRPr="00D57CD3">
              <w:rPr>
                <w:noProof/>
                <w:lang w:val="en-GB"/>
              </w:rPr>
              <w:t xml:space="preserve"> such as the mean, standard deviation, maximum, minimum,</w:t>
            </w:r>
            <w:r w:rsidR="008A3F3E" w:rsidRPr="00D57CD3">
              <w:rPr>
                <w:noProof/>
                <w:lang w:val="en-GB"/>
              </w:rPr>
              <w:t xml:space="preserve"> etc. We will also have to round </w:t>
            </w:r>
            <w:r w:rsidR="00151600" w:rsidRPr="00B46032">
              <w:rPr>
                <w:noProof/>
                <w:lang w:val="en-GB"/>
              </w:rPr>
              <w:t xml:space="preserve">off </w:t>
            </w:r>
            <w:r w:rsidR="008A3F3E" w:rsidRPr="00D57CD3">
              <w:rPr>
                <w:noProof/>
                <w:lang w:val="en-GB"/>
              </w:rPr>
              <w:t xml:space="preserve">all these </w:t>
            </w:r>
            <w:r w:rsidR="000A4045" w:rsidRPr="00D57CD3">
              <w:rPr>
                <w:noProof/>
                <w:lang w:val="en-GB"/>
              </w:rPr>
              <w:t>statistics to 2 decimal digits.</w:t>
            </w:r>
          </w:p>
          <w:p w14:paraId="267FFF13" w14:textId="64648230" w:rsidR="007F162D" w:rsidRPr="00D57CD3" w:rsidRDefault="0031483B" w:rsidP="005B420D">
            <w:pPr>
              <w:pStyle w:val="Figure-Image-Upper"/>
              <w:rPr>
                <w:lang w:val="en-GB"/>
              </w:rPr>
            </w:pPr>
            <w:r w:rsidRPr="00D57CD3">
              <w:drawing>
                <wp:inline distT="0" distB="0" distL="0" distR="0" wp14:anchorId="7EE363D8" wp14:editId="20A3C458">
                  <wp:extent cx="5580000" cy="2455650"/>
                  <wp:effectExtent l="19050" t="19050" r="20955" b="209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2354" t="24113" r="2739" b="15033"/>
                          <a:stretch/>
                        </pic:blipFill>
                        <pic:spPr bwMode="auto">
                          <a:xfrm>
                            <a:off x="0" y="0"/>
                            <a:ext cx="5580000" cy="2455650"/>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17693D64" w14:textId="364BD285" w:rsidR="007F162D" w:rsidRPr="00D57CD3" w:rsidRDefault="007F162D" w:rsidP="005B420D">
            <w:pPr>
              <w:pStyle w:val="Caption"/>
              <w:rPr>
                <w:lang w:val="en-GB"/>
              </w:rPr>
            </w:pPr>
            <w:r w:rsidRPr="00D57CD3">
              <w:rPr>
                <w:lang w:val="en-GB"/>
              </w:rPr>
              <w:t>Figure 3.</w:t>
            </w:r>
            <w:r w:rsidRPr="00D57CD3">
              <w:rPr>
                <w:lang w:val="en-GB"/>
              </w:rPr>
              <w:fldChar w:fldCharType="begin"/>
            </w:r>
            <w:r w:rsidRPr="00D57CD3">
              <w:rPr>
                <w:lang w:val="en-GB"/>
              </w:rPr>
              <w:instrText xml:space="preserve"> SEQ Figure \* ARABIC </w:instrText>
            </w:r>
            <w:r w:rsidRPr="00D57CD3">
              <w:rPr>
                <w:lang w:val="en-GB"/>
              </w:rPr>
              <w:fldChar w:fldCharType="separate"/>
            </w:r>
            <w:r w:rsidR="003F7CAB" w:rsidRPr="00D57CD3">
              <w:rPr>
                <w:lang w:val="en-GB"/>
              </w:rPr>
              <w:t>22</w:t>
            </w:r>
            <w:r w:rsidRPr="00D57CD3">
              <w:rPr>
                <w:lang w:val="en-GB"/>
              </w:rPr>
              <w:fldChar w:fldCharType="end"/>
            </w:r>
            <w:r w:rsidRPr="00D57CD3">
              <w:rPr>
                <w:lang w:val="en-GB"/>
              </w:rPr>
              <w:t xml:space="preserve"> </w:t>
            </w:r>
            <w:r w:rsidR="000C7D03" w:rsidRPr="00D57CD3">
              <w:rPr>
                <w:lang w:val="en-GB"/>
              </w:rPr>
              <w:t>Calculate</w:t>
            </w:r>
            <w:r w:rsidRPr="00D57CD3">
              <w:rPr>
                <w:lang w:val="en-GB"/>
              </w:rPr>
              <w:t xml:space="preserve"> Column </w:t>
            </w:r>
            <w:r w:rsidR="00560666" w:rsidRPr="00D57CD3">
              <w:rPr>
                <w:lang w:val="en-GB"/>
              </w:rPr>
              <w:t xml:space="preserve">Statistics of </w:t>
            </w:r>
            <w:r w:rsidRPr="00D57CD3">
              <w:rPr>
                <w:lang w:val="en-GB"/>
              </w:rPr>
              <w:t>a NumPy Array</w:t>
            </w:r>
          </w:p>
          <w:p w14:paraId="1C87E0B6" w14:textId="66313CF5" w:rsidR="00AF6405" w:rsidRPr="00D57CD3" w:rsidRDefault="00125532" w:rsidP="005B420D">
            <w:pPr>
              <w:pStyle w:val="BodyText"/>
              <w:rPr>
                <w:noProof/>
                <w:lang w:val="en-GB"/>
              </w:rPr>
            </w:pPr>
            <w:r w:rsidRPr="00D57CD3">
              <w:rPr>
                <w:noProof/>
                <w:lang w:val="en-GB"/>
              </w:rPr>
              <w:t>For the</w:t>
            </w:r>
            <w:r w:rsidR="00295054" w:rsidRPr="00D57CD3">
              <w:rPr>
                <w:noProof/>
                <w:lang w:val="en-GB"/>
              </w:rPr>
              <w:t xml:space="preserve"> </w:t>
            </w:r>
            <w:r w:rsidR="000857CC" w:rsidRPr="00D57CD3">
              <w:rPr>
                <w:noProof/>
                <w:lang w:val="en-GB"/>
              </w:rPr>
              <w:t xml:space="preserve">statistical functions in NumPy, we </w:t>
            </w:r>
            <w:r w:rsidR="00B00780" w:rsidRPr="00D57CD3">
              <w:rPr>
                <w:noProof/>
                <w:lang w:val="en-GB"/>
              </w:rPr>
              <w:t xml:space="preserve">usually </w:t>
            </w:r>
            <w:r w:rsidR="003C5435" w:rsidRPr="00D57CD3">
              <w:rPr>
                <w:noProof/>
                <w:lang w:val="en-GB"/>
              </w:rPr>
              <w:t xml:space="preserve">need to specify the </w:t>
            </w:r>
            <w:r w:rsidR="003C5435" w:rsidRPr="00D031D8">
              <w:rPr>
                <w:rFonts w:ascii="Consolas" w:hAnsi="Consolas"/>
                <w:noProof/>
                <w:lang w:val="en-GB"/>
              </w:rPr>
              <w:t>axis</w:t>
            </w:r>
            <w:r w:rsidR="003C5435" w:rsidRPr="00D57CD3">
              <w:rPr>
                <w:noProof/>
                <w:lang w:val="en-GB"/>
              </w:rPr>
              <w:t xml:space="preserve"> </w:t>
            </w:r>
            <w:r w:rsidR="00D031D8">
              <w:rPr>
                <w:noProof/>
                <w:lang w:val="en-GB"/>
              </w:rPr>
              <w:t>argument in it</w:t>
            </w:r>
            <w:r w:rsidR="00AF6405" w:rsidRPr="00D57CD3">
              <w:rPr>
                <w:noProof/>
                <w:lang w:val="en-GB"/>
              </w:rPr>
              <w:t>.</w:t>
            </w:r>
            <w:r w:rsidR="009100EB" w:rsidRPr="00D57CD3">
              <w:rPr>
                <w:noProof/>
                <w:lang w:val="en-GB"/>
              </w:rPr>
              <w:t xml:space="preserve"> If </w:t>
            </w:r>
            <w:r w:rsidR="009100EB" w:rsidRPr="00D57CD3">
              <w:rPr>
                <w:rFonts w:ascii="Consolas" w:hAnsi="Consolas"/>
                <w:noProof/>
                <w:lang w:val="en-GB"/>
              </w:rPr>
              <w:t>axis = 0</w:t>
            </w:r>
            <w:r w:rsidR="009100EB" w:rsidRPr="00D57CD3">
              <w:rPr>
                <w:noProof/>
                <w:lang w:val="en-GB"/>
              </w:rPr>
              <w:t xml:space="preserve">, the </w:t>
            </w:r>
            <w:r w:rsidR="00903119" w:rsidRPr="00D57CD3">
              <w:rPr>
                <w:noProof/>
                <w:lang w:val="en-GB"/>
              </w:rPr>
              <w:t xml:space="preserve">column </w:t>
            </w:r>
            <w:r w:rsidR="009100EB" w:rsidRPr="00D57CD3">
              <w:rPr>
                <w:noProof/>
                <w:lang w:val="en-GB"/>
              </w:rPr>
              <w:t>statistics will be calculated</w:t>
            </w:r>
            <w:r w:rsidR="00903119" w:rsidRPr="00D57CD3">
              <w:rPr>
                <w:noProof/>
                <w:lang w:val="en-GB"/>
              </w:rPr>
              <w:t xml:space="preserve">. If, however, </w:t>
            </w:r>
            <w:r w:rsidR="00903119" w:rsidRPr="00D57CD3">
              <w:rPr>
                <w:rFonts w:ascii="Consolas" w:hAnsi="Consolas"/>
                <w:noProof/>
                <w:lang w:val="en-GB"/>
              </w:rPr>
              <w:t>axis = 1</w:t>
            </w:r>
            <w:r w:rsidR="00903119" w:rsidRPr="00D57CD3">
              <w:rPr>
                <w:noProof/>
                <w:lang w:val="en-GB"/>
              </w:rPr>
              <w:t xml:space="preserve">, the </w:t>
            </w:r>
            <w:r w:rsidR="00E73307" w:rsidRPr="00D57CD3">
              <w:rPr>
                <w:noProof/>
                <w:lang w:val="en-GB"/>
              </w:rPr>
              <w:t xml:space="preserve">row </w:t>
            </w:r>
            <w:r w:rsidR="00903119" w:rsidRPr="00D57CD3">
              <w:rPr>
                <w:noProof/>
                <w:lang w:val="en-GB"/>
              </w:rPr>
              <w:t xml:space="preserve">statistics will be </w:t>
            </w:r>
            <w:r w:rsidR="00E73307" w:rsidRPr="00D57CD3">
              <w:rPr>
                <w:noProof/>
                <w:lang w:val="en-GB"/>
              </w:rPr>
              <w:t>returned to us</w:t>
            </w:r>
            <w:r w:rsidR="006C1EA6" w:rsidRPr="00D57CD3">
              <w:rPr>
                <w:noProof/>
                <w:lang w:val="en-GB"/>
              </w:rPr>
              <w:t xml:space="preserve"> by the functions</w:t>
            </w:r>
            <w:r w:rsidR="00E73307" w:rsidRPr="00D57CD3">
              <w:rPr>
                <w:noProof/>
                <w:lang w:val="en-GB"/>
              </w:rPr>
              <w:t>.</w:t>
            </w:r>
            <w:r w:rsidR="006C1EA6" w:rsidRPr="00D57CD3">
              <w:rPr>
                <w:noProof/>
                <w:lang w:val="en-GB"/>
              </w:rPr>
              <w:t xml:space="preserve"> </w:t>
            </w:r>
            <w:r w:rsidR="00361F1A" w:rsidRPr="00D57CD3">
              <w:rPr>
                <w:noProof/>
                <w:lang w:val="en-GB"/>
              </w:rPr>
              <w:t>Since we inten</w:t>
            </w:r>
            <w:r w:rsidR="00151600" w:rsidRPr="00B46032">
              <w:rPr>
                <w:noProof/>
                <w:lang w:val="en-GB"/>
              </w:rPr>
              <w:t>d</w:t>
            </w:r>
            <w:r w:rsidR="00361F1A" w:rsidRPr="00D57CD3">
              <w:rPr>
                <w:noProof/>
                <w:lang w:val="en-GB"/>
              </w:rPr>
              <w:t xml:space="preserve"> to compute the statistics for </w:t>
            </w:r>
            <w:r w:rsidR="000447FD" w:rsidRPr="00D57CD3">
              <w:rPr>
                <w:noProof/>
                <w:lang w:val="en-GB"/>
              </w:rPr>
              <w:t xml:space="preserve">each </w:t>
            </w:r>
            <w:r w:rsidR="00361F1A" w:rsidRPr="00D57CD3">
              <w:rPr>
                <w:noProof/>
                <w:lang w:val="en-GB"/>
              </w:rPr>
              <w:t>subject</w:t>
            </w:r>
            <w:r w:rsidR="00F11CB7" w:rsidRPr="00D57CD3">
              <w:rPr>
                <w:noProof/>
                <w:lang w:val="en-GB"/>
              </w:rPr>
              <w:t>’</w:t>
            </w:r>
            <w:r w:rsidR="000447FD" w:rsidRPr="00D57CD3">
              <w:rPr>
                <w:noProof/>
                <w:lang w:val="en-GB"/>
              </w:rPr>
              <w:t>s</w:t>
            </w:r>
            <w:r w:rsidR="00F11CB7" w:rsidRPr="00D57CD3">
              <w:rPr>
                <w:noProof/>
                <w:lang w:val="en-GB"/>
              </w:rPr>
              <w:t xml:space="preserve"> data</w:t>
            </w:r>
            <w:r w:rsidR="00361F1A" w:rsidRPr="00D57CD3">
              <w:rPr>
                <w:noProof/>
                <w:lang w:val="en-GB"/>
              </w:rPr>
              <w:t xml:space="preserve">, </w:t>
            </w:r>
            <w:r w:rsidR="000447FD" w:rsidRPr="00D57CD3">
              <w:rPr>
                <w:noProof/>
                <w:lang w:val="en-GB"/>
              </w:rPr>
              <w:t xml:space="preserve">which are recorded in the columns of </w:t>
            </w:r>
            <w:r w:rsidR="00431782" w:rsidRPr="00D57CD3">
              <w:rPr>
                <w:rFonts w:ascii="Consolas" w:hAnsi="Consolas"/>
                <w:noProof/>
                <w:lang w:val="en-GB"/>
              </w:rPr>
              <w:t>exam_scores</w:t>
            </w:r>
            <w:r w:rsidR="000447FD" w:rsidRPr="00D57CD3">
              <w:rPr>
                <w:noProof/>
                <w:lang w:val="en-GB"/>
              </w:rPr>
              <w:t xml:space="preserve">, we shall </w:t>
            </w:r>
            <w:r w:rsidR="00431782" w:rsidRPr="00D57CD3">
              <w:rPr>
                <w:noProof/>
                <w:lang w:val="en-GB"/>
              </w:rPr>
              <w:t xml:space="preserve">specify </w:t>
            </w:r>
            <w:r w:rsidR="00431782" w:rsidRPr="00D57CD3">
              <w:rPr>
                <w:rFonts w:ascii="Consolas" w:hAnsi="Consolas"/>
                <w:noProof/>
                <w:lang w:val="en-GB"/>
              </w:rPr>
              <w:t>axis = 0</w:t>
            </w:r>
            <w:r w:rsidR="00431782" w:rsidRPr="00D57CD3">
              <w:rPr>
                <w:noProof/>
                <w:lang w:val="en-GB"/>
              </w:rPr>
              <w:t xml:space="preserve"> in this case.</w:t>
            </w:r>
          </w:p>
          <w:p w14:paraId="19F3DA0C" w14:textId="46F2BAED" w:rsidR="007F162D" w:rsidRPr="00D57CD3" w:rsidRDefault="006C1EA6" w:rsidP="005B420D">
            <w:pPr>
              <w:pStyle w:val="BodyText"/>
              <w:rPr>
                <w:noProof/>
                <w:lang w:val="en-GB"/>
              </w:rPr>
            </w:pPr>
            <w:r w:rsidRPr="00D57CD3">
              <w:rPr>
                <w:noProof/>
                <w:lang w:val="en-GB"/>
              </w:rPr>
              <w:t xml:space="preserve">For the </w:t>
            </w:r>
            <w:r w:rsidRPr="00D57CD3">
              <w:rPr>
                <w:rFonts w:ascii="Consolas" w:hAnsi="Consolas"/>
                <w:noProof/>
                <w:lang w:val="en-GB"/>
              </w:rPr>
              <w:t>round()</w:t>
            </w:r>
            <w:r w:rsidRPr="00D57CD3">
              <w:rPr>
                <w:noProof/>
                <w:lang w:val="en-GB"/>
              </w:rPr>
              <w:t xml:space="preserve"> function, we specify the argument</w:t>
            </w:r>
            <w:r w:rsidR="00980344" w:rsidRPr="00D57CD3">
              <w:rPr>
                <w:noProof/>
                <w:lang w:val="en-GB"/>
              </w:rPr>
              <w:t xml:space="preserve"> named</w:t>
            </w:r>
            <w:r w:rsidRPr="00D57CD3">
              <w:rPr>
                <w:noProof/>
                <w:lang w:val="en-GB"/>
              </w:rPr>
              <w:t xml:space="preserve"> </w:t>
            </w:r>
            <w:r w:rsidRPr="00D57CD3">
              <w:rPr>
                <w:rFonts w:ascii="Consolas" w:hAnsi="Consolas"/>
                <w:noProof/>
                <w:lang w:val="en-GB"/>
              </w:rPr>
              <w:t>decimals</w:t>
            </w:r>
            <w:r w:rsidR="00D1734A" w:rsidRPr="00D57CD3">
              <w:rPr>
                <w:noProof/>
                <w:lang w:val="en-GB"/>
              </w:rPr>
              <w:t xml:space="preserve"> to 2. </w:t>
            </w:r>
            <w:r w:rsidR="00A261A5" w:rsidRPr="00D57CD3">
              <w:rPr>
                <w:noProof/>
                <w:lang w:val="en-GB"/>
              </w:rPr>
              <w:t>Recall from Chapter 3 of Study Unit 2 that it is a good programming habit to specify the argument</w:t>
            </w:r>
            <w:r w:rsidR="00786069" w:rsidRPr="00D57CD3">
              <w:rPr>
                <w:noProof/>
                <w:lang w:val="en-GB"/>
              </w:rPr>
              <w:t xml:space="preserve"> name</w:t>
            </w:r>
            <w:r w:rsidR="00A261A5" w:rsidRPr="00D57CD3">
              <w:rPr>
                <w:noProof/>
                <w:lang w:val="en-GB"/>
              </w:rPr>
              <w:t xml:space="preserve">s of a function explicitly </w:t>
            </w:r>
            <w:r w:rsidR="00FA5B37" w:rsidRPr="00D57CD3">
              <w:rPr>
                <w:noProof/>
                <w:lang w:val="en-GB"/>
              </w:rPr>
              <w:t xml:space="preserve">when </w:t>
            </w:r>
            <w:r w:rsidR="00A261A5" w:rsidRPr="00D57CD3">
              <w:rPr>
                <w:noProof/>
                <w:lang w:val="en-GB"/>
              </w:rPr>
              <w:t>assign</w:t>
            </w:r>
            <w:r w:rsidR="00FA5B37" w:rsidRPr="00D57CD3">
              <w:rPr>
                <w:noProof/>
                <w:lang w:val="en-GB"/>
              </w:rPr>
              <w:t>ing</w:t>
            </w:r>
            <w:r w:rsidR="00A261A5" w:rsidRPr="00D57CD3">
              <w:rPr>
                <w:noProof/>
                <w:lang w:val="en-GB"/>
              </w:rPr>
              <w:t xml:space="preserve"> a value to it</w:t>
            </w:r>
            <w:r w:rsidR="00FA5B37" w:rsidRPr="00D57CD3">
              <w:rPr>
                <w:noProof/>
                <w:lang w:val="en-GB"/>
              </w:rPr>
              <w:t>.</w:t>
            </w:r>
            <w:r w:rsidR="00A261A5" w:rsidRPr="00D57CD3">
              <w:rPr>
                <w:noProof/>
                <w:lang w:val="en-GB"/>
              </w:rPr>
              <w:t xml:space="preserve"> </w:t>
            </w:r>
            <w:r w:rsidR="009F222C" w:rsidRPr="00D57CD3">
              <w:rPr>
                <w:noProof/>
                <w:lang w:val="en-GB"/>
              </w:rPr>
              <w:t xml:space="preserve">It is </w:t>
            </w:r>
            <w:r w:rsidR="00786069" w:rsidRPr="00D57CD3">
              <w:rPr>
                <w:noProof/>
                <w:lang w:val="en-GB"/>
              </w:rPr>
              <w:t xml:space="preserve">therefore </w:t>
            </w:r>
            <w:r w:rsidR="009F222C" w:rsidRPr="00D57CD3">
              <w:rPr>
                <w:noProof/>
                <w:lang w:val="en-GB"/>
              </w:rPr>
              <w:t xml:space="preserve">important to </w:t>
            </w:r>
            <w:r w:rsidR="008F6467" w:rsidRPr="00D57CD3">
              <w:rPr>
                <w:noProof/>
                <w:lang w:val="en-GB"/>
              </w:rPr>
              <w:t xml:space="preserve">always </w:t>
            </w:r>
            <w:r w:rsidR="009F222C" w:rsidRPr="00D57CD3">
              <w:rPr>
                <w:noProof/>
                <w:lang w:val="en-GB"/>
              </w:rPr>
              <w:t xml:space="preserve">check </w:t>
            </w:r>
            <w:r w:rsidR="004B5023" w:rsidRPr="00D57CD3">
              <w:rPr>
                <w:noProof/>
                <w:lang w:val="en-GB"/>
              </w:rPr>
              <w:t xml:space="preserve">the available </w:t>
            </w:r>
            <w:r w:rsidR="008F6467" w:rsidRPr="00D57CD3">
              <w:rPr>
                <w:noProof/>
                <w:lang w:val="en-GB"/>
              </w:rPr>
              <w:t xml:space="preserve">arguments </w:t>
            </w:r>
            <w:r w:rsidR="004B5023" w:rsidRPr="00D57CD3">
              <w:rPr>
                <w:noProof/>
                <w:lang w:val="en-GB"/>
              </w:rPr>
              <w:t xml:space="preserve">of a </w:t>
            </w:r>
            <w:r w:rsidR="008F6467" w:rsidRPr="00D57CD3">
              <w:rPr>
                <w:noProof/>
                <w:lang w:val="en-GB"/>
              </w:rPr>
              <w:t>function</w:t>
            </w:r>
            <w:r w:rsidR="004B5023" w:rsidRPr="00D57CD3">
              <w:rPr>
                <w:noProof/>
                <w:lang w:val="en-GB"/>
              </w:rPr>
              <w:t xml:space="preserve"> carefully before us</w:t>
            </w:r>
            <w:r w:rsidR="005948CE" w:rsidRPr="00D57CD3">
              <w:rPr>
                <w:noProof/>
                <w:lang w:val="en-GB"/>
              </w:rPr>
              <w:t>ing</w:t>
            </w:r>
            <w:r w:rsidR="004B5023" w:rsidRPr="00D57CD3">
              <w:rPr>
                <w:noProof/>
                <w:lang w:val="en-GB"/>
              </w:rPr>
              <w:t xml:space="preserve"> it in </w:t>
            </w:r>
            <w:r w:rsidR="005948CE" w:rsidRPr="00D57CD3">
              <w:rPr>
                <w:noProof/>
                <w:lang w:val="en-GB"/>
              </w:rPr>
              <w:t>the</w:t>
            </w:r>
            <w:r w:rsidR="004B5023" w:rsidRPr="00D57CD3">
              <w:rPr>
                <w:noProof/>
                <w:lang w:val="en-GB"/>
              </w:rPr>
              <w:t xml:space="preserve"> program</w:t>
            </w:r>
            <w:r w:rsidR="00987EDB" w:rsidRPr="00D57CD3">
              <w:rPr>
                <w:noProof/>
                <w:lang w:val="en-GB"/>
              </w:rPr>
              <w:t>.</w:t>
            </w:r>
          </w:p>
        </w:tc>
      </w:tr>
    </w:tbl>
    <w:p w14:paraId="0B51B2C7" w14:textId="77777777" w:rsidR="005222C5" w:rsidRPr="00DB712D" w:rsidRDefault="005222C5" w:rsidP="005222C5">
      <w:pPr>
        <w:spacing w:before="240" w:after="120"/>
        <w:jc w:val="left"/>
        <w:rPr>
          <w:b/>
          <w:sz w:val="28"/>
        </w:rPr>
      </w:pPr>
      <w:r w:rsidRPr="00DB712D">
        <w:rPr>
          <w:b/>
          <w:sz w:val="28"/>
        </w:rPr>
        <w:t>Read</w:t>
      </w:r>
    </w:p>
    <w:p w14:paraId="584436E3" w14:textId="77777777" w:rsidR="005222C5" w:rsidRPr="00DB712D" w:rsidRDefault="005222C5" w:rsidP="00986E63">
      <w:pPr>
        <w:pStyle w:val="BodyText"/>
      </w:pPr>
      <w:r w:rsidRPr="00DB712D">
        <w:t xml:space="preserve">Refer to the three links below for more details and examples on the functions </w:t>
      </w:r>
      <w:r w:rsidRPr="00DB712D">
        <w:rPr>
          <w:rFonts w:ascii="Consolas" w:hAnsi="Consolas"/>
        </w:rPr>
        <w:t>mean()</w:t>
      </w:r>
      <w:r w:rsidRPr="00DB712D">
        <w:t xml:space="preserve">, </w:t>
      </w:r>
      <w:r w:rsidRPr="00DB712D">
        <w:rPr>
          <w:rFonts w:ascii="Consolas" w:hAnsi="Consolas"/>
        </w:rPr>
        <w:t>median()</w:t>
      </w:r>
      <w:r w:rsidRPr="00DB712D">
        <w:t xml:space="preserve"> and </w:t>
      </w:r>
      <w:r w:rsidRPr="00DB712D">
        <w:rPr>
          <w:rFonts w:ascii="Consolas" w:hAnsi="Consolas"/>
        </w:rPr>
        <w:t>std()</w:t>
      </w:r>
      <w:r w:rsidRPr="00DB712D">
        <w:t xml:space="preserve"> of the NumPy package:</w:t>
      </w:r>
    </w:p>
    <w:p w14:paraId="4BFA7DF4" w14:textId="77777777" w:rsidR="005222C5" w:rsidRPr="00DB712D" w:rsidRDefault="00CD05C7" w:rsidP="005222C5">
      <w:pPr>
        <w:spacing w:before="240" w:after="120"/>
        <w:jc w:val="left"/>
      </w:pPr>
      <w:hyperlink r:id="rId42" w:anchor="numpy.‌mean" w:history="1">
        <w:r w:rsidR="005222C5" w:rsidRPr="00DB712D">
          <w:rPr>
            <w:rStyle w:val="Hyperlink"/>
          </w:rPr>
          <w:t>https://docs.scipy.org/doc/numpy/reference/generated/numpy.mean.html#numpy.‌mean</w:t>
        </w:r>
      </w:hyperlink>
    </w:p>
    <w:p w14:paraId="63BECB29" w14:textId="77777777" w:rsidR="005222C5" w:rsidRPr="00DB712D" w:rsidRDefault="00CD05C7" w:rsidP="005222C5">
      <w:pPr>
        <w:spacing w:before="240" w:after="120"/>
        <w:jc w:val="left"/>
      </w:pPr>
      <w:hyperlink r:id="rId43" w:anchor="numpy.median" w:history="1">
        <w:r w:rsidR="005222C5" w:rsidRPr="00DB712D">
          <w:rPr>
            <w:rStyle w:val="Hyperlink"/>
          </w:rPr>
          <w:t>https://docs.scipy.org/doc/numpy/reference/generated/numpy.median.html#numpy.median</w:t>
        </w:r>
      </w:hyperlink>
    </w:p>
    <w:p w14:paraId="2984D5B6" w14:textId="77777777" w:rsidR="005222C5" w:rsidRPr="00DB712D" w:rsidRDefault="00CD05C7" w:rsidP="005222C5">
      <w:pPr>
        <w:spacing w:before="240" w:after="120"/>
        <w:jc w:val="left"/>
      </w:pPr>
      <w:hyperlink r:id="rId44" w:anchor="numpy.std" w:history="1">
        <w:r w:rsidR="005222C5" w:rsidRPr="00DB712D">
          <w:rPr>
            <w:rStyle w:val="Hyperlink"/>
          </w:rPr>
          <w:t>https://docs.scipy.org/doc/numpy/reference/generated/numpy.std.html#numpy.std</w:t>
        </w:r>
      </w:hyperlink>
    </w:p>
    <w:p w14:paraId="26F6812D" w14:textId="171A9A2B" w:rsidR="00730E28" w:rsidRPr="00D57CD3" w:rsidRDefault="00730E28" w:rsidP="00730E28">
      <w:pPr>
        <w:spacing w:before="240" w:after="120"/>
        <w:jc w:val="left"/>
        <w:rPr>
          <w:b/>
          <w:sz w:val="28"/>
        </w:rPr>
      </w:pPr>
      <w:r w:rsidRPr="00D57CD3">
        <w:rPr>
          <w:b/>
          <w:sz w:val="28"/>
        </w:rPr>
        <w:t>Read</w:t>
      </w:r>
    </w:p>
    <w:p w14:paraId="57256DF9" w14:textId="77777777" w:rsidR="0008215D" w:rsidRDefault="004C4D99" w:rsidP="00D76D2E">
      <w:pPr>
        <w:pStyle w:val="BodyText"/>
        <w:rPr>
          <w:noProof/>
          <w:lang w:val="en-GB"/>
        </w:rPr>
      </w:pPr>
      <w:r w:rsidRPr="00D57CD3">
        <w:rPr>
          <w:noProof/>
          <w:lang w:val="en-GB"/>
        </w:rPr>
        <w:t xml:space="preserve">Refer to the link below for more details and examples </w:t>
      </w:r>
      <w:r w:rsidR="00E34F7C" w:rsidRPr="00D57CD3">
        <w:rPr>
          <w:noProof/>
          <w:lang w:val="en-GB"/>
        </w:rPr>
        <w:t xml:space="preserve">of functions provided by </w:t>
      </w:r>
      <w:r w:rsidRPr="00D57CD3">
        <w:rPr>
          <w:noProof/>
          <w:lang w:val="en-GB"/>
        </w:rPr>
        <w:t xml:space="preserve">the </w:t>
      </w:r>
      <w:r w:rsidR="00E34F7C" w:rsidRPr="00D57CD3">
        <w:rPr>
          <w:noProof/>
          <w:lang w:val="en-GB"/>
        </w:rPr>
        <w:t>N</w:t>
      </w:r>
      <w:r w:rsidRPr="00D57CD3">
        <w:rPr>
          <w:noProof/>
          <w:lang w:val="en-GB"/>
        </w:rPr>
        <w:t>um</w:t>
      </w:r>
      <w:r w:rsidR="00E34F7C" w:rsidRPr="00D57CD3">
        <w:rPr>
          <w:noProof/>
          <w:lang w:val="en-GB"/>
        </w:rPr>
        <w:t>P</w:t>
      </w:r>
      <w:r w:rsidRPr="00D57CD3">
        <w:rPr>
          <w:noProof/>
          <w:lang w:val="en-GB"/>
        </w:rPr>
        <w:t>y package:</w:t>
      </w:r>
      <w:r w:rsidR="00191E1C" w:rsidRPr="00D57CD3">
        <w:rPr>
          <w:noProof/>
          <w:lang w:val="en-GB"/>
        </w:rPr>
        <w:t xml:space="preserve"> </w:t>
      </w:r>
    </w:p>
    <w:p w14:paraId="57F8CC76" w14:textId="29CA7634" w:rsidR="00400BEC" w:rsidRPr="00D57CD3" w:rsidRDefault="00CD05C7" w:rsidP="00D76D2E">
      <w:pPr>
        <w:pStyle w:val="BodyText"/>
        <w:rPr>
          <w:noProof/>
          <w:lang w:val="en-GB"/>
        </w:rPr>
      </w:pPr>
      <w:hyperlink r:id="rId45" w:history="1">
        <w:r w:rsidR="00E34F7C" w:rsidRPr="00D57CD3">
          <w:rPr>
            <w:rStyle w:val="Hyperlink"/>
            <w:noProof/>
            <w:lang w:val="en-GB"/>
          </w:rPr>
          <w:t>https://www.geeksforgeeks.org/numpy-ndarray/</w:t>
        </w:r>
      </w:hyperlink>
      <w:r w:rsidR="00400BEC" w:rsidRPr="00D57CD3">
        <w:rPr>
          <w:noProof/>
          <w:lang w:val="en-GB"/>
        </w:rPr>
        <w:br w:type="page"/>
      </w:r>
    </w:p>
    <w:p w14:paraId="41654A85" w14:textId="16880B4E" w:rsidR="00400BEC" w:rsidRDefault="00400BEC" w:rsidP="00B5778D">
      <w:pPr>
        <w:pStyle w:val="Heading2"/>
        <w:rPr>
          <w:noProof/>
          <w:lang w:val="en-GB"/>
        </w:rPr>
      </w:pPr>
      <w:r w:rsidRPr="00D57CD3">
        <w:rPr>
          <w:noProof/>
          <w:lang w:val="en-GB"/>
        </w:rPr>
        <w:lastRenderedPageBreak/>
        <w:t xml:space="preserve">Chapter 3 </w:t>
      </w:r>
      <w:r w:rsidR="004E4A78" w:rsidRPr="00D57CD3">
        <w:rPr>
          <w:noProof/>
          <w:lang w:val="en-GB"/>
        </w:rPr>
        <w:t>Plotting with Matplotlib</w:t>
      </w:r>
      <w:r w:rsidR="008A390D">
        <w:rPr>
          <w:noProof/>
          <w:lang w:val="en-GB"/>
        </w:rPr>
        <w:t>.</w:t>
      </w:r>
    </w:p>
    <w:p w14:paraId="7C267C5C" w14:textId="0071BD78" w:rsidR="008A390D" w:rsidRPr="008A390D" w:rsidRDefault="008A390D" w:rsidP="008A390D">
      <w:pPr>
        <w:pStyle w:val="BodyText"/>
        <w:rPr>
          <w:lang w:val="en-GB"/>
        </w:rPr>
      </w:pPr>
      <w:r>
        <w:rPr>
          <w:lang w:val="en-GB"/>
        </w:rPr>
        <w:t xml:space="preserve">Lesson Recording - </w:t>
      </w:r>
      <w:r w:rsidRPr="008A390D">
        <w:rPr>
          <w:lang w:val="en-GB"/>
        </w:rPr>
        <w:t>Plotting with matplotlib</w:t>
      </w:r>
    </w:p>
    <w:p w14:paraId="6826A8FF" w14:textId="443A9CF3" w:rsidR="00C42FC2" w:rsidRPr="00D57CD3" w:rsidRDefault="004E4A78" w:rsidP="00151600">
      <w:pPr>
        <w:pStyle w:val="Heading3"/>
        <w:tabs>
          <w:tab w:val="left" w:pos="709"/>
        </w:tabs>
        <w:rPr>
          <w:noProof/>
          <w:lang w:val="en-GB"/>
        </w:rPr>
      </w:pPr>
      <w:r w:rsidRPr="00D57CD3">
        <w:rPr>
          <w:noProof/>
          <w:lang w:val="en-GB"/>
        </w:rPr>
        <w:t>3</w:t>
      </w:r>
      <w:r w:rsidR="00C42FC2" w:rsidRPr="00D57CD3">
        <w:rPr>
          <w:noProof/>
          <w:lang w:val="en-GB"/>
        </w:rPr>
        <w:t>.1</w:t>
      </w:r>
      <w:r w:rsidR="00C42FC2" w:rsidRPr="00D57CD3">
        <w:rPr>
          <w:noProof/>
          <w:lang w:val="en-GB"/>
        </w:rPr>
        <w:tab/>
      </w:r>
      <w:r w:rsidRPr="00D57CD3">
        <w:rPr>
          <w:noProof/>
          <w:lang w:val="en-GB"/>
        </w:rPr>
        <w:t>Basic Plotting with Matplotlib</w:t>
      </w:r>
    </w:p>
    <w:p w14:paraId="1A070483" w14:textId="0E3037EC" w:rsidR="00E300B2" w:rsidRPr="00D57CD3" w:rsidRDefault="00D46AA6" w:rsidP="00B0652B">
      <w:pPr>
        <w:pStyle w:val="BodyText"/>
        <w:rPr>
          <w:noProof/>
          <w:lang w:val="en-GB"/>
        </w:rPr>
      </w:pPr>
      <w:r w:rsidRPr="00D57CD3">
        <w:rPr>
          <w:noProof/>
          <w:lang w:val="en-GB"/>
        </w:rPr>
        <w:t>In t</w:t>
      </w:r>
      <w:r w:rsidR="0027515C" w:rsidRPr="00D57CD3">
        <w:rPr>
          <w:noProof/>
          <w:lang w:val="en-GB"/>
        </w:rPr>
        <w:t>his chapter</w:t>
      </w:r>
      <w:r w:rsidRPr="00D57CD3">
        <w:rPr>
          <w:noProof/>
          <w:lang w:val="en-GB"/>
        </w:rPr>
        <w:t xml:space="preserve">, we will introduce some basic </w:t>
      </w:r>
      <w:r w:rsidR="00876C90" w:rsidRPr="00D57CD3">
        <w:rPr>
          <w:noProof/>
          <w:lang w:val="en-GB"/>
        </w:rPr>
        <w:t xml:space="preserve">features of </w:t>
      </w:r>
      <w:r w:rsidR="0027515C" w:rsidRPr="00D57CD3">
        <w:rPr>
          <w:noProof/>
          <w:lang w:val="en-GB"/>
        </w:rPr>
        <w:t>data visualisation</w:t>
      </w:r>
      <w:r w:rsidR="00876C90" w:rsidRPr="00D57CD3">
        <w:rPr>
          <w:noProof/>
          <w:lang w:val="en-GB"/>
        </w:rPr>
        <w:t xml:space="preserve"> in Python</w:t>
      </w:r>
      <w:r w:rsidR="0027515C" w:rsidRPr="00D57CD3">
        <w:rPr>
          <w:noProof/>
          <w:lang w:val="en-GB"/>
        </w:rPr>
        <w:t xml:space="preserve">. The </w:t>
      </w:r>
      <w:r w:rsidR="00876C90" w:rsidRPr="00D57CD3">
        <w:rPr>
          <w:noProof/>
          <w:lang w:val="en-GB"/>
        </w:rPr>
        <w:t xml:space="preserve">most common </w:t>
      </w:r>
      <w:r w:rsidR="0027515C" w:rsidRPr="00D57CD3">
        <w:rPr>
          <w:noProof/>
          <w:lang w:val="en-GB"/>
        </w:rPr>
        <w:t xml:space="preserve">visualisation package </w:t>
      </w:r>
      <w:r w:rsidR="00922443" w:rsidRPr="00D57CD3">
        <w:rPr>
          <w:noProof/>
          <w:lang w:val="en-GB"/>
        </w:rPr>
        <w:t xml:space="preserve">here </w:t>
      </w:r>
      <w:r w:rsidR="0027515C" w:rsidRPr="00D57CD3">
        <w:rPr>
          <w:noProof/>
          <w:lang w:val="en-GB"/>
        </w:rPr>
        <w:t xml:space="preserve">is </w:t>
      </w:r>
      <w:r w:rsidR="00FF03C9" w:rsidRPr="00D57CD3">
        <w:rPr>
          <w:noProof/>
          <w:lang w:val="en-GB"/>
        </w:rPr>
        <w:t>“</w:t>
      </w:r>
      <w:r w:rsidR="0027515C" w:rsidRPr="00D57CD3">
        <w:rPr>
          <w:noProof/>
          <w:lang w:val="en-GB"/>
        </w:rPr>
        <w:t>matplotlib</w:t>
      </w:r>
      <w:r w:rsidR="00FF03C9" w:rsidRPr="00D57CD3">
        <w:rPr>
          <w:noProof/>
          <w:lang w:val="en-GB"/>
        </w:rPr>
        <w:t>”</w:t>
      </w:r>
      <w:r w:rsidR="0009639A" w:rsidRPr="00D57CD3">
        <w:rPr>
          <w:noProof/>
          <w:lang w:val="en-GB"/>
        </w:rPr>
        <w:t>. Its</w:t>
      </w:r>
      <w:r w:rsidR="0027515C" w:rsidRPr="00D57CD3">
        <w:rPr>
          <w:noProof/>
          <w:lang w:val="en-GB"/>
        </w:rPr>
        <w:t xml:space="preserve"> sub</w:t>
      </w:r>
      <w:r w:rsidR="00922443" w:rsidRPr="00D57CD3">
        <w:rPr>
          <w:noProof/>
          <w:lang w:val="en-GB"/>
        </w:rPr>
        <w:t>-</w:t>
      </w:r>
      <w:r w:rsidR="0027515C" w:rsidRPr="00D57CD3">
        <w:rPr>
          <w:noProof/>
          <w:lang w:val="en-GB"/>
        </w:rPr>
        <w:t>package</w:t>
      </w:r>
      <w:r w:rsidR="00922443" w:rsidRPr="00D57CD3">
        <w:rPr>
          <w:noProof/>
          <w:lang w:val="en-GB"/>
        </w:rPr>
        <w:t xml:space="preserve"> named </w:t>
      </w:r>
      <w:r w:rsidR="00FF03C9" w:rsidRPr="00D57CD3">
        <w:rPr>
          <w:noProof/>
          <w:lang w:val="en-GB"/>
        </w:rPr>
        <w:t>“</w:t>
      </w:r>
      <w:r w:rsidR="00922443" w:rsidRPr="00D57CD3">
        <w:rPr>
          <w:noProof/>
          <w:lang w:val="en-GB"/>
        </w:rPr>
        <w:t>pyplot</w:t>
      </w:r>
      <w:r w:rsidR="00FF03C9" w:rsidRPr="00D57CD3">
        <w:rPr>
          <w:noProof/>
          <w:lang w:val="en-GB"/>
        </w:rPr>
        <w:t>”</w:t>
      </w:r>
      <w:r w:rsidR="0009639A" w:rsidRPr="00D57CD3">
        <w:rPr>
          <w:noProof/>
          <w:lang w:val="en-GB"/>
        </w:rPr>
        <w:t xml:space="preserve"> contains all the </w:t>
      </w:r>
      <w:r w:rsidR="00791CB6" w:rsidRPr="00D57CD3">
        <w:rPr>
          <w:noProof/>
          <w:lang w:val="en-GB"/>
        </w:rPr>
        <w:t>functions that we need in this Chapter</w:t>
      </w:r>
      <w:r w:rsidR="0027515C" w:rsidRPr="00D57CD3">
        <w:rPr>
          <w:noProof/>
          <w:lang w:val="en-GB"/>
        </w:rPr>
        <w:t>.</w:t>
      </w:r>
    </w:p>
    <w:p w14:paraId="02DADF5B" w14:textId="2DE56634" w:rsidR="005F02FD" w:rsidRPr="00D57CD3" w:rsidRDefault="005F02FD" w:rsidP="005F02FD">
      <w:pPr>
        <w:pStyle w:val="BodyText"/>
        <w:rPr>
          <w:noProof/>
          <w:lang w:val="en-GB"/>
        </w:rPr>
      </w:pPr>
      <w:r w:rsidRPr="00D57CD3">
        <w:rPr>
          <w:noProof/>
          <w:lang w:val="en-GB"/>
        </w:rPr>
        <w:t>To import the sub</w:t>
      </w:r>
      <w:r w:rsidR="002D3053" w:rsidRPr="00D57CD3">
        <w:rPr>
          <w:noProof/>
          <w:lang w:val="en-GB"/>
        </w:rPr>
        <w:t>-</w:t>
      </w:r>
      <w:r w:rsidRPr="00D57CD3">
        <w:rPr>
          <w:noProof/>
          <w:lang w:val="en-GB"/>
        </w:rPr>
        <w:t xml:space="preserve">package </w:t>
      </w:r>
      <w:r w:rsidR="00FF03C9" w:rsidRPr="00D57CD3">
        <w:rPr>
          <w:noProof/>
          <w:lang w:val="en-GB"/>
        </w:rPr>
        <w:t>“</w:t>
      </w:r>
      <w:r w:rsidRPr="00D57CD3">
        <w:rPr>
          <w:noProof/>
          <w:lang w:val="en-GB"/>
        </w:rPr>
        <w:t>matplotlib.pyplot</w:t>
      </w:r>
      <w:r w:rsidR="00FF03C9" w:rsidRPr="00D57CD3">
        <w:rPr>
          <w:noProof/>
          <w:lang w:val="en-GB"/>
        </w:rPr>
        <w:t>”</w:t>
      </w:r>
      <w:r w:rsidRPr="00D57CD3">
        <w:rPr>
          <w:noProof/>
          <w:lang w:val="en-GB"/>
        </w:rPr>
        <w:t>, we can use the following syntax: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5F02FD" w:rsidRPr="002E7FF5" w14:paraId="112697A1" w14:textId="77777777" w:rsidTr="0094681F">
        <w:tc>
          <w:tcPr>
            <w:tcW w:w="9017" w:type="dxa"/>
            <w:shd w:val="clear" w:color="auto" w:fill="D9D9D9" w:themeFill="background1" w:themeFillShade="D9"/>
            <w:vAlign w:val="center"/>
          </w:tcPr>
          <w:p w14:paraId="21B75437" w14:textId="77777777" w:rsidR="005F02FD" w:rsidRPr="00D57CD3" w:rsidRDefault="005F02FD" w:rsidP="0094681F">
            <w:pPr>
              <w:pStyle w:val="Code"/>
              <w:tabs>
                <w:tab w:val="left" w:pos="6557"/>
              </w:tabs>
              <w:ind w:left="33"/>
              <w:rPr>
                <w:noProof/>
                <w:lang w:val="en-GB"/>
              </w:rPr>
            </w:pPr>
            <w:r w:rsidRPr="00D57CD3">
              <w:rPr>
                <w:noProof/>
                <w:color w:val="auto"/>
                <w:lang w:val="en-GB"/>
              </w:rPr>
              <w:t xml:space="preserve">import </w:t>
            </w:r>
            <w:r w:rsidRPr="00D57CD3">
              <w:rPr>
                <w:noProof/>
                <w:color w:val="5F497A" w:themeColor="accent4" w:themeShade="BF"/>
                <w:lang w:val="en-GB"/>
              </w:rPr>
              <w:t>matplotlib.pyplot</w:t>
            </w:r>
            <w:r w:rsidRPr="00D57CD3">
              <w:rPr>
                <w:noProof/>
                <w:color w:val="auto"/>
                <w:lang w:val="en-GB"/>
              </w:rPr>
              <w:t xml:space="preserve"> as </w:t>
            </w:r>
            <w:r w:rsidRPr="00D57CD3">
              <w:rPr>
                <w:noProof/>
                <w:color w:val="5F497A" w:themeColor="accent4" w:themeShade="BF"/>
                <w:lang w:val="en-GB"/>
              </w:rPr>
              <w:t>plt</w:t>
            </w:r>
          </w:p>
        </w:tc>
      </w:tr>
    </w:tbl>
    <w:p w14:paraId="1093B736" w14:textId="6BACB8CC" w:rsidR="005F02FD" w:rsidRPr="00732EC2" w:rsidRDefault="0091049E" w:rsidP="004D730F">
      <w:pPr>
        <w:pStyle w:val="BodyText"/>
        <w:rPr>
          <w:noProof/>
          <w:lang w:val="en-GB"/>
        </w:rPr>
      </w:pPr>
      <w:r w:rsidRPr="00732EC2">
        <w:rPr>
          <w:noProof/>
          <w:lang w:val="en-GB"/>
        </w:rPr>
        <w:t>We use t</w:t>
      </w:r>
      <w:r w:rsidR="005F02FD" w:rsidRPr="00732EC2">
        <w:rPr>
          <w:noProof/>
          <w:lang w:val="en-GB"/>
        </w:rPr>
        <w:t xml:space="preserve">he </w:t>
      </w:r>
      <w:r w:rsidR="00BE348A" w:rsidRPr="00732EC2">
        <w:rPr>
          <w:noProof/>
          <w:lang w:val="en-GB"/>
        </w:rPr>
        <w:t xml:space="preserve">alias </w:t>
      </w:r>
      <w:r w:rsidRPr="00732EC2">
        <w:rPr>
          <w:noProof/>
          <w:lang w:val="en-GB"/>
        </w:rPr>
        <w:t>“</w:t>
      </w:r>
      <w:r w:rsidR="00BE348A" w:rsidRPr="00732EC2">
        <w:rPr>
          <w:noProof/>
          <w:lang w:val="en-GB"/>
        </w:rPr>
        <w:t>plt</w:t>
      </w:r>
      <w:r w:rsidRPr="00732EC2">
        <w:rPr>
          <w:noProof/>
          <w:lang w:val="en-GB"/>
        </w:rPr>
        <w:t xml:space="preserve">” </w:t>
      </w:r>
      <w:r w:rsidR="00B42273" w:rsidRPr="00732EC2">
        <w:rPr>
          <w:noProof/>
          <w:lang w:val="en-GB"/>
        </w:rPr>
        <w:t>here</w:t>
      </w:r>
      <w:r w:rsidR="00804A5B" w:rsidRPr="00732EC2">
        <w:rPr>
          <w:noProof/>
          <w:lang w:val="en-GB"/>
        </w:rPr>
        <w:t>, which is also commonly found in literatures and websites</w:t>
      </w:r>
      <w:r w:rsidR="003658CB" w:rsidRPr="00732EC2">
        <w:rPr>
          <w:noProof/>
          <w:lang w:val="en-GB"/>
        </w:rPr>
        <w:t xml:space="preserve">, </w:t>
      </w:r>
      <w:r w:rsidRPr="00732EC2">
        <w:rPr>
          <w:noProof/>
          <w:lang w:val="en-GB"/>
        </w:rPr>
        <w:t xml:space="preserve">since it is short and </w:t>
      </w:r>
      <w:r w:rsidR="00B42273" w:rsidRPr="00732EC2">
        <w:rPr>
          <w:noProof/>
          <w:lang w:val="en-GB"/>
        </w:rPr>
        <w:t xml:space="preserve">has a clear </w:t>
      </w:r>
      <w:r w:rsidR="00F00017" w:rsidRPr="00732EC2">
        <w:rPr>
          <w:noProof/>
          <w:lang w:val="en-GB"/>
        </w:rPr>
        <w:t xml:space="preserve">reference to “pyplot”. </w:t>
      </w:r>
      <w:r w:rsidR="003658CB" w:rsidRPr="00732EC2">
        <w:rPr>
          <w:noProof/>
          <w:lang w:val="en-GB"/>
        </w:rPr>
        <w:t>Note that the above syntax has only instructed Python to import the sub-package ”pyplot”. All the other</w:t>
      </w:r>
      <w:r w:rsidR="004C1DDD" w:rsidRPr="00732EC2">
        <w:rPr>
          <w:noProof/>
          <w:lang w:val="en-GB"/>
        </w:rPr>
        <w:t xml:space="preserve"> functions and sub-packages </w:t>
      </w:r>
      <w:r w:rsidR="003A76CE" w:rsidRPr="00732EC2">
        <w:rPr>
          <w:noProof/>
          <w:lang w:val="en-GB"/>
        </w:rPr>
        <w:t>of</w:t>
      </w:r>
      <w:r w:rsidR="004C1DDD" w:rsidRPr="00732EC2">
        <w:rPr>
          <w:noProof/>
          <w:lang w:val="en-GB"/>
        </w:rPr>
        <w:t xml:space="preserve"> matplotlib are not imported.</w:t>
      </w:r>
    </w:p>
    <w:p w14:paraId="2F40EB56" w14:textId="23EC79FA" w:rsidR="002B3616" w:rsidRPr="00732EC2" w:rsidRDefault="005A3BE1" w:rsidP="004D730F">
      <w:pPr>
        <w:pStyle w:val="BodyText"/>
        <w:rPr>
          <w:noProof/>
          <w:lang w:val="en-GB"/>
        </w:rPr>
      </w:pPr>
      <w:r w:rsidRPr="00732EC2">
        <w:rPr>
          <w:noProof/>
          <w:lang w:val="en-GB"/>
        </w:rPr>
        <w:t xml:space="preserve">The sub-package </w:t>
      </w:r>
      <w:r w:rsidR="00F34F5B" w:rsidRPr="00732EC2">
        <w:rPr>
          <w:noProof/>
          <w:lang w:val="en-GB"/>
        </w:rPr>
        <w:t>“matplotlib.pyplot” provides</w:t>
      </w:r>
      <w:r w:rsidR="0027515C" w:rsidRPr="00732EC2">
        <w:rPr>
          <w:noProof/>
          <w:lang w:val="en-GB"/>
        </w:rPr>
        <w:t xml:space="preserve"> </w:t>
      </w:r>
      <w:r w:rsidR="00F34F5B" w:rsidRPr="00732EC2">
        <w:rPr>
          <w:noProof/>
          <w:lang w:val="en-GB"/>
        </w:rPr>
        <w:t xml:space="preserve">many </w:t>
      </w:r>
      <w:r w:rsidR="0027515C" w:rsidRPr="00732EC2">
        <w:rPr>
          <w:noProof/>
          <w:lang w:val="en-GB"/>
        </w:rPr>
        <w:t>different plot types</w:t>
      </w:r>
      <w:r w:rsidR="003547DB" w:rsidRPr="00732EC2">
        <w:rPr>
          <w:noProof/>
          <w:lang w:val="en-GB"/>
        </w:rPr>
        <w:t>.</w:t>
      </w:r>
      <w:r w:rsidR="00571BD7" w:rsidRPr="00732EC2">
        <w:rPr>
          <w:noProof/>
          <w:lang w:val="en-GB"/>
        </w:rPr>
        <w:t xml:space="preserve"> </w:t>
      </w:r>
      <w:r w:rsidR="003547DB" w:rsidRPr="00732EC2">
        <w:rPr>
          <w:noProof/>
          <w:lang w:val="en-GB"/>
        </w:rPr>
        <w:t>In Chapter 3.2, w</w:t>
      </w:r>
      <w:r w:rsidR="00571BD7" w:rsidRPr="00732EC2">
        <w:rPr>
          <w:noProof/>
          <w:lang w:val="en-GB"/>
        </w:rPr>
        <w:t>e will discuss the most common one</w:t>
      </w:r>
      <w:r w:rsidR="003547DB" w:rsidRPr="00732EC2">
        <w:rPr>
          <w:noProof/>
          <w:lang w:val="en-GB"/>
        </w:rPr>
        <w:t>s:</w:t>
      </w:r>
      <w:r w:rsidR="00571BD7" w:rsidRPr="00732EC2">
        <w:rPr>
          <w:noProof/>
          <w:lang w:val="en-GB"/>
        </w:rPr>
        <w:t xml:space="preserve"> histogram, bar charts and scatter plots</w:t>
      </w:r>
      <w:r w:rsidR="0027515C" w:rsidRPr="00732EC2">
        <w:rPr>
          <w:noProof/>
          <w:lang w:val="en-GB"/>
        </w:rPr>
        <w:t>.</w:t>
      </w:r>
      <w:r w:rsidR="004D730F" w:rsidRPr="00732EC2">
        <w:rPr>
          <w:noProof/>
          <w:lang w:val="en-GB"/>
        </w:rPr>
        <w:t xml:space="preserve"> </w:t>
      </w:r>
      <w:r w:rsidR="00CE4320" w:rsidRPr="00732EC2">
        <w:rPr>
          <w:noProof/>
          <w:lang w:val="en-GB"/>
        </w:rPr>
        <w:t xml:space="preserve">We can customise </w:t>
      </w:r>
      <w:r w:rsidR="00B93428">
        <w:rPr>
          <w:noProof/>
          <w:lang w:val="en-GB"/>
        </w:rPr>
        <w:t>our plots by changing</w:t>
      </w:r>
      <w:r w:rsidR="0027515C" w:rsidRPr="00732EC2">
        <w:rPr>
          <w:noProof/>
          <w:lang w:val="en-GB"/>
        </w:rPr>
        <w:t xml:space="preserve"> colours, shapes, labels, axes, </w:t>
      </w:r>
      <w:r w:rsidR="00CE4320" w:rsidRPr="00732EC2">
        <w:rPr>
          <w:noProof/>
          <w:lang w:val="en-GB"/>
        </w:rPr>
        <w:t>etc. according to our own needs and taste</w:t>
      </w:r>
      <w:r w:rsidR="0027515C" w:rsidRPr="00732EC2">
        <w:rPr>
          <w:noProof/>
          <w:lang w:val="en-GB"/>
        </w:rPr>
        <w:t xml:space="preserve">. </w:t>
      </w:r>
      <w:r w:rsidR="00A7310B" w:rsidRPr="00732EC2">
        <w:rPr>
          <w:noProof/>
          <w:lang w:val="en-GB"/>
        </w:rPr>
        <w:t>In the following, w</w:t>
      </w:r>
      <w:r w:rsidR="00A95582" w:rsidRPr="00732EC2">
        <w:rPr>
          <w:noProof/>
          <w:lang w:val="en-GB"/>
        </w:rPr>
        <w:t xml:space="preserve">e will introduce </w:t>
      </w:r>
      <w:r w:rsidR="003E611D" w:rsidRPr="00732EC2">
        <w:rPr>
          <w:noProof/>
          <w:lang w:val="en-GB"/>
        </w:rPr>
        <w:t xml:space="preserve">some basic plotting techniques </w:t>
      </w:r>
      <w:r w:rsidR="005D45B0" w:rsidRPr="00732EC2">
        <w:rPr>
          <w:noProof/>
          <w:lang w:val="en-GB"/>
        </w:rPr>
        <w:t>based on a line plot</w:t>
      </w:r>
      <w:r w:rsidR="0066561C" w:rsidRPr="00732EC2">
        <w:rPr>
          <w:noProof/>
          <w:lang w:val="en-GB"/>
        </w:rPr>
        <w:t>.</w:t>
      </w:r>
    </w:p>
    <w:p w14:paraId="5A8724FE" w14:textId="3870EAEE" w:rsidR="0066561C" w:rsidRPr="00732EC2" w:rsidRDefault="000838A6" w:rsidP="004D730F">
      <w:pPr>
        <w:pStyle w:val="BodyText"/>
        <w:rPr>
          <w:noProof/>
          <w:lang w:val="en-GB"/>
        </w:rPr>
      </w:pPr>
      <w:r w:rsidRPr="00732EC2">
        <w:rPr>
          <w:noProof/>
          <w:lang w:val="en-GB"/>
        </w:rPr>
        <w:t>The following syntax creates a simple line plot: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F61B61" w:rsidRPr="002E7FF5" w14:paraId="5554E8E8" w14:textId="77777777" w:rsidTr="0094681F">
        <w:tc>
          <w:tcPr>
            <w:tcW w:w="9017" w:type="dxa"/>
            <w:shd w:val="clear" w:color="auto" w:fill="D9D9D9" w:themeFill="background1" w:themeFillShade="D9"/>
            <w:vAlign w:val="center"/>
          </w:tcPr>
          <w:p w14:paraId="6BC0CBAA" w14:textId="10D5DE83" w:rsidR="00331D36" w:rsidRPr="00732EC2" w:rsidRDefault="00F61B61" w:rsidP="00901F85">
            <w:pPr>
              <w:pStyle w:val="Code"/>
              <w:tabs>
                <w:tab w:val="left" w:pos="6557"/>
              </w:tabs>
              <w:spacing w:after="0"/>
              <w:ind w:left="1874" w:hanging="1162"/>
              <w:jc w:val="left"/>
              <w:rPr>
                <w:noProof/>
                <w:color w:val="auto"/>
                <w:lang w:val="en-GB"/>
              </w:rPr>
            </w:pPr>
            <w:r w:rsidRPr="00732EC2">
              <w:rPr>
                <w:noProof/>
                <w:color w:val="5F497A" w:themeColor="accent4" w:themeShade="BF"/>
                <w:lang w:val="en-GB"/>
              </w:rPr>
              <w:t>plt</w:t>
            </w:r>
            <w:r w:rsidRPr="00732EC2">
              <w:rPr>
                <w:noProof/>
                <w:color w:val="auto"/>
                <w:lang w:val="en-GB"/>
              </w:rPr>
              <w:t>.</w:t>
            </w:r>
            <w:r w:rsidRPr="00732EC2">
              <w:rPr>
                <w:noProof/>
                <w:color w:val="76923C" w:themeColor="accent3" w:themeShade="BF"/>
                <w:lang w:val="en-GB"/>
              </w:rPr>
              <w:t>plot</w:t>
            </w:r>
            <w:r w:rsidRPr="00732EC2">
              <w:rPr>
                <w:noProof/>
                <w:color w:val="auto"/>
                <w:lang w:val="en-GB"/>
              </w:rPr>
              <w:t>(</w:t>
            </w:r>
            <w:r w:rsidR="00D232F9" w:rsidRPr="00732EC2">
              <w:rPr>
                <w:noProof/>
                <w:color w:val="595959" w:themeColor="text1" w:themeTint="A6"/>
                <w:lang w:val="en-GB"/>
              </w:rPr>
              <w:t>x</w:t>
            </w:r>
            <w:r w:rsidR="00D232F9" w:rsidRPr="00732EC2">
              <w:rPr>
                <w:noProof/>
                <w:color w:val="auto"/>
                <w:lang w:val="en-GB"/>
              </w:rPr>
              <w:t xml:space="preserve">, </w:t>
            </w:r>
            <w:r w:rsidR="00D232F9" w:rsidRPr="00732EC2">
              <w:rPr>
                <w:noProof/>
                <w:color w:val="595959" w:themeColor="text1" w:themeTint="A6"/>
                <w:lang w:val="en-GB"/>
              </w:rPr>
              <w:t>y</w:t>
            </w:r>
            <w:r w:rsidR="00DD589F" w:rsidRPr="00732EC2">
              <w:rPr>
                <w:noProof/>
                <w:color w:val="auto"/>
                <w:lang w:val="en-GB"/>
              </w:rPr>
              <w:t xml:space="preserve">, </w:t>
            </w:r>
            <w:r w:rsidR="00DD589F" w:rsidRPr="00732EC2">
              <w:rPr>
                <w:noProof/>
                <w:color w:val="595959" w:themeColor="text1" w:themeTint="A6"/>
                <w:lang w:val="en-GB"/>
              </w:rPr>
              <w:t>color</w:t>
            </w:r>
            <w:r w:rsidR="00DD589F" w:rsidRPr="00732EC2">
              <w:rPr>
                <w:noProof/>
                <w:color w:val="auto"/>
                <w:lang w:val="en-GB"/>
              </w:rPr>
              <w:t xml:space="preserve">, </w:t>
            </w:r>
            <w:r w:rsidR="00DD589F" w:rsidRPr="00732EC2">
              <w:rPr>
                <w:noProof/>
                <w:color w:val="595959" w:themeColor="text1" w:themeTint="A6"/>
                <w:lang w:val="en-GB"/>
              </w:rPr>
              <w:t>linestyle</w:t>
            </w:r>
            <w:r w:rsidR="00DD589F" w:rsidRPr="00732EC2">
              <w:rPr>
                <w:noProof/>
                <w:color w:val="auto"/>
                <w:lang w:val="en-GB"/>
              </w:rPr>
              <w:t xml:space="preserve">, </w:t>
            </w:r>
            <w:r w:rsidR="00DD589F" w:rsidRPr="00732EC2">
              <w:rPr>
                <w:noProof/>
                <w:color w:val="595959" w:themeColor="text1" w:themeTint="A6"/>
                <w:lang w:val="en-GB"/>
              </w:rPr>
              <w:t>linewidth</w:t>
            </w:r>
            <w:r w:rsidR="00DD589F" w:rsidRPr="00732EC2">
              <w:rPr>
                <w:noProof/>
                <w:color w:val="auto"/>
                <w:lang w:val="en-GB"/>
              </w:rPr>
              <w:t xml:space="preserve">, </w:t>
            </w:r>
            <w:r w:rsidR="00DD589F" w:rsidRPr="00732EC2">
              <w:rPr>
                <w:noProof/>
                <w:color w:val="595959" w:themeColor="text1" w:themeTint="A6"/>
                <w:lang w:val="en-GB"/>
              </w:rPr>
              <w:t>marker</w:t>
            </w:r>
            <w:r w:rsidR="00DD589F" w:rsidRPr="00732EC2">
              <w:rPr>
                <w:noProof/>
                <w:color w:val="auto"/>
                <w:lang w:val="en-GB"/>
              </w:rPr>
              <w:t xml:space="preserve">, </w:t>
            </w:r>
          </w:p>
          <w:p w14:paraId="6B19BC2D" w14:textId="7BAC953A" w:rsidR="00F61B61" w:rsidRPr="00732EC2" w:rsidRDefault="00331D36" w:rsidP="00331D36">
            <w:pPr>
              <w:pStyle w:val="Code"/>
              <w:tabs>
                <w:tab w:val="left" w:pos="6557"/>
              </w:tabs>
              <w:spacing w:before="0"/>
              <w:ind w:left="1874" w:hanging="1162"/>
              <w:jc w:val="left"/>
              <w:rPr>
                <w:noProof/>
                <w:lang w:val="en-GB"/>
              </w:rPr>
            </w:pPr>
            <w:r w:rsidRPr="00732EC2">
              <w:rPr>
                <w:noProof/>
                <w:lang w:val="en-GB"/>
              </w:rPr>
              <w:tab/>
            </w:r>
            <w:r w:rsidR="00DD589F" w:rsidRPr="00732EC2">
              <w:rPr>
                <w:noProof/>
                <w:color w:val="595959" w:themeColor="text1" w:themeTint="A6"/>
                <w:lang w:val="en-GB"/>
              </w:rPr>
              <w:t>markerfacecolor</w:t>
            </w:r>
            <w:r w:rsidR="00DD589F" w:rsidRPr="00732EC2">
              <w:rPr>
                <w:noProof/>
                <w:color w:val="auto"/>
                <w:lang w:val="en-GB"/>
              </w:rPr>
              <w:t xml:space="preserve">, </w:t>
            </w:r>
            <w:r w:rsidR="000B4456" w:rsidRPr="00732EC2">
              <w:rPr>
                <w:noProof/>
                <w:color w:val="595959" w:themeColor="text1" w:themeTint="A6"/>
                <w:lang w:val="en-GB"/>
              </w:rPr>
              <w:t>markeredgecolor</w:t>
            </w:r>
            <w:r w:rsidR="000B4456" w:rsidRPr="00732EC2">
              <w:rPr>
                <w:noProof/>
                <w:color w:val="auto"/>
                <w:lang w:val="en-GB"/>
              </w:rPr>
              <w:t xml:space="preserve">, </w:t>
            </w:r>
            <w:r w:rsidR="00DD589F" w:rsidRPr="00732EC2">
              <w:rPr>
                <w:noProof/>
                <w:color w:val="595959" w:themeColor="text1" w:themeTint="A6"/>
                <w:lang w:val="en-GB"/>
              </w:rPr>
              <w:t>markersize</w:t>
            </w:r>
            <w:r w:rsidR="00F61B61" w:rsidRPr="00732EC2">
              <w:rPr>
                <w:noProof/>
                <w:color w:val="auto"/>
                <w:lang w:val="en-GB"/>
              </w:rPr>
              <w:t>)</w:t>
            </w:r>
          </w:p>
        </w:tc>
      </w:tr>
    </w:tbl>
    <w:p w14:paraId="070C499E" w14:textId="3655206C" w:rsidR="00AA24E7" w:rsidRPr="00732EC2" w:rsidRDefault="00694793" w:rsidP="00AA24E7">
      <w:pPr>
        <w:pStyle w:val="BodyText"/>
        <w:rPr>
          <w:noProof/>
          <w:lang w:val="en-GB"/>
        </w:rPr>
      </w:pPr>
      <w:r w:rsidRPr="00732EC2">
        <w:rPr>
          <w:noProof/>
          <w:lang w:val="en-GB"/>
        </w:rPr>
        <w:t xml:space="preserve">The argument </w:t>
      </w:r>
      <w:r w:rsidRPr="00732EC2">
        <w:rPr>
          <w:rFonts w:ascii="Consolas" w:hAnsi="Consolas"/>
          <w:noProof/>
          <w:lang w:val="en-GB"/>
        </w:rPr>
        <w:t>x</w:t>
      </w:r>
      <w:r w:rsidRPr="00732EC2">
        <w:rPr>
          <w:noProof/>
          <w:lang w:val="en-GB"/>
        </w:rPr>
        <w:t xml:space="preserve"> is a </w:t>
      </w:r>
      <w:r w:rsidR="00AB6D7B" w:rsidRPr="00732EC2">
        <w:rPr>
          <w:noProof/>
          <w:lang w:val="en-GB"/>
        </w:rPr>
        <w:t xml:space="preserve">list of x-axis value. Correspondingly, </w:t>
      </w:r>
      <w:r w:rsidR="00AB6D7B" w:rsidRPr="00732EC2">
        <w:rPr>
          <w:rFonts w:ascii="Consolas" w:hAnsi="Consolas"/>
          <w:noProof/>
          <w:lang w:val="en-GB"/>
        </w:rPr>
        <w:t>y</w:t>
      </w:r>
      <w:r w:rsidR="00AB6D7B" w:rsidRPr="00732EC2">
        <w:rPr>
          <w:noProof/>
          <w:lang w:val="en-GB"/>
        </w:rPr>
        <w:t xml:space="preserve"> is a list of the y-axis value.</w:t>
      </w:r>
      <w:r w:rsidR="00AA24E7" w:rsidRPr="00732EC2">
        <w:rPr>
          <w:noProof/>
          <w:lang w:val="en-GB"/>
        </w:rPr>
        <w:t xml:space="preserve"> The argument </w:t>
      </w:r>
      <w:r w:rsidR="00AA24E7" w:rsidRPr="00732EC2">
        <w:rPr>
          <w:rFonts w:ascii="Consolas" w:hAnsi="Consolas"/>
          <w:noProof/>
          <w:lang w:val="en-GB"/>
        </w:rPr>
        <w:t>color</w:t>
      </w:r>
      <w:r w:rsidR="00AA24E7" w:rsidRPr="00732EC2">
        <w:rPr>
          <w:noProof/>
          <w:lang w:val="en-GB"/>
        </w:rPr>
        <w:t xml:space="preserve"> is a string to indicate the colour of the line </w:t>
      </w:r>
      <w:r w:rsidR="002F51FA" w:rsidRPr="00732EC2">
        <w:rPr>
          <w:noProof/>
          <w:lang w:val="en-GB"/>
        </w:rPr>
        <w:t xml:space="preserve">to be plotted </w:t>
      </w:r>
      <w:r w:rsidR="00AA24E7" w:rsidRPr="00732EC2">
        <w:rPr>
          <w:noProof/>
          <w:lang w:val="en-GB"/>
        </w:rPr>
        <w:t xml:space="preserve">such as “blue”, “red”, etc. The arguments </w:t>
      </w:r>
      <w:r w:rsidR="00AA24E7" w:rsidRPr="00732EC2">
        <w:rPr>
          <w:rFonts w:ascii="Consolas" w:hAnsi="Consolas"/>
          <w:noProof/>
          <w:lang w:val="en-GB"/>
        </w:rPr>
        <w:t>linestyle</w:t>
      </w:r>
      <w:r w:rsidR="00AA24E7" w:rsidRPr="00732EC2">
        <w:rPr>
          <w:noProof/>
          <w:lang w:val="en-GB"/>
        </w:rPr>
        <w:t xml:space="preserve"> and </w:t>
      </w:r>
      <w:r w:rsidR="00AA24E7" w:rsidRPr="00732EC2">
        <w:rPr>
          <w:rFonts w:ascii="Consolas" w:hAnsi="Consolas"/>
          <w:noProof/>
          <w:lang w:val="en-GB"/>
        </w:rPr>
        <w:t>linewidth</w:t>
      </w:r>
      <w:r w:rsidR="00AA24E7" w:rsidRPr="00732EC2">
        <w:rPr>
          <w:noProof/>
          <w:lang w:val="en-GB"/>
        </w:rPr>
        <w:t xml:space="preserve"> control whether the line should be solid, dashed, dotted, etc., and how thin or thick </w:t>
      </w:r>
      <w:r w:rsidR="002F51FA" w:rsidRPr="00732EC2">
        <w:rPr>
          <w:noProof/>
          <w:lang w:val="en-GB"/>
        </w:rPr>
        <w:t xml:space="preserve">it </w:t>
      </w:r>
      <w:r w:rsidR="00AA24E7" w:rsidRPr="00732EC2">
        <w:rPr>
          <w:noProof/>
          <w:lang w:val="en-GB"/>
        </w:rPr>
        <w:t xml:space="preserve">should be. We can also choose the style of the marker </w:t>
      </w:r>
      <w:r w:rsidR="001E61EA" w:rsidRPr="00732EC2">
        <w:rPr>
          <w:noProof/>
          <w:lang w:val="en-GB"/>
        </w:rPr>
        <w:t xml:space="preserve">of </w:t>
      </w:r>
      <w:r w:rsidR="00AA24E7" w:rsidRPr="00732EC2">
        <w:rPr>
          <w:noProof/>
          <w:lang w:val="en-GB"/>
        </w:rPr>
        <w:t>the data points on the line chart such as point, circle, square, etc</w:t>
      </w:r>
      <w:r w:rsidR="00BF41EB" w:rsidRPr="00732EC2">
        <w:rPr>
          <w:noProof/>
          <w:lang w:val="en-GB"/>
        </w:rPr>
        <w:t xml:space="preserve">. with the </w:t>
      </w:r>
      <w:r w:rsidR="00BF41EB" w:rsidRPr="00732EC2">
        <w:rPr>
          <w:rFonts w:ascii="Consolas" w:hAnsi="Consolas"/>
          <w:noProof/>
          <w:lang w:val="en-GB"/>
        </w:rPr>
        <w:t>marker</w:t>
      </w:r>
      <w:r w:rsidR="00BF41EB" w:rsidRPr="00732EC2">
        <w:rPr>
          <w:noProof/>
          <w:lang w:val="en-GB"/>
        </w:rPr>
        <w:t xml:space="preserve"> argument</w:t>
      </w:r>
      <w:r w:rsidR="00AA24E7" w:rsidRPr="00732EC2">
        <w:rPr>
          <w:noProof/>
          <w:lang w:val="en-GB"/>
        </w:rPr>
        <w:t xml:space="preserve">. We can also fix the colour and size of the marker with the arguments </w:t>
      </w:r>
      <w:r w:rsidR="00AA24E7" w:rsidRPr="00732EC2">
        <w:rPr>
          <w:rFonts w:ascii="Consolas" w:hAnsi="Consolas"/>
          <w:noProof/>
          <w:lang w:val="en-GB"/>
        </w:rPr>
        <w:t>markerfacecolor</w:t>
      </w:r>
      <w:r w:rsidR="006204C5" w:rsidRPr="00732EC2">
        <w:rPr>
          <w:noProof/>
          <w:lang w:val="en-GB"/>
        </w:rPr>
        <w:t xml:space="preserve">, </w:t>
      </w:r>
      <w:r w:rsidR="006204C5" w:rsidRPr="00732EC2">
        <w:rPr>
          <w:rFonts w:ascii="Consolas" w:hAnsi="Consolas"/>
          <w:noProof/>
          <w:lang w:val="en-GB"/>
        </w:rPr>
        <w:t>markeredgecolor</w:t>
      </w:r>
      <w:r w:rsidR="006204C5" w:rsidRPr="00732EC2">
        <w:rPr>
          <w:noProof/>
          <w:lang w:val="en-GB"/>
        </w:rPr>
        <w:t xml:space="preserve"> </w:t>
      </w:r>
      <w:r w:rsidR="00AA24E7" w:rsidRPr="00732EC2">
        <w:rPr>
          <w:noProof/>
          <w:lang w:val="en-GB"/>
        </w:rPr>
        <w:t xml:space="preserve">and </w:t>
      </w:r>
      <w:r w:rsidR="00AA24E7" w:rsidRPr="00732EC2">
        <w:rPr>
          <w:rFonts w:ascii="Consolas" w:hAnsi="Consolas"/>
          <w:noProof/>
          <w:lang w:val="en-GB"/>
        </w:rPr>
        <w:t>markersize</w:t>
      </w:r>
      <w:r w:rsidR="00AA24E7" w:rsidRPr="00732EC2">
        <w:rPr>
          <w:noProof/>
          <w:lang w:val="en-GB"/>
        </w:rPr>
        <w:t xml:space="preserve">. There are actually more arguments available for the </w:t>
      </w:r>
      <w:r w:rsidR="00AA24E7" w:rsidRPr="00732EC2">
        <w:rPr>
          <w:rFonts w:ascii="Consolas" w:hAnsi="Consolas"/>
          <w:noProof/>
          <w:lang w:val="en-GB"/>
        </w:rPr>
        <w:t>plot()</w:t>
      </w:r>
      <w:r w:rsidR="00AA24E7" w:rsidRPr="00732EC2">
        <w:rPr>
          <w:noProof/>
          <w:lang w:val="en-GB"/>
        </w:rPr>
        <w:t xml:space="preserve"> function. You can refer to </w:t>
      </w:r>
      <w:hyperlink r:id="rId46" w:history="1">
        <w:r w:rsidR="006A533F" w:rsidRPr="00732EC2">
          <w:rPr>
            <w:rStyle w:val="Hyperlink"/>
            <w:noProof/>
            <w:lang w:val="en-GB"/>
          </w:rPr>
          <w:t>https://matplotlib.org/api/_as_gen/matplotlib.pyplot.plot.html</w:t>
        </w:r>
      </w:hyperlink>
      <w:r w:rsidR="006936EC" w:rsidRPr="00732EC2">
        <w:rPr>
          <w:noProof/>
          <w:lang w:val="en-GB"/>
        </w:rPr>
        <w:t xml:space="preserve"> for all available functions of </w:t>
      </w:r>
      <w:r w:rsidR="008951F1" w:rsidRPr="00732EC2">
        <w:rPr>
          <w:noProof/>
          <w:lang w:val="en-GB"/>
        </w:rPr>
        <w:t>“</w:t>
      </w:r>
      <w:r w:rsidR="006936EC" w:rsidRPr="00732EC2">
        <w:rPr>
          <w:noProof/>
          <w:lang w:val="en-GB"/>
        </w:rPr>
        <w:t>matplotlib</w:t>
      </w:r>
      <w:r w:rsidR="008951F1" w:rsidRPr="00732EC2">
        <w:rPr>
          <w:noProof/>
          <w:lang w:val="en-GB"/>
        </w:rPr>
        <w:t>”</w:t>
      </w:r>
      <w:r w:rsidR="00AA24E7" w:rsidRPr="00732EC2">
        <w:rPr>
          <w:noProof/>
          <w:lang w:val="en-GB"/>
        </w:rPr>
        <w:t>.</w:t>
      </w:r>
    </w:p>
    <w:p w14:paraId="6284D0D9" w14:textId="2AE27DED" w:rsidR="00F47CFF" w:rsidRPr="00732EC2" w:rsidRDefault="00A63BE2" w:rsidP="00A63BE2">
      <w:pPr>
        <w:pStyle w:val="BodyText"/>
        <w:rPr>
          <w:noProof/>
          <w:lang w:val="en-GB"/>
        </w:rPr>
      </w:pPr>
      <w:r w:rsidRPr="00732EC2">
        <w:rPr>
          <w:noProof/>
          <w:lang w:val="en-GB"/>
        </w:rPr>
        <w:t xml:space="preserve">To label the axes, we can use the </w:t>
      </w:r>
      <w:r w:rsidR="0027515C" w:rsidRPr="00732EC2">
        <w:rPr>
          <w:rFonts w:ascii="Consolas" w:hAnsi="Consolas"/>
          <w:noProof/>
          <w:lang w:val="en-GB"/>
        </w:rPr>
        <w:t>xlabel()</w:t>
      </w:r>
      <w:r w:rsidR="0027515C" w:rsidRPr="00732EC2">
        <w:rPr>
          <w:noProof/>
          <w:lang w:val="en-GB"/>
        </w:rPr>
        <w:t xml:space="preserve"> and </w:t>
      </w:r>
      <w:r w:rsidR="0027515C" w:rsidRPr="00732EC2">
        <w:rPr>
          <w:rFonts w:ascii="Consolas" w:hAnsi="Consolas"/>
          <w:noProof/>
          <w:lang w:val="en-GB"/>
        </w:rPr>
        <w:t>ylabel()</w:t>
      </w:r>
      <w:r w:rsidR="0027515C" w:rsidRPr="00732EC2">
        <w:rPr>
          <w:noProof/>
          <w:lang w:val="en-GB"/>
        </w:rPr>
        <w:t xml:space="preserve"> functions</w:t>
      </w:r>
      <w:r w:rsidR="00F47CFF" w:rsidRPr="00732EC2">
        <w:rPr>
          <w:noProof/>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F47CFF" w:rsidRPr="002E7FF5" w14:paraId="6159A109" w14:textId="77777777" w:rsidTr="0094681F">
        <w:tc>
          <w:tcPr>
            <w:tcW w:w="9017" w:type="dxa"/>
            <w:shd w:val="clear" w:color="auto" w:fill="D9D9D9" w:themeFill="background1" w:themeFillShade="D9"/>
            <w:vAlign w:val="center"/>
          </w:tcPr>
          <w:p w14:paraId="5DEEDD65" w14:textId="77777777" w:rsidR="00F47CFF" w:rsidRPr="00732EC2" w:rsidRDefault="00F47CFF" w:rsidP="0094681F">
            <w:pPr>
              <w:pStyle w:val="Code"/>
              <w:tabs>
                <w:tab w:val="left" w:pos="6557"/>
              </w:tabs>
              <w:ind w:left="33"/>
              <w:rPr>
                <w:noProof/>
                <w:color w:val="auto"/>
                <w:lang w:val="en-GB"/>
              </w:rPr>
            </w:pPr>
            <w:r w:rsidRPr="00732EC2">
              <w:rPr>
                <w:noProof/>
                <w:color w:val="5F497A" w:themeColor="accent4" w:themeShade="BF"/>
                <w:lang w:val="en-GB"/>
              </w:rPr>
              <w:t>plt</w:t>
            </w:r>
            <w:r w:rsidRPr="00732EC2">
              <w:rPr>
                <w:noProof/>
                <w:color w:val="auto"/>
                <w:lang w:val="en-GB"/>
              </w:rPr>
              <w:t>.</w:t>
            </w:r>
            <w:r w:rsidRPr="00732EC2">
              <w:rPr>
                <w:noProof/>
                <w:color w:val="76923C" w:themeColor="accent3" w:themeShade="BF"/>
                <w:lang w:val="en-GB"/>
              </w:rPr>
              <w:t>xlabel</w:t>
            </w:r>
            <w:r w:rsidRPr="00732EC2">
              <w:rPr>
                <w:noProof/>
                <w:color w:val="auto"/>
                <w:lang w:val="en-GB"/>
              </w:rPr>
              <w:t>("</w:t>
            </w:r>
            <w:r w:rsidR="0087435F" w:rsidRPr="00732EC2">
              <w:rPr>
                <w:noProof/>
                <w:color w:val="215868" w:themeColor="accent5" w:themeShade="80"/>
                <w:lang w:val="en-GB"/>
              </w:rPr>
              <w:t>My X</w:t>
            </w:r>
            <w:r w:rsidRPr="00732EC2">
              <w:rPr>
                <w:noProof/>
                <w:color w:val="215868" w:themeColor="accent5" w:themeShade="80"/>
                <w:lang w:val="en-GB"/>
              </w:rPr>
              <w:t>-</w:t>
            </w:r>
            <w:r w:rsidR="0087435F" w:rsidRPr="00732EC2">
              <w:rPr>
                <w:noProof/>
                <w:color w:val="215868" w:themeColor="accent5" w:themeShade="80"/>
                <w:lang w:val="en-GB"/>
              </w:rPr>
              <w:t>L</w:t>
            </w:r>
            <w:r w:rsidR="000602A8" w:rsidRPr="00732EC2">
              <w:rPr>
                <w:noProof/>
                <w:color w:val="215868" w:themeColor="accent5" w:themeShade="80"/>
                <w:lang w:val="en-GB"/>
              </w:rPr>
              <w:t xml:space="preserve">abel </w:t>
            </w:r>
            <w:r w:rsidR="0087435F" w:rsidRPr="00732EC2">
              <w:rPr>
                <w:noProof/>
                <w:color w:val="215868" w:themeColor="accent5" w:themeShade="80"/>
                <w:lang w:val="en-GB"/>
              </w:rPr>
              <w:t>S</w:t>
            </w:r>
            <w:r w:rsidR="000602A8" w:rsidRPr="00732EC2">
              <w:rPr>
                <w:noProof/>
                <w:color w:val="215868" w:themeColor="accent5" w:themeShade="80"/>
                <w:lang w:val="en-GB"/>
              </w:rPr>
              <w:t>tring</w:t>
            </w:r>
            <w:r w:rsidRPr="00732EC2">
              <w:rPr>
                <w:noProof/>
                <w:color w:val="auto"/>
                <w:lang w:val="en-GB"/>
              </w:rPr>
              <w:t>")</w:t>
            </w:r>
          </w:p>
          <w:p w14:paraId="391B24A5" w14:textId="70225A0C" w:rsidR="0087435F" w:rsidRPr="00732EC2" w:rsidRDefault="0087435F" w:rsidP="0094681F">
            <w:pPr>
              <w:pStyle w:val="Code"/>
              <w:tabs>
                <w:tab w:val="left" w:pos="6557"/>
              </w:tabs>
              <w:ind w:left="33"/>
              <w:rPr>
                <w:noProof/>
                <w:lang w:val="en-GB"/>
              </w:rPr>
            </w:pPr>
            <w:r w:rsidRPr="00732EC2">
              <w:rPr>
                <w:noProof/>
                <w:color w:val="5F497A" w:themeColor="accent4" w:themeShade="BF"/>
                <w:lang w:val="en-GB"/>
              </w:rPr>
              <w:t>plt</w:t>
            </w:r>
            <w:r w:rsidRPr="00732EC2">
              <w:rPr>
                <w:noProof/>
                <w:color w:val="auto"/>
                <w:lang w:val="en-GB"/>
              </w:rPr>
              <w:t>.</w:t>
            </w:r>
            <w:r w:rsidRPr="00732EC2">
              <w:rPr>
                <w:noProof/>
                <w:color w:val="76923C" w:themeColor="accent3" w:themeShade="BF"/>
                <w:lang w:val="en-GB"/>
              </w:rPr>
              <w:t>ylabel</w:t>
            </w:r>
            <w:r w:rsidRPr="00732EC2">
              <w:rPr>
                <w:noProof/>
                <w:color w:val="auto"/>
                <w:lang w:val="en-GB"/>
              </w:rPr>
              <w:t>("</w:t>
            </w:r>
            <w:r w:rsidRPr="00732EC2">
              <w:rPr>
                <w:noProof/>
                <w:color w:val="215868" w:themeColor="accent5" w:themeShade="80"/>
                <w:lang w:val="en-GB"/>
              </w:rPr>
              <w:t>My Y-Label String</w:t>
            </w:r>
            <w:r w:rsidRPr="00732EC2">
              <w:rPr>
                <w:noProof/>
                <w:color w:val="auto"/>
                <w:lang w:val="en-GB"/>
              </w:rPr>
              <w:t>")</w:t>
            </w:r>
          </w:p>
        </w:tc>
      </w:tr>
    </w:tbl>
    <w:p w14:paraId="08EB73DA" w14:textId="344EB799" w:rsidR="0027515C" w:rsidRPr="00732EC2" w:rsidRDefault="00091887" w:rsidP="0073606B">
      <w:pPr>
        <w:pStyle w:val="BodyText"/>
        <w:rPr>
          <w:noProof/>
          <w:lang w:val="en-GB"/>
        </w:rPr>
      </w:pPr>
      <w:r w:rsidRPr="00732EC2">
        <w:rPr>
          <w:noProof/>
          <w:lang w:val="en-GB"/>
        </w:rPr>
        <w:t xml:space="preserve">We can also set a title </w:t>
      </w:r>
      <w:r w:rsidR="0073606B" w:rsidRPr="00732EC2">
        <w:rPr>
          <w:noProof/>
          <w:lang w:val="en-GB"/>
        </w:rPr>
        <w:t xml:space="preserve">to </w:t>
      </w:r>
      <w:r w:rsidRPr="00732EC2">
        <w:rPr>
          <w:noProof/>
          <w:lang w:val="en-GB"/>
        </w:rPr>
        <w:t>the current plot</w:t>
      </w:r>
      <w:r w:rsidR="0073606B" w:rsidRPr="00732EC2">
        <w:rPr>
          <w:noProof/>
          <w:lang w:val="en-GB"/>
        </w:rPr>
        <w:t xml:space="preserve"> using the </w:t>
      </w:r>
      <w:r w:rsidR="0027515C" w:rsidRPr="00732EC2">
        <w:rPr>
          <w:rFonts w:ascii="Consolas" w:hAnsi="Consolas"/>
          <w:noProof/>
          <w:lang w:val="en-GB"/>
        </w:rPr>
        <w:t>title()</w:t>
      </w:r>
      <w:r w:rsidR="0027515C" w:rsidRPr="00732EC2">
        <w:rPr>
          <w:noProof/>
          <w:lang w:val="en-GB"/>
        </w:rPr>
        <w:t xml:space="preserve"> function</w:t>
      </w:r>
      <w:r w:rsidR="0073606B" w:rsidRPr="00732EC2">
        <w:rPr>
          <w:noProof/>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73606B" w:rsidRPr="002E7FF5" w14:paraId="77B53C01" w14:textId="77777777" w:rsidTr="0094681F">
        <w:tc>
          <w:tcPr>
            <w:tcW w:w="9017" w:type="dxa"/>
            <w:shd w:val="clear" w:color="auto" w:fill="D9D9D9" w:themeFill="background1" w:themeFillShade="D9"/>
            <w:vAlign w:val="center"/>
          </w:tcPr>
          <w:p w14:paraId="113D4CBA" w14:textId="088B9A6A" w:rsidR="0073606B" w:rsidRPr="00732EC2" w:rsidRDefault="0073606B" w:rsidP="0073606B">
            <w:pPr>
              <w:pStyle w:val="Code"/>
              <w:tabs>
                <w:tab w:val="left" w:pos="6557"/>
              </w:tabs>
              <w:ind w:left="33"/>
              <w:rPr>
                <w:noProof/>
                <w:color w:val="auto"/>
                <w:lang w:val="en-GB"/>
              </w:rPr>
            </w:pPr>
            <w:r w:rsidRPr="00732EC2">
              <w:rPr>
                <w:noProof/>
                <w:color w:val="5F497A" w:themeColor="accent4" w:themeShade="BF"/>
                <w:lang w:val="en-GB"/>
              </w:rPr>
              <w:t>plt</w:t>
            </w:r>
            <w:r w:rsidRPr="00732EC2">
              <w:rPr>
                <w:noProof/>
                <w:color w:val="auto"/>
                <w:lang w:val="en-GB"/>
              </w:rPr>
              <w:t>.</w:t>
            </w:r>
            <w:r w:rsidRPr="00732EC2">
              <w:rPr>
                <w:noProof/>
                <w:color w:val="76923C" w:themeColor="accent3" w:themeShade="BF"/>
                <w:lang w:val="en-GB"/>
              </w:rPr>
              <w:t>title</w:t>
            </w:r>
            <w:r w:rsidRPr="00732EC2">
              <w:rPr>
                <w:noProof/>
                <w:color w:val="auto"/>
                <w:lang w:val="en-GB"/>
              </w:rPr>
              <w:t>("</w:t>
            </w:r>
            <w:r w:rsidRPr="00732EC2">
              <w:rPr>
                <w:noProof/>
                <w:color w:val="215868" w:themeColor="accent5" w:themeShade="80"/>
                <w:lang w:val="en-GB"/>
              </w:rPr>
              <w:t xml:space="preserve">My </w:t>
            </w:r>
            <w:r w:rsidR="00E324B4" w:rsidRPr="00732EC2">
              <w:rPr>
                <w:noProof/>
                <w:color w:val="215868" w:themeColor="accent5" w:themeShade="80"/>
                <w:lang w:val="en-GB"/>
              </w:rPr>
              <w:t>Plot Title</w:t>
            </w:r>
            <w:r w:rsidRPr="00732EC2">
              <w:rPr>
                <w:noProof/>
                <w:color w:val="auto"/>
                <w:lang w:val="en-GB"/>
              </w:rPr>
              <w:t>")</w:t>
            </w:r>
          </w:p>
        </w:tc>
      </w:tr>
    </w:tbl>
    <w:p w14:paraId="4AE64A97" w14:textId="6C7E7316" w:rsidR="0073606B" w:rsidRPr="00E519C6" w:rsidRDefault="00935D19" w:rsidP="0073606B">
      <w:pPr>
        <w:pStyle w:val="BodyText"/>
        <w:rPr>
          <w:noProof/>
          <w:lang w:val="en-GB"/>
        </w:rPr>
      </w:pPr>
      <w:r w:rsidRPr="00E519C6">
        <w:rPr>
          <w:noProof/>
          <w:lang w:val="en-GB"/>
        </w:rPr>
        <w:t xml:space="preserve">Another useful plot customisation is </w:t>
      </w:r>
      <w:r w:rsidR="00970288" w:rsidRPr="00E519C6">
        <w:rPr>
          <w:noProof/>
          <w:lang w:val="en-GB"/>
        </w:rPr>
        <w:t>to define the text and location of the labels on each tick</w:t>
      </w:r>
      <w:r w:rsidR="00160D20" w:rsidRPr="00E519C6">
        <w:rPr>
          <w:noProof/>
          <w:lang w:val="en-GB"/>
        </w:rPr>
        <w:t xml:space="preserve"> o</w:t>
      </w:r>
      <w:r w:rsidR="005B799E" w:rsidRPr="00E519C6">
        <w:rPr>
          <w:noProof/>
          <w:lang w:val="en-GB"/>
        </w:rPr>
        <w:t>f</w:t>
      </w:r>
      <w:r w:rsidR="00160D20" w:rsidRPr="00E519C6">
        <w:rPr>
          <w:noProof/>
          <w:lang w:val="en-GB"/>
        </w:rPr>
        <w:t xml:space="preserve"> the x-axis and y-axis.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CD1170" w:rsidRPr="002E7FF5" w14:paraId="6D548137" w14:textId="77777777" w:rsidTr="0094681F">
        <w:tc>
          <w:tcPr>
            <w:tcW w:w="9017" w:type="dxa"/>
            <w:shd w:val="clear" w:color="auto" w:fill="D9D9D9" w:themeFill="background1" w:themeFillShade="D9"/>
            <w:vAlign w:val="center"/>
          </w:tcPr>
          <w:p w14:paraId="0CC13DFD" w14:textId="53ABA275" w:rsidR="00262883" w:rsidRPr="00E519C6" w:rsidRDefault="00262883" w:rsidP="0094681F">
            <w:pPr>
              <w:pStyle w:val="Code"/>
              <w:tabs>
                <w:tab w:val="left" w:pos="6557"/>
              </w:tabs>
              <w:ind w:left="33"/>
              <w:rPr>
                <w:noProof/>
                <w:color w:val="auto"/>
                <w:lang w:val="en-GB"/>
              </w:rPr>
            </w:pPr>
            <w:r w:rsidRPr="00E519C6">
              <w:rPr>
                <w:noProof/>
                <w:color w:val="5F497A" w:themeColor="accent4" w:themeShade="BF"/>
                <w:lang w:val="en-GB"/>
              </w:rPr>
              <w:t>plt</w:t>
            </w:r>
            <w:r w:rsidRPr="00E519C6">
              <w:rPr>
                <w:noProof/>
                <w:color w:val="auto"/>
                <w:lang w:val="en-GB"/>
              </w:rPr>
              <w:t>.</w:t>
            </w:r>
            <w:r w:rsidRPr="00E519C6">
              <w:rPr>
                <w:noProof/>
                <w:color w:val="76923C" w:themeColor="accent3" w:themeShade="BF"/>
                <w:lang w:val="en-GB"/>
              </w:rPr>
              <w:t>xticks</w:t>
            </w:r>
            <w:r w:rsidRPr="00E519C6">
              <w:rPr>
                <w:noProof/>
                <w:color w:val="auto"/>
                <w:lang w:val="en-GB"/>
              </w:rPr>
              <w:t>(</w:t>
            </w:r>
            <w:r w:rsidRPr="00E519C6">
              <w:rPr>
                <w:noProof/>
                <w:color w:val="595959" w:themeColor="text1" w:themeTint="A6"/>
                <w:lang w:val="en-GB"/>
              </w:rPr>
              <w:t>ticks</w:t>
            </w:r>
            <w:r w:rsidRPr="00E519C6">
              <w:rPr>
                <w:noProof/>
                <w:color w:val="auto"/>
                <w:lang w:val="en-GB"/>
              </w:rPr>
              <w:t xml:space="preserve">, </w:t>
            </w:r>
            <w:r w:rsidRPr="00E519C6">
              <w:rPr>
                <w:noProof/>
                <w:color w:val="595959" w:themeColor="text1" w:themeTint="A6"/>
                <w:lang w:val="en-GB"/>
              </w:rPr>
              <w:t>labels</w:t>
            </w:r>
            <w:r w:rsidRPr="00E519C6">
              <w:rPr>
                <w:noProof/>
                <w:color w:val="auto"/>
                <w:lang w:val="en-GB"/>
              </w:rPr>
              <w:t xml:space="preserve">, </w:t>
            </w:r>
            <w:r w:rsidRPr="00E519C6">
              <w:rPr>
                <w:noProof/>
                <w:color w:val="595959" w:themeColor="text1" w:themeTint="A6"/>
                <w:lang w:val="en-GB"/>
              </w:rPr>
              <w:t>rotation</w:t>
            </w:r>
            <w:r w:rsidRPr="00E519C6">
              <w:rPr>
                <w:noProof/>
                <w:color w:val="auto"/>
                <w:lang w:val="en-GB"/>
              </w:rPr>
              <w:t>)</w:t>
            </w:r>
          </w:p>
          <w:p w14:paraId="19AF18BB" w14:textId="516AE432" w:rsidR="00CD1170" w:rsidRPr="00E519C6" w:rsidRDefault="00CD1170" w:rsidP="0094681F">
            <w:pPr>
              <w:pStyle w:val="Code"/>
              <w:tabs>
                <w:tab w:val="left" w:pos="6557"/>
              </w:tabs>
              <w:ind w:left="33"/>
              <w:rPr>
                <w:noProof/>
                <w:color w:val="auto"/>
                <w:lang w:val="en-GB"/>
              </w:rPr>
            </w:pPr>
            <w:r w:rsidRPr="00E519C6">
              <w:rPr>
                <w:noProof/>
                <w:color w:val="5F497A" w:themeColor="accent4" w:themeShade="BF"/>
                <w:lang w:val="en-GB"/>
              </w:rPr>
              <w:t>plt</w:t>
            </w:r>
            <w:r w:rsidRPr="00E519C6">
              <w:rPr>
                <w:noProof/>
                <w:color w:val="auto"/>
                <w:lang w:val="en-GB"/>
              </w:rPr>
              <w:t>.</w:t>
            </w:r>
            <w:r w:rsidRPr="00E519C6">
              <w:rPr>
                <w:noProof/>
                <w:color w:val="76923C" w:themeColor="accent3" w:themeShade="BF"/>
                <w:lang w:val="en-GB"/>
              </w:rPr>
              <w:t>yticks</w:t>
            </w:r>
            <w:r w:rsidRPr="00E519C6">
              <w:rPr>
                <w:noProof/>
                <w:color w:val="auto"/>
                <w:lang w:val="en-GB"/>
              </w:rPr>
              <w:t>(</w:t>
            </w:r>
            <w:r w:rsidR="00FC1F42" w:rsidRPr="00E519C6">
              <w:rPr>
                <w:noProof/>
                <w:color w:val="595959" w:themeColor="text1" w:themeTint="A6"/>
                <w:lang w:val="en-GB"/>
              </w:rPr>
              <w:t>ticks</w:t>
            </w:r>
            <w:r w:rsidR="00FC1F42" w:rsidRPr="00E519C6">
              <w:rPr>
                <w:noProof/>
                <w:color w:val="auto"/>
                <w:lang w:val="en-GB"/>
              </w:rPr>
              <w:t xml:space="preserve">, </w:t>
            </w:r>
            <w:r w:rsidR="00FC1F42" w:rsidRPr="00E519C6">
              <w:rPr>
                <w:noProof/>
                <w:color w:val="595959" w:themeColor="text1" w:themeTint="A6"/>
                <w:lang w:val="en-GB"/>
              </w:rPr>
              <w:t>labels</w:t>
            </w:r>
            <w:r w:rsidR="00FC1F42" w:rsidRPr="00E519C6">
              <w:rPr>
                <w:noProof/>
                <w:color w:val="auto"/>
                <w:lang w:val="en-GB"/>
              </w:rPr>
              <w:t xml:space="preserve">, </w:t>
            </w:r>
            <w:r w:rsidR="00262883" w:rsidRPr="00E519C6">
              <w:rPr>
                <w:noProof/>
                <w:color w:val="595959" w:themeColor="text1" w:themeTint="A6"/>
                <w:lang w:val="en-GB"/>
              </w:rPr>
              <w:t>rotation</w:t>
            </w:r>
            <w:r w:rsidRPr="00E519C6">
              <w:rPr>
                <w:noProof/>
                <w:color w:val="auto"/>
                <w:lang w:val="en-GB"/>
              </w:rPr>
              <w:t>)</w:t>
            </w:r>
          </w:p>
        </w:tc>
      </w:tr>
    </w:tbl>
    <w:p w14:paraId="0EE1754F" w14:textId="2BD06991" w:rsidR="00CD1170" w:rsidRDefault="00B03416" w:rsidP="0027515C">
      <w:pPr>
        <w:pStyle w:val="BodyText"/>
        <w:rPr>
          <w:noProof/>
          <w:lang w:val="en-GB"/>
        </w:rPr>
      </w:pPr>
      <w:r w:rsidRPr="00E519C6">
        <w:rPr>
          <w:noProof/>
          <w:lang w:val="en-GB"/>
        </w:rPr>
        <w:t>A</w:t>
      </w:r>
      <w:r w:rsidR="003A4C0E" w:rsidRPr="00E519C6">
        <w:rPr>
          <w:noProof/>
          <w:lang w:val="en-GB"/>
        </w:rPr>
        <w:t xml:space="preserve"> </w:t>
      </w:r>
      <w:r w:rsidR="005B1B6A" w:rsidRPr="00E519C6">
        <w:rPr>
          <w:noProof/>
          <w:lang w:val="en-GB"/>
        </w:rPr>
        <w:t xml:space="preserve">list of labels </w:t>
      </w:r>
      <w:r w:rsidR="003A4C0E" w:rsidRPr="00E519C6">
        <w:rPr>
          <w:noProof/>
          <w:lang w:val="en-GB"/>
        </w:rPr>
        <w:t xml:space="preserve">assigned to the argument </w:t>
      </w:r>
      <w:r w:rsidR="003A4C0E" w:rsidRPr="00E519C6">
        <w:rPr>
          <w:rFonts w:ascii="Consolas" w:hAnsi="Consolas"/>
          <w:noProof/>
          <w:lang w:val="en-GB"/>
        </w:rPr>
        <w:t>labels</w:t>
      </w:r>
      <w:r w:rsidR="003A4C0E" w:rsidRPr="00E519C6">
        <w:rPr>
          <w:noProof/>
          <w:lang w:val="en-GB"/>
        </w:rPr>
        <w:t xml:space="preserve"> </w:t>
      </w:r>
      <w:r w:rsidRPr="00E519C6">
        <w:rPr>
          <w:noProof/>
          <w:lang w:val="en-GB"/>
        </w:rPr>
        <w:t xml:space="preserve">will be plotted </w:t>
      </w:r>
      <w:r w:rsidR="005B1B6A" w:rsidRPr="00E519C6">
        <w:rPr>
          <w:noProof/>
          <w:lang w:val="en-GB"/>
        </w:rPr>
        <w:t xml:space="preserve">on the </w:t>
      </w:r>
      <w:r w:rsidRPr="00E519C6">
        <w:rPr>
          <w:noProof/>
          <w:lang w:val="en-GB"/>
        </w:rPr>
        <w:t xml:space="preserve">locations defined </w:t>
      </w:r>
      <w:r w:rsidR="00D2081A" w:rsidRPr="00E519C6">
        <w:rPr>
          <w:noProof/>
          <w:lang w:val="en-GB"/>
        </w:rPr>
        <w:t xml:space="preserve">with the argument </w:t>
      </w:r>
      <w:r w:rsidR="005B1B6A" w:rsidRPr="00E519C6">
        <w:rPr>
          <w:rFonts w:ascii="Consolas" w:hAnsi="Consolas"/>
          <w:noProof/>
          <w:lang w:val="en-GB"/>
        </w:rPr>
        <w:t>ticks</w:t>
      </w:r>
      <w:r w:rsidR="005B1B6A" w:rsidRPr="00E519C6">
        <w:rPr>
          <w:noProof/>
          <w:lang w:val="en-GB"/>
        </w:rPr>
        <w:t>. We can also rotate the label</w:t>
      </w:r>
      <w:r w:rsidR="00897069" w:rsidRPr="00E519C6">
        <w:rPr>
          <w:noProof/>
          <w:lang w:val="en-GB"/>
        </w:rPr>
        <w:t xml:space="preserve">s </w:t>
      </w:r>
      <w:r w:rsidR="00D2081A" w:rsidRPr="00E519C6">
        <w:rPr>
          <w:noProof/>
          <w:lang w:val="en-GB"/>
        </w:rPr>
        <w:t xml:space="preserve">in case they </w:t>
      </w:r>
      <w:r w:rsidR="00FC2F08" w:rsidRPr="00E519C6">
        <w:rPr>
          <w:noProof/>
          <w:lang w:val="en-GB"/>
        </w:rPr>
        <w:t>fit optically better to the plot if they are slanted</w:t>
      </w:r>
      <w:r w:rsidR="00D8275A" w:rsidRPr="00E519C6">
        <w:rPr>
          <w:noProof/>
          <w:lang w:val="en-GB"/>
        </w:rPr>
        <w:t xml:space="preserve">. A numeric value </w:t>
      </w:r>
      <w:r w:rsidR="003C0047" w:rsidRPr="00E519C6">
        <w:rPr>
          <w:noProof/>
          <w:lang w:val="en-GB"/>
        </w:rPr>
        <w:t xml:space="preserve">representing </w:t>
      </w:r>
      <w:r w:rsidR="00D8275A" w:rsidRPr="00E519C6">
        <w:rPr>
          <w:noProof/>
          <w:lang w:val="en-GB"/>
        </w:rPr>
        <w:t xml:space="preserve">the degree of rotation can be assigned to the argument </w:t>
      </w:r>
      <w:r w:rsidR="003C0047" w:rsidRPr="00E519C6">
        <w:rPr>
          <w:rFonts w:ascii="Consolas" w:hAnsi="Consolas"/>
          <w:noProof/>
          <w:lang w:val="en-GB"/>
        </w:rPr>
        <w:t>rotation</w:t>
      </w:r>
      <w:r w:rsidR="003C0047" w:rsidRPr="00E519C6">
        <w:rPr>
          <w:noProof/>
          <w:lang w:val="en-GB"/>
        </w:rPr>
        <w:t>.</w:t>
      </w:r>
    </w:p>
    <w:p w14:paraId="756EA0DC" w14:textId="521F7BB0" w:rsidR="007946AA" w:rsidRPr="00E519C6" w:rsidRDefault="00222417" w:rsidP="0027515C">
      <w:pPr>
        <w:pStyle w:val="BodyText"/>
        <w:rPr>
          <w:noProof/>
          <w:lang w:val="en-GB"/>
        </w:rPr>
      </w:pPr>
      <w:r w:rsidRPr="00E519C6">
        <w:rPr>
          <w:noProof/>
          <w:lang w:val="en-GB"/>
        </w:rPr>
        <w:t xml:space="preserve">Python will wait for the </w:t>
      </w:r>
      <w:r w:rsidRPr="00E519C6">
        <w:rPr>
          <w:rFonts w:ascii="Consolas" w:hAnsi="Consolas"/>
          <w:noProof/>
          <w:lang w:val="en-GB"/>
        </w:rPr>
        <w:t>show()</w:t>
      </w:r>
      <w:r w:rsidRPr="00E519C6">
        <w:rPr>
          <w:noProof/>
          <w:lang w:val="en-GB"/>
        </w:rPr>
        <w:t xml:space="preserve"> function to actually display all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D416D0" w:rsidRPr="002E7FF5" w14:paraId="2BD52908" w14:textId="77777777" w:rsidTr="008F1939">
        <w:tc>
          <w:tcPr>
            <w:tcW w:w="9017" w:type="dxa"/>
            <w:shd w:val="clear" w:color="auto" w:fill="D9D9D9" w:themeFill="background1" w:themeFillShade="D9"/>
            <w:vAlign w:val="center"/>
          </w:tcPr>
          <w:p w14:paraId="2798CBF4" w14:textId="77777777" w:rsidR="00D416D0" w:rsidRPr="00E519C6" w:rsidRDefault="00D416D0" w:rsidP="008F1939">
            <w:pPr>
              <w:pStyle w:val="Code"/>
              <w:tabs>
                <w:tab w:val="left" w:pos="6557"/>
              </w:tabs>
              <w:ind w:left="33"/>
              <w:rPr>
                <w:noProof/>
                <w:color w:val="auto"/>
                <w:lang w:val="en-GB"/>
              </w:rPr>
            </w:pPr>
            <w:r w:rsidRPr="00E519C6">
              <w:rPr>
                <w:noProof/>
                <w:color w:val="5F497A" w:themeColor="accent4" w:themeShade="BF"/>
                <w:lang w:val="en-GB"/>
              </w:rPr>
              <w:t>plt</w:t>
            </w:r>
            <w:r w:rsidRPr="00E519C6">
              <w:rPr>
                <w:noProof/>
                <w:color w:val="auto"/>
                <w:lang w:val="en-GB"/>
              </w:rPr>
              <w:t>.</w:t>
            </w:r>
            <w:r w:rsidRPr="00E519C6">
              <w:rPr>
                <w:noProof/>
                <w:color w:val="76923C" w:themeColor="accent3" w:themeShade="BF"/>
                <w:lang w:val="en-GB"/>
              </w:rPr>
              <w:t>show</w:t>
            </w:r>
            <w:r w:rsidRPr="00E519C6">
              <w:rPr>
                <w:noProof/>
                <w:color w:val="auto"/>
                <w:lang w:val="en-GB"/>
              </w:rPr>
              <w:t>()</w:t>
            </w:r>
          </w:p>
        </w:tc>
      </w:tr>
    </w:tbl>
    <w:p w14:paraId="50C68DD7" w14:textId="39083DDC" w:rsidR="0027515C" w:rsidRPr="00E519C6" w:rsidRDefault="00707E5E" w:rsidP="0027515C">
      <w:pPr>
        <w:pStyle w:val="BodyText"/>
        <w:rPr>
          <w:noProof/>
          <w:lang w:val="en-GB"/>
        </w:rPr>
      </w:pPr>
      <w:r>
        <w:rPr>
          <w:noProof/>
          <w:lang w:val="en-GB"/>
        </w:rPr>
        <w:t xml:space="preserve">Note: </w:t>
      </w:r>
      <w:r w:rsidR="00222417">
        <w:rPr>
          <w:noProof/>
          <w:lang w:val="en-GB"/>
        </w:rPr>
        <w:t xml:space="preserve">Since </w:t>
      </w:r>
      <w:r w:rsidR="005204F7">
        <w:rPr>
          <w:noProof/>
          <w:lang w:val="en-GB"/>
        </w:rPr>
        <w:t xml:space="preserve">our programs </w:t>
      </w:r>
      <w:r w:rsidR="00BB1215">
        <w:rPr>
          <w:noProof/>
          <w:lang w:val="en-GB"/>
        </w:rPr>
        <w:t xml:space="preserve">in this study unit </w:t>
      </w:r>
      <w:r w:rsidR="005204F7">
        <w:rPr>
          <w:noProof/>
          <w:lang w:val="en-GB"/>
        </w:rPr>
        <w:t xml:space="preserve">are </w:t>
      </w:r>
      <w:r w:rsidR="005068EB">
        <w:rPr>
          <w:noProof/>
          <w:lang w:val="en-GB"/>
        </w:rPr>
        <w:t xml:space="preserve">constructed </w:t>
      </w:r>
      <w:r w:rsidR="005204F7">
        <w:rPr>
          <w:noProof/>
          <w:lang w:val="en-GB"/>
        </w:rPr>
        <w:t xml:space="preserve">and run in </w:t>
      </w:r>
      <w:r w:rsidR="006056BC">
        <w:rPr>
          <w:noProof/>
          <w:lang w:val="en-GB"/>
        </w:rPr>
        <w:t>JupyterLab</w:t>
      </w:r>
      <w:r w:rsidR="00C40941">
        <w:rPr>
          <w:noProof/>
          <w:lang w:val="en-GB"/>
        </w:rPr>
        <w:t xml:space="preserve">, the </w:t>
      </w:r>
      <w:r w:rsidR="006F0BB7">
        <w:rPr>
          <w:noProof/>
          <w:lang w:val="en-GB"/>
        </w:rPr>
        <w:t xml:space="preserve">plots </w:t>
      </w:r>
      <w:r w:rsidR="00C40941">
        <w:rPr>
          <w:noProof/>
          <w:lang w:val="en-GB"/>
        </w:rPr>
        <w:t xml:space="preserve">will anyway be </w:t>
      </w:r>
      <w:r w:rsidR="00B6189C">
        <w:rPr>
          <w:noProof/>
          <w:lang w:val="en-GB"/>
        </w:rPr>
        <w:t xml:space="preserve">displayed </w:t>
      </w:r>
      <w:r w:rsidR="00E03B14">
        <w:rPr>
          <w:noProof/>
          <w:lang w:val="en-GB"/>
        </w:rPr>
        <w:t xml:space="preserve">if we put all the syntaxes for plotting in one cell </w:t>
      </w:r>
      <w:r w:rsidR="005E00FD">
        <w:rPr>
          <w:noProof/>
          <w:lang w:val="en-GB"/>
        </w:rPr>
        <w:t>so that they can be executed in the same run</w:t>
      </w:r>
      <w:r w:rsidR="0027515C" w:rsidRPr="00E519C6">
        <w:rPr>
          <w:noProof/>
          <w:lang w:val="en-GB"/>
        </w:rPr>
        <w:t>.</w:t>
      </w:r>
      <w:r w:rsidR="00B6189C">
        <w:rPr>
          <w:noProof/>
          <w:lang w:val="en-GB"/>
        </w:rPr>
        <w:t xml:space="preserve"> As a result, we </w:t>
      </w:r>
      <w:r w:rsidR="00212157">
        <w:rPr>
          <w:noProof/>
          <w:lang w:val="en-GB"/>
        </w:rPr>
        <w:t xml:space="preserve">will </w:t>
      </w:r>
      <w:r w:rsidR="00B6189C">
        <w:rPr>
          <w:noProof/>
          <w:lang w:val="en-GB"/>
        </w:rPr>
        <w:t xml:space="preserve">not actually need the </w:t>
      </w:r>
      <w:r w:rsidR="00B6189C" w:rsidRPr="00E519C6">
        <w:rPr>
          <w:rFonts w:ascii="Consolas" w:hAnsi="Consolas"/>
          <w:noProof/>
          <w:lang w:val="en-GB"/>
        </w:rPr>
        <w:t>show()</w:t>
      </w:r>
      <w:r w:rsidR="00B6189C" w:rsidRPr="00E519C6">
        <w:rPr>
          <w:noProof/>
          <w:lang w:val="en-GB"/>
        </w:rPr>
        <w:t xml:space="preserve"> function</w:t>
      </w:r>
      <w:r w:rsidR="005D09C9">
        <w:rPr>
          <w:noProof/>
          <w:lang w:val="en-GB"/>
        </w:rPr>
        <w:t xml:space="preserve"> in the last step</w:t>
      </w:r>
      <w:r w:rsidR="00F4385A">
        <w:rPr>
          <w:noProof/>
          <w:lang w:val="en-GB"/>
        </w:rPr>
        <w:t xml:space="preserve">. However, this </w:t>
      </w:r>
      <w:r w:rsidR="00F4385A" w:rsidRPr="00E519C6">
        <w:rPr>
          <w:noProof/>
          <w:lang w:val="en-GB"/>
        </w:rPr>
        <w:t>function</w:t>
      </w:r>
      <w:r w:rsidR="00F4385A">
        <w:rPr>
          <w:noProof/>
          <w:lang w:val="en-GB"/>
        </w:rPr>
        <w:t xml:space="preserve"> is </w:t>
      </w:r>
      <w:r w:rsidR="00634349">
        <w:rPr>
          <w:noProof/>
          <w:lang w:val="en-GB"/>
        </w:rPr>
        <w:t xml:space="preserve">the </w:t>
      </w:r>
      <w:r w:rsidR="003C568B">
        <w:rPr>
          <w:noProof/>
          <w:lang w:val="en-GB"/>
        </w:rPr>
        <w:t>final</w:t>
      </w:r>
      <w:r w:rsidR="00634349">
        <w:rPr>
          <w:noProof/>
          <w:lang w:val="en-GB"/>
        </w:rPr>
        <w:t xml:space="preserve"> instruction </w:t>
      </w:r>
      <w:r w:rsidR="00E97993">
        <w:rPr>
          <w:noProof/>
          <w:lang w:val="en-GB"/>
        </w:rPr>
        <w:t xml:space="preserve">to display the </w:t>
      </w:r>
      <w:r w:rsidR="00727345">
        <w:rPr>
          <w:noProof/>
          <w:lang w:val="en-GB"/>
        </w:rPr>
        <w:t xml:space="preserve">figures </w:t>
      </w:r>
      <w:r w:rsidR="005D09C9">
        <w:rPr>
          <w:noProof/>
          <w:lang w:val="en-GB"/>
        </w:rPr>
        <w:t xml:space="preserve">if we </w:t>
      </w:r>
      <w:r w:rsidR="00E97993">
        <w:rPr>
          <w:noProof/>
          <w:lang w:val="en-GB"/>
        </w:rPr>
        <w:t xml:space="preserve">run the plotting syntaxes in </w:t>
      </w:r>
      <w:r w:rsidR="005D09C9">
        <w:rPr>
          <w:noProof/>
          <w:lang w:val="en-GB"/>
        </w:rPr>
        <w:t>the</w:t>
      </w:r>
      <w:r w:rsidR="005E0663">
        <w:rPr>
          <w:noProof/>
          <w:lang w:val="en-GB"/>
        </w:rPr>
        <w:t xml:space="preserve"> original Python progra</w:t>
      </w:r>
      <w:r w:rsidR="00E97993">
        <w:rPr>
          <w:noProof/>
          <w:lang w:val="en-GB"/>
        </w:rPr>
        <w:t>m</w:t>
      </w:r>
      <w:r w:rsidR="005E0663">
        <w:rPr>
          <w:noProof/>
          <w:lang w:val="en-GB"/>
        </w:rPr>
        <w:t>.</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CB7D3F" w:rsidRPr="002E7FF5" w14:paraId="2CC8E3F3" w14:textId="77777777" w:rsidTr="0094681F">
        <w:tc>
          <w:tcPr>
            <w:tcW w:w="9017" w:type="dxa"/>
          </w:tcPr>
          <w:p w14:paraId="16ACAA55" w14:textId="1CEA6D48" w:rsidR="00CB7D3F" w:rsidRPr="00E519C6" w:rsidRDefault="00CB7D3F" w:rsidP="0094681F">
            <w:pPr>
              <w:pStyle w:val="BodyText"/>
              <w:rPr>
                <w:noProof/>
                <w:lang w:val="en-GB"/>
              </w:rPr>
            </w:pPr>
            <w:r w:rsidRPr="00E519C6">
              <w:rPr>
                <w:b/>
                <w:bCs/>
                <w:noProof/>
                <w:lang w:val="en-GB"/>
              </w:rPr>
              <w:t xml:space="preserve">Example (cont’d): </w:t>
            </w:r>
            <w:r w:rsidR="007227E3" w:rsidRPr="00E519C6">
              <w:rPr>
                <w:noProof/>
                <w:lang w:val="en-GB"/>
              </w:rPr>
              <w:t>W</w:t>
            </w:r>
            <w:r w:rsidRPr="00E519C6">
              <w:rPr>
                <w:noProof/>
                <w:lang w:val="en-GB"/>
              </w:rPr>
              <w:t xml:space="preserve">e </w:t>
            </w:r>
            <w:r w:rsidR="007F182F" w:rsidRPr="00E519C6">
              <w:rPr>
                <w:noProof/>
                <w:lang w:val="en-GB"/>
              </w:rPr>
              <w:t xml:space="preserve">would like to plot the </w:t>
            </w:r>
            <w:r w:rsidR="00041558" w:rsidRPr="00E519C6">
              <w:rPr>
                <w:noProof/>
                <w:lang w:val="en-GB"/>
              </w:rPr>
              <w:t>CGPA development</w:t>
            </w:r>
            <w:r w:rsidR="000C2802" w:rsidRPr="00E519C6">
              <w:rPr>
                <w:noProof/>
                <w:lang w:val="en-GB"/>
              </w:rPr>
              <w:t xml:space="preserve"> of a student</w:t>
            </w:r>
            <w:r w:rsidR="00041558" w:rsidRPr="00E519C6">
              <w:rPr>
                <w:noProof/>
                <w:lang w:val="en-GB"/>
              </w:rPr>
              <w:t xml:space="preserve"> in the last 4 semesters</w:t>
            </w:r>
            <w:r w:rsidR="00003FEB" w:rsidRPr="00E519C6">
              <w:rPr>
                <w:noProof/>
                <w:lang w:val="en-GB"/>
              </w:rPr>
              <w:t>. The data are</w:t>
            </w:r>
            <w:r w:rsidRPr="00E519C6">
              <w:rPr>
                <w:noProof/>
                <w:lang w:val="en-GB"/>
              </w:rPr>
              <w:t xml:space="preserve"> </w:t>
            </w:r>
            <w:r w:rsidRPr="00E519C6">
              <w:rPr>
                <w:rFonts w:ascii="Consolas" w:hAnsi="Consolas"/>
                <w:noProof/>
                <w:lang w:val="en-GB"/>
              </w:rPr>
              <w:t>[</w:t>
            </w:r>
            <w:r w:rsidR="00003FEB" w:rsidRPr="00E519C6">
              <w:rPr>
                <w:rFonts w:ascii="Consolas" w:hAnsi="Consolas"/>
                <w:noProof/>
                <w:lang w:val="en-GB"/>
              </w:rPr>
              <w:t>3.2</w:t>
            </w:r>
            <w:r w:rsidRPr="00E519C6">
              <w:rPr>
                <w:rFonts w:ascii="Consolas" w:hAnsi="Consolas"/>
                <w:noProof/>
                <w:lang w:val="en-GB"/>
              </w:rPr>
              <w:t>, 3</w:t>
            </w:r>
            <w:r w:rsidR="00003FEB" w:rsidRPr="00E519C6">
              <w:rPr>
                <w:rFonts w:ascii="Consolas" w:hAnsi="Consolas"/>
                <w:noProof/>
                <w:lang w:val="en-GB"/>
              </w:rPr>
              <w:t>.3</w:t>
            </w:r>
            <w:r w:rsidRPr="00E519C6">
              <w:rPr>
                <w:rFonts w:ascii="Consolas" w:hAnsi="Consolas"/>
                <w:noProof/>
                <w:lang w:val="en-GB"/>
              </w:rPr>
              <w:t xml:space="preserve">, </w:t>
            </w:r>
            <w:r w:rsidR="006A7F3B" w:rsidRPr="00E519C6">
              <w:rPr>
                <w:rFonts w:ascii="Consolas" w:hAnsi="Consolas"/>
                <w:noProof/>
                <w:lang w:val="en-GB"/>
              </w:rPr>
              <w:t xml:space="preserve">3.4, </w:t>
            </w:r>
            <w:r w:rsidR="00003FEB" w:rsidRPr="00E519C6">
              <w:rPr>
                <w:rFonts w:ascii="Consolas" w:hAnsi="Consolas"/>
                <w:noProof/>
                <w:lang w:val="en-GB"/>
              </w:rPr>
              <w:t>3.</w:t>
            </w:r>
            <w:r w:rsidR="0003076D" w:rsidRPr="00E519C6">
              <w:rPr>
                <w:rFonts w:ascii="Consolas" w:hAnsi="Consolas"/>
                <w:noProof/>
                <w:lang w:val="en-GB"/>
              </w:rPr>
              <w:t>1</w:t>
            </w:r>
            <w:r w:rsidRPr="00E519C6">
              <w:rPr>
                <w:rFonts w:ascii="Consolas" w:hAnsi="Consolas"/>
                <w:noProof/>
                <w:lang w:val="en-GB"/>
              </w:rPr>
              <w:t>]</w:t>
            </w:r>
            <w:r w:rsidRPr="00E519C6">
              <w:rPr>
                <w:noProof/>
                <w:lang w:val="en-GB"/>
              </w:rPr>
              <w:t>.</w:t>
            </w:r>
          </w:p>
          <w:p w14:paraId="790F3FEA" w14:textId="25031883" w:rsidR="00CB7D3F" w:rsidRPr="00E519C6" w:rsidRDefault="006B50CA" w:rsidP="00495915">
            <w:pPr>
              <w:pStyle w:val="Figure-Image-Upper"/>
              <w:rPr>
                <w:lang w:val="en-GB"/>
              </w:rPr>
            </w:pPr>
            <w:r w:rsidRPr="00E519C6">
              <w:drawing>
                <wp:inline distT="0" distB="0" distL="0" distR="0" wp14:anchorId="02D013E3" wp14:editId="5F2C7840">
                  <wp:extent cx="5580000" cy="796477"/>
                  <wp:effectExtent l="19050" t="19050" r="20955"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2551" t="24134" r="2848" b="56208"/>
                          <a:stretch/>
                        </pic:blipFill>
                        <pic:spPr bwMode="auto">
                          <a:xfrm>
                            <a:off x="0" y="0"/>
                            <a:ext cx="5580000" cy="796477"/>
                          </a:xfrm>
                          <a:prstGeom prst="rect">
                            <a:avLst/>
                          </a:prstGeom>
                          <a:ln w="3175" cap="flat" cmpd="sng" algn="ctr">
                            <a:solidFill>
                              <a:schemeClr val="bg1">
                                <a:lumMod val="8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AE1E92" w14:textId="60A9E32F" w:rsidR="00495915" w:rsidRPr="00E519C6" w:rsidRDefault="00495915" w:rsidP="00495915">
            <w:pPr>
              <w:pStyle w:val="Caption"/>
              <w:rPr>
                <w:lang w:val="en-GB"/>
              </w:rPr>
            </w:pPr>
            <w:r w:rsidRPr="00E519C6">
              <w:rPr>
                <w:lang w:val="en-GB"/>
              </w:rPr>
              <w:t>Figure 3.</w:t>
            </w:r>
            <w:r w:rsidRPr="00E519C6">
              <w:rPr>
                <w:lang w:val="en-GB"/>
              </w:rPr>
              <w:fldChar w:fldCharType="begin"/>
            </w:r>
            <w:r w:rsidRPr="00E519C6">
              <w:rPr>
                <w:lang w:val="en-GB"/>
              </w:rPr>
              <w:instrText xml:space="preserve"> SEQ Figure \* ARABIC </w:instrText>
            </w:r>
            <w:r w:rsidRPr="00E519C6">
              <w:rPr>
                <w:lang w:val="en-GB"/>
              </w:rPr>
              <w:fldChar w:fldCharType="separate"/>
            </w:r>
            <w:r w:rsidRPr="00E519C6">
              <w:rPr>
                <w:lang w:val="en-GB"/>
              </w:rPr>
              <w:t>23</w:t>
            </w:r>
            <w:r w:rsidRPr="00E519C6">
              <w:rPr>
                <w:lang w:val="en-GB"/>
              </w:rPr>
              <w:fldChar w:fldCharType="end"/>
            </w:r>
            <w:r w:rsidRPr="00E519C6">
              <w:rPr>
                <w:lang w:val="en-GB"/>
              </w:rPr>
              <w:t xml:space="preserve"> Importing </w:t>
            </w:r>
            <w:r w:rsidR="005C0CED" w:rsidRPr="00E519C6">
              <w:rPr>
                <w:lang w:val="en-GB"/>
              </w:rPr>
              <w:t>“matplotlib.pyplot” in</w:t>
            </w:r>
            <w:r w:rsidR="00E61D86" w:rsidRPr="00E519C6">
              <w:rPr>
                <w:lang w:val="en-GB"/>
              </w:rPr>
              <w:t>to</w:t>
            </w:r>
            <w:r w:rsidR="005C0CED" w:rsidRPr="00E519C6">
              <w:rPr>
                <w:lang w:val="en-GB"/>
              </w:rPr>
              <w:t xml:space="preserve"> the Program</w:t>
            </w:r>
          </w:p>
          <w:p w14:paraId="37689271" w14:textId="0C4061F0" w:rsidR="00982020" w:rsidRPr="00E519C6" w:rsidRDefault="005C0CED" w:rsidP="0094681F">
            <w:pPr>
              <w:pStyle w:val="BodyText"/>
              <w:rPr>
                <w:noProof/>
                <w:lang w:val="en-GB"/>
              </w:rPr>
            </w:pPr>
            <w:r w:rsidRPr="00E519C6">
              <w:rPr>
                <w:noProof/>
                <w:lang w:val="en-GB"/>
              </w:rPr>
              <w:lastRenderedPageBreak/>
              <w:t xml:space="preserve">The following </w:t>
            </w:r>
            <w:r w:rsidR="00F92BEE" w:rsidRPr="00E519C6">
              <w:rPr>
                <w:noProof/>
                <w:lang w:val="en-GB"/>
              </w:rPr>
              <w:t>program will</w:t>
            </w:r>
            <w:r w:rsidR="00E61D86" w:rsidRPr="00E519C6">
              <w:rPr>
                <w:noProof/>
                <w:lang w:val="en-GB"/>
              </w:rPr>
              <w:t xml:space="preserve"> generate</w:t>
            </w:r>
            <w:r w:rsidR="002B52F0" w:rsidRPr="00E519C6">
              <w:rPr>
                <w:noProof/>
                <w:lang w:val="en-GB"/>
              </w:rPr>
              <w:t xml:space="preserve"> the line chart required.</w:t>
            </w:r>
            <w:r w:rsidR="00E61D86" w:rsidRPr="00E519C6">
              <w:rPr>
                <w:noProof/>
                <w:lang w:val="en-GB"/>
              </w:rPr>
              <w:t xml:space="preserve"> </w:t>
            </w:r>
          </w:p>
          <w:p w14:paraId="68684B25" w14:textId="77777777" w:rsidR="00D976E1" w:rsidRPr="00E519C6" w:rsidRDefault="00110163" w:rsidP="00D758E5">
            <w:pPr>
              <w:pStyle w:val="Figure-Image-Upper"/>
              <w:rPr>
                <w:lang w:val="en-GB"/>
              </w:rPr>
            </w:pPr>
            <w:r w:rsidRPr="00E519C6">
              <w:drawing>
                <wp:inline distT="0" distB="0" distL="0" distR="0" wp14:anchorId="04424429" wp14:editId="606DDD34">
                  <wp:extent cx="5580000" cy="1589280"/>
                  <wp:effectExtent l="19050" t="19050" r="20955"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2458" t="30921" r="2794" b="29778"/>
                          <a:stretch/>
                        </pic:blipFill>
                        <pic:spPr bwMode="auto">
                          <a:xfrm>
                            <a:off x="0" y="0"/>
                            <a:ext cx="5580000" cy="1589280"/>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0C3BB3B" w14:textId="5602D675" w:rsidR="00D758E5" w:rsidRPr="00E519C6" w:rsidRDefault="00D758E5" w:rsidP="00D758E5">
            <w:pPr>
              <w:pStyle w:val="Caption"/>
              <w:rPr>
                <w:lang w:val="en-GB"/>
              </w:rPr>
            </w:pPr>
            <w:r w:rsidRPr="00E519C6">
              <w:rPr>
                <w:lang w:val="en-GB"/>
              </w:rPr>
              <w:t>Figure 3.</w:t>
            </w:r>
            <w:r w:rsidRPr="00E519C6">
              <w:rPr>
                <w:lang w:val="en-GB"/>
              </w:rPr>
              <w:fldChar w:fldCharType="begin"/>
            </w:r>
            <w:r w:rsidRPr="00E519C6">
              <w:rPr>
                <w:lang w:val="en-GB"/>
              </w:rPr>
              <w:instrText xml:space="preserve"> SEQ Figure \* ARABIC </w:instrText>
            </w:r>
            <w:r w:rsidRPr="00E519C6">
              <w:rPr>
                <w:lang w:val="en-GB"/>
              </w:rPr>
              <w:fldChar w:fldCharType="separate"/>
            </w:r>
            <w:r w:rsidRPr="00E519C6">
              <w:rPr>
                <w:lang w:val="en-GB"/>
              </w:rPr>
              <w:t>24</w:t>
            </w:r>
            <w:r w:rsidRPr="00E519C6">
              <w:rPr>
                <w:lang w:val="en-GB"/>
              </w:rPr>
              <w:fldChar w:fldCharType="end"/>
            </w:r>
            <w:r w:rsidRPr="00E519C6">
              <w:rPr>
                <w:lang w:val="en-GB"/>
              </w:rPr>
              <w:t xml:space="preserve"> Program for Creating a Line Plot</w:t>
            </w:r>
          </w:p>
          <w:p w14:paraId="19FD9634" w14:textId="4CC569CA" w:rsidR="00CB7D3F" w:rsidRPr="00E519C6" w:rsidRDefault="007D1678" w:rsidP="0094681F">
            <w:pPr>
              <w:pStyle w:val="BodyText"/>
              <w:rPr>
                <w:noProof/>
                <w:lang w:val="en-GB"/>
              </w:rPr>
            </w:pPr>
            <w:r w:rsidRPr="00E519C6">
              <w:rPr>
                <w:noProof/>
                <w:lang w:val="en-GB"/>
              </w:rPr>
              <w:t>In t</w:t>
            </w:r>
            <w:r w:rsidR="00F92BEE" w:rsidRPr="00E519C6">
              <w:rPr>
                <w:noProof/>
                <w:lang w:val="en-GB"/>
              </w:rPr>
              <w:t xml:space="preserve">he </w:t>
            </w:r>
            <w:r w:rsidR="005335CC" w:rsidRPr="00E519C6">
              <w:rPr>
                <w:noProof/>
                <w:lang w:val="en-GB"/>
              </w:rPr>
              <w:t>first line</w:t>
            </w:r>
            <w:r w:rsidRPr="00E519C6">
              <w:rPr>
                <w:noProof/>
                <w:lang w:val="en-GB"/>
              </w:rPr>
              <w:t xml:space="preserve">, we instruct Python to create a line </w:t>
            </w:r>
            <w:r w:rsidR="00482768" w:rsidRPr="00E519C6">
              <w:rPr>
                <w:noProof/>
                <w:lang w:val="en-GB"/>
              </w:rPr>
              <w:t xml:space="preserve">chart </w:t>
            </w:r>
            <w:r w:rsidRPr="00E519C6">
              <w:rPr>
                <w:noProof/>
                <w:lang w:val="en-GB"/>
              </w:rPr>
              <w:t>with a red line</w:t>
            </w:r>
            <w:r w:rsidR="00482768" w:rsidRPr="00E519C6">
              <w:rPr>
                <w:noProof/>
                <w:lang w:val="en-GB"/>
              </w:rPr>
              <w:t xml:space="preserve"> and black </w:t>
            </w:r>
            <w:r w:rsidR="00C36605" w:rsidRPr="00E519C6">
              <w:rPr>
                <w:noProof/>
                <w:lang w:val="en-GB"/>
              </w:rPr>
              <w:t xml:space="preserve">circle </w:t>
            </w:r>
            <w:r w:rsidR="00482768" w:rsidRPr="00E519C6">
              <w:rPr>
                <w:noProof/>
                <w:lang w:val="en-GB"/>
              </w:rPr>
              <w:t>markers</w:t>
            </w:r>
            <w:r w:rsidR="00C36605" w:rsidRPr="00E519C6">
              <w:rPr>
                <w:noProof/>
                <w:lang w:val="en-GB"/>
              </w:rPr>
              <w:t>.</w:t>
            </w:r>
            <w:r w:rsidR="005335CC" w:rsidRPr="00E519C6">
              <w:rPr>
                <w:noProof/>
                <w:lang w:val="en-GB"/>
              </w:rPr>
              <w:t xml:space="preserve"> </w:t>
            </w:r>
            <w:r w:rsidR="00C36605" w:rsidRPr="00E519C6">
              <w:rPr>
                <w:noProof/>
                <w:lang w:val="en-GB"/>
              </w:rPr>
              <w:t xml:space="preserve">The data of the x-axis should be the semester number and the values on the y-axis </w:t>
            </w:r>
            <w:r w:rsidR="007E094A" w:rsidRPr="00E519C6">
              <w:rPr>
                <w:noProof/>
                <w:lang w:val="en-GB"/>
              </w:rPr>
              <w:t xml:space="preserve">are the CGPA. Correspondingly, we name the axes “Semester” and “CGPA”, respectively. </w:t>
            </w:r>
            <w:r w:rsidR="00535CF0" w:rsidRPr="00E519C6">
              <w:rPr>
                <w:noProof/>
                <w:lang w:val="en-GB"/>
              </w:rPr>
              <w:t>The location of the ticks</w:t>
            </w:r>
            <w:r w:rsidR="001E71C4" w:rsidRPr="00E519C6">
              <w:rPr>
                <w:noProof/>
                <w:lang w:val="en-GB"/>
              </w:rPr>
              <w:t>’</w:t>
            </w:r>
            <w:r w:rsidR="00535CF0" w:rsidRPr="00E519C6">
              <w:rPr>
                <w:noProof/>
                <w:lang w:val="en-GB"/>
              </w:rPr>
              <w:t xml:space="preserve"> labels on the x-axis </w:t>
            </w:r>
            <w:r w:rsidR="00263AF8" w:rsidRPr="00E519C6">
              <w:rPr>
                <w:noProof/>
                <w:lang w:val="en-GB"/>
              </w:rPr>
              <w:t xml:space="preserve">must be 1, 2, 3, and 4 </w:t>
            </w:r>
            <w:r w:rsidR="002834E6" w:rsidRPr="00E519C6">
              <w:rPr>
                <w:noProof/>
                <w:lang w:val="en-GB"/>
              </w:rPr>
              <w:t xml:space="preserve">because </w:t>
            </w:r>
            <w:r w:rsidR="00263AF8" w:rsidRPr="00E519C6">
              <w:rPr>
                <w:noProof/>
                <w:lang w:val="en-GB"/>
              </w:rPr>
              <w:t xml:space="preserve">these are the </w:t>
            </w:r>
            <w:r w:rsidR="006D558E" w:rsidRPr="00E519C6">
              <w:rPr>
                <w:noProof/>
                <w:lang w:val="en-GB"/>
              </w:rPr>
              <w:t xml:space="preserve">only </w:t>
            </w:r>
            <w:r w:rsidR="00A062F9" w:rsidRPr="00E519C6">
              <w:rPr>
                <w:noProof/>
                <w:lang w:val="en-GB"/>
              </w:rPr>
              <w:t>data of the x-axis.</w:t>
            </w:r>
            <w:r w:rsidR="007E094A" w:rsidRPr="00E519C6">
              <w:rPr>
                <w:noProof/>
                <w:lang w:val="en-GB"/>
              </w:rPr>
              <w:t xml:space="preserve"> </w:t>
            </w:r>
            <w:r w:rsidR="0002080E" w:rsidRPr="00E519C6">
              <w:rPr>
                <w:noProof/>
                <w:lang w:val="en-GB"/>
              </w:rPr>
              <w:t xml:space="preserve">Since the CGPA </w:t>
            </w:r>
            <w:r w:rsidR="00FA2BAD" w:rsidRPr="00E519C6">
              <w:rPr>
                <w:noProof/>
                <w:lang w:val="en-GB"/>
              </w:rPr>
              <w:t xml:space="preserve">usually </w:t>
            </w:r>
            <w:r w:rsidR="00B301D2" w:rsidRPr="00E519C6">
              <w:rPr>
                <w:noProof/>
                <w:lang w:val="en-GB"/>
              </w:rPr>
              <w:t xml:space="preserve">lies within the interval of </w:t>
            </w:r>
            <w:r w:rsidR="00FA2BAD" w:rsidRPr="00E519C6">
              <w:rPr>
                <w:noProof/>
                <w:lang w:val="en-GB"/>
              </w:rPr>
              <w:t xml:space="preserve">0 and </w:t>
            </w:r>
            <w:r w:rsidR="001D49D7" w:rsidRPr="00E519C6">
              <w:rPr>
                <w:noProof/>
                <w:lang w:val="en-GB"/>
              </w:rPr>
              <w:t>4</w:t>
            </w:r>
            <w:r w:rsidR="00FA2BAD" w:rsidRPr="00E519C6">
              <w:rPr>
                <w:noProof/>
                <w:lang w:val="en-GB"/>
              </w:rPr>
              <w:t xml:space="preserve">, </w:t>
            </w:r>
            <w:r w:rsidR="001D49D7" w:rsidRPr="00E519C6">
              <w:rPr>
                <w:noProof/>
                <w:lang w:val="en-GB"/>
              </w:rPr>
              <w:t xml:space="preserve">we can create an integer list </w:t>
            </w:r>
            <w:r w:rsidR="00F06C51" w:rsidRPr="00E519C6">
              <w:rPr>
                <w:noProof/>
                <w:lang w:val="en-GB"/>
              </w:rPr>
              <w:t xml:space="preserve">from 0 to 4 as our ticks’ labels on the y-axis. </w:t>
            </w:r>
            <w:r w:rsidR="006E0FDA" w:rsidRPr="00E519C6">
              <w:rPr>
                <w:noProof/>
                <w:lang w:val="en-GB"/>
              </w:rPr>
              <w:t xml:space="preserve">We know from Chapter 5 of Study Unit 1 that we can use the </w:t>
            </w:r>
            <w:r w:rsidR="006E0FDA" w:rsidRPr="00E519C6">
              <w:rPr>
                <w:rFonts w:ascii="Consolas" w:hAnsi="Consolas"/>
                <w:noProof/>
                <w:lang w:val="en-GB"/>
              </w:rPr>
              <w:t>range()</w:t>
            </w:r>
            <w:r w:rsidR="006E0FDA" w:rsidRPr="00E519C6">
              <w:rPr>
                <w:noProof/>
                <w:lang w:val="en-GB"/>
              </w:rPr>
              <w:t xml:space="preserve"> function to generate </w:t>
            </w:r>
            <w:r w:rsidR="00984260" w:rsidRPr="00E519C6">
              <w:rPr>
                <w:noProof/>
                <w:lang w:val="en-GB"/>
              </w:rPr>
              <w:t xml:space="preserve">such a list. Here, we integrate it </w:t>
            </w:r>
            <w:r w:rsidR="00822E24" w:rsidRPr="00E519C6">
              <w:rPr>
                <w:noProof/>
                <w:lang w:val="en-GB"/>
              </w:rPr>
              <w:t xml:space="preserve">within </w:t>
            </w:r>
            <w:r w:rsidR="00984260" w:rsidRPr="00E519C6">
              <w:rPr>
                <w:noProof/>
                <w:lang w:val="en-GB"/>
              </w:rPr>
              <w:t xml:space="preserve">the </w:t>
            </w:r>
            <w:r w:rsidR="00984260" w:rsidRPr="00E519C6">
              <w:rPr>
                <w:rFonts w:ascii="Consolas" w:hAnsi="Consolas"/>
                <w:noProof/>
                <w:lang w:val="en-GB"/>
              </w:rPr>
              <w:t>plt.yticks()</w:t>
            </w:r>
            <w:r w:rsidR="00984260" w:rsidRPr="00E519C6">
              <w:rPr>
                <w:noProof/>
                <w:lang w:val="en-GB"/>
              </w:rPr>
              <w:t xml:space="preserve"> function</w:t>
            </w:r>
            <w:r w:rsidR="003E07B1" w:rsidRPr="00E519C6">
              <w:rPr>
                <w:noProof/>
                <w:lang w:val="en-GB"/>
              </w:rPr>
              <w:t xml:space="preserve">. In the final step, we </w:t>
            </w:r>
            <w:r w:rsidR="00FE2A18" w:rsidRPr="00E519C6">
              <w:rPr>
                <w:noProof/>
                <w:lang w:val="en-GB"/>
              </w:rPr>
              <w:t xml:space="preserve">add a </w:t>
            </w:r>
            <w:r w:rsidR="003E07B1" w:rsidRPr="00E519C6">
              <w:rPr>
                <w:noProof/>
                <w:lang w:val="en-GB"/>
              </w:rPr>
              <w:t xml:space="preserve">title </w:t>
            </w:r>
            <w:r w:rsidR="00FE2A18" w:rsidRPr="00E519C6">
              <w:rPr>
                <w:noProof/>
                <w:lang w:val="en-GB"/>
              </w:rPr>
              <w:t xml:space="preserve">to the line plot to </w:t>
            </w:r>
            <w:r w:rsidR="00D13806" w:rsidRPr="00E519C6">
              <w:rPr>
                <w:noProof/>
                <w:lang w:val="en-GB"/>
              </w:rPr>
              <w:t>highlight</w:t>
            </w:r>
            <w:r w:rsidR="00FE2A18" w:rsidRPr="00E519C6">
              <w:rPr>
                <w:noProof/>
                <w:lang w:val="en-GB"/>
              </w:rPr>
              <w:t xml:space="preserve"> the</w:t>
            </w:r>
            <w:r w:rsidR="008F4391" w:rsidRPr="00E519C6">
              <w:rPr>
                <w:noProof/>
                <w:lang w:val="en-GB"/>
              </w:rPr>
              <w:t xml:space="preserve"> </w:t>
            </w:r>
            <w:r w:rsidR="00D13806" w:rsidRPr="00E519C6">
              <w:rPr>
                <w:noProof/>
                <w:lang w:val="en-GB"/>
              </w:rPr>
              <w:t xml:space="preserve">topic of our chart </w:t>
            </w:r>
            <w:r w:rsidR="008F4391" w:rsidRPr="00E519C6">
              <w:rPr>
                <w:noProof/>
                <w:lang w:val="en-GB"/>
              </w:rPr>
              <w:t xml:space="preserve">using the </w:t>
            </w:r>
            <w:r w:rsidR="008F4391" w:rsidRPr="00E519C6">
              <w:rPr>
                <w:rFonts w:ascii="Consolas" w:hAnsi="Consolas"/>
                <w:noProof/>
                <w:lang w:val="en-GB"/>
              </w:rPr>
              <w:t>title()</w:t>
            </w:r>
            <w:r w:rsidR="008F4391" w:rsidRPr="00E519C6">
              <w:rPr>
                <w:noProof/>
                <w:lang w:val="en-GB"/>
              </w:rPr>
              <w:t xml:space="preserve"> function</w:t>
            </w:r>
            <w:r w:rsidR="00CB7D3F" w:rsidRPr="00E519C6">
              <w:rPr>
                <w:noProof/>
                <w:lang w:val="en-GB"/>
              </w:rPr>
              <w:t>.</w:t>
            </w:r>
            <w:r w:rsidR="00283CDF" w:rsidRPr="00E519C6">
              <w:rPr>
                <w:noProof/>
                <w:lang w:val="en-GB"/>
              </w:rPr>
              <w:t xml:space="preserve"> With the </w:t>
            </w:r>
            <w:r w:rsidR="00283CDF" w:rsidRPr="00E519C6">
              <w:rPr>
                <w:rFonts w:ascii="Consolas" w:hAnsi="Consolas"/>
                <w:noProof/>
                <w:lang w:val="en-GB"/>
              </w:rPr>
              <w:t>plt.show()</w:t>
            </w:r>
            <w:r w:rsidR="00283CDF" w:rsidRPr="00E519C6">
              <w:rPr>
                <w:noProof/>
                <w:lang w:val="en-GB"/>
              </w:rPr>
              <w:t xml:space="preserve"> function, we let Python generate the plot.</w:t>
            </w:r>
          </w:p>
          <w:p w14:paraId="5913C97E" w14:textId="77777777" w:rsidR="00283CDF" w:rsidRPr="001965EF" w:rsidRDefault="00D976E1" w:rsidP="00D976E1">
            <w:pPr>
              <w:pStyle w:val="Figure-Image-Upper"/>
              <w:rPr>
                <w:lang w:val="en-GB"/>
              </w:rPr>
            </w:pPr>
            <w:r w:rsidRPr="001965EF">
              <w:drawing>
                <wp:inline distT="0" distB="0" distL="0" distR="0" wp14:anchorId="08AE5706" wp14:editId="7FC7A130">
                  <wp:extent cx="2854764" cy="1662349"/>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5415" t="41840" r="36402" b="17116"/>
                          <a:stretch/>
                        </pic:blipFill>
                        <pic:spPr bwMode="auto">
                          <a:xfrm>
                            <a:off x="0" y="0"/>
                            <a:ext cx="2855897" cy="1663009"/>
                          </a:xfrm>
                          <a:prstGeom prst="rect">
                            <a:avLst/>
                          </a:prstGeom>
                          <a:ln>
                            <a:noFill/>
                          </a:ln>
                          <a:extLst>
                            <a:ext uri="{53640926-AAD7-44D8-BBD7-CCE9431645EC}">
                              <a14:shadowObscured xmlns:a14="http://schemas.microsoft.com/office/drawing/2010/main"/>
                            </a:ext>
                          </a:extLst>
                        </pic:spPr>
                      </pic:pic>
                    </a:graphicData>
                  </a:graphic>
                </wp:inline>
              </w:drawing>
            </w:r>
          </w:p>
          <w:p w14:paraId="6B9E239B" w14:textId="19DEB6E3" w:rsidR="00D976E1" w:rsidRPr="001965EF" w:rsidRDefault="00D758E5" w:rsidP="00D758E5">
            <w:pPr>
              <w:pStyle w:val="Caption"/>
              <w:rPr>
                <w:lang w:val="en-GB"/>
              </w:rPr>
            </w:pPr>
            <w:r w:rsidRPr="001965EF">
              <w:rPr>
                <w:lang w:val="en-GB"/>
              </w:rPr>
              <w:t>Figure 3.</w:t>
            </w:r>
            <w:r w:rsidRPr="001965EF">
              <w:rPr>
                <w:lang w:val="en-GB"/>
              </w:rPr>
              <w:fldChar w:fldCharType="begin"/>
            </w:r>
            <w:r w:rsidRPr="001965EF">
              <w:rPr>
                <w:lang w:val="en-GB"/>
              </w:rPr>
              <w:instrText xml:space="preserve"> SEQ Figure \* ARABIC </w:instrText>
            </w:r>
            <w:r w:rsidRPr="001965EF">
              <w:rPr>
                <w:lang w:val="en-GB"/>
              </w:rPr>
              <w:fldChar w:fldCharType="separate"/>
            </w:r>
            <w:r w:rsidRPr="001965EF">
              <w:rPr>
                <w:lang w:val="en-GB"/>
              </w:rPr>
              <w:t>25</w:t>
            </w:r>
            <w:r w:rsidRPr="001965EF">
              <w:rPr>
                <w:lang w:val="en-GB"/>
              </w:rPr>
              <w:fldChar w:fldCharType="end"/>
            </w:r>
            <w:r w:rsidRPr="001965EF">
              <w:rPr>
                <w:lang w:val="en-GB"/>
              </w:rPr>
              <w:t xml:space="preserve"> Line Plot Generated by “matplotlib.pyplot”</w:t>
            </w:r>
          </w:p>
        </w:tc>
      </w:tr>
    </w:tbl>
    <w:p w14:paraId="48AF3FD4" w14:textId="77777777" w:rsidR="0027515C" w:rsidRPr="001965EF" w:rsidRDefault="0027515C" w:rsidP="0027515C">
      <w:pPr>
        <w:spacing w:before="240" w:after="120"/>
        <w:jc w:val="left"/>
        <w:rPr>
          <w:b/>
          <w:sz w:val="28"/>
        </w:rPr>
      </w:pPr>
      <w:r w:rsidRPr="001965EF">
        <w:rPr>
          <w:b/>
          <w:sz w:val="28"/>
        </w:rPr>
        <w:lastRenderedPageBreak/>
        <w:t>Read</w:t>
      </w:r>
    </w:p>
    <w:p w14:paraId="28B057AD" w14:textId="78B09105" w:rsidR="0027515C" w:rsidRPr="001965EF" w:rsidRDefault="0027515C" w:rsidP="0027515C">
      <w:pPr>
        <w:pStyle w:val="BodyText"/>
        <w:rPr>
          <w:noProof/>
          <w:lang w:val="en-GB"/>
        </w:rPr>
      </w:pPr>
      <w:r w:rsidRPr="001965EF">
        <w:rPr>
          <w:noProof/>
          <w:lang w:val="en-GB"/>
        </w:rPr>
        <w:t xml:space="preserve">Refer to the three links below for more details and examples on the functions </w:t>
      </w:r>
      <w:r w:rsidRPr="001965EF">
        <w:rPr>
          <w:rFonts w:ascii="Consolas" w:hAnsi="Consolas"/>
          <w:noProof/>
          <w:lang w:val="en-GB"/>
        </w:rPr>
        <w:t>plot()</w:t>
      </w:r>
      <w:r w:rsidRPr="001965EF">
        <w:rPr>
          <w:noProof/>
          <w:lang w:val="en-GB"/>
        </w:rPr>
        <w:t xml:space="preserve"> of the </w:t>
      </w:r>
      <w:r w:rsidR="00EC5E57" w:rsidRPr="001965EF">
        <w:rPr>
          <w:noProof/>
          <w:lang w:val="en-GB"/>
        </w:rPr>
        <w:t>“</w:t>
      </w:r>
      <w:r w:rsidRPr="001965EF">
        <w:rPr>
          <w:noProof/>
          <w:lang w:val="en-GB"/>
        </w:rPr>
        <w:t>matplotlib.pyplot</w:t>
      </w:r>
      <w:r w:rsidR="00EC5E57" w:rsidRPr="001965EF">
        <w:rPr>
          <w:noProof/>
          <w:lang w:val="en-GB"/>
        </w:rPr>
        <w:t>”</w:t>
      </w:r>
      <w:r w:rsidRPr="001965EF">
        <w:rPr>
          <w:noProof/>
          <w:lang w:val="en-GB"/>
        </w:rPr>
        <w:t xml:space="preserve"> package:</w:t>
      </w:r>
    </w:p>
    <w:p w14:paraId="102061FD" w14:textId="4D22A02A" w:rsidR="0027515C" w:rsidRPr="001965EF" w:rsidRDefault="00CD05C7" w:rsidP="0027515C">
      <w:pPr>
        <w:pStyle w:val="BodyText"/>
        <w:rPr>
          <w:noProof/>
          <w:lang w:val="en-GB"/>
        </w:rPr>
      </w:pPr>
      <w:hyperlink r:id="rId50" w:history="1">
        <w:r w:rsidR="00794DF2" w:rsidRPr="001965EF">
          <w:rPr>
            <w:rStyle w:val="Hyperlink"/>
            <w:noProof/>
            <w:lang w:val="en-GB"/>
          </w:rPr>
          <w:t>https://matplotlib.org/api/_as_gen/matplotlib.pyplot.plot.html</w:t>
        </w:r>
      </w:hyperlink>
    </w:p>
    <w:p w14:paraId="0C966F3B" w14:textId="18217C9B" w:rsidR="00E300B2" w:rsidRPr="001965EF" w:rsidRDefault="00E300B2" w:rsidP="00151600">
      <w:pPr>
        <w:pStyle w:val="Heading3"/>
        <w:tabs>
          <w:tab w:val="left" w:pos="709"/>
        </w:tabs>
        <w:rPr>
          <w:noProof/>
          <w:lang w:val="en-GB"/>
        </w:rPr>
      </w:pPr>
      <w:r w:rsidRPr="001965EF">
        <w:rPr>
          <w:noProof/>
          <w:lang w:val="en-GB"/>
        </w:rPr>
        <w:lastRenderedPageBreak/>
        <w:t>3.2</w:t>
      </w:r>
      <w:r w:rsidRPr="001965EF">
        <w:rPr>
          <w:noProof/>
          <w:lang w:val="en-GB"/>
        </w:rPr>
        <w:tab/>
      </w:r>
      <w:r w:rsidR="004E4A78" w:rsidRPr="001965EF">
        <w:rPr>
          <w:noProof/>
          <w:lang w:val="en-GB"/>
        </w:rPr>
        <w:t>Histograms</w:t>
      </w:r>
      <w:r w:rsidR="002C3F25" w:rsidRPr="001965EF">
        <w:rPr>
          <w:noProof/>
          <w:lang w:val="en-GB"/>
        </w:rPr>
        <w:t xml:space="preserve"> and </w:t>
      </w:r>
      <w:r w:rsidR="004E4A78" w:rsidRPr="001965EF">
        <w:rPr>
          <w:noProof/>
          <w:lang w:val="en-GB"/>
        </w:rPr>
        <w:t>Scatter Plot</w:t>
      </w:r>
    </w:p>
    <w:p w14:paraId="19E46C1E" w14:textId="5A52DF47" w:rsidR="004E4A78" w:rsidRPr="001965EF" w:rsidRDefault="0027515C" w:rsidP="002C535B">
      <w:pPr>
        <w:pStyle w:val="BodyText"/>
        <w:rPr>
          <w:noProof/>
          <w:lang w:val="en-GB"/>
        </w:rPr>
      </w:pPr>
      <w:r w:rsidRPr="001965EF">
        <w:rPr>
          <w:noProof/>
          <w:lang w:val="en-GB"/>
        </w:rPr>
        <w:t xml:space="preserve">The histogram </w:t>
      </w:r>
      <w:r w:rsidR="00A22F1C" w:rsidRPr="001965EF">
        <w:rPr>
          <w:noProof/>
          <w:lang w:val="en-GB"/>
        </w:rPr>
        <w:t>is a</w:t>
      </w:r>
      <w:r w:rsidR="00A24A2A" w:rsidRPr="001965EF">
        <w:rPr>
          <w:noProof/>
          <w:lang w:val="en-GB"/>
        </w:rPr>
        <w:t xml:space="preserve">nother </w:t>
      </w:r>
      <w:r w:rsidR="00A22F1C" w:rsidRPr="001965EF">
        <w:rPr>
          <w:noProof/>
          <w:lang w:val="en-GB"/>
        </w:rPr>
        <w:t xml:space="preserve">common type of plots in data analytics. It </w:t>
      </w:r>
      <w:r w:rsidR="00DC7E8F" w:rsidRPr="001965EF">
        <w:rPr>
          <w:noProof/>
          <w:lang w:val="en-GB"/>
        </w:rPr>
        <w:t xml:space="preserve">shows the </w:t>
      </w:r>
      <w:r w:rsidRPr="001965EF">
        <w:rPr>
          <w:noProof/>
          <w:lang w:val="en-GB"/>
        </w:rPr>
        <w:t xml:space="preserve">distribution of </w:t>
      </w:r>
      <w:r w:rsidR="00504CEF">
        <w:rPr>
          <w:noProof/>
          <w:lang w:val="en-GB"/>
        </w:rPr>
        <w:t xml:space="preserve">a </w:t>
      </w:r>
      <w:r w:rsidRPr="001965EF">
        <w:rPr>
          <w:noProof/>
          <w:lang w:val="en-GB"/>
        </w:rPr>
        <w:t>variable</w:t>
      </w:r>
      <w:r w:rsidR="00152DBD" w:rsidRPr="001965EF">
        <w:rPr>
          <w:noProof/>
          <w:lang w:val="en-GB"/>
        </w:rPr>
        <w:t xml:space="preserve"> by plotting the frequencies that certain </w:t>
      </w:r>
      <w:r w:rsidR="00086429" w:rsidRPr="001965EF">
        <w:rPr>
          <w:noProof/>
          <w:lang w:val="en-GB"/>
        </w:rPr>
        <w:t>range</w:t>
      </w:r>
      <w:r w:rsidR="006C164D" w:rsidRPr="001965EF">
        <w:rPr>
          <w:noProof/>
          <w:lang w:val="en-GB"/>
        </w:rPr>
        <w:t>s</w:t>
      </w:r>
      <w:r w:rsidR="00152DBD" w:rsidRPr="001965EF">
        <w:rPr>
          <w:noProof/>
          <w:lang w:val="en-GB"/>
        </w:rPr>
        <w:t xml:space="preserve"> </w:t>
      </w:r>
      <w:r w:rsidR="00086429" w:rsidRPr="001965EF">
        <w:rPr>
          <w:noProof/>
          <w:lang w:val="en-GB"/>
        </w:rPr>
        <w:t xml:space="preserve">of value </w:t>
      </w:r>
      <w:r w:rsidR="009C2F89" w:rsidRPr="001965EF">
        <w:rPr>
          <w:noProof/>
          <w:lang w:val="en-GB"/>
        </w:rPr>
        <w:t>occur in a sample</w:t>
      </w:r>
      <w:r w:rsidRPr="001965EF">
        <w:rPr>
          <w:noProof/>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0A2F7A" w:rsidRPr="008F20C8" w14:paraId="72647673" w14:textId="77777777" w:rsidTr="00534BD8">
        <w:tc>
          <w:tcPr>
            <w:tcW w:w="9017" w:type="dxa"/>
            <w:shd w:val="clear" w:color="auto" w:fill="D9D9D9" w:themeFill="background1" w:themeFillShade="D9"/>
            <w:vAlign w:val="center"/>
          </w:tcPr>
          <w:p w14:paraId="381E02F6" w14:textId="77777777" w:rsidR="000A2F7A" w:rsidRPr="0073606B" w:rsidRDefault="000A2F7A" w:rsidP="00534BD8">
            <w:pPr>
              <w:pStyle w:val="Code"/>
              <w:ind w:left="1449" w:hanging="1134"/>
              <w:jc w:val="left"/>
              <w:rPr>
                <w:color w:val="auto"/>
              </w:rPr>
            </w:pPr>
            <w:r w:rsidRPr="00572FDF">
              <w:rPr>
                <w:color w:val="5F497A" w:themeColor="accent4" w:themeShade="BF"/>
              </w:rPr>
              <w:t>plt</w:t>
            </w:r>
            <w:r w:rsidRPr="00572FDF">
              <w:rPr>
                <w:color w:val="auto"/>
              </w:rPr>
              <w:t>.</w:t>
            </w:r>
            <w:r w:rsidRPr="00EB142A">
              <w:rPr>
                <w:color w:val="76923C" w:themeColor="accent3" w:themeShade="BF"/>
              </w:rPr>
              <w:t>hist</w:t>
            </w:r>
            <w:r w:rsidRPr="00EB142A">
              <w:rPr>
                <w:color w:val="auto"/>
              </w:rPr>
              <w:t>(</w:t>
            </w:r>
            <w:r w:rsidRPr="00EB142A">
              <w:rPr>
                <w:color w:val="595959" w:themeColor="text1" w:themeTint="A6"/>
              </w:rPr>
              <w:t>x</w:t>
            </w:r>
            <w:r w:rsidRPr="00283038">
              <w:rPr>
                <w:color w:val="000000" w:themeColor="text1"/>
              </w:rPr>
              <w:t>,</w:t>
            </w:r>
            <w:r w:rsidRPr="00EB142A">
              <w:rPr>
                <w:color w:val="595959" w:themeColor="text1" w:themeTint="A6"/>
              </w:rPr>
              <w:t xml:space="preserve"> bins</w:t>
            </w:r>
            <w:r w:rsidRPr="00534BD8">
              <w:rPr>
                <w:color w:val="auto"/>
              </w:rPr>
              <w:t xml:space="preserve"> = </w:t>
            </w:r>
            <w:r w:rsidRPr="00EB142A">
              <w:rPr>
                <w:color w:val="595959" w:themeColor="text1" w:themeTint="A6"/>
              </w:rPr>
              <w:t>None</w:t>
            </w:r>
            <w:r w:rsidRPr="00283038">
              <w:rPr>
                <w:color w:val="000000" w:themeColor="text1"/>
              </w:rPr>
              <w:t>,</w:t>
            </w:r>
            <w:r w:rsidRPr="00EB142A">
              <w:rPr>
                <w:color w:val="595959" w:themeColor="text1" w:themeTint="A6"/>
              </w:rPr>
              <w:t xml:space="preserve"> range</w:t>
            </w:r>
            <w:r w:rsidRPr="00534BD8">
              <w:rPr>
                <w:color w:val="auto"/>
              </w:rPr>
              <w:t xml:space="preserve"> = </w:t>
            </w:r>
            <w:r w:rsidRPr="00EB142A">
              <w:rPr>
                <w:color w:val="595959" w:themeColor="text1" w:themeTint="A6"/>
              </w:rPr>
              <w:t>None</w:t>
            </w:r>
            <w:r w:rsidRPr="00283038">
              <w:rPr>
                <w:color w:val="000000" w:themeColor="text1"/>
              </w:rPr>
              <w:t>,</w:t>
            </w:r>
            <w:r w:rsidRPr="00EB142A">
              <w:rPr>
                <w:color w:val="595959" w:themeColor="text1" w:themeTint="A6"/>
              </w:rPr>
              <w:t xml:space="preserve"> align</w:t>
            </w:r>
            <w:r w:rsidRPr="00534BD8">
              <w:rPr>
                <w:color w:val="auto"/>
              </w:rPr>
              <w:t xml:space="preserve"> = </w:t>
            </w:r>
            <w:r>
              <w:rPr>
                <w:color w:val="auto"/>
              </w:rPr>
              <w:t>"</w:t>
            </w:r>
            <w:r w:rsidRPr="00534BD8">
              <w:rPr>
                <w:color w:val="215868" w:themeColor="accent5" w:themeShade="80"/>
              </w:rPr>
              <w:t>mid</w:t>
            </w:r>
            <w:r>
              <w:rPr>
                <w:color w:val="auto"/>
              </w:rPr>
              <w:t>"</w:t>
            </w:r>
            <w:r w:rsidRPr="00534BD8">
              <w:rPr>
                <w:color w:val="auto"/>
              </w:rPr>
              <w:t xml:space="preserve">, </w:t>
            </w:r>
            <w:r w:rsidRPr="00EB142A">
              <w:rPr>
                <w:color w:val="595959" w:themeColor="text1" w:themeTint="A6"/>
              </w:rPr>
              <w:t>orientation</w:t>
            </w:r>
            <w:r w:rsidRPr="00534BD8">
              <w:rPr>
                <w:color w:val="auto"/>
              </w:rPr>
              <w:t xml:space="preserve"> = </w:t>
            </w:r>
            <w:r>
              <w:rPr>
                <w:color w:val="auto"/>
              </w:rPr>
              <w:t>"</w:t>
            </w:r>
            <w:r w:rsidRPr="00534BD8">
              <w:rPr>
                <w:color w:val="215868" w:themeColor="accent5" w:themeShade="80"/>
              </w:rPr>
              <w:t>vertical</w:t>
            </w:r>
            <w:r>
              <w:rPr>
                <w:color w:val="auto"/>
              </w:rPr>
              <w:t>"</w:t>
            </w:r>
            <w:r w:rsidRPr="00534BD8">
              <w:rPr>
                <w:color w:val="auto"/>
              </w:rPr>
              <w:t xml:space="preserve">, </w:t>
            </w:r>
            <w:r w:rsidRPr="00EB142A">
              <w:rPr>
                <w:color w:val="595959" w:themeColor="text1" w:themeTint="A6"/>
              </w:rPr>
              <w:t>rwidth</w:t>
            </w:r>
            <w:r w:rsidRPr="00534BD8">
              <w:rPr>
                <w:color w:val="auto"/>
              </w:rPr>
              <w:t xml:space="preserve"> = </w:t>
            </w:r>
            <w:r w:rsidRPr="00EB142A">
              <w:rPr>
                <w:color w:val="595959" w:themeColor="text1" w:themeTint="A6"/>
              </w:rPr>
              <w:t>None, color</w:t>
            </w:r>
            <w:r w:rsidRPr="00534BD8">
              <w:rPr>
                <w:color w:val="auto"/>
              </w:rPr>
              <w:t xml:space="preserve"> = </w:t>
            </w:r>
            <w:r w:rsidRPr="00EB142A">
              <w:rPr>
                <w:color w:val="595959" w:themeColor="text1" w:themeTint="A6"/>
              </w:rPr>
              <w:t>None</w:t>
            </w:r>
            <w:r w:rsidRPr="00534BD8">
              <w:rPr>
                <w:color w:val="auto"/>
              </w:rPr>
              <w:t>)</w:t>
            </w:r>
          </w:p>
        </w:tc>
      </w:tr>
    </w:tbl>
    <w:p w14:paraId="74EDE9FB" w14:textId="4DCBF2D7" w:rsidR="0027515C" w:rsidRPr="001965EF" w:rsidRDefault="000A2F7A" w:rsidP="0027515C">
      <w:pPr>
        <w:pStyle w:val="BodyText"/>
        <w:rPr>
          <w:noProof/>
          <w:lang w:val="en-GB"/>
        </w:rPr>
      </w:pPr>
      <w:r>
        <w:t>T</w:t>
      </w:r>
      <w:r w:rsidR="00B8136C" w:rsidRPr="001965EF">
        <w:rPr>
          <w:noProof/>
          <w:lang w:val="en-GB"/>
        </w:rPr>
        <w:t xml:space="preserve">he </w:t>
      </w:r>
      <w:r w:rsidR="00B8136C" w:rsidRPr="001965EF">
        <w:rPr>
          <w:rFonts w:ascii="Consolas" w:hAnsi="Consolas"/>
          <w:noProof/>
          <w:lang w:val="en-GB"/>
        </w:rPr>
        <w:t>hist()</w:t>
      </w:r>
      <w:r w:rsidR="00B8136C" w:rsidRPr="001965EF">
        <w:rPr>
          <w:noProof/>
          <w:lang w:val="en-GB"/>
        </w:rPr>
        <w:t xml:space="preserve"> function has </w:t>
      </w:r>
      <w:r w:rsidR="00BE6652" w:rsidRPr="001965EF">
        <w:rPr>
          <w:noProof/>
          <w:lang w:val="en-GB"/>
        </w:rPr>
        <w:t xml:space="preserve">many arguments </w:t>
      </w:r>
      <w:r w:rsidR="00A63592">
        <w:rPr>
          <w:noProof/>
          <w:lang w:val="en-GB"/>
        </w:rPr>
        <w:t xml:space="preserve">to </w:t>
      </w:r>
      <w:r w:rsidR="00C42AB4" w:rsidRPr="001965EF">
        <w:rPr>
          <w:noProof/>
          <w:lang w:val="en-GB"/>
        </w:rPr>
        <w:t>control the histogram</w:t>
      </w:r>
      <w:r w:rsidR="00092428" w:rsidRPr="001965EF">
        <w:rPr>
          <w:noProof/>
          <w:lang w:val="en-GB"/>
        </w:rPr>
        <w:t xml:space="preserve"> layout</w:t>
      </w:r>
      <w:r w:rsidR="00C42AB4" w:rsidRPr="001965EF">
        <w:rPr>
          <w:noProof/>
          <w:lang w:val="en-GB"/>
        </w:rPr>
        <w:t xml:space="preserve">. </w:t>
      </w:r>
      <w:r w:rsidR="00DB47B7" w:rsidRPr="001965EF">
        <w:rPr>
          <w:noProof/>
          <w:lang w:val="en-GB"/>
        </w:rPr>
        <w:t xml:space="preserve">The above </w:t>
      </w:r>
      <w:r w:rsidR="00681B66" w:rsidRPr="001965EF">
        <w:rPr>
          <w:noProof/>
          <w:lang w:val="en-GB"/>
        </w:rPr>
        <w:t xml:space="preserve">introduction of the function only includes the most common </w:t>
      </w:r>
      <w:r w:rsidR="00671ED7" w:rsidRPr="001965EF">
        <w:rPr>
          <w:noProof/>
          <w:lang w:val="en-GB"/>
        </w:rPr>
        <w:t xml:space="preserve">ones. </w:t>
      </w:r>
      <w:r w:rsidR="00C42AB4" w:rsidRPr="001965EF">
        <w:rPr>
          <w:noProof/>
          <w:lang w:val="en-GB"/>
        </w:rPr>
        <w:t xml:space="preserve">For instance, we can decide how many </w:t>
      </w:r>
      <w:r w:rsidR="00C42AB4" w:rsidRPr="001965EF">
        <w:rPr>
          <w:rFonts w:ascii="Consolas" w:hAnsi="Consolas"/>
          <w:noProof/>
          <w:lang w:val="en-GB"/>
        </w:rPr>
        <w:t>bins</w:t>
      </w:r>
      <w:r w:rsidR="00C42AB4" w:rsidRPr="001965EF">
        <w:rPr>
          <w:noProof/>
          <w:lang w:val="en-GB"/>
        </w:rPr>
        <w:t xml:space="preserve"> (bars) and </w:t>
      </w:r>
      <w:r w:rsidR="00A800D3" w:rsidRPr="001965EF">
        <w:rPr>
          <w:noProof/>
          <w:lang w:val="en-GB"/>
        </w:rPr>
        <w:t xml:space="preserve">which </w:t>
      </w:r>
      <w:r w:rsidR="00A800D3" w:rsidRPr="001965EF">
        <w:rPr>
          <w:rFonts w:ascii="Consolas" w:hAnsi="Consolas"/>
          <w:noProof/>
          <w:lang w:val="en-GB"/>
        </w:rPr>
        <w:t>range</w:t>
      </w:r>
      <w:r w:rsidR="00A800D3" w:rsidRPr="001965EF">
        <w:rPr>
          <w:noProof/>
          <w:lang w:val="en-GB"/>
        </w:rPr>
        <w:t xml:space="preserve"> </w:t>
      </w:r>
      <w:r w:rsidR="00671ED7" w:rsidRPr="001965EF">
        <w:rPr>
          <w:noProof/>
          <w:lang w:val="en-GB"/>
        </w:rPr>
        <w:t xml:space="preserve">of the values </w:t>
      </w:r>
      <w:r w:rsidR="00DB47B7" w:rsidRPr="001965EF">
        <w:rPr>
          <w:noProof/>
          <w:lang w:val="en-GB"/>
        </w:rPr>
        <w:t>it should contain</w:t>
      </w:r>
      <w:r w:rsidR="00671ED7" w:rsidRPr="001965EF">
        <w:rPr>
          <w:noProof/>
          <w:lang w:val="en-GB"/>
        </w:rPr>
        <w:t xml:space="preserve">. We can also </w:t>
      </w:r>
      <w:r w:rsidR="00D84112" w:rsidRPr="001965EF">
        <w:rPr>
          <w:noProof/>
          <w:lang w:val="en-GB"/>
        </w:rPr>
        <w:t xml:space="preserve">choose to have a histogram with horizontal bars by changing the </w:t>
      </w:r>
      <w:r w:rsidR="0056071B" w:rsidRPr="001965EF">
        <w:rPr>
          <w:rFonts w:ascii="Consolas" w:hAnsi="Consolas"/>
          <w:noProof/>
          <w:lang w:val="en-GB"/>
        </w:rPr>
        <w:t>orientation</w:t>
      </w:r>
      <w:r w:rsidR="0056071B" w:rsidRPr="001965EF">
        <w:rPr>
          <w:noProof/>
          <w:lang w:val="en-GB"/>
        </w:rPr>
        <w:t xml:space="preserve"> argument. </w:t>
      </w:r>
      <w:r w:rsidR="006D1D4B" w:rsidRPr="001965EF">
        <w:rPr>
          <w:noProof/>
          <w:lang w:val="en-GB"/>
        </w:rPr>
        <w:t xml:space="preserve">With </w:t>
      </w:r>
      <w:r w:rsidR="00FE4A12" w:rsidRPr="001965EF">
        <w:rPr>
          <w:noProof/>
          <w:lang w:val="en-GB"/>
        </w:rPr>
        <w:t xml:space="preserve">the </w:t>
      </w:r>
      <w:r w:rsidR="006D1D4B" w:rsidRPr="001965EF">
        <w:rPr>
          <w:noProof/>
          <w:lang w:val="en-GB"/>
        </w:rPr>
        <w:t>a</w:t>
      </w:r>
      <w:r w:rsidR="0056071B" w:rsidRPr="001965EF">
        <w:rPr>
          <w:noProof/>
          <w:lang w:val="en-GB"/>
        </w:rPr>
        <w:t xml:space="preserve">rguments </w:t>
      </w:r>
      <w:r w:rsidR="00957EC8" w:rsidRPr="001965EF">
        <w:rPr>
          <w:noProof/>
          <w:lang w:val="en-GB"/>
        </w:rPr>
        <w:t xml:space="preserve">such as </w:t>
      </w:r>
      <w:r w:rsidR="00957EC8" w:rsidRPr="001965EF">
        <w:rPr>
          <w:rFonts w:ascii="Consolas" w:hAnsi="Consolas"/>
          <w:noProof/>
          <w:lang w:val="en-GB"/>
        </w:rPr>
        <w:t>rwidth</w:t>
      </w:r>
      <w:r w:rsidR="00957EC8" w:rsidRPr="001965EF">
        <w:rPr>
          <w:noProof/>
          <w:lang w:val="en-GB"/>
        </w:rPr>
        <w:t xml:space="preserve">, which represents the width of the bars, </w:t>
      </w:r>
      <w:r w:rsidR="003312DE" w:rsidRPr="001965EF">
        <w:rPr>
          <w:rFonts w:ascii="Consolas" w:hAnsi="Consolas"/>
          <w:noProof/>
          <w:lang w:val="en-GB"/>
        </w:rPr>
        <w:t>align</w:t>
      </w:r>
      <w:r w:rsidR="005A2F62" w:rsidRPr="001965EF">
        <w:rPr>
          <w:noProof/>
          <w:lang w:val="en-GB"/>
        </w:rPr>
        <w:t xml:space="preserve">, with which we can </w:t>
      </w:r>
      <w:r w:rsidR="008256A3" w:rsidRPr="001965EF">
        <w:rPr>
          <w:noProof/>
          <w:lang w:val="en-GB"/>
        </w:rPr>
        <w:t xml:space="preserve">position </w:t>
      </w:r>
      <w:r w:rsidR="00416CDE" w:rsidRPr="001965EF">
        <w:rPr>
          <w:noProof/>
          <w:lang w:val="en-GB"/>
        </w:rPr>
        <w:t>the bars</w:t>
      </w:r>
      <w:r w:rsidR="008256A3" w:rsidRPr="001965EF">
        <w:rPr>
          <w:noProof/>
          <w:lang w:val="en-GB"/>
        </w:rPr>
        <w:t xml:space="preserve"> </w:t>
      </w:r>
      <w:r w:rsidR="006965D0" w:rsidRPr="001965EF">
        <w:rPr>
          <w:noProof/>
          <w:lang w:val="en-GB"/>
        </w:rPr>
        <w:t xml:space="preserve">between two ticks or on top of </w:t>
      </w:r>
      <w:r w:rsidR="008256A3" w:rsidRPr="001965EF">
        <w:rPr>
          <w:noProof/>
          <w:lang w:val="en-GB"/>
        </w:rPr>
        <w:t xml:space="preserve">a tick, </w:t>
      </w:r>
      <w:r w:rsidR="0076797F" w:rsidRPr="001965EF">
        <w:rPr>
          <w:noProof/>
          <w:lang w:val="en-GB"/>
        </w:rPr>
        <w:t xml:space="preserve">and </w:t>
      </w:r>
      <w:r w:rsidR="00957EC8" w:rsidRPr="001965EF">
        <w:rPr>
          <w:rFonts w:ascii="Consolas" w:hAnsi="Consolas"/>
          <w:noProof/>
          <w:lang w:val="en-GB"/>
        </w:rPr>
        <w:t>color</w:t>
      </w:r>
      <w:r w:rsidR="006D1D4B" w:rsidRPr="001965EF">
        <w:rPr>
          <w:noProof/>
          <w:lang w:val="en-GB"/>
        </w:rPr>
        <w:t xml:space="preserve">, </w:t>
      </w:r>
      <w:r w:rsidR="0076797F" w:rsidRPr="001965EF">
        <w:rPr>
          <w:noProof/>
          <w:lang w:val="en-GB"/>
        </w:rPr>
        <w:t xml:space="preserve">we can format the bars </w:t>
      </w:r>
      <w:r w:rsidR="003312DE" w:rsidRPr="001965EF">
        <w:rPr>
          <w:noProof/>
          <w:lang w:val="en-GB"/>
        </w:rPr>
        <w:t>according to our needs.</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135E31" w:rsidRPr="002E7FF5" w14:paraId="41FE6C53" w14:textId="77777777" w:rsidTr="0094681F">
        <w:tc>
          <w:tcPr>
            <w:tcW w:w="9017" w:type="dxa"/>
          </w:tcPr>
          <w:p w14:paraId="4A37B02C" w14:textId="377BC903" w:rsidR="00135E31" w:rsidRPr="001965EF" w:rsidRDefault="00135E31" w:rsidP="0094681F">
            <w:pPr>
              <w:pStyle w:val="BodyText"/>
              <w:rPr>
                <w:noProof/>
                <w:lang w:val="en-GB"/>
              </w:rPr>
            </w:pPr>
            <w:r w:rsidRPr="001965EF">
              <w:rPr>
                <w:b/>
                <w:bCs/>
                <w:noProof/>
                <w:lang w:val="en-GB"/>
              </w:rPr>
              <w:t>Example (cont’d):</w:t>
            </w:r>
            <w:r w:rsidRPr="001965EF">
              <w:rPr>
                <w:noProof/>
                <w:lang w:val="en-GB"/>
              </w:rPr>
              <w:t xml:space="preserve"> </w:t>
            </w:r>
            <w:r w:rsidR="00A749A4" w:rsidRPr="001965EF">
              <w:rPr>
                <w:noProof/>
                <w:lang w:val="en-GB"/>
              </w:rPr>
              <w:t xml:space="preserve">Suppose the exam scores of </w:t>
            </w:r>
            <w:r w:rsidR="00661C93">
              <w:rPr>
                <w:noProof/>
                <w:lang w:val="en-GB"/>
              </w:rPr>
              <w:t xml:space="preserve">the </w:t>
            </w:r>
            <w:r w:rsidR="00A749A4" w:rsidRPr="001965EF">
              <w:rPr>
                <w:noProof/>
                <w:lang w:val="en-GB"/>
              </w:rPr>
              <w:t xml:space="preserve">two subjects </w:t>
            </w:r>
            <w:r w:rsidR="003F1681" w:rsidRPr="001965EF">
              <w:rPr>
                <w:noProof/>
                <w:lang w:val="en-GB"/>
              </w:rPr>
              <w:t xml:space="preserve">(taken by the same students) </w:t>
            </w:r>
            <w:r w:rsidR="00A749A4" w:rsidRPr="001965EF">
              <w:rPr>
                <w:noProof/>
                <w:lang w:val="en-GB"/>
              </w:rPr>
              <w:t xml:space="preserve">are now completely available, and we would like to </w:t>
            </w:r>
            <w:r w:rsidR="007401BE" w:rsidRPr="001965EF">
              <w:rPr>
                <w:noProof/>
                <w:lang w:val="en-GB"/>
              </w:rPr>
              <w:t xml:space="preserve">generate a histogram for subject 1 to </w:t>
            </w:r>
            <w:r w:rsidR="003F1681" w:rsidRPr="001965EF">
              <w:rPr>
                <w:noProof/>
                <w:lang w:val="en-GB"/>
              </w:rPr>
              <w:t>look at the distribution</w:t>
            </w:r>
            <w:r w:rsidR="00670309" w:rsidRPr="001965EF">
              <w:rPr>
                <w:noProof/>
                <w:lang w:val="en-GB"/>
              </w:rPr>
              <w:t>.</w:t>
            </w:r>
          </w:p>
          <w:p w14:paraId="1B8375A6" w14:textId="76F978DE" w:rsidR="00670309" w:rsidRPr="001965EF" w:rsidRDefault="00BD0C0D" w:rsidP="00BD0C0D">
            <w:pPr>
              <w:pStyle w:val="Figure-Image-Upper"/>
              <w:rPr>
                <w:lang w:val="en-GB"/>
              </w:rPr>
            </w:pPr>
            <w:r w:rsidRPr="001965EF">
              <w:drawing>
                <wp:inline distT="0" distB="0" distL="0" distR="0" wp14:anchorId="5B9EC8EB" wp14:editId="5FF6B567">
                  <wp:extent cx="5578918" cy="1981890"/>
                  <wp:effectExtent l="19050" t="19050" r="22225" b="184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2452" t="24630" r="2826" b="26369"/>
                          <a:stretch/>
                        </pic:blipFill>
                        <pic:spPr bwMode="auto">
                          <a:xfrm>
                            <a:off x="0" y="0"/>
                            <a:ext cx="5580000" cy="1982274"/>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06A8CD75" w14:textId="573ACA22" w:rsidR="00135E31" w:rsidRPr="001965EF" w:rsidRDefault="00135E31" w:rsidP="0094681F">
            <w:pPr>
              <w:pStyle w:val="Caption"/>
              <w:rPr>
                <w:lang w:val="en-GB"/>
              </w:rPr>
            </w:pPr>
            <w:bookmarkStart w:id="29" w:name="_Ref62049398"/>
            <w:r w:rsidRPr="001965EF">
              <w:rPr>
                <w:lang w:val="en-GB"/>
              </w:rPr>
              <w:t>Figure 3.</w:t>
            </w:r>
            <w:r w:rsidRPr="001965EF">
              <w:rPr>
                <w:lang w:val="en-GB"/>
              </w:rPr>
              <w:fldChar w:fldCharType="begin"/>
            </w:r>
            <w:r w:rsidRPr="001965EF">
              <w:rPr>
                <w:lang w:val="en-GB"/>
              </w:rPr>
              <w:instrText xml:space="preserve"> SEQ Figure \* ARABIC </w:instrText>
            </w:r>
            <w:r w:rsidRPr="001965EF">
              <w:rPr>
                <w:lang w:val="en-GB"/>
              </w:rPr>
              <w:fldChar w:fldCharType="separate"/>
            </w:r>
            <w:r w:rsidR="00CF2E1F" w:rsidRPr="001965EF">
              <w:rPr>
                <w:lang w:val="en-GB"/>
              </w:rPr>
              <w:t>26</w:t>
            </w:r>
            <w:r w:rsidRPr="001965EF">
              <w:rPr>
                <w:lang w:val="en-GB"/>
              </w:rPr>
              <w:fldChar w:fldCharType="end"/>
            </w:r>
            <w:bookmarkEnd w:id="29"/>
            <w:r w:rsidRPr="001965EF">
              <w:rPr>
                <w:lang w:val="en-GB"/>
              </w:rPr>
              <w:t xml:space="preserve"> </w:t>
            </w:r>
            <w:r w:rsidR="00BC3992" w:rsidRPr="001965EF">
              <w:rPr>
                <w:lang w:val="en-GB"/>
              </w:rPr>
              <w:t xml:space="preserve">Creating </w:t>
            </w:r>
            <w:r w:rsidR="00A75821" w:rsidRPr="001965EF">
              <w:rPr>
                <w:lang w:val="en-GB"/>
              </w:rPr>
              <w:t>Data Array for Subsequent Plotting</w:t>
            </w:r>
          </w:p>
          <w:p w14:paraId="772D35E7" w14:textId="77777777" w:rsidR="004960B5" w:rsidRPr="001965EF" w:rsidRDefault="00B431BC" w:rsidP="0094681F">
            <w:pPr>
              <w:pStyle w:val="BodyText"/>
              <w:rPr>
                <w:noProof/>
                <w:lang w:val="en-GB"/>
              </w:rPr>
            </w:pPr>
            <w:r w:rsidRPr="001965EF">
              <w:rPr>
                <w:noProof/>
                <w:lang w:val="en-GB"/>
              </w:rPr>
              <w:t>F</w:t>
            </w:r>
            <w:r w:rsidR="00105906" w:rsidRPr="001965EF">
              <w:rPr>
                <w:noProof/>
                <w:lang w:val="en-GB"/>
              </w:rPr>
              <w:t>irst</w:t>
            </w:r>
            <w:r w:rsidRPr="001965EF">
              <w:rPr>
                <w:noProof/>
                <w:lang w:val="en-GB"/>
              </w:rPr>
              <w:t>, we</w:t>
            </w:r>
            <w:r w:rsidR="00105906" w:rsidRPr="001965EF">
              <w:rPr>
                <w:noProof/>
                <w:lang w:val="en-GB"/>
              </w:rPr>
              <w:t xml:space="preserve"> import both the “NumPy” and “matplotlib” packages</w:t>
            </w:r>
            <w:r w:rsidR="00FF073C" w:rsidRPr="001965EF">
              <w:rPr>
                <w:noProof/>
                <w:lang w:val="en-GB"/>
              </w:rPr>
              <w:t xml:space="preserve">, </w:t>
            </w:r>
            <w:r w:rsidRPr="001965EF">
              <w:rPr>
                <w:noProof/>
                <w:lang w:val="en-GB"/>
              </w:rPr>
              <w:t xml:space="preserve">and then we </w:t>
            </w:r>
            <w:r w:rsidR="00FF073C" w:rsidRPr="001965EF">
              <w:rPr>
                <w:noProof/>
                <w:lang w:val="en-GB"/>
              </w:rPr>
              <w:t xml:space="preserve">create two lists with the exam scores of </w:t>
            </w:r>
            <w:r w:rsidRPr="001965EF">
              <w:rPr>
                <w:noProof/>
                <w:lang w:val="en-GB"/>
              </w:rPr>
              <w:t xml:space="preserve">each of </w:t>
            </w:r>
            <w:r w:rsidR="00FF073C" w:rsidRPr="001965EF">
              <w:rPr>
                <w:noProof/>
                <w:lang w:val="en-GB"/>
              </w:rPr>
              <w:t>the subjects.</w:t>
            </w:r>
            <w:r w:rsidR="00105906" w:rsidRPr="001965EF">
              <w:rPr>
                <w:noProof/>
                <w:lang w:val="en-GB"/>
              </w:rPr>
              <w:t xml:space="preserve"> </w:t>
            </w:r>
            <w:r w:rsidR="00FF073C" w:rsidRPr="001965EF">
              <w:rPr>
                <w:noProof/>
                <w:lang w:val="en-GB"/>
              </w:rPr>
              <w:t xml:space="preserve">Eventually, </w:t>
            </w:r>
            <w:r w:rsidRPr="001965EF">
              <w:rPr>
                <w:noProof/>
                <w:lang w:val="en-GB"/>
              </w:rPr>
              <w:t xml:space="preserve">we </w:t>
            </w:r>
            <w:r w:rsidR="004711FA" w:rsidRPr="001965EF">
              <w:rPr>
                <w:noProof/>
                <w:lang w:val="en-GB"/>
              </w:rPr>
              <w:t>create a NumPy array that contains both lists as its elements</w:t>
            </w:r>
            <w:r w:rsidR="00FF073C" w:rsidRPr="001965EF">
              <w:rPr>
                <w:noProof/>
                <w:lang w:val="en-GB"/>
              </w:rPr>
              <w:t xml:space="preserve">. </w:t>
            </w:r>
          </w:p>
          <w:p w14:paraId="14DEB8A7" w14:textId="3AA0910C" w:rsidR="00135E31" w:rsidRPr="001965EF" w:rsidRDefault="004960B5" w:rsidP="0094681F">
            <w:pPr>
              <w:pStyle w:val="BodyText"/>
              <w:rPr>
                <w:noProof/>
                <w:lang w:val="en-GB"/>
              </w:rPr>
            </w:pPr>
            <w:r w:rsidRPr="001965EF">
              <w:rPr>
                <w:noProof/>
                <w:lang w:val="en-GB"/>
              </w:rPr>
              <w:t>After that, t</w:t>
            </w:r>
            <w:r w:rsidR="00135E31" w:rsidRPr="001965EF">
              <w:rPr>
                <w:noProof/>
                <w:lang w:val="en-GB"/>
              </w:rPr>
              <w:t xml:space="preserve">he following program </w:t>
            </w:r>
            <w:r w:rsidRPr="001965EF">
              <w:rPr>
                <w:noProof/>
                <w:lang w:val="en-GB"/>
              </w:rPr>
              <w:t xml:space="preserve">is written to </w:t>
            </w:r>
            <w:r w:rsidR="00135E31" w:rsidRPr="001965EF">
              <w:rPr>
                <w:noProof/>
                <w:lang w:val="en-GB"/>
              </w:rPr>
              <w:t xml:space="preserve">generate the </w:t>
            </w:r>
            <w:r w:rsidR="00EF41E9" w:rsidRPr="001965EF">
              <w:rPr>
                <w:noProof/>
                <w:lang w:val="en-GB"/>
              </w:rPr>
              <w:t>histogram</w:t>
            </w:r>
            <w:r w:rsidR="00135E31" w:rsidRPr="001965EF">
              <w:rPr>
                <w:noProof/>
                <w:lang w:val="en-GB"/>
              </w:rPr>
              <w:t xml:space="preserve">. </w:t>
            </w:r>
          </w:p>
          <w:p w14:paraId="3F5EAC85" w14:textId="04C9E190" w:rsidR="00135E31" w:rsidRPr="001965EF" w:rsidRDefault="00213E94" w:rsidP="0094681F">
            <w:pPr>
              <w:pStyle w:val="Figure-Image-Upper"/>
              <w:rPr>
                <w:lang w:val="en-GB"/>
              </w:rPr>
            </w:pPr>
            <w:r w:rsidRPr="001965EF">
              <w:lastRenderedPageBreak/>
              <w:drawing>
                <wp:inline distT="0" distB="0" distL="0" distR="0" wp14:anchorId="4FDEFDAB" wp14:editId="531CA15D">
                  <wp:extent cx="5580000" cy="1602508"/>
                  <wp:effectExtent l="19050" t="19050" r="20955"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2528" t="35475" r="2787" b="24930"/>
                          <a:stretch/>
                        </pic:blipFill>
                        <pic:spPr bwMode="auto">
                          <a:xfrm>
                            <a:off x="0" y="0"/>
                            <a:ext cx="5580000" cy="1602508"/>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E0D3998" w14:textId="420F5961" w:rsidR="00135E31" w:rsidRPr="001965EF" w:rsidRDefault="00135E31" w:rsidP="0094681F">
            <w:pPr>
              <w:pStyle w:val="Caption"/>
              <w:rPr>
                <w:lang w:val="en-GB"/>
              </w:rPr>
            </w:pPr>
            <w:r w:rsidRPr="001965EF">
              <w:rPr>
                <w:lang w:val="en-GB"/>
              </w:rPr>
              <w:t>Figure 3.</w:t>
            </w:r>
            <w:r w:rsidRPr="001965EF">
              <w:rPr>
                <w:lang w:val="en-GB"/>
              </w:rPr>
              <w:fldChar w:fldCharType="begin"/>
            </w:r>
            <w:r w:rsidRPr="001965EF">
              <w:rPr>
                <w:lang w:val="en-GB"/>
              </w:rPr>
              <w:instrText xml:space="preserve"> SEQ Figure \* ARABIC </w:instrText>
            </w:r>
            <w:r w:rsidRPr="001965EF">
              <w:rPr>
                <w:lang w:val="en-GB"/>
              </w:rPr>
              <w:fldChar w:fldCharType="separate"/>
            </w:r>
            <w:r w:rsidR="008D1781" w:rsidRPr="001965EF">
              <w:rPr>
                <w:lang w:val="en-GB"/>
              </w:rPr>
              <w:t>27</w:t>
            </w:r>
            <w:r w:rsidRPr="001965EF">
              <w:rPr>
                <w:lang w:val="en-GB"/>
              </w:rPr>
              <w:fldChar w:fldCharType="end"/>
            </w:r>
            <w:r w:rsidRPr="001965EF">
              <w:rPr>
                <w:lang w:val="en-GB"/>
              </w:rPr>
              <w:t xml:space="preserve"> Program for Creating a </w:t>
            </w:r>
            <w:r w:rsidR="00502C74" w:rsidRPr="001965EF">
              <w:rPr>
                <w:lang w:val="en-GB"/>
              </w:rPr>
              <w:t>Histogram</w:t>
            </w:r>
          </w:p>
          <w:p w14:paraId="1D8D85C0" w14:textId="32CAD499" w:rsidR="00CE6275" w:rsidRPr="001965EF" w:rsidRDefault="00135E31" w:rsidP="0094681F">
            <w:pPr>
              <w:pStyle w:val="BodyText"/>
              <w:rPr>
                <w:noProof/>
                <w:lang w:val="en-GB"/>
              </w:rPr>
            </w:pPr>
            <w:r w:rsidRPr="001965EF">
              <w:rPr>
                <w:noProof/>
                <w:lang w:val="en-GB"/>
              </w:rPr>
              <w:t xml:space="preserve">In the first line, we instruct Python to create a </w:t>
            </w:r>
            <w:r w:rsidR="00E70362" w:rsidRPr="001965EF">
              <w:rPr>
                <w:noProof/>
                <w:lang w:val="en-GB"/>
              </w:rPr>
              <w:t xml:space="preserve">histogram based on the </w:t>
            </w:r>
            <w:r w:rsidR="00F43815" w:rsidRPr="001965EF">
              <w:rPr>
                <w:noProof/>
                <w:lang w:val="en-GB"/>
              </w:rPr>
              <w:t>score</w:t>
            </w:r>
            <w:r w:rsidR="00EB5E8C" w:rsidRPr="001965EF">
              <w:rPr>
                <w:noProof/>
                <w:lang w:val="en-GB"/>
              </w:rPr>
              <w:t>s</w:t>
            </w:r>
            <w:r w:rsidR="00F43815" w:rsidRPr="001965EF">
              <w:rPr>
                <w:noProof/>
                <w:lang w:val="en-GB"/>
              </w:rPr>
              <w:t xml:space="preserve"> of the first subject’s examination</w:t>
            </w:r>
            <w:r w:rsidR="00EB5E8C" w:rsidRPr="001965EF">
              <w:rPr>
                <w:noProof/>
                <w:lang w:val="en-GB"/>
              </w:rPr>
              <w:t xml:space="preserve">, which are stored </w:t>
            </w:r>
            <w:r w:rsidR="00E70362" w:rsidRPr="001965EF">
              <w:rPr>
                <w:noProof/>
                <w:lang w:val="en-GB"/>
              </w:rPr>
              <w:t xml:space="preserve">in the first row of the array </w:t>
            </w:r>
            <w:r w:rsidR="00E70362" w:rsidRPr="001965EF">
              <w:rPr>
                <w:rFonts w:ascii="Consolas" w:hAnsi="Consolas"/>
                <w:noProof/>
                <w:lang w:val="en-GB"/>
              </w:rPr>
              <w:t>exam_scores</w:t>
            </w:r>
            <w:r w:rsidR="00E70362" w:rsidRPr="001965EF">
              <w:rPr>
                <w:noProof/>
                <w:lang w:val="en-GB"/>
              </w:rPr>
              <w:t>.</w:t>
            </w:r>
            <w:r w:rsidRPr="001965EF">
              <w:rPr>
                <w:noProof/>
                <w:lang w:val="en-GB"/>
              </w:rPr>
              <w:t xml:space="preserve"> </w:t>
            </w:r>
            <w:r w:rsidR="003712B4" w:rsidRPr="001965EF">
              <w:rPr>
                <w:noProof/>
                <w:lang w:val="en-GB"/>
              </w:rPr>
              <w:t>We set t</w:t>
            </w:r>
            <w:r w:rsidR="008B2334" w:rsidRPr="001965EF">
              <w:rPr>
                <w:noProof/>
                <w:lang w:val="en-GB"/>
              </w:rPr>
              <w:t xml:space="preserve">he </w:t>
            </w:r>
            <w:r w:rsidR="008B2334" w:rsidRPr="001965EF">
              <w:rPr>
                <w:rFonts w:ascii="Consolas" w:hAnsi="Consolas"/>
                <w:noProof/>
                <w:lang w:val="en-GB"/>
              </w:rPr>
              <w:t>range</w:t>
            </w:r>
            <w:r w:rsidR="008B2334" w:rsidRPr="001965EF">
              <w:rPr>
                <w:noProof/>
                <w:lang w:val="en-GB"/>
              </w:rPr>
              <w:t xml:space="preserve"> argument </w:t>
            </w:r>
            <w:r w:rsidR="003712B4" w:rsidRPr="001965EF">
              <w:rPr>
                <w:noProof/>
                <w:lang w:val="en-GB"/>
              </w:rPr>
              <w:t>to be between 0 and 1</w:t>
            </w:r>
            <w:r w:rsidR="00213E94" w:rsidRPr="001965EF">
              <w:rPr>
                <w:noProof/>
                <w:lang w:val="en-GB"/>
              </w:rPr>
              <w:t>0</w:t>
            </w:r>
            <w:r w:rsidR="003712B4" w:rsidRPr="001965EF">
              <w:rPr>
                <w:noProof/>
                <w:lang w:val="en-GB"/>
              </w:rPr>
              <w:t>0</w:t>
            </w:r>
            <w:r w:rsidR="00E94E21" w:rsidRPr="001965EF">
              <w:rPr>
                <w:noProof/>
                <w:lang w:val="en-GB"/>
              </w:rPr>
              <w:t xml:space="preserve"> to ensure that </w:t>
            </w:r>
            <w:r w:rsidR="006D1588" w:rsidRPr="001965EF">
              <w:rPr>
                <w:noProof/>
                <w:lang w:val="en-GB"/>
              </w:rPr>
              <w:t xml:space="preserve">extreme categories such as </w:t>
            </w:r>
            <w:r w:rsidR="000264FB" w:rsidRPr="001965EF">
              <w:rPr>
                <w:noProof/>
                <w:lang w:val="en-GB"/>
              </w:rPr>
              <w:t>0-</w:t>
            </w:r>
            <w:r w:rsidR="006D1588" w:rsidRPr="001965EF">
              <w:rPr>
                <w:noProof/>
                <w:lang w:val="en-GB"/>
              </w:rPr>
              <w:t xml:space="preserve">10 or </w:t>
            </w:r>
            <w:r w:rsidR="000264FB" w:rsidRPr="001965EF">
              <w:rPr>
                <w:noProof/>
                <w:lang w:val="en-GB"/>
              </w:rPr>
              <w:t>90-</w:t>
            </w:r>
            <w:r w:rsidR="006D1588" w:rsidRPr="001965EF">
              <w:rPr>
                <w:noProof/>
                <w:lang w:val="en-GB"/>
              </w:rPr>
              <w:t xml:space="preserve">100 marks are </w:t>
            </w:r>
            <w:r w:rsidR="000264FB" w:rsidRPr="001965EF">
              <w:rPr>
                <w:noProof/>
                <w:lang w:val="en-GB"/>
              </w:rPr>
              <w:t xml:space="preserve">also </w:t>
            </w:r>
            <w:r w:rsidR="006D1588" w:rsidRPr="001965EF">
              <w:rPr>
                <w:noProof/>
                <w:lang w:val="en-GB"/>
              </w:rPr>
              <w:t xml:space="preserve">included </w:t>
            </w:r>
            <w:r w:rsidR="000264FB" w:rsidRPr="001965EF">
              <w:rPr>
                <w:noProof/>
                <w:lang w:val="en-GB"/>
              </w:rPr>
              <w:t xml:space="preserve">in the chart </w:t>
            </w:r>
            <w:r w:rsidR="009047D4" w:rsidRPr="001965EF">
              <w:rPr>
                <w:noProof/>
                <w:lang w:val="en-GB"/>
              </w:rPr>
              <w:t xml:space="preserve">although </w:t>
            </w:r>
            <w:r w:rsidR="000264FB" w:rsidRPr="001965EF">
              <w:rPr>
                <w:noProof/>
                <w:lang w:val="en-GB"/>
              </w:rPr>
              <w:t>the</w:t>
            </w:r>
            <w:r w:rsidR="00F56CE2" w:rsidRPr="001965EF">
              <w:rPr>
                <w:noProof/>
                <w:lang w:val="en-GB"/>
              </w:rPr>
              <w:t xml:space="preserve">ir frequencies </w:t>
            </w:r>
            <w:r w:rsidR="00066346" w:rsidRPr="001965EF">
              <w:rPr>
                <w:noProof/>
                <w:lang w:val="en-GB"/>
              </w:rPr>
              <w:t xml:space="preserve">could be </w:t>
            </w:r>
            <w:r w:rsidR="00F56CE2" w:rsidRPr="001965EF">
              <w:rPr>
                <w:noProof/>
                <w:lang w:val="en-GB"/>
              </w:rPr>
              <w:t>0</w:t>
            </w:r>
            <w:r w:rsidR="003712B4" w:rsidRPr="001965EF">
              <w:rPr>
                <w:noProof/>
                <w:lang w:val="en-GB"/>
              </w:rPr>
              <w:t>.</w:t>
            </w:r>
            <w:r w:rsidR="008B2334" w:rsidRPr="001965EF">
              <w:rPr>
                <w:noProof/>
                <w:lang w:val="en-GB"/>
              </w:rPr>
              <w:t xml:space="preserve"> </w:t>
            </w:r>
            <w:r w:rsidR="00395AEC" w:rsidRPr="001965EF">
              <w:rPr>
                <w:noProof/>
                <w:lang w:val="en-GB"/>
              </w:rPr>
              <w:t xml:space="preserve">The number of bins is </w:t>
            </w:r>
            <w:r w:rsidR="000F5519" w:rsidRPr="001965EF">
              <w:rPr>
                <w:noProof/>
                <w:lang w:val="en-GB"/>
              </w:rPr>
              <w:t>fixed at</w:t>
            </w:r>
            <w:r w:rsidR="00395AEC" w:rsidRPr="001965EF">
              <w:rPr>
                <w:noProof/>
                <w:lang w:val="en-GB"/>
              </w:rPr>
              <w:t xml:space="preserve"> 10 here so that we </w:t>
            </w:r>
            <w:r w:rsidR="000F5519" w:rsidRPr="001965EF">
              <w:rPr>
                <w:noProof/>
                <w:lang w:val="en-GB"/>
              </w:rPr>
              <w:t xml:space="preserve">gain an </w:t>
            </w:r>
            <w:r w:rsidR="00CE6275" w:rsidRPr="001965EF">
              <w:rPr>
                <w:noProof/>
                <w:lang w:val="en-GB"/>
              </w:rPr>
              <w:t xml:space="preserve">accurate </w:t>
            </w:r>
            <w:r w:rsidR="00342AA3" w:rsidRPr="001965EF">
              <w:rPr>
                <w:noProof/>
                <w:lang w:val="en-GB"/>
              </w:rPr>
              <w:t xml:space="preserve">image of the distribution. </w:t>
            </w:r>
            <w:r w:rsidR="00A87766" w:rsidRPr="001965EF">
              <w:rPr>
                <w:noProof/>
                <w:lang w:val="en-GB"/>
              </w:rPr>
              <w:t>T</w:t>
            </w:r>
            <w:r w:rsidR="00CE6275" w:rsidRPr="001965EF">
              <w:rPr>
                <w:noProof/>
                <w:lang w:val="en-GB"/>
              </w:rPr>
              <w:t xml:space="preserve">he width of the bars is </w:t>
            </w:r>
            <w:r w:rsidR="003C1AC8" w:rsidRPr="001965EF">
              <w:rPr>
                <w:noProof/>
                <w:lang w:val="en-GB"/>
              </w:rPr>
              <w:t>reduced from 1 to 0.8 so that they are not touching each other</w:t>
            </w:r>
            <w:r w:rsidR="00A87766" w:rsidRPr="001965EF">
              <w:rPr>
                <w:noProof/>
                <w:lang w:val="en-GB"/>
              </w:rPr>
              <w:t>, and they</w:t>
            </w:r>
            <w:r w:rsidR="007C0201" w:rsidRPr="001965EF">
              <w:rPr>
                <w:noProof/>
                <w:lang w:val="en-GB"/>
              </w:rPr>
              <w:t xml:space="preserve"> are </w:t>
            </w:r>
            <w:r w:rsidR="00A066DF" w:rsidRPr="001965EF">
              <w:rPr>
                <w:noProof/>
                <w:lang w:val="en-GB"/>
              </w:rPr>
              <w:t>placed</w:t>
            </w:r>
            <w:r w:rsidR="007C0201" w:rsidRPr="001965EF">
              <w:rPr>
                <w:noProof/>
                <w:lang w:val="en-GB"/>
              </w:rPr>
              <w:t xml:space="preserve"> </w:t>
            </w:r>
            <w:r w:rsidR="00A50C19" w:rsidRPr="001965EF">
              <w:rPr>
                <w:noProof/>
                <w:lang w:val="en-GB"/>
              </w:rPr>
              <w:t>between two ticks</w:t>
            </w:r>
            <w:r w:rsidR="009E1BD9" w:rsidRPr="001965EF">
              <w:rPr>
                <w:noProof/>
                <w:lang w:val="en-GB"/>
              </w:rPr>
              <w:t xml:space="preserve"> </w:t>
            </w:r>
            <w:r w:rsidR="00A50C19" w:rsidRPr="001965EF">
              <w:rPr>
                <w:noProof/>
                <w:lang w:val="en-GB"/>
              </w:rPr>
              <w:t xml:space="preserve">on the x-axis </w:t>
            </w:r>
            <w:r w:rsidR="00A066DF" w:rsidRPr="001965EF">
              <w:rPr>
                <w:noProof/>
                <w:lang w:val="en-GB"/>
              </w:rPr>
              <w:t>(</w:t>
            </w:r>
            <w:r w:rsidR="00A066DF" w:rsidRPr="001965EF">
              <w:rPr>
                <w:rFonts w:ascii="Consolas" w:hAnsi="Consolas"/>
                <w:noProof/>
                <w:lang w:val="en-GB"/>
              </w:rPr>
              <w:t>align = "mid"</w:t>
            </w:r>
            <w:r w:rsidR="00A066DF" w:rsidRPr="001965EF">
              <w:rPr>
                <w:noProof/>
                <w:lang w:val="en-GB"/>
              </w:rPr>
              <w:t xml:space="preserve">) </w:t>
            </w:r>
            <w:r w:rsidR="00A50C19" w:rsidRPr="001965EF">
              <w:rPr>
                <w:noProof/>
                <w:lang w:val="en-GB"/>
              </w:rPr>
              <w:t>to indicate th</w:t>
            </w:r>
            <w:r w:rsidR="00185C12" w:rsidRPr="001965EF">
              <w:rPr>
                <w:noProof/>
                <w:lang w:val="en-GB"/>
              </w:rPr>
              <w:t xml:space="preserve">e score range </w:t>
            </w:r>
            <w:r w:rsidR="00B74636" w:rsidRPr="001965EF">
              <w:rPr>
                <w:noProof/>
                <w:lang w:val="en-GB"/>
              </w:rPr>
              <w:t xml:space="preserve">each bar </w:t>
            </w:r>
            <w:r w:rsidR="00185C12" w:rsidRPr="001965EF">
              <w:rPr>
                <w:noProof/>
                <w:lang w:val="en-GB"/>
              </w:rPr>
              <w:t>represent</w:t>
            </w:r>
            <w:r w:rsidR="00B74636" w:rsidRPr="001965EF">
              <w:rPr>
                <w:noProof/>
                <w:lang w:val="en-GB"/>
              </w:rPr>
              <w:t>s.</w:t>
            </w:r>
          </w:p>
          <w:p w14:paraId="4C673670" w14:textId="47D4E955" w:rsidR="00135E31" w:rsidRPr="001965EF" w:rsidRDefault="00D45C42" w:rsidP="0094681F">
            <w:pPr>
              <w:pStyle w:val="BodyText"/>
              <w:rPr>
                <w:noProof/>
                <w:lang w:val="en-GB"/>
              </w:rPr>
            </w:pPr>
            <w:r w:rsidRPr="001965EF">
              <w:rPr>
                <w:noProof/>
                <w:lang w:val="en-GB"/>
              </w:rPr>
              <w:t>T</w:t>
            </w:r>
            <w:r w:rsidR="00E83C2F" w:rsidRPr="001965EF">
              <w:rPr>
                <w:noProof/>
                <w:lang w:val="en-GB"/>
              </w:rPr>
              <w:t xml:space="preserve">he </w:t>
            </w:r>
            <w:r w:rsidR="00135E31" w:rsidRPr="001965EF">
              <w:rPr>
                <w:noProof/>
                <w:lang w:val="en-GB"/>
              </w:rPr>
              <w:t>ax</w:t>
            </w:r>
            <w:r w:rsidR="00D72C0F" w:rsidRPr="001965EF">
              <w:rPr>
                <w:noProof/>
                <w:lang w:val="en-GB"/>
              </w:rPr>
              <w:t>e</w:t>
            </w:r>
            <w:r w:rsidR="00135E31" w:rsidRPr="001965EF">
              <w:rPr>
                <w:noProof/>
                <w:lang w:val="en-GB"/>
              </w:rPr>
              <w:t xml:space="preserve">s </w:t>
            </w:r>
            <w:r w:rsidRPr="001965EF">
              <w:rPr>
                <w:noProof/>
                <w:lang w:val="en-GB"/>
              </w:rPr>
              <w:t xml:space="preserve">are named </w:t>
            </w:r>
            <w:r w:rsidR="00E83C2F" w:rsidRPr="001965EF">
              <w:rPr>
                <w:noProof/>
                <w:lang w:val="en-GB"/>
              </w:rPr>
              <w:t>“Scores”</w:t>
            </w:r>
            <w:r w:rsidR="00D72C0F" w:rsidRPr="001965EF">
              <w:rPr>
                <w:noProof/>
                <w:lang w:val="en-GB"/>
              </w:rPr>
              <w:t xml:space="preserve"> and</w:t>
            </w:r>
            <w:r w:rsidR="00E83C2F" w:rsidRPr="001965EF">
              <w:rPr>
                <w:noProof/>
                <w:lang w:val="en-GB"/>
              </w:rPr>
              <w:t xml:space="preserve"> “Frequencies”</w:t>
            </w:r>
            <w:r w:rsidR="00E40CBB" w:rsidRPr="001965EF">
              <w:rPr>
                <w:noProof/>
                <w:lang w:val="en-GB"/>
              </w:rPr>
              <w:t xml:space="preserve">, </w:t>
            </w:r>
            <w:r w:rsidR="0014235C" w:rsidRPr="001965EF">
              <w:rPr>
                <w:noProof/>
                <w:lang w:val="en-GB"/>
              </w:rPr>
              <w:t>according to their nature</w:t>
            </w:r>
            <w:r w:rsidR="00DA779E" w:rsidRPr="001965EF">
              <w:rPr>
                <w:noProof/>
                <w:lang w:val="en-GB"/>
              </w:rPr>
              <w:t xml:space="preserve">. </w:t>
            </w:r>
            <w:r w:rsidR="004B6A26" w:rsidRPr="001965EF">
              <w:rPr>
                <w:noProof/>
                <w:lang w:val="en-GB"/>
              </w:rPr>
              <w:t>A</w:t>
            </w:r>
            <w:r w:rsidR="00E40CBB" w:rsidRPr="001965EF">
              <w:rPr>
                <w:noProof/>
                <w:lang w:val="en-GB"/>
              </w:rPr>
              <w:t xml:space="preserve"> title </w:t>
            </w:r>
            <w:r w:rsidR="004B6A26" w:rsidRPr="001965EF">
              <w:rPr>
                <w:noProof/>
                <w:lang w:val="en-GB"/>
              </w:rPr>
              <w:t xml:space="preserve">is also given </w:t>
            </w:r>
            <w:r w:rsidR="00E40CBB" w:rsidRPr="001965EF">
              <w:rPr>
                <w:noProof/>
                <w:lang w:val="en-GB"/>
              </w:rPr>
              <w:t>to the histogram called “Exam Marks Distribution”</w:t>
            </w:r>
            <w:r w:rsidR="00E83C2F" w:rsidRPr="001965EF">
              <w:rPr>
                <w:noProof/>
                <w:lang w:val="en-GB"/>
              </w:rPr>
              <w:t>.</w:t>
            </w:r>
            <w:r w:rsidR="00135E31" w:rsidRPr="001965EF">
              <w:rPr>
                <w:noProof/>
                <w:lang w:val="en-GB"/>
              </w:rPr>
              <w:t xml:space="preserve"> </w:t>
            </w:r>
            <w:r w:rsidR="006F2262" w:rsidRPr="001965EF">
              <w:rPr>
                <w:noProof/>
                <w:lang w:val="en-GB"/>
              </w:rPr>
              <w:t xml:space="preserve">The ticks on the x-axis are placed </w:t>
            </w:r>
            <w:r w:rsidR="00A01284" w:rsidRPr="001965EF">
              <w:rPr>
                <w:noProof/>
                <w:lang w:val="en-GB"/>
              </w:rPr>
              <w:t xml:space="preserve">with a </w:t>
            </w:r>
            <w:r w:rsidR="00740988" w:rsidRPr="001965EF">
              <w:rPr>
                <w:noProof/>
                <w:lang w:val="en-GB"/>
              </w:rPr>
              <w:t>gap of 10 marks</w:t>
            </w:r>
            <w:r w:rsidR="006F2262" w:rsidRPr="001965EF">
              <w:rPr>
                <w:noProof/>
                <w:lang w:val="en-GB"/>
              </w:rPr>
              <w:t xml:space="preserve"> </w:t>
            </w:r>
            <w:r w:rsidR="00740988" w:rsidRPr="001965EF">
              <w:rPr>
                <w:noProof/>
                <w:lang w:val="en-GB"/>
              </w:rPr>
              <w:t xml:space="preserve">between </w:t>
            </w:r>
            <w:r w:rsidR="00D65E74" w:rsidRPr="001965EF">
              <w:rPr>
                <w:noProof/>
                <w:lang w:val="en-GB"/>
              </w:rPr>
              <w:t xml:space="preserve">0 </w:t>
            </w:r>
            <w:r w:rsidR="00740988" w:rsidRPr="001965EF">
              <w:rPr>
                <w:noProof/>
                <w:lang w:val="en-GB"/>
              </w:rPr>
              <w:t xml:space="preserve">and </w:t>
            </w:r>
            <w:r w:rsidR="00D65E74" w:rsidRPr="001965EF">
              <w:rPr>
                <w:noProof/>
                <w:lang w:val="en-GB"/>
              </w:rPr>
              <w:t xml:space="preserve">100. </w:t>
            </w:r>
            <w:r w:rsidR="00740988" w:rsidRPr="001965EF">
              <w:rPr>
                <w:noProof/>
                <w:lang w:val="en-GB"/>
              </w:rPr>
              <w:t xml:space="preserve">We extended the range to 105 since the right </w:t>
            </w:r>
            <w:r w:rsidR="00361129" w:rsidRPr="001965EF">
              <w:rPr>
                <w:noProof/>
                <w:lang w:val="en-GB"/>
              </w:rPr>
              <w:t xml:space="preserve">end </w:t>
            </w:r>
            <w:r w:rsidR="00A96DB1" w:rsidRPr="001965EF">
              <w:rPr>
                <w:noProof/>
                <w:lang w:val="en-GB"/>
              </w:rPr>
              <w:t>is not</w:t>
            </w:r>
            <w:r w:rsidR="00361129" w:rsidRPr="001965EF">
              <w:rPr>
                <w:noProof/>
                <w:lang w:val="en-GB"/>
              </w:rPr>
              <w:t xml:space="preserve"> included </w:t>
            </w:r>
            <w:r w:rsidR="0014235C">
              <w:rPr>
                <w:noProof/>
                <w:lang w:val="en-GB"/>
              </w:rPr>
              <w:t>by</w:t>
            </w:r>
            <w:r w:rsidR="00361129" w:rsidRPr="001965EF">
              <w:rPr>
                <w:noProof/>
                <w:lang w:val="en-GB"/>
              </w:rPr>
              <w:t xml:space="preserve"> the </w:t>
            </w:r>
            <w:r w:rsidR="00361129" w:rsidRPr="001965EF">
              <w:rPr>
                <w:rFonts w:ascii="Consolas" w:hAnsi="Consolas"/>
                <w:noProof/>
                <w:lang w:val="en-GB"/>
              </w:rPr>
              <w:t>range()</w:t>
            </w:r>
            <w:r w:rsidR="00361129" w:rsidRPr="001965EF">
              <w:rPr>
                <w:noProof/>
                <w:lang w:val="en-GB"/>
              </w:rPr>
              <w:t xml:space="preserve"> function.</w:t>
            </w:r>
          </w:p>
          <w:p w14:paraId="2EA045B3" w14:textId="35FBCD6E" w:rsidR="00135E31" w:rsidRPr="001965EF" w:rsidRDefault="00270544" w:rsidP="0094681F">
            <w:pPr>
              <w:pStyle w:val="Figure-Image-Upper"/>
              <w:rPr>
                <w:lang w:val="en-GB"/>
              </w:rPr>
            </w:pPr>
            <w:r w:rsidRPr="001965EF">
              <w:drawing>
                <wp:inline distT="0" distB="0" distL="0" distR="0" wp14:anchorId="1804C00B" wp14:editId="38AE4FC6">
                  <wp:extent cx="2833200" cy="1630800"/>
                  <wp:effectExtent l="0" t="0" r="571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7317" t="36633" r="35343" b="23663"/>
                          <a:stretch/>
                        </pic:blipFill>
                        <pic:spPr bwMode="auto">
                          <a:xfrm>
                            <a:off x="0" y="0"/>
                            <a:ext cx="2833200" cy="1630800"/>
                          </a:xfrm>
                          <a:prstGeom prst="rect">
                            <a:avLst/>
                          </a:prstGeom>
                          <a:ln>
                            <a:noFill/>
                          </a:ln>
                          <a:extLst>
                            <a:ext uri="{53640926-AAD7-44D8-BBD7-CCE9431645EC}">
                              <a14:shadowObscured xmlns:a14="http://schemas.microsoft.com/office/drawing/2010/main"/>
                            </a:ext>
                          </a:extLst>
                        </pic:spPr>
                      </pic:pic>
                    </a:graphicData>
                  </a:graphic>
                </wp:inline>
              </w:drawing>
            </w:r>
          </w:p>
          <w:p w14:paraId="559EA3CA" w14:textId="0A4ACE2A" w:rsidR="00135E31" w:rsidRPr="001965EF" w:rsidRDefault="00135E31" w:rsidP="0094681F">
            <w:pPr>
              <w:pStyle w:val="Caption"/>
              <w:rPr>
                <w:lang w:val="en-GB"/>
              </w:rPr>
            </w:pPr>
            <w:r w:rsidRPr="001965EF">
              <w:rPr>
                <w:lang w:val="en-GB"/>
              </w:rPr>
              <w:t>Figure 3.</w:t>
            </w:r>
            <w:r w:rsidRPr="001965EF">
              <w:rPr>
                <w:lang w:val="en-GB"/>
              </w:rPr>
              <w:fldChar w:fldCharType="begin"/>
            </w:r>
            <w:r w:rsidRPr="001965EF">
              <w:rPr>
                <w:lang w:val="en-GB"/>
              </w:rPr>
              <w:instrText xml:space="preserve"> SEQ Figure \* ARABIC </w:instrText>
            </w:r>
            <w:r w:rsidRPr="001965EF">
              <w:rPr>
                <w:lang w:val="en-GB"/>
              </w:rPr>
              <w:fldChar w:fldCharType="separate"/>
            </w:r>
            <w:r w:rsidR="00270544" w:rsidRPr="001965EF">
              <w:rPr>
                <w:lang w:val="en-GB"/>
              </w:rPr>
              <w:t>28</w:t>
            </w:r>
            <w:r w:rsidRPr="001965EF">
              <w:rPr>
                <w:lang w:val="en-GB"/>
              </w:rPr>
              <w:fldChar w:fldCharType="end"/>
            </w:r>
            <w:r w:rsidRPr="001965EF">
              <w:rPr>
                <w:lang w:val="en-GB"/>
              </w:rPr>
              <w:t xml:space="preserve"> </w:t>
            </w:r>
            <w:r w:rsidR="00270544" w:rsidRPr="001965EF">
              <w:rPr>
                <w:lang w:val="en-GB"/>
              </w:rPr>
              <w:t>Historam</w:t>
            </w:r>
            <w:r w:rsidRPr="001965EF">
              <w:rPr>
                <w:lang w:val="en-GB"/>
              </w:rPr>
              <w:t xml:space="preserve"> Generated by “matplotlib.pyplot”</w:t>
            </w:r>
          </w:p>
        </w:tc>
      </w:tr>
    </w:tbl>
    <w:p w14:paraId="1D9FAF58" w14:textId="400C5E74" w:rsidR="001E7FF6" w:rsidRPr="001965EF" w:rsidRDefault="001E7FF6" w:rsidP="0027515C">
      <w:pPr>
        <w:pStyle w:val="BodyText"/>
        <w:rPr>
          <w:noProof/>
          <w:lang w:val="en-GB"/>
        </w:rPr>
      </w:pPr>
      <w:r w:rsidRPr="001965EF">
        <w:rPr>
          <w:noProof/>
          <w:lang w:val="en-GB"/>
        </w:rPr>
        <w:lastRenderedPageBreak/>
        <w:t xml:space="preserve">Scatter plots are </w:t>
      </w:r>
      <w:r w:rsidR="006A47D8" w:rsidRPr="001965EF">
        <w:rPr>
          <w:noProof/>
          <w:lang w:val="en-GB"/>
        </w:rPr>
        <w:t xml:space="preserve">often used </w:t>
      </w:r>
      <w:r w:rsidR="00426D0D" w:rsidRPr="001965EF">
        <w:rPr>
          <w:noProof/>
          <w:lang w:val="en-GB"/>
        </w:rPr>
        <w:t xml:space="preserve">to study </w:t>
      </w:r>
      <w:r w:rsidR="006A47D8" w:rsidRPr="001965EF">
        <w:rPr>
          <w:noProof/>
          <w:lang w:val="en-GB"/>
        </w:rPr>
        <w:t xml:space="preserve">the relationship </w:t>
      </w:r>
      <w:r w:rsidR="00426D0D" w:rsidRPr="001965EF">
        <w:rPr>
          <w:noProof/>
          <w:lang w:val="en-GB"/>
        </w:rPr>
        <w:t xml:space="preserve">between </w:t>
      </w:r>
      <w:r w:rsidR="006A47D8" w:rsidRPr="001965EF">
        <w:rPr>
          <w:noProof/>
          <w:lang w:val="en-GB"/>
        </w:rPr>
        <w:t>two variables</w:t>
      </w:r>
      <w:r w:rsidR="00E67917" w:rsidRPr="001965EF">
        <w:rPr>
          <w:noProof/>
          <w:lang w:val="en-GB"/>
        </w:rPr>
        <w:t xml:space="preserve">, </w:t>
      </w:r>
      <w:r w:rsidR="00426D0D" w:rsidRPr="001965EF">
        <w:rPr>
          <w:noProof/>
          <w:lang w:val="en-GB"/>
        </w:rPr>
        <w:t xml:space="preserve">which is usually referred as </w:t>
      </w:r>
      <w:r w:rsidR="00E67917" w:rsidRPr="001965EF">
        <w:rPr>
          <w:noProof/>
          <w:lang w:val="en-GB"/>
        </w:rPr>
        <w:t>the</w:t>
      </w:r>
      <w:r w:rsidR="001C0CB5" w:rsidRPr="001965EF">
        <w:rPr>
          <w:noProof/>
          <w:lang w:val="en-GB"/>
        </w:rPr>
        <w:t>ir</w:t>
      </w:r>
      <w:r w:rsidR="00E67917" w:rsidRPr="001965EF">
        <w:rPr>
          <w:noProof/>
          <w:lang w:val="en-GB"/>
        </w:rPr>
        <w:t xml:space="preserve"> correlation</w:t>
      </w:r>
      <w:r w:rsidR="006A47D8" w:rsidRPr="001965EF">
        <w:rPr>
          <w:noProof/>
          <w:lang w:val="en-GB"/>
        </w:rPr>
        <w:t xml:space="preserve">. </w:t>
      </w:r>
      <w:r w:rsidR="00AB5ACD" w:rsidRPr="001965EF">
        <w:rPr>
          <w:noProof/>
          <w:lang w:val="en-GB"/>
        </w:rPr>
        <w:t xml:space="preserve">The values of </w:t>
      </w:r>
      <w:r w:rsidR="009D176F" w:rsidRPr="001965EF">
        <w:rPr>
          <w:noProof/>
          <w:lang w:val="en-GB"/>
        </w:rPr>
        <w:t xml:space="preserve">the first </w:t>
      </w:r>
      <w:r w:rsidR="00AB5ACD" w:rsidRPr="001965EF">
        <w:rPr>
          <w:noProof/>
          <w:lang w:val="en-GB"/>
        </w:rPr>
        <w:t xml:space="preserve">variable are </w:t>
      </w:r>
      <w:r w:rsidR="00E2576E" w:rsidRPr="001965EF">
        <w:rPr>
          <w:noProof/>
          <w:lang w:val="en-GB"/>
        </w:rPr>
        <w:t>plotted</w:t>
      </w:r>
      <w:r w:rsidR="00AB5ACD" w:rsidRPr="001965EF">
        <w:rPr>
          <w:noProof/>
          <w:lang w:val="en-GB"/>
        </w:rPr>
        <w:t xml:space="preserve"> in the </w:t>
      </w:r>
      <w:r w:rsidR="009D176F" w:rsidRPr="001965EF">
        <w:rPr>
          <w:noProof/>
          <w:lang w:val="en-GB"/>
        </w:rPr>
        <w:t xml:space="preserve">x-axis </w:t>
      </w:r>
      <w:r w:rsidR="00E2576E" w:rsidRPr="001965EF">
        <w:rPr>
          <w:noProof/>
          <w:lang w:val="en-GB"/>
        </w:rPr>
        <w:t xml:space="preserve">and </w:t>
      </w:r>
      <w:r w:rsidR="009D176F" w:rsidRPr="001965EF">
        <w:rPr>
          <w:noProof/>
          <w:lang w:val="en-GB"/>
        </w:rPr>
        <w:t>the values of the second variable</w:t>
      </w:r>
      <w:r w:rsidR="00E2576E" w:rsidRPr="001965EF">
        <w:rPr>
          <w:noProof/>
          <w:lang w:val="en-GB"/>
        </w:rPr>
        <w:t xml:space="preserve"> in the y-axis. If the </w:t>
      </w:r>
      <w:r w:rsidR="00C50780" w:rsidRPr="001965EF">
        <w:rPr>
          <w:noProof/>
          <w:lang w:val="en-GB"/>
        </w:rPr>
        <w:t xml:space="preserve">data dots are scatted around the 45 degrees line of the </w:t>
      </w:r>
      <w:r w:rsidR="00D63643" w:rsidRPr="001965EF">
        <w:rPr>
          <w:noProof/>
          <w:lang w:val="en-GB"/>
        </w:rPr>
        <w:t xml:space="preserve">chart, </w:t>
      </w:r>
      <w:r w:rsidR="00097592" w:rsidRPr="001965EF">
        <w:rPr>
          <w:noProof/>
          <w:lang w:val="en-GB"/>
        </w:rPr>
        <w:t xml:space="preserve">we </w:t>
      </w:r>
      <w:r w:rsidR="00B93428">
        <w:rPr>
          <w:noProof/>
          <w:lang w:val="en-GB"/>
        </w:rPr>
        <w:t>can</w:t>
      </w:r>
      <w:r w:rsidR="00097592" w:rsidRPr="001965EF">
        <w:rPr>
          <w:noProof/>
          <w:lang w:val="en-GB"/>
        </w:rPr>
        <w:t xml:space="preserve"> conclude that these variables </w:t>
      </w:r>
      <w:r w:rsidR="001B75F2">
        <w:rPr>
          <w:noProof/>
          <w:lang w:val="en-GB"/>
        </w:rPr>
        <w:t xml:space="preserve">are </w:t>
      </w:r>
      <w:r w:rsidR="00987197" w:rsidRPr="001965EF">
        <w:rPr>
          <w:noProof/>
          <w:lang w:val="en-GB"/>
        </w:rPr>
        <w:t>correlated with</w:t>
      </w:r>
      <w:r w:rsidR="00097592" w:rsidRPr="001965EF">
        <w:rPr>
          <w:noProof/>
          <w:lang w:val="en-GB"/>
        </w:rPr>
        <w:t xml:space="preserve"> each other.</w:t>
      </w:r>
    </w:p>
    <w:p w14:paraId="0879B547" w14:textId="5246D138" w:rsidR="00C73545" w:rsidRPr="001965EF" w:rsidRDefault="00C73545" w:rsidP="0027515C">
      <w:pPr>
        <w:pStyle w:val="BodyText"/>
        <w:rPr>
          <w:noProof/>
          <w:lang w:val="en-GB"/>
        </w:rPr>
      </w:pPr>
      <w:r w:rsidRPr="001965EF">
        <w:rPr>
          <w:noProof/>
          <w:lang w:val="en-GB"/>
        </w:rPr>
        <w:lastRenderedPageBreak/>
        <w:t xml:space="preserve">To create a scatter plot, </w:t>
      </w:r>
      <w:r w:rsidR="00450977" w:rsidRPr="001965EF">
        <w:rPr>
          <w:noProof/>
          <w:lang w:val="en-GB"/>
        </w:rPr>
        <w:t xml:space="preserve">“matplotlib.pyplot” provides the following </w:t>
      </w:r>
      <w:r w:rsidR="00144B31" w:rsidRPr="001965EF">
        <w:rPr>
          <w:noProof/>
          <w:lang w:val="en-GB"/>
        </w:rPr>
        <w:t>possibility</w:t>
      </w:r>
      <w:r w:rsidR="00C927F7" w:rsidRPr="001965EF">
        <w:rPr>
          <w:noProof/>
          <w:lang w:val="en-GB"/>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9D9D9" w:themeFill="background1" w:themeFillShade="D9"/>
        <w:tblLook w:val="04A0" w:firstRow="1" w:lastRow="0" w:firstColumn="1" w:lastColumn="0" w:noHBand="0" w:noVBand="1"/>
      </w:tblPr>
      <w:tblGrid>
        <w:gridCol w:w="9017"/>
      </w:tblGrid>
      <w:tr w:rsidR="007E7F72" w:rsidRPr="008F20C8" w14:paraId="2FB1C8A5" w14:textId="77777777" w:rsidTr="00534BD8">
        <w:tc>
          <w:tcPr>
            <w:tcW w:w="9017" w:type="dxa"/>
            <w:shd w:val="clear" w:color="auto" w:fill="D9D9D9" w:themeFill="background1" w:themeFillShade="D9"/>
            <w:vAlign w:val="center"/>
          </w:tcPr>
          <w:p w14:paraId="2F56CAE0" w14:textId="77777777" w:rsidR="007E7F72" w:rsidRPr="0073606B" w:rsidRDefault="007E7F72" w:rsidP="00534BD8">
            <w:pPr>
              <w:pStyle w:val="Code"/>
              <w:ind w:left="2299" w:right="969" w:hanging="1559"/>
              <w:jc w:val="left"/>
              <w:rPr>
                <w:color w:val="auto"/>
              </w:rPr>
            </w:pPr>
            <w:r w:rsidRPr="00572FDF">
              <w:rPr>
                <w:color w:val="5F497A" w:themeColor="accent4" w:themeShade="BF"/>
              </w:rPr>
              <w:t>plt</w:t>
            </w:r>
            <w:r w:rsidRPr="00572FDF">
              <w:rPr>
                <w:color w:val="auto"/>
              </w:rPr>
              <w:t>.</w:t>
            </w:r>
            <w:r>
              <w:rPr>
                <w:color w:val="76923C" w:themeColor="accent3" w:themeShade="BF"/>
              </w:rPr>
              <w:t>scatter</w:t>
            </w:r>
            <w:r w:rsidRPr="00EB142A">
              <w:rPr>
                <w:color w:val="auto"/>
              </w:rPr>
              <w:t>(</w:t>
            </w:r>
            <w:r w:rsidRPr="0083366F">
              <w:rPr>
                <w:color w:val="595959" w:themeColor="text1" w:themeTint="A6"/>
              </w:rPr>
              <w:t>x</w:t>
            </w:r>
            <w:r w:rsidRPr="00534BD8">
              <w:rPr>
                <w:color w:val="000000" w:themeColor="text1"/>
              </w:rPr>
              <w:t xml:space="preserve">, </w:t>
            </w:r>
            <w:r w:rsidRPr="0083366F">
              <w:rPr>
                <w:color w:val="595959" w:themeColor="text1" w:themeTint="A6"/>
              </w:rPr>
              <w:t>y</w:t>
            </w:r>
            <w:r w:rsidRPr="00534BD8">
              <w:rPr>
                <w:color w:val="000000" w:themeColor="text1"/>
              </w:rPr>
              <w:t xml:space="preserve">, </w:t>
            </w:r>
            <w:r>
              <w:rPr>
                <w:color w:val="595959" w:themeColor="text1" w:themeTint="A6"/>
              </w:rPr>
              <w:t>color</w:t>
            </w:r>
            <w:r w:rsidRPr="00534BD8">
              <w:rPr>
                <w:color w:val="000000" w:themeColor="text1"/>
              </w:rPr>
              <w:t xml:space="preserve"> = </w:t>
            </w:r>
            <w:r w:rsidRPr="0083366F">
              <w:rPr>
                <w:color w:val="595959" w:themeColor="text1" w:themeTint="A6"/>
              </w:rPr>
              <w:t>None</w:t>
            </w:r>
            <w:r w:rsidRPr="00534BD8">
              <w:rPr>
                <w:color w:val="000000" w:themeColor="text1"/>
              </w:rPr>
              <w:t xml:space="preserve">, </w:t>
            </w:r>
            <w:r>
              <w:rPr>
                <w:color w:val="595959" w:themeColor="text1" w:themeTint="A6"/>
              </w:rPr>
              <w:t>marker</w:t>
            </w:r>
            <w:r w:rsidRPr="00534BD8">
              <w:rPr>
                <w:color w:val="000000" w:themeColor="text1"/>
              </w:rPr>
              <w:t xml:space="preserve"> = </w:t>
            </w:r>
            <w:r w:rsidRPr="0083366F">
              <w:rPr>
                <w:color w:val="595959" w:themeColor="text1" w:themeTint="A6"/>
              </w:rPr>
              <w:t>None</w:t>
            </w:r>
            <w:r w:rsidRPr="00534BD8">
              <w:rPr>
                <w:color w:val="000000" w:themeColor="text1"/>
              </w:rPr>
              <w:t xml:space="preserve">, </w:t>
            </w:r>
            <w:r w:rsidRPr="0083366F">
              <w:rPr>
                <w:color w:val="595959" w:themeColor="text1" w:themeTint="A6"/>
              </w:rPr>
              <w:t>linewidths</w:t>
            </w:r>
            <w:r w:rsidRPr="00534BD8">
              <w:rPr>
                <w:color w:val="000000" w:themeColor="text1"/>
              </w:rPr>
              <w:t xml:space="preserve"> = </w:t>
            </w:r>
            <w:r w:rsidRPr="0083366F">
              <w:rPr>
                <w:color w:val="595959" w:themeColor="text1" w:themeTint="A6"/>
              </w:rPr>
              <w:t>None</w:t>
            </w:r>
            <w:r w:rsidRPr="00534BD8">
              <w:rPr>
                <w:color w:val="000000" w:themeColor="text1"/>
              </w:rPr>
              <w:t xml:space="preserve">, </w:t>
            </w:r>
            <w:r w:rsidRPr="0083366F">
              <w:rPr>
                <w:color w:val="595959" w:themeColor="text1" w:themeTint="A6"/>
              </w:rPr>
              <w:t>edgecolors</w:t>
            </w:r>
            <w:r w:rsidRPr="00534BD8">
              <w:rPr>
                <w:color w:val="000000" w:themeColor="text1"/>
              </w:rPr>
              <w:t xml:space="preserve"> = </w:t>
            </w:r>
            <w:r w:rsidRPr="0083366F">
              <w:rPr>
                <w:color w:val="595959" w:themeColor="text1" w:themeTint="A6"/>
              </w:rPr>
              <w:t>None</w:t>
            </w:r>
            <w:r w:rsidRPr="00534BD8">
              <w:rPr>
                <w:color w:val="000000" w:themeColor="text1"/>
              </w:rPr>
              <w:t>)</w:t>
            </w:r>
          </w:p>
        </w:tc>
      </w:tr>
    </w:tbl>
    <w:p w14:paraId="7689624A" w14:textId="0196376C" w:rsidR="00C73545" w:rsidRPr="001965EF" w:rsidRDefault="007E7F72" w:rsidP="0027515C">
      <w:pPr>
        <w:pStyle w:val="BodyText"/>
        <w:rPr>
          <w:noProof/>
          <w:lang w:val="en-GB"/>
        </w:rPr>
      </w:pPr>
      <w:r>
        <w:t>S</w:t>
      </w:r>
      <w:r w:rsidR="009B493C" w:rsidRPr="001965EF">
        <w:rPr>
          <w:noProof/>
          <w:lang w:val="en-GB"/>
        </w:rPr>
        <w:t xml:space="preserve">ame as the </w:t>
      </w:r>
      <w:r w:rsidR="009B493C" w:rsidRPr="001965EF">
        <w:rPr>
          <w:rFonts w:ascii="Consolas" w:hAnsi="Consolas"/>
          <w:noProof/>
          <w:lang w:val="en-GB"/>
        </w:rPr>
        <w:t>hist()</w:t>
      </w:r>
      <w:r w:rsidR="009B493C" w:rsidRPr="001965EF">
        <w:rPr>
          <w:noProof/>
          <w:lang w:val="en-GB"/>
        </w:rPr>
        <w:t xml:space="preserve"> function, </w:t>
      </w:r>
      <w:r w:rsidR="0061683D" w:rsidRPr="001965EF">
        <w:rPr>
          <w:noProof/>
          <w:lang w:val="en-GB"/>
        </w:rPr>
        <w:t xml:space="preserve">we only </w:t>
      </w:r>
      <w:r w:rsidR="003361D3" w:rsidRPr="001965EF">
        <w:rPr>
          <w:noProof/>
          <w:lang w:val="en-GB"/>
        </w:rPr>
        <w:t xml:space="preserve">list out </w:t>
      </w:r>
      <w:r w:rsidR="00516B7B" w:rsidRPr="001965EF">
        <w:rPr>
          <w:noProof/>
          <w:lang w:val="en-GB"/>
        </w:rPr>
        <w:t xml:space="preserve">some of </w:t>
      </w:r>
      <w:r w:rsidR="003361D3" w:rsidRPr="001965EF">
        <w:rPr>
          <w:noProof/>
          <w:lang w:val="en-GB"/>
        </w:rPr>
        <w:t xml:space="preserve">the most common arguments of the </w:t>
      </w:r>
      <w:r w:rsidR="003361D3" w:rsidRPr="001965EF">
        <w:rPr>
          <w:rFonts w:ascii="Consolas" w:hAnsi="Consolas"/>
          <w:noProof/>
          <w:lang w:val="en-GB"/>
        </w:rPr>
        <w:t>scatter</w:t>
      </w:r>
      <w:r w:rsidR="00516B7B" w:rsidRPr="001965EF">
        <w:rPr>
          <w:rFonts w:ascii="Consolas" w:hAnsi="Consolas"/>
          <w:noProof/>
          <w:lang w:val="en-GB"/>
        </w:rPr>
        <w:t>()</w:t>
      </w:r>
      <w:r w:rsidR="003361D3" w:rsidRPr="001965EF">
        <w:rPr>
          <w:noProof/>
          <w:lang w:val="en-GB"/>
        </w:rPr>
        <w:t xml:space="preserve"> function here. For instance, we can change the colour </w:t>
      </w:r>
      <w:r w:rsidR="00FF1588" w:rsidRPr="001965EF">
        <w:rPr>
          <w:noProof/>
          <w:lang w:val="en-GB"/>
        </w:rPr>
        <w:t>and style of the markers</w:t>
      </w:r>
      <w:r w:rsidR="00085835" w:rsidRPr="001965EF">
        <w:rPr>
          <w:noProof/>
          <w:lang w:val="en-GB"/>
        </w:rPr>
        <w:t xml:space="preserve">, </w:t>
      </w:r>
      <w:r w:rsidR="00277E89" w:rsidRPr="001965EF">
        <w:rPr>
          <w:noProof/>
          <w:lang w:val="en-GB"/>
        </w:rPr>
        <w:t xml:space="preserve">assign another colour </w:t>
      </w:r>
      <w:r w:rsidR="005F0F52" w:rsidRPr="001965EF">
        <w:rPr>
          <w:noProof/>
          <w:lang w:val="en-GB"/>
        </w:rPr>
        <w:t xml:space="preserve">to the markers’ </w:t>
      </w:r>
      <w:r w:rsidR="004E7A46" w:rsidRPr="001965EF">
        <w:rPr>
          <w:noProof/>
          <w:lang w:val="en-GB"/>
        </w:rPr>
        <w:t>edge,</w:t>
      </w:r>
      <w:r w:rsidR="005F0F52" w:rsidRPr="001965EF">
        <w:rPr>
          <w:noProof/>
          <w:lang w:val="en-GB"/>
        </w:rPr>
        <w:t xml:space="preserve"> </w:t>
      </w:r>
      <w:r w:rsidR="00912F9A" w:rsidRPr="001965EF">
        <w:rPr>
          <w:noProof/>
          <w:lang w:val="en-GB"/>
        </w:rPr>
        <w:t xml:space="preserve">and </w:t>
      </w:r>
      <w:r w:rsidR="00E46BCF" w:rsidRPr="001965EF">
        <w:rPr>
          <w:noProof/>
          <w:lang w:val="en-GB"/>
        </w:rPr>
        <w:t xml:space="preserve">adjust </w:t>
      </w:r>
      <w:r w:rsidR="005F0F52" w:rsidRPr="001965EF">
        <w:rPr>
          <w:noProof/>
          <w:lang w:val="en-GB"/>
        </w:rPr>
        <w:t>its</w:t>
      </w:r>
      <w:r w:rsidR="00E46BCF" w:rsidRPr="001965EF">
        <w:rPr>
          <w:noProof/>
          <w:lang w:val="en-GB"/>
        </w:rPr>
        <w:t xml:space="preserve"> </w:t>
      </w:r>
      <w:r w:rsidR="00EE63E2" w:rsidRPr="001965EF">
        <w:rPr>
          <w:noProof/>
          <w:lang w:val="en-GB"/>
        </w:rPr>
        <w:t xml:space="preserve">width for more sophisticated visualisation. </w:t>
      </w:r>
      <w:r w:rsidR="003E67F4" w:rsidRPr="001965EF">
        <w:rPr>
          <w:noProof/>
          <w:lang w:val="en-GB"/>
        </w:rPr>
        <w:t>You can refer to</w:t>
      </w:r>
      <w:r w:rsidR="00AD26C8" w:rsidRPr="001965EF">
        <w:rPr>
          <w:noProof/>
          <w:lang w:val="en-GB"/>
        </w:rPr>
        <w:t xml:space="preserve"> </w:t>
      </w:r>
      <w:hyperlink r:id="rId54" w:history="1">
        <w:r w:rsidR="00CD557A" w:rsidRPr="001965EF">
          <w:rPr>
            <w:rStyle w:val="Hyperlink"/>
            <w:noProof/>
            <w:lang w:val="en-GB"/>
          </w:rPr>
          <w:t>https://matplotlib.org/api/_as_gen/‌matplotlib.pyplot.scatter.html</w:t>
        </w:r>
      </w:hyperlink>
      <w:r w:rsidR="00C70299" w:rsidRPr="001965EF">
        <w:rPr>
          <w:noProof/>
          <w:lang w:val="en-GB"/>
        </w:rPr>
        <w:t xml:space="preserve"> </w:t>
      </w:r>
      <w:r w:rsidR="003E67F4" w:rsidRPr="001965EF">
        <w:rPr>
          <w:noProof/>
          <w:lang w:val="en-GB"/>
        </w:rPr>
        <w:t xml:space="preserve">to find out </w:t>
      </w:r>
      <w:r w:rsidR="009B493C" w:rsidRPr="001965EF">
        <w:rPr>
          <w:noProof/>
          <w:lang w:val="en-GB"/>
        </w:rPr>
        <w:t xml:space="preserve">more </w:t>
      </w:r>
      <w:r w:rsidR="0061683D" w:rsidRPr="001965EF">
        <w:rPr>
          <w:noProof/>
          <w:lang w:val="en-GB"/>
        </w:rPr>
        <w:t xml:space="preserve">available </w:t>
      </w:r>
      <w:r w:rsidR="003E67F4" w:rsidRPr="001965EF">
        <w:rPr>
          <w:noProof/>
          <w:lang w:val="en-GB"/>
        </w:rPr>
        <w:t xml:space="preserve">arguments </w:t>
      </w:r>
      <w:r w:rsidR="0049680D" w:rsidRPr="001965EF">
        <w:rPr>
          <w:noProof/>
          <w:lang w:val="en-GB"/>
        </w:rPr>
        <w:t>to control the scatter plot</w:t>
      </w:r>
      <w:r w:rsidR="00731634" w:rsidRPr="001965EF">
        <w:rPr>
          <w:noProof/>
          <w:lang w:val="en-GB"/>
        </w:rPr>
        <w:t xml:space="preserve"> layout</w:t>
      </w:r>
      <w:r w:rsidR="000909E4" w:rsidRPr="001965EF">
        <w:rPr>
          <w:noProof/>
          <w:lang w:val="en-GB"/>
        </w:rPr>
        <w:t xml:space="preserve">. </w:t>
      </w: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017"/>
      </w:tblGrid>
      <w:tr w:rsidR="00052C74" w:rsidRPr="002E7FF5" w14:paraId="6F2672A3" w14:textId="77777777" w:rsidTr="0094681F">
        <w:tc>
          <w:tcPr>
            <w:tcW w:w="9017" w:type="dxa"/>
          </w:tcPr>
          <w:p w14:paraId="346CF445" w14:textId="0D2467C1" w:rsidR="00052C74" w:rsidRPr="001965EF" w:rsidRDefault="00052C74" w:rsidP="0094681F">
            <w:pPr>
              <w:pStyle w:val="BodyText"/>
              <w:rPr>
                <w:noProof/>
                <w:lang w:val="en-GB"/>
              </w:rPr>
            </w:pPr>
            <w:r w:rsidRPr="001965EF">
              <w:rPr>
                <w:b/>
                <w:bCs/>
                <w:noProof/>
                <w:lang w:val="en-GB"/>
              </w:rPr>
              <w:t>Example (cont’d):</w:t>
            </w:r>
            <w:r w:rsidRPr="001965EF">
              <w:rPr>
                <w:noProof/>
                <w:lang w:val="en-GB"/>
              </w:rPr>
              <w:t xml:space="preserve"> </w:t>
            </w:r>
            <w:r w:rsidR="00761153" w:rsidRPr="001965EF">
              <w:rPr>
                <w:noProof/>
                <w:lang w:val="en-GB"/>
              </w:rPr>
              <w:t xml:space="preserve">Now we </w:t>
            </w:r>
            <w:r w:rsidR="007A03A7" w:rsidRPr="001965EF">
              <w:rPr>
                <w:noProof/>
                <w:lang w:val="en-GB"/>
              </w:rPr>
              <w:t xml:space="preserve">investigate the </w:t>
            </w:r>
            <w:r w:rsidR="00A044FA" w:rsidRPr="001965EF">
              <w:rPr>
                <w:noProof/>
                <w:lang w:val="en-GB"/>
              </w:rPr>
              <w:t xml:space="preserve">correlation </w:t>
            </w:r>
            <w:r w:rsidR="00715EC9" w:rsidRPr="001965EF">
              <w:rPr>
                <w:noProof/>
                <w:lang w:val="en-GB"/>
              </w:rPr>
              <w:t xml:space="preserve">between </w:t>
            </w:r>
            <w:r w:rsidR="00A044FA" w:rsidRPr="001965EF">
              <w:rPr>
                <w:noProof/>
                <w:lang w:val="en-GB"/>
              </w:rPr>
              <w:t xml:space="preserve">the </w:t>
            </w:r>
            <w:r w:rsidR="00715EC9" w:rsidRPr="001965EF">
              <w:rPr>
                <w:noProof/>
                <w:lang w:val="en-GB"/>
              </w:rPr>
              <w:t xml:space="preserve">students’ </w:t>
            </w:r>
            <w:r w:rsidR="00E67917" w:rsidRPr="001965EF">
              <w:rPr>
                <w:noProof/>
                <w:lang w:val="en-GB"/>
              </w:rPr>
              <w:t>performance</w:t>
            </w:r>
            <w:r w:rsidR="00A044FA" w:rsidRPr="001965EF">
              <w:rPr>
                <w:noProof/>
                <w:lang w:val="en-GB"/>
              </w:rPr>
              <w:t>s</w:t>
            </w:r>
            <w:r w:rsidR="00E67917" w:rsidRPr="001965EF">
              <w:rPr>
                <w:noProof/>
                <w:lang w:val="en-GB"/>
              </w:rPr>
              <w:t xml:space="preserve"> in </w:t>
            </w:r>
            <w:r w:rsidRPr="001965EF">
              <w:rPr>
                <w:noProof/>
                <w:lang w:val="en-GB"/>
              </w:rPr>
              <w:t xml:space="preserve">the </w:t>
            </w:r>
            <w:r w:rsidR="00715EC9" w:rsidRPr="001965EF">
              <w:rPr>
                <w:noProof/>
                <w:lang w:val="en-GB"/>
              </w:rPr>
              <w:t xml:space="preserve">two </w:t>
            </w:r>
            <w:r w:rsidRPr="001965EF">
              <w:rPr>
                <w:noProof/>
                <w:lang w:val="en-GB"/>
              </w:rPr>
              <w:t>exam</w:t>
            </w:r>
            <w:r w:rsidR="007A03A7" w:rsidRPr="001965EF">
              <w:rPr>
                <w:noProof/>
                <w:lang w:val="en-GB"/>
              </w:rPr>
              <w:t>s</w:t>
            </w:r>
            <w:r w:rsidR="006B1001" w:rsidRPr="001965EF">
              <w:rPr>
                <w:noProof/>
                <w:lang w:val="en-GB"/>
              </w:rPr>
              <w:t>.</w:t>
            </w:r>
            <w:r w:rsidR="007A03A7" w:rsidRPr="001965EF">
              <w:rPr>
                <w:noProof/>
                <w:lang w:val="en-GB"/>
              </w:rPr>
              <w:t xml:space="preserve"> </w:t>
            </w:r>
            <w:r w:rsidR="006B1001" w:rsidRPr="001965EF">
              <w:rPr>
                <w:noProof/>
                <w:lang w:val="en-GB"/>
              </w:rPr>
              <w:t xml:space="preserve">The </w:t>
            </w:r>
            <w:r w:rsidR="002276AD" w:rsidRPr="001965EF">
              <w:rPr>
                <w:noProof/>
                <w:lang w:val="en-GB"/>
              </w:rPr>
              <w:t xml:space="preserve">same set of </w:t>
            </w:r>
            <w:r w:rsidR="006B1001" w:rsidRPr="001965EF">
              <w:rPr>
                <w:noProof/>
                <w:lang w:val="en-GB"/>
              </w:rPr>
              <w:t>data as</w:t>
            </w:r>
            <w:r w:rsidR="002276AD" w:rsidRPr="001965EF">
              <w:rPr>
                <w:noProof/>
                <w:lang w:val="en-GB"/>
              </w:rPr>
              <w:t xml:space="preserve"> in </w:t>
            </w:r>
            <w:r w:rsidR="00A044FA" w:rsidRPr="001965EF">
              <w:rPr>
                <w:noProof/>
                <w:lang w:val="en-GB"/>
              </w:rPr>
              <w:fldChar w:fldCharType="begin"/>
            </w:r>
            <w:r w:rsidR="00A044FA" w:rsidRPr="001965EF">
              <w:rPr>
                <w:noProof/>
                <w:lang w:val="en-GB"/>
              </w:rPr>
              <w:instrText xml:space="preserve"> REF _Ref62049398 \h </w:instrText>
            </w:r>
            <w:r w:rsidR="00A044FA" w:rsidRPr="001965EF">
              <w:rPr>
                <w:noProof/>
                <w:lang w:val="en-GB"/>
              </w:rPr>
            </w:r>
            <w:r w:rsidR="00A044FA" w:rsidRPr="001965EF">
              <w:rPr>
                <w:noProof/>
                <w:lang w:val="en-GB"/>
              </w:rPr>
              <w:fldChar w:fldCharType="separate"/>
            </w:r>
            <w:r w:rsidR="00A044FA" w:rsidRPr="001965EF">
              <w:rPr>
                <w:noProof/>
                <w:lang w:val="en-GB"/>
              </w:rPr>
              <w:t>Figure 3.26</w:t>
            </w:r>
            <w:r w:rsidR="00A044FA" w:rsidRPr="001965EF">
              <w:rPr>
                <w:noProof/>
                <w:lang w:val="en-GB"/>
              </w:rPr>
              <w:fldChar w:fldCharType="end"/>
            </w:r>
            <w:r w:rsidR="002276AD" w:rsidRPr="001965EF">
              <w:rPr>
                <w:noProof/>
                <w:lang w:val="en-GB"/>
              </w:rPr>
              <w:t xml:space="preserve"> </w:t>
            </w:r>
            <w:r w:rsidR="00761153" w:rsidRPr="001965EF">
              <w:rPr>
                <w:noProof/>
                <w:lang w:val="en-GB"/>
              </w:rPr>
              <w:t xml:space="preserve">is </w:t>
            </w:r>
            <w:r w:rsidR="002276AD" w:rsidRPr="001965EF">
              <w:rPr>
                <w:noProof/>
                <w:lang w:val="en-GB"/>
              </w:rPr>
              <w:t>used</w:t>
            </w:r>
            <w:r w:rsidR="001A651C" w:rsidRPr="001965EF">
              <w:rPr>
                <w:noProof/>
                <w:lang w:val="en-GB"/>
              </w:rPr>
              <w:t xml:space="preserve"> </w:t>
            </w:r>
            <w:r w:rsidR="00BA120F" w:rsidRPr="001965EF">
              <w:rPr>
                <w:noProof/>
                <w:lang w:val="en-GB"/>
              </w:rPr>
              <w:t>here</w:t>
            </w:r>
            <w:r w:rsidR="001A651C" w:rsidRPr="001965EF">
              <w:rPr>
                <w:noProof/>
                <w:lang w:val="en-GB"/>
              </w:rPr>
              <w:t xml:space="preserve"> </w:t>
            </w:r>
            <w:r w:rsidR="004365AF" w:rsidRPr="001965EF">
              <w:rPr>
                <w:noProof/>
                <w:lang w:val="en-GB"/>
              </w:rPr>
              <w:t xml:space="preserve">to generate </w:t>
            </w:r>
            <w:r w:rsidR="0029329D" w:rsidRPr="001965EF">
              <w:rPr>
                <w:noProof/>
                <w:lang w:val="en-GB"/>
              </w:rPr>
              <w:t xml:space="preserve">a </w:t>
            </w:r>
            <w:r w:rsidR="00761153" w:rsidRPr="001965EF">
              <w:rPr>
                <w:noProof/>
                <w:lang w:val="en-GB"/>
              </w:rPr>
              <w:t>scatter plot</w:t>
            </w:r>
            <w:r w:rsidR="0029329D" w:rsidRPr="001965EF">
              <w:rPr>
                <w:noProof/>
                <w:lang w:val="en-GB"/>
              </w:rPr>
              <w:t xml:space="preserve"> by</w:t>
            </w:r>
            <w:r w:rsidR="001A651C" w:rsidRPr="001965EF">
              <w:rPr>
                <w:noProof/>
                <w:lang w:val="en-GB"/>
              </w:rPr>
              <w:t xml:space="preserve"> </w:t>
            </w:r>
            <w:r w:rsidR="0029329D" w:rsidRPr="001965EF">
              <w:rPr>
                <w:noProof/>
                <w:lang w:val="en-GB"/>
              </w:rPr>
              <w:t>t</w:t>
            </w:r>
            <w:r w:rsidRPr="001965EF">
              <w:rPr>
                <w:noProof/>
                <w:lang w:val="en-GB"/>
              </w:rPr>
              <w:t xml:space="preserve">he following program. </w:t>
            </w:r>
          </w:p>
          <w:p w14:paraId="52E3C8FE" w14:textId="6B45F991" w:rsidR="00052C74" w:rsidRPr="001965EF" w:rsidRDefault="00866625" w:rsidP="0094681F">
            <w:pPr>
              <w:pStyle w:val="Figure-Image-Upper"/>
              <w:rPr>
                <w:lang w:val="en-GB"/>
              </w:rPr>
            </w:pPr>
            <w:r w:rsidRPr="001965EF">
              <w:drawing>
                <wp:inline distT="0" distB="0" distL="0" distR="0" wp14:anchorId="7684265C" wp14:editId="7A3D66F6">
                  <wp:extent cx="5580000" cy="2164342"/>
                  <wp:effectExtent l="19050" t="19050" r="20955"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2668" t="29448" r="2894" b="17252"/>
                          <a:stretch/>
                        </pic:blipFill>
                        <pic:spPr bwMode="auto">
                          <a:xfrm>
                            <a:off x="0" y="0"/>
                            <a:ext cx="5580000" cy="2164342"/>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07A28E85" w14:textId="78A73AA3" w:rsidR="00052C74" w:rsidRPr="001965EF" w:rsidRDefault="00052C74" w:rsidP="0094681F">
            <w:pPr>
              <w:pStyle w:val="Caption"/>
              <w:rPr>
                <w:lang w:val="en-GB"/>
              </w:rPr>
            </w:pPr>
            <w:r w:rsidRPr="001965EF">
              <w:rPr>
                <w:lang w:val="en-GB"/>
              </w:rPr>
              <w:t>Figure 3.</w:t>
            </w:r>
            <w:r w:rsidRPr="001965EF">
              <w:rPr>
                <w:lang w:val="en-GB"/>
              </w:rPr>
              <w:fldChar w:fldCharType="begin"/>
            </w:r>
            <w:r w:rsidRPr="001965EF">
              <w:rPr>
                <w:lang w:val="en-GB"/>
              </w:rPr>
              <w:instrText xml:space="preserve"> SEQ Figure \* ARABIC </w:instrText>
            </w:r>
            <w:r w:rsidRPr="001965EF">
              <w:rPr>
                <w:lang w:val="en-GB"/>
              </w:rPr>
              <w:fldChar w:fldCharType="separate"/>
            </w:r>
            <w:r w:rsidR="00866625" w:rsidRPr="001965EF">
              <w:rPr>
                <w:lang w:val="en-GB"/>
              </w:rPr>
              <w:t>29</w:t>
            </w:r>
            <w:r w:rsidRPr="001965EF">
              <w:rPr>
                <w:lang w:val="en-GB"/>
              </w:rPr>
              <w:fldChar w:fldCharType="end"/>
            </w:r>
            <w:r w:rsidRPr="001965EF">
              <w:rPr>
                <w:lang w:val="en-GB"/>
              </w:rPr>
              <w:t xml:space="preserve"> Program for Creating a </w:t>
            </w:r>
            <w:r w:rsidR="00767BE3" w:rsidRPr="001965EF">
              <w:rPr>
                <w:lang w:val="en-GB"/>
              </w:rPr>
              <w:t>Scatter Plot</w:t>
            </w:r>
          </w:p>
          <w:p w14:paraId="41C7D3E4" w14:textId="49A38602" w:rsidR="00052C74" w:rsidRPr="001965EF" w:rsidRDefault="00D705D3" w:rsidP="0094681F">
            <w:pPr>
              <w:pStyle w:val="BodyText"/>
              <w:rPr>
                <w:noProof/>
                <w:lang w:val="en-GB"/>
              </w:rPr>
            </w:pPr>
            <w:r w:rsidRPr="001965EF">
              <w:rPr>
                <w:noProof/>
                <w:lang w:val="en-GB"/>
              </w:rPr>
              <w:t>First</w:t>
            </w:r>
            <w:r w:rsidR="00052C74" w:rsidRPr="001965EF">
              <w:rPr>
                <w:noProof/>
                <w:lang w:val="en-GB"/>
              </w:rPr>
              <w:t xml:space="preserve">, we instruct Python to create a </w:t>
            </w:r>
            <w:r w:rsidRPr="001965EF">
              <w:rPr>
                <w:noProof/>
                <w:lang w:val="en-GB"/>
              </w:rPr>
              <w:t>scatter plot</w:t>
            </w:r>
            <w:r w:rsidR="00052C74" w:rsidRPr="001965EF">
              <w:rPr>
                <w:noProof/>
                <w:lang w:val="en-GB"/>
              </w:rPr>
              <w:t xml:space="preserve"> based on the array </w:t>
            </w:r>
            <w:r w:rsidR="00052C74" w:rsidRPr="001965EF">
              <w:rPr>
                <w:rFonts w:ascii="Consolas" w:hAnsi="Consolas"/>
                <w:noProof/>
                <w:lang w:val="en-GB"/>
              </w:rPr>
              <w:t>exam_scores</w:t>
            </w:r>
            <w:r w:rsidR="00052C74" w:rsidRPr="001965EF">
              <w:rPr>
                <w:noProof/>
                <w:lang w:val="en-GB"/>
              </w:rPr>
              <w:t xml:space="preserve">. </w:t>
            </w:r>
            <w:r w:rsidR="00240F38" w:rsidRPr="001965EF">
              <w:rPr>
                <w:noProof/>
                <w:lang w:val="en-GB"/>
              </w:rPr>
              <w:t>The first row of the ar</w:t>
            </w:r>
            <w:r w:rsidR="005F1758" w:rsidRPr="001965EF">
              <w:rPr>
                <w:noProof/>
                <w:lang w:val="en-GB"/>
              </w:rPr>
              <w:t>ray contains</w:t>
            </w:r>
            <w:r w:rsidR="00B93428">
              <w:rPr>
                <w:noProof/>
                <w:lang w:val="en-GB"/>
              </w:rPr>
              <w:t xml:space="preserve"> the</w:t>
            </w:r>
            <w:r w:rsidR="005F1758" w:rsidRPr="001965EF">
              <w:rPr>
                <w:noProof/>
                <w:lang w:val="en-GB"/>
              </w:rPr>
              <w:t xml:space="preserve"> data </w:t>
            </w:r>
            <w:r w:rsidR="00B00AF2" w:rsidRPr="001965EF">
              <w:rPr>
                <w:noProof/>
                <w:lang w:val="en-GB"/>
              </w:rPr>
              <w:t xml:space="preserve">of </w:t>
            </w:r>
            <w:r w:rsidR="005F1758" w:rsidRPr="001965EF">
              <w:rPr>
                <w:noProof/>
                <w:lang w:val="en-GB"/>
              </w:rPr>
              <w:t>the x-axis</w:t>
            </w:r>
            <w:r w:rsidR="00C060CE" w:rsidRPr="001965EF">
              <w:rPr>
                <w:noProof/>
                <w:lang w:val="en-GB"/>
              </w:rPr>
              <w:t xml:space="preserve">, and the data in the second row </w:t>
            </w:r>
            <w:r w:rsidR="007722B5" w:rsidRPr="001965EF">
              <w:rPr>
                <w:noProof/>
                <w:lang w:val="en-GB"/>
              </w:rPr>
              <w:t>are values of the y-axis</w:t>
            </w:r>
            <w:r w:rsidR="005F1758" w:rsidRPr="001965EF">
              <w:rPr>
                <w:noProof/>
                <w:lang w:val="en-GB"/>
              </w:rPr>
              <w:t xml:space="preserve">. </w:t>
            </w:r>
            <w:r w:rsidR="00B00AF2" w:rsidRPr="001965EF">
              <w:rPr>
                <w:noProof/>
                <w:lang w:val="en-GB"/>
              </w:rPr>
              <w:t>The marker</w:t>
            </w:r>
            <w:r w:rsidR="00F01DFF" w:rsidRPr="001965EF">
              <w:rPr>
                <w:noProof/>
                <w:lang w:val="en-GB"/>
              </w:rPr>
              <w:t>s</w:t>
            </w:r>
            <w:r w:rsidR="00B00AF2" w:rsidRPr="001965EF">
              <w:rPr>
                <w:noProof/>
                <w:lang w:val="en-GB"/>
              </w:rPr>
              <w:t xml:space="preserve"> </w:t>
            </w:r>
            <w:r w:rsidR="00F01DFF" w:rsidRPr="001965EF">
              <w:rPr>
                <w:noProof/>
                <w:lang w:val="en-GB"/>
              </w:rPr>
              <w:t xml:space="preserve">should be red </w:t>
            </w:r>
            <w:r w:rsidR="00757AE4" w:rsidRPr="001965EF">
              <w:rPr>
                <w:noProof/>
                <w:lang w:val="en-GB"/>
              </w:rPr>
              <w:t xml:space="preserve">circles </w:t>
            </w:r>
            <w:r w:rsidR="00F01DFF" w:rsidRPr="001965EF">
              <w:rPr>
                <w:noProof/>
                <w:lang w:val="en-GB"/>
              </w:rPr>
              <w:t>and have black edges.</w:t>
            </w:r>
            <w:r w:rsidR="00CE57E0" w:rsidRPr="001965EF">
              <w:rPr>
                <w:noProof/>
                <w:lang w:val="en-GB"/>
              </w:rPr>
              <w:t xml:space="preserve"> </w:t>
            </w:r>
            <w:r w:rsidR="00052C74" w:rsidRPr="001965EF">
              <w:rPr>
                <w:noProof/>
                <w:lang w:val="en-GB"/>
              </w:rPr>
              <w:t xml:space="preserve">The axes are </w:t>
            </w:r>
            <w:r w:rsidR="00CE57E0" w:rsidRPr="001965EF">
              <w:rPr>
                <w:noProof/>
                <w:lang w:val="en-GB"/>
              </w:rPr>
              <w:t xml:space="preserve">also </w:t>
            </w:r>
            <w:r w:rsidR="00052C74" w:rsidRPr="001965EF">
              <w:rPr>
                <w:noProof/>
                <w:lang w:val="en-GB"/>
              </w:rPr>
              <w:t>named according</w:t>
            </w:r>
            <w:r w:rsidR="00CE57E0" w:rsidRPr="001965EF">
              <w:rPr>
                <w:noProof/>
                <w:lang w:val="en-GB"/>
              </w:rPr>
              <w:t xml:space="preserve">ly: </w:t>
            </w:r>
            <w:r w:rsidR="00052C74" w:rsidRPr="001965EF">
              <w:rPr>
                <w:noProof/>
                <w:lang w:val="en-GB"/>
              </w:rPr>
              <w:t>“S</w:t>
            </w:r>
            <w:r w:rsidR="00CE57E0" w:rsidRPr="001965EF">
              <w:rPr>
                <w:noProof/>
                <w:lang w:val="en-GB"/>
              </w:rPr>
              <w:t>ubject 1</w:t>
            </w:r>
            <w:r w:rsidR="00052C74" w:rsidRPr="001965EF">
              <w:rPr>
                <w:noProof/>
                <w:lang w:val="en-GB"/>
              </w:rPr>
              <w:t>”</w:t>
            </w:r>
            <w:r w:rsidR="00CE57E0" w:rsidRPr="001965EF">
              <w:rPr>
                <w:noProof/>
                <w:lang w:val="en-GB"/>
              </w:rPr>
              <w:t xml:space="preserve"> for the x-axis</w:t>
            </w:r>
            <w:r w:rsidR="00052C74" w:rsidRPr="001965EF">
              <w:rPr>
                <w:noProof/>
                <w:lang w:val="en-GB"/>
              </w:rPr>
              <w:t xml:space="preserve"> and “</w:t>
            </w:r>
            <w:r w:rsidR="00CE57E0" w:rsidRPr="001965EF">
              <w:rPr>
                <w:noProof/>
                <w:lang w:val="en-GB"/>
              </w:rPr>
              <w:t>Subject 2</w:t>
            </w:r>
            <w:r w:rsidR="00052C74" w:rsidRPr="001965EF">
              <w:rPr>
                <w:noProof/>
                <w:lang w:val="en-GB"/>
              </w:rPr>
              <w:t>”</w:t>
            </w:r>
            <w:r w:rsidR="00CE57E0" w:rsidRPr="001965EF">
              <w:rPr>
                <w:noProof/>
                <w:lang w:val="en-GB"/>
              </w:rPr>
              <w:t xml:space="preserve"> for the y-axis</w:t>
            </w:r>
            <w:r w:rsidR="00052C74" w:rsidRPr="001965EF">
              <w:rPr>
                <w:noProof/>
                <w:lang w:val="en-GB"/>
              </w:rPr>
              <w:t xml:space="preserve">. </w:t>
            </w:r>
            <w:r w:rsidR="00D03AE9">
              <w:rPr>
                <w:noProof/>
                <w:lang w:val="en-GB"/>
              </w:rPr>
              <w:t>The</w:t>
            </w:r>
            <w:r w:rsidR="00052C74" w:rsidRPr="001965EF">
              <w:rPr>
                <w:noProof/>
                <w:lang w:val="en-GB"/>
              </w:rPr>
              <w:t xml:space="preserve"> title </w:t>
            </w:r>
            <w:r w:rsidR="004D2D61" w:rsidRPr="001965EF">
              <w:rPr>
                <w:noProof/>
                <w:lang w:val="en-GB"/>
              </w:rPr>
              <w:t xml:space="preserve">of </w:t>
            </w:r>
            <w:r w:rsidR="00052C74" w:rsidRPr="001965EF">
              <w:rPr>
                <w:noProof/>
                <w:lang w:val="en-GB"/>
              </w:rPr>
              <w:t xml:space="preserve">the </w:t>
            </w:r>
            <w:r w:rsidR="004D2D61" w:rsidRPr="001965EF">
              <w:rPr>
                <w:noProof/>
                <w:lang w:val="en-GB"/>
              </w:rPr>
              <w:t>scatter plot is</w:t>
            </w:r>
            <w:r w:rsidR="00052C74" w:rsidRPr="001965EF">
              <w:rPr>
                <w:noProof/>
                <w:lang w:val="en-GB"/>
              </w:rPr>
              <w:t xml:space="preserve"> “</w:t>
            </w:r>
            <w:r w:rsidR="00551E5C" w:rsidRPr="001965EF">
              <w:rPr>
                <w:noProof/>
                <w:lang w:val="en-GB"/>
              </w:rPr>
              <w:t xml:space="preserve">Correlation between the Exam Scores of Subject 1 and </w:t>
            </w:r>
            <w:r w:rsidR="00151600" w:rsidRPr="00303D3D">
              <w:rPr>
                <w:noProof/>
                <w:lang w:val="en-GB"/>
              </w:rPr>
              <w:t>S</w:t>
            </w:r>
            <w:r w:rsidR="00551E5C" w:rsidRPr="001965EF">
              <w:rPr>
                <w:noProof/>
                <w:lang w:val="en-GB"/>
              </w:rPr>
              <w:t>ubject 2</w:t>
            </w:r>
            <w:r w:rsidR="00052C74" w:rsidRPr="001965EF">
              <w:rPr>
                <w:noProof/>
                <w:lang w:val="en-GB"/>
              </w:rPr>
              <w:t xml:space="preserve">”. The ticks on the x-axis </w:t>
            </w:r>
            <w:r w:rsidR="00372768" w:rsidRPr="001965EF">
              <w:rPr>
                <w:noProof/>
                <w:lang w:val="en-GB"/>
              </w:rPr>
              <w:t xml:space="preserve">and y-axis </w:t>
            </w:r>
            <w:r w:rsidR="00052C74" w:rsidRPr="001965EF">
              <w:rPr>
                <w:noProof/>
                <w:lang w:val="en-GB"/>
              </w:rPr>
              <w:t>are placed with a gap of 10 marks between 0 and 100. We extended the range to 105</w:t>
            </w:r>
            <w:r w:rsidR="00372768" w:rsidRPr="001965EF">
              <w:rPr>
                <w:noProof/>
                <w:lang w:val="en-GB"/>
              </w:rPr>
              <w:t xml:space="preserve"> to include 100 in our </w:t>
            </w:r>
            <w:r w:rsidR="003E7E75" w:rsidRPr="001965EF">
              <w:rPr>
                <w:noProof/>
                <w:lang w:val="en-GB"/>
              </w:rPr>
              <w:t>chart</w:t>
            </w:r>
            <w:r w:rsidR="00052C74" w:rsidRPr="001965EF">
              <w:rPr>
                <w:noProof/>
                <w:lang w:val="en-GB"/>
              </w:rPr>
              <w:t xml:space="preserve"> since the right end </w:t>
            </w:r>
            <w:r w:rsidR="003E7E75" w:rsidRPr="001965EF">
              <w:rPr>
                <w:noProof/>
                <w:lang w:val="en-GB"/>
              </w:rPr>
              <w:t>is not included</w:t>
            </w:r>
            <w:r w:rsidR="00DD28F5">
              <w:rPr>
                <w:noProof/>
                <w:lang w:val="en-GB"/>
              </w:rPr>
              <w:t xml:space="preserve"> by</w:t>
            </w:r>
            <w:r w:rsidR="00DD28F5" w:rsidRPr="001965EF">
              <w:rPr>
                <w:noProof/>
                <w:lang w:val="en-GB"/>
              </w:rPr>
              <w:t xml:space="preserve"> the </w:t>
            </w:r>
            <w:r w:rsidR="00DD28F5" w:rsidRPr="00DD28F5">
              <w:rPr>
                <w:rFonts w:ascii="Consolas" w:hAnsi="Consolas"/>
                <w:noProof/>
                <w:lang w:val="en-GB"/>
              </w:rPr>
              <w:t>range()</w:t>
            </w:r>
            <w:r w:rsidR="00DD28F5" w:rsidRPr="001965EF">
              <w:rPr>
                <w:noProof/>
                <w:lang w:val="en-GB"/>
              </w:rPr>
              <w:t xml:space="preserve"> function</w:t>
            </w:r>
            <w:r w:rsidR="00052C74" w:rsidRPr="001965EF">
              <w:rPr>
                <w:noProof/>
                <w:lang w:val="en-GB"/>
              </w:rPr>
              <w:t>.</w:t>
            </w:r>
          </w:p>
          <w:p w14:paraId="2A18B470" w14:textId="2C12A824" w:rsidR="00052C74" w:rsidRPr="00303D3D" w:rsidRDefault="0002318A" w:rsidP="0094681F">
            <w:pPr>
              <w:pStyle w:val="Figure-Image-Upper"/>
              <w:rPr>
                <w:lang w:val="en-GB"/>
              </w:rPr>
            </w:pPr>
            <w:r w:rsidRPr="00303D3D">
              <w:lastRenderedPageBreak/>
              <w:drawing>
                <wp:inline distT="0" distB="0" distL="0" distR="0" wp14:anchorId="62C9269F" wp14:editId="71A9435A">
                  <wp:extent cx="2782800" cy="1641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7867" t="34511" r="35446" b="25509"/>
                          <a:stretch/>
                        </pic:blipFill>
                        <pic:spPr bwMode="auto">
                          <a:xfrm>
                            <a:off x="0" y="0"/>
                            <a:ext cx="2782800" cy="1641600"/>
                          </a:xfrm>
                          <a:prstGeom prst="rect">
                            <a:avLst/>
                          </a:prstGeom>
                          <a:ln>
                            <a:noFill/>
                          </a:ln>
                          <a:extLst>
                            <a:ext uri="{53640926-AAD7-44D8-BBD7-CCE9431645EC}">
                              <a14:shadowObscured xmlns:a14="http://schemas.microsoft.com/office/drawing/2010/main"/>
                            </a:ext>
                          </a:extLst>
                        </pic:spPr>
                      </pic:pic>
                    </a:graphicData>
                  </a:graphic>
                </wp:inline>
              </w:drawing>
            </w:r>
          </w:p>
          <w:p w14:paraId="10CEF8AB" w14:textId="32A2DEF5" w:rsidR="00052C74" w:rsidRPr="00303D3D" w:rsidRDefault="00052C74" w:rsidP="0094681F">
            <w:pPr>
              <w:pStyle w:val="Caption"/>
              <w:rPr>
                <w:lang w:val="en-GB"/>
              </w:rPr>
            </w:pPr>
            <w:r w:rsidRPr="00303D3D">
              <w:rPr>
                <w:lang w:val="en-GB"/>
              </w:rPr>
              <w:t>Figure 3.</w:t>
            </w:r>
            <w:r w:rsidRPr="00303D3D">
              <w:rPr>
                <w:lang w:val="en-GB"/>
              </w:rPr>
              <w:fldChar w:fldCharType="begin"/>
            </w:r>
            <w:r w:rsidRPr="00303D3D">
              <w:rPr>
                <w:lang w:val="en-GB"/>
              </w:rPr>
              <w:instrText xml:space="preserve"> SEQ Figure \* ARABIC </w:instrText>
            </w:r>
            <w:r w:rsidRPr="00303D3D">
              <w:rPr>
                <w:lang w:val="en-GB"/>
              </w:rPr>
              <w:fldChar w:fldCharType="separate"/>
            </w:r>
            <w:r w:rsidR="0009691C" w:rsidRPr="00303D3D">
              <w:rPr>
                <w:lang w:val="en-GB"/>
              </w:rPr>
              <w:t>30</w:t>
            </w:r>
            <w:r w:rsidRPr="00303D3D">
              <w:rPr>
                <w:lang w:val="en-GB"/>
              </w:rPr>
              <w:fldChar w:fldCharType="end"/>
            </w:r>
            <w:r w:rsidRPr="00303D3D">
              <w:rPr>
                <w:lang w:val="en-GB"/>
              </w:rPr>
              <w:t xml:space="preserve"> </w:t>
            </w:r>
            <w:r w:rsidR="0002318A" w:rsidRPr="00303D3D">
              <w:rPr>
                <w:lang w:val="en-GB"/>
              </w:rPr>
              <w:t>Scatter Plot</w:t>
            </w:r>
            <w:r w:rsidRPr="00303D3D">
              <w:rPr>
                <w:lang w:val="en-GB"/>
              </w:rPr>
              <w:t xml:space="preserve"> Generated by “matplotlib.pyplot”</w:t>
            </w:r>
          </w:p>
        </w:tc>
      </w:tr>
    </w:tbl>
    <w:p w14:paraId="5A5D311F" w14:textId="77777777" w:rsidR="00E656D5" w:rsidRPr="00303D3D" w:rsidRDefault="00E656D5" w:rsidP="00B46032">
      <w:pPr>
        <w:spacing w:before="240" w:after="240"/>
        <w:jc w:val="left"/>
        <w:rPr>
          <w:b/>
          <w:sz w:val="28"/>
        </w:rPr>
      </w:pPr>
      <w:r w:rsidRPr="00303D3D">
        <w:rPr>
          <w:b/>
          <w:sz w:val="28"/>
        </w:rPr>
        <w:lastRenderedPageBreak/>
        <w:t>Read</w:t>
      </w:r>
    </w:p>
    <w:p w14:paraId="443257A4" w14:textId="1AC35D14" w:rsidR="00E656D5" w:rsidRPr="00303D3D" w:rsidRDefault="00E656D5" w:rsidP="00E656D5">
      <w:pPr>
        <w:pStyle w:val="BodyText"/>
        <w:rPr>
          <w:noProof/>
          <w:lang w:val="en-GB"/>
        </w:rPr>
      </w:pPr>
      <w:r w:rsidRPr="00303D3D">
        <w:rPr>
          <w:noProof/>
          <w:lang w:val="en-GB"/>
        </w:rPr>
        <w:t xml:space="preserve">Refer to the link below for more details and examples on the </w:t>
      </w:r>
      <w:r w:rsidR="003744D1" w:rsidRPr="00303D3D">
        <w:rPr>
          <w:rFonts w:ascii="Consolas" w:hAnsi="Consolas"/>
          <w:noProof/>
          <w:lang w:val="en-GB"/>
        </w:rPr>
        <w:t>hist</w:t>
      </w:r>
      <w:r w:rsidRPr="00303D3D">
        <w:rPr>
          <w:rFonts w:ascii="Consolas" w:hAnsi="Consolas"/>
          <w:noProof/>
          <w:lang w:val="en-GB"/>
        </w:rPr>
        <w:t>()</w:t>
      </w:r>
      <w:r w:rsidR="003744D1" w:rsidRPr="00B46032">
        <w:rPr>
          <w:noProof/>
          <w:lang w:val="en-GB"/>
        </w:rPr>
        <w:t xml:space="preserve"> </w:t>
      </w:r>
      <w:r w:rsidR="003744D1" w:rsidRPr="00303D3D">
        <w:rPr>
          <w:noProof/>
          <w:lang w:val="en-GB"/>
        </w:rPr>
        <w:t>function o</w:t>
      </w:r>
      <w:r w:rsidRPr="00303D3D">
        <w:rPr>
          <w:noProof/>
          <w:lang w:val="en-GB"/>
        </w:rPr>
        <w:t>f the “matplotlib.pyplot” package:</w:t>
      </w:r>
    </w:p>
    <w:p w14:paraId="79AB7CD0" w14:textId="0108740B" w:rsidR="00D91001" w:rsidRPr="00303D3D" w:rsidRDefault="00CD05C7" w:rsidP="00010F46">
      <w:pPr>
        <w:pStyle w:val="BodyText"/>
        <w:rPr>
          <w:noProof/>
          <w:lang w:val="en-GB"/>
        </w:rPr>
      </w:pPr>
      <w:hyperlink r:id="rId57" w:history="1">
        <w:r w:rsidR="008E327F" w:rsidRPr="00303D3D">
          <w:rPr>
            <w:rStyle w:val="Hyperlink"/>
            <w:noProof/>
            <w:lang w:val="en-GB"/>
          </w:rPr>
          <w:t>https://matplotlib.org/api/_as_gen/matplotlib.pyplot.hist.html</w:t>
        </w:r>
      </w:hyperlink>
    </w:p>
    <w:p w14:paraId="3D406C87" w14:textId="48157161" w:rsidR="00010F46" w:rsidRPr="00303D3D" w:rsidRDefault="00010F46" w:rsidP="00010F46">
      <w:pPr>
        <w:pStyle w:val="BodyText"/>
        <w:rPr>
          <w:noProof/>
          <w:lang w:val="en-GB"/>
        </w:rPr>
      </w:pPr>
      <w:r w:rsidRPr="00303D3D">
        <w:rPr>
          <w:noProof/>
          <w:lang w:val="en-GB"/>
        </w:rPr>
        <w:t xml:space="preserve">Refer to the link below for more details and examples on the </w:t>
      </w:r>
      <w:r w:rsidRPr="00303D3D">
        <w:rPr>
          <w:rFonts w:ascii="Consolas" w:hAnsi="Consolas"/>
          <w:noProof/>
          <w:lang w:val="en-GB"/>
        </w:rPr>
        <w:t>scatter()</w:t>
      </w:r>
      <w:r w:rsidRPr="00303D3D">
        <w:rPr>
          <w:noProof/>
          <w:lang w:val="en-GB"/>
        </w:rPr>
        <w:t xml:space="preserve"> function of the “matplotlib.pyplot” package:</w:t>
      </w:r>
    </w:p>
    <w:p w14:paraId="74463531" w14:textId="37B20B33" w:rsidR="00E2576E" w:rsidRPr="00303D3D" w:rsidRDefault="00CD05C7" w:rsidP="0027515C">
      <w:pPr>
        <w:pStyle w:val="BodyText"/>
        <w:rPr>
          <w:noProof/>
          <w:lang w:val="en-GB"/>
        </w:rPr>
      </w:pPr>
      <w:hyperlink r:id="rId58" w:history="1">
        <w:r w:rsidR="00414912" w:rsidRPr="00303D3D">
          <w:rPr>
            <w:rStyle w:val="Hyperlink"/>
            <w:noProof/>
            <w:lang w:val="en-GB"/>
          </w:rPr>
          <w:t>https://matplotlib.org/api/_as_gen/matplotlib.pyplot.scatter.html</w:t>
        </w:r>
      </w:hyperlink>
      <w:r w:rsidR="002460EE" w:rsidRPr="00303D3D">
        <w:rPr>
          <w:noProof/>
          <w:lang w:val="en-GB"/>
        </w:rPr>
        <w:t xml:space="preserve"> </w:t>
      </w:r>
    </w:p>
    <w:p w14:paraId="0E5AB50C" w14:textId="2D379D79" w:rsidR="0004656A" w:rsidRPr="00303D3D" w:rsidRDefault="0004656A" w:rsidP="0004656A">
      <w:pPr>
        <w:pStyle w:val="BodyText"/>
        <w:rPr>
          <w:rFonts w:eastAsia="PMingLiU"/>
          <w:noProof/>
          <w:lang w:val="en-GB" w:eastAsia="zh-TW"/>
        </w:rPr>
      </w:pPr>
    </w:p>
    <w:p w14:paraId="49A1089E" w14:textId="77777777" w:rsidR="00C43F68" w:rsidRPr="00303D3D" w:rsidRDefault="00C43F68" w:rsidP="0004656A">
      <w:pPr>
        <w:pStyle w:val="BodyText"/>
        <w:rPr>
          <w:rFonts w:eastAsia="PMingLiU"/>
          <w:noProof/>
          <w:lang w:val="en-GB" w:eastAsia="zh-TW"/>
        </w:rPr>
      </w:pPr>
    </w:p>
    <w:p w14:paraId="457464A5" w14:textId="77777777" w:rsidR="00812D77" w:rsidRPr="00303D3D" w:rsidRDefault="00812D77" w:rsidP="009F0C4E">
      <w:pPr>
        <w:pStyle w:val="BodyText"/>
        <w:rPr>
          <w:noProof/>
          <w:lang w:val="en-GB"/>
        </w:rPr>
      </w:pPr>
    </w:p>
    <w:p w14:paraId="35E8A442" w14:textId="6D5547A8" w:rsidR="00523B0E" w:rsidRPr="00303D3D" w:rsidRDefault="00523B0E" w:rsidP="00166FFB">
      <w:pPr>
        <w:spacing w:line="312" w:lineRule="auto"/>
        <w:jc w:val="both"/>
        <w:rPr>
          <w:color w:val="F79646" w:themeColor="accent6"/>
          <w:sz w:val="22"/>
        </w:rPr>
      </w:pPr>
      <w:bookmarkStart w:id="30" w:name="_Toc363120160"/>
      <w:bookmarkEnd w:id="20"/>
    </w:p>
    <w:p w14:paraId="245E8D4E" w14:textId="77777777" w:rsidR="00AC3D1A" w:rsidRPr="00303D3D" w:rsidRDefault="00AC3D1A" w:rsidP="00CF16A6">
      <w:pPr>
        <w:pStyle w:val="BodyText"/>
        <w:spacing w:before="0" w:after="0"/>
        <w:rPr>
          <w:noProof/>
          <w:lang w:val="en-GB"/>
        </w:rPr>
      </w:pPr>
      <w:bookmarkStart w:id="31" w:name="_Toc363120161"/>
      <w:bookmarkEnd w:id="30"/>
    </w:p>
    <w:bookmarkEnd w:id="31"/>
    <w:p w14:paraId="5DDCBED0" w14:textId="54BC102A" w:rsidR="000665FE" w:rsidRPr="00303D3D" w:rsidRDefault="000665FE" w:rsidP="00CF16A6">
      <w:pPr>
        <w:spacing w:line="312" w:lineRule="auto"/>
        <w:rPr>
          <w:color w:val="0070C0"/>
        </w:rPr>
      </w:pPr>
    </w:p>
    <w:p w14:paraId="49E9B900" w14:textId="77777777" w:rsidR="002F020B" w:rsidRPr="00303D3D" w:rsidRDefault="002F020B">
      <w:pPr>
        <w:rPr>
          <w:b/>
          <w:bCs/>
          <w:sz w:val="36"/>
          <w:szCs w:val="28"/>
        </w:rPr>
      </w:pPr>
      <w:bookmarkStart w:id="32" w:name="_Toc363120169"/>
      <w:bookmarkStart w:id="33" w:name="_Toc363120922"/>
      <w:bookmarkStart w:id="34" w:name="_Toc368645716"/>
      <w:bookmarkStart w:id="35" w:name="_Toc368646398"/>
      <w:bookmarkStart w:id="36" w:name="_Toc368647105"/>
      <w:bookmarkStart w:id="37" w:name="_Toc363120168"/>
      <w:bookmarkStart w:id="38" w:name="_Toc363120921"/>
      <w:bookmarkStart w:id="39" w:name="_Toc368645715"/>
      <w:bookmarkStart w:id="40" w:name="_Toc368646397"/>
      <w:bookmarkStart w:id="41" w:name="_Toc368647104"/>
      <w:r w:rsidRPr="002E7FF5">
        <w:br w:type="page"/>
      </w:r>
    </w:p>
    <w:p w14:paraId="6788A3F2" w14:textId="0A7BC964" w:rsidR="00997428" w:rsidRPr="00303D3D" w:rsidRDefault="00997428" w:rsidP="00210A6D">
      <w:pPr>
        <w:pStyle w:val="Heading2"/>
        <w:rPr>
          <w:noProof/>
          <w:lang w:val="en-GB"/>
        </w:rPr>
      </w:pPr>
      <w:r w:rsidRPr="00303D3D">
        <w:rPr>
          <w:noProof/>
          <w:lang w:val="en-GB"/>
        </w:rPr>
        <w:lastRenderedPageBreak/>
        <w:t xml:space="preserve">Summary </w:t>
      </w:r>
      <w:bookmarkEnd w:id="32"/>
      <w:bookmarkEnd w:id="33"/>
      <w:bookmarkEnd w:id="34"/>
      <w:bookmarkEnd w:id="35"/>
      <w:bookmarkEnd w:id="36"/>
    </w:p>
    <w:p w14:paraId="5F9BD3F7" w14:textId="0685A173" w:rsidR="0027515C" w:rsidRPr="00303D3D" w:rsidRDefault="0027515C" w:rsidP="0027515C">
      <w:pPr>
        <w:pStyle w:val="BodyText"/>
        <w:rPr>
          <w:noProof/>
          <w:lang w:val="en-GB"/>
        </w:rPr>
      </w:pPr>
      <w:r w:rsidRPr="00303D3D">
        <w:rPr>
          <w:noProof/>
          <w:lang w:val="en-GB"/>
        </w:rPr>
        <w:t xml:space="preserve">We have </w:t>
      </w:r>
      <w:r w:rsidR="00765D42" w:rsidRPr="00303D3D">
        <w:rPr>
          <w:noProof/>
          <w:lang w:val="en-GB"/>
        </w:rPr>
        <w:t>discussed</w:t>
      </w:r>
      <w:r w:rsidRPr="00303D3D">
        <w:rPr>
          <w:noProof/>
          <w:lang w:val="en-GB"/>
        </w:rPr>
        <w:t xml:space="preserve"> two Python packages in this study unit</w:t>
      </w:r>
      <w:r w:rsidR="00765D42" w:rsidRPr="00303D3D">
        <w:rPr>
          <w:noProof/>
          <w:lang w:val="en-GB"/>
        </w:rPr>
        <w:t>: NumPy and matplotlib</w:t>
      </w:r>
      <w:r w:rsidRPr="00303D3D">
        <w:rPr>
          <w:noProof/>
          <w:lang w:val="en-GB"/>
        </w:rPr>
        <w:t xml:space="preserve">. </w:t>
      </w:r>
      <w:r w:rsidR="005B7B82" w:rsidRPr="00303D3D">
        <w:rPr>
          <w:noProof/>
          <w:lang w:val="en-GB"/>
        </w:rPr>
        <w:t xml:space="preserve">They are </w:t>
      </w:r>
      <w:r w:rsidRPr="00303D3D">
        <w:rPr>
          <w:noProof/>
          <w:lang w:val="en-GB"/>
        </w:rPr>
        <w:t>the fundamental package</w:t>
      </w:r>
      <w:r w:rsidR="005B7B82" w:rsidRPr="00303D3D">
        <w:rPr>
          <w:noProof/>
          <w:lang w:val="en-GB"/>
        </w:rPr>
        <w:t>s</w:t>
      </w:r>
      <w:r w:rsidRPr="00303D3D">
        <w:rPr>
          <w:noProof/>
          <w:lang w:val="en-GB"/>
        </w:rPr>
        <w:t xml:space="preserve"> for efficient scientific computing</w:t>
      </w:r>
      <w:r w:rsidR="00D070E2" w:rsidRPr="00303D3D">
        <w:rPr>
          <w:noProof/>
          <w:lang w:val="en-GB"/>
        </w:rPr>
        <w:t xml:space="preserve"> and data visualisation</w:t>
      </w:r>
      <w:r w:rsidRPr="00303D3D">
        <w:rPr>
          <w:noProof/>
          <w:lang w:val="en-GB"/>
        </w:rPr>
        <w:t xml:space="preserve"> with Python,</w:t>
      </w:r>
      <w:r w:rsidR="00D070E2" w:rsidRPr="00303D3D">
        <w:rPr>
          <w:noProof/>
          <w:lang w:val="en-GB"/>
        </w:rPr>
        <w:t xml:space="preserve"> respectively</w:t>
      </w:r>
      <w:r w:rsidRPr="00303D3D">
        <w:rPr>
          <w:noProof/>
          <w:lang w:val="en-GB"/>
        </w:rPr>
        <w:t xml:space="preserve">. We have learned the basics of the two packages such as subsetting and </w:t>
      </w:r>
      <w:r w:rsidR="007F0C0B" w:rsidRPr="00303D3D">
        <w:rPr>
          <w:noProof/>
          <w:lang w:val="en-GB"/>
        </w:rPr>
        <w:t>some functio</w:t>
      </w:r>
      <w:r w:rsidR="00082EB8" w:rsidRPr="00303D3D">
        <w:rPr>
          <w:noProof/>
          <w:lang w:val="en-GB"/>
        </w:rPr>
        <w:t>ns to operate on</w:t>
      </w:r>
      <w:r w:rsidRPr="00303D3D">
        <w:rPr>
          <w:noProof/>
          <w:lang w:val="en-GB"/>
        </w:rPr>
        <w:t xml:space="preserve"> NumPy arrays, </w:t>
      </w:r>
      <w:r w:rsidR="000A01C6" w:rsidRPr="00303D3D">
        <w:rPr>
          <w:noProof/>
          <w:lang w:val="en-GB"/>
        </w:rPr>
        <w:t xml:space="preserve">and some </w:t>
      </w:r>
      <w:r w:rsidRPr="00303D3D">
        <w:rPr>
          <w:noProof/>
          <w:lang w:val="en-GB"/>
        </w:rPr>
        <w:t xml:space="preserve">functions </w:t>
      </w:r>
      <w:r w:rsidR="00FC29AC" w:rsidRPr="00303D3D">
        <w:rPr>
          <w:noProof/>
          <w:lang w:val="en-GB"/>
        </w:rPr>
        <w:t xml:space="preserve">of matplotlib </w:t>
      </w:r>
      <w:r w:rsidRPr="00303D3D">
        <w:rPr>
          <w:noProof/>
          <w:lang w:val="en-GB"/>
        </w:rPr>
        <w:t>for plotting and customising basic charts</w:t>
      </w:r>
      <w:r w:rsidR="00337CC5">
        <w:rPr>
          <w:noProof/>
          <w:lang w:val="en-GB"/>
        </w:rPr>
        <w:t xml:space="preserve"> </w:t>
      </w:r>
      <w:r w:rsidR="0071074E" w:rsidRPr="00303D3D">
        <w:rPr>
          <w:noProof/>
          <w:lang w:val="en-GB"/>
        </w:rPr>
        <w:t>for analytics</w:t>
      </w:r>
      <w:r w:rsidR="0071074E">
        <w:rPr>
          <w:noProof/>
          <w:lang w:val="en-GB"/>
        </w:rPr>
        <w:t xml:space="preserve"> </w:t>
      </w:r>
      <w:r w:rsidR="00337CC5">
        <w:rPr>
          <w:noProof/>
          <w:lang w:val="en-GB"/>
        </w:rPr>
        <w:t>such as line chart, histogram and scatter plot</w:t>
      </w:r>
      <w:r w:rsidRPr="00303D3D">
        <w:rPr>
          <w:noProof/>
          <w:lang w:val="en-GB"/>
        </w:rPr>
        <w:t>.</w:t>
      </w:r>
    </w:p>
    <w:p w14:paraId="5B192893" w14:textId="6FAF9D08" w:rsidR="00997428" w:rsidRPr="00303D3D" w:rsidRDefault="00997428" w:rsidP="0027515C">
      <w:pPr>
        <w:pStyle w:val="BodyText"/>
        <w:rPr>
          <w:b/>
          <w:noProof/>
          <w:color w:val="800000"/>
          <w:sz w:val="36"/>
          <w:szCs w:val="28"/>
          <w:lang w:val="en-GB"/>
        </w:rPr>
      </w:pPr>
      <w:r w:rsidRPr="00303D3D">
        <w:rPr>
          <w:noProof/>
          <w:lang w:val="en-GB"/>
        </w:rPr>
        <w:br w:type="page"/>
      </w:r>
    </w:p>
    <w:p w14:paraId="47B0C97D" w14:textId="2FF8125C" w:rsidR="001D31D7" w:rsidRPr="00303D3D" w:rsidRDefault="001D31D7" w:rsidP="00414F6E">
      <w:pPr>
        <w:pStyle w:val="Heading2"/>
        <w:rPr>
          <w:noProof/>
          <w:lang w:val="en-GB"/>
        </w:rPr>
      </w:pPr>
      <w:r w:rsidRPr="00303D3D">
        <w:rPr>
          <w:noProof/>
          <w:lang w:val="en-GB"/>
        </w:rPr>
        <w:lastRenderedPageBreak/>
        <w:t>References</w:t>
      </w:r>
    </w:p>
    <w:p w14:paraId="34DEAA88" w14:textId="5D656D7E" w:rsidR="00DE0BD6" w:rsidRPr="00303D3D" w:rsidRDefault="00DE0BD6" w:rsidP="00BC16C7">
      <w:pPr>
        <w:pStyle w:val="BodyText"/>
        <w:ind w:left="567" w:hanging="567"/>
        <w:jc w:val="left"/>
        <w:rPr>
          <w:rStyle w:val="Hyperlink"/>
          <w:noProof/>
          <w:lang w:val="en-GB"/>
        </w:rPr>
      </w:pPr>
      <w:r w:rsidRPr="00303D3D">
        <w:rPr>
          <w:noProof/>
          <w:lang w:val="en-GB"/>
        </w:rPr>
        <w:t xml:space="preserve">GeeksforGeeks (n.d.). </w:t>
      </w:r>
      <w:r w:rsidRPr="00303D3D">
        <w:rPr>
          <w:i/>
          <w:iCs/>
          <w:noProof/>
          <w:lang w:val="en-GB"/>
        </w:rPr>
        <w:t>N-Dimensional array(ndarray) in Numpy</w:t>
      </w:r>
      <w:r w:rsidRPr="00303D3D">
        <w:rPr>
          <w:noProof/>
          <w:lang w:val="en-GB"/>
        </w:rPr>
        <w:t xml:space="preserve">. GeeksforGeeks. </w:t>
      </w:r>
      <w:hyperlink r:id="rId59" w:history="1">
        <w:r w:rsidR="00ED1509" w:rsidRPr="00ED1509">
          <w:rPr>
            <w:rStyle w:val="Hyperlink"/>
            <w:noProof/>
            <w:lang w:val="en-GB"/>
          </w:rPr>
          <w:t>https://www.geeksforgeeks.org/numpy-ndarray/</w:t>
        </w:r>
      </w:hyperlink>
    </w:p>
    <w:p w14:paraId="67DB0706" w14:textId="6758F307" w:rsidR="00DE0BD6" w:rsidRPr="00303D3D" w:rsidRDefault="00DE0BD6" w:rsidP="00BC16C7">
      <w:pPr>
        <w:pStyle w:val="BodyText"/>
        <w:ind w:left="567" w:hanging="567"/>
        <w:jc w:val="left"/>
        <w:rPr>
          <w:rStyle w:val="Hyperlink"/>
          <w:noProof/>
          <w:lang w:val="en-GB"/>
        </w:rPr>
      </w:pPr>
      <w:r w:rsidRPr="00303D3D">
        <w:rPr>
          <w:noProof/>
          <w:lang w:val="en-GB"/>
        </w:rPr>
        <w:t xml:space="preserve">JupyterLab stable (n.d.). </w:t>
      </w:r>
      <w:r w:rsidRPr="00303D3D">
        <w:rPr>
          <w:i/>
          <w:iCs/>
          <w:noProof/>
          <w:lang w:val="en-GB"/>
        </w:rPr>
        <w:t>JupyterLab Documentation</w:t>
      </w:r>
      <w:r w:rsidRPr="00303D3D">
        <w:rPr>
          <w:noProof/>
          <w:lang w:val="en-GB"/>
        </w:rPr>
        <w:t xml:space="preserve">. Project Jupyter. </w:t>
      </w:r>
      <w:hyperlink r:id="rId60" w:history="1">
        <w:r w:rsidR="00ED1509" w:rsidRPr="00ED1509">
          <w:rPr>
            <w:rStyle w:val="Hyperlink"/>
            <w:noProof/>
            <w:lang w:val="en-GB"/>
          </w:rPr>
          <w:t>https://jupyterlab.readthedocs.io/en/stable/</w:t>
        </w:r>
      </w:hyperlink>
    </w:p>
    <w:p w14:paraId="601A1EE5" w14:textId="0E53212A" w:rsidR="00DE0BD6" w:rsidRPr="00303D3D" w:rsidRDefault="00DE0BD6" w:rsidP="00BC16C7">
      <w:pPr>
        <w:pStyle w:val="BodyText"/>
        <w:ind w:left="567" w:hanging="567"/>
        <w:jc w:val="left"/>
        <w:rPr>
          <w:noProof/>
          <w:lang w:val="en-GB"/>
        </w:rPr>
      </w:pPr>
      <w:r w:rsidRPr="00303D3D">
        <w:rPr>
          <w:noProof/>
          <w:lang w:val="en-GB"/>
        </w:rPr>
        <w:t xml:space="preserve">matplotlib (n.d.). </w:t>
      </w:r>
      <w:r w:rsidRPr="00303D3D">
        <w:rPr>
          <w:i/>
          <w:iCs/>
          <w:noProof/>
          <w:lang w:val="en-GB"/>
        </w:rPr>
        <w:t>matplotlib.</w:t>
      </w:r>
      <w:r w:rsidR="0095767D" w:rsidRPr="00303D3D">
        <w:rPr>
          <w:i/>
          <w:iCs/>
          <w:noProof/>
          <w:lang w:val="en-GB"/>
        </w:rPr>
        <w:t>pyploy</w:t>
      </w:r>
      <w:r w:rsidRPr="00303D3D">
        <w:rPr>
          <w:i/>
          <w:iCs/>
          <w:noProof/>
          <w:lang w:val="en-GB"/>
        </w:rPr>
        <w:t>.</w:t>
      </w:r>
      <w:r w:rsidR="0095767D" w:rsidRPr="00303D3D">
        <w:rPr>
          <w:i/>
          <w:iCs/>
          <w:noProof/>
          <w:lang w:val="en-GB"/>
        </w:rPr>
        <w:t>hist</w:t>
      </w:r>
      <w:r w:rsidRPr="00303D3D">
        <w:rPr>
          <w:noProof/>
          <w:lang w:val="en-GB"/>
        </w:rPr>
        <w:t xml:space="preserve">. The Matplotlib development team. </w:t>
      </w:r>
      <w:hyperlink r:id="rId61" w:history="1">
        <w:r w:rsidR="00ED1509" w:rsidRPr="00ED1509">
          <w:rPr>
            <w:rStyle w:val="Hyperlink"/>
            <w:noProof/>
            <w:lang w:val="en-GB"/>
          </w:rPr>
          <w:t>https://matplotlib.org/api/_as_gen/matplotlib.pyplot.hist.html</w:t>
        </w:r>
      </w:hyperlink>
    </w:p>
    <w:p w14:paraId="51922D46" w14:textId="73578415" w:rsidR="00E95E6E" w:rsidRPr="00303D3D" w:rsidRDefault="005973BC" w:rsidP="00BC16C7">
      <w:pPr>
        <w:pStyle w:val="BodyText"/>
        <w:ind w:left="567" w:hanging="567"/>
        <w:jc w:val="left"/>
        <w:rPr>
          <w:noProof/>
          <w:lang w:val="en-GB"/>
        </w:rPr>
      </w:pPr>
      <w:r w:rsidRPr="00303D3D">
        <w:rPr>
          <w:noProof/>
          <w:lang w:val="en-GB"/>
        </w:rPr>
        <w:t xml:space="preserve">matplotlib (n.d.). </w:t>
      </w:r>
      <w:r w:rsidR="005B59AF" w:rsidRPr="00303D3D">
        <w:rPr>
          <w:i/>
          <w:iCs/>
          <w:noProof/>
          <w:lang w:val="en-GB"/>
        </w:rPr>
        <w:t>matplotlib.pyplot.plot</w:t>
      </w:r>
      <w:r w:rsidRPr="00303D3D">
        <w:rPr>
          <w:noProof/>
          <w:lang w:val="en-GB"/>
        </w:rPr>
        <w:t xml:space="preserve">. </w:t>
      </w:r>
      <w:r w:rsidR="005B59AF" w:rsidRPr="00303D3D">
        <w:rPr>
          <w:noProof/>
          <w:lang w:val="en-GB"/>
        </w:rPr>
        <w:t>The Matplotlib development team.</w:t>
      </w:r>
      <w:r w:rsidRPr="00303D3D">
        <w:rPr>
          <w:noProof/>
          <w:lang w:val="en-GB"/>
        </w:rPr>
        <w:t xml:space="preserve"> </w:t>
      </w:r>
      <w:hyperlink r:id="rId62" w:history="1">
        <w:r w:rsidR="00ED1509" w:rsidRPr="00ED1509">
          <w:rPr>
            <w:rStyle w:val="Hyperlink"/>
            <w:noProof/>
            <w:lang w:val="en-GB"/>
          </w:rPr>
          <w:t>https://matplotlib.org/api/_as_gen/matplotlib.pyplot.plot.html</w:t>
        </w:r>
      </w:hyperlink>
    </w:p>
    <w:p w14:paraId="538482D8" w14:textId="5FAB5845" w:rsidR="00E95E6E" w:rsidRPr="00303D3D" w:rsidRDefault="005A37EE" w:rsidP="00BC16C7">
      <w:pPr>
        <w:pStyle w:val="BodyText"/>
        <w:ind w:left="567" w:hanging="567"/>
        <w:jc w:val="left"/>
        <w:rPr>
          <w:noProof/>
          <w:lang w:val="en-GB"/>
        </w:rPr>
      </w:pPr>
      <w:r w:rsidRPr="00303D3D">
        <w:rPr>
          <w:noProof/>
          <w:lang w:val="en-GB"/>
        </w:rPr>
        <w:t xml:space="preserve">matplotlib (n.d.). </w:t>
      </w:r>
      <w:r w:rsidRPr="00303D3D">
        <w:rPr>
          <w:i/>
          <w:iCs/>
          <w:noProof/>
          <w:lang w:val="en-GB"/>
        </w:rPr>
        <w:t>matplotlib.plot</w:t>
      </w:r>
      <w:r w:rsidR="0095767D" w:rsidRPr="00303D3D">
        <w:rPr>
          <w:i/>
          <w:iCs/>
          <w:noProof/>
          <w:lang w:val="en-GB"/>
        </w:rPr>
        <w:t>.scatter</w:t>
      </w:r>
      <w:r w:rsidRPr="00303D3D">
        <w:rPr>
          <w:noProof/>
          <w:lang w:val="en-GB"/>
        </w:rPr>
        <w:t xml:space="preserve">. The Matplotlib development team. </w:t>
      </w:r>
      <w:hyperlink r:id="rId63" w:history="1">
        <w:r w:rsidR="00ED1509" w:rsidRPr="00ED1509">
          <w:rPr>
            <w:rStyle w:val="Hyperlink"/>
            <w:noProof/>
            <w:lang w:val="en-GB"/>
          </w:rPr>
          <w:t>https://matplotlib.org/api/_as_gen/matplotlib.pyplot.scatter.html</w:t>
        </w:r>
      </w:hyperlink>
    </w:p>
    <w:p w14:paraId="4929CFA7" w14:textId="7D888765" w:rsidR="00151600" w:rsidRPr="00BC16C7" w:rsidRDefault="00151600" w:rsidP="00BC16C7">
      <w:pPr>
        <w:pStyle w:val="BodyText"/>
        <w:ind w:left="567" w:hanging="567"/>
        <w:jc w:val="left"/>
        <w:rPr>
          <w:rStyle w:val="Hyperlink"/>
          <w:noProof/>
          <w:lang w:val="en-GB"/>
        </w:rPr>
      </w:pPr>
      <w:r w:rsidRPr="00BC16C7">
        <w:rPr>
          <w:noProof/>
          <w:lang w:val="en-GB"/>
        </w:rPr>
        <w:t xml:space="preserve">NumPy (Jun 29, 2020). </w:t>
      </w:r>
      <w:r w:rsidRPr="00BC16C7">
        <w:rPr>
          <w:i/>
          <w:iCs/>
          <w:noProof/>
          <w:lang w:val="en-GB"/>
        </w:rPr>
        <w:t>numpy.mean</w:t>
      </w:r>
      <w:r w:rsidRPr="00BC16C7">
        <w:rPr>
          <w:noProof/>
          <w:lang w:val="en-GB"/>
        </w:rPr>
        <w:t xml:space="preserve">. The SciPy Community. </w:t>
      </w:r>
      <w:hyperlink r:id="rId64" w:anchor="‌numpy.mean" w:history="1">
        <w:r w:rsidR="00ED1509" w:rsidRPr="00BC16C7">
          <w:rPr>
            <w:rStyle w:val="Hyperlink"/>
            <w:noProof/>
            <w:lang w:val="en-GB"/>
          </w:rPr>
          <w:t>https://docs.scipy.org/doc/numpy/reference/generated/numpy.mean.html#‌numpy.mean</w:t>
        </w:r>
      </w:hyperlink>
    </w:p>
    <w:p w14:paraId="5950224F" w14:textId="0245A29D" w:rsidR="00151600" w:rsidRPr="00BC16C7" w:rsidRDefault="00151600" w:rsidP="00BC16C7">
      <w:pPr>
        <w:pStyle w:val="BodyText"/>
        <w:ind w:left="567" w:hanging="567"/>
        <w:jc w:val="left"/>
        <w:rPr>
          <w:rStyle w:val="Hyperlink"/>
          <w:noProof/>
          <w:lang w:val="en-GB"/>
        </w:rPr>
      </w:pPr>
      <w:r w:rsidRPr="00BC16C7">
        <w:rPr>
          <w:noProof/>
          <w:lang w:val="en-GB"/>
        </w:rPr>
        <w:t xml:space="preserve">NumPy (Jun 29, 2020). </w:t>
      </w:r>
      <w:r w:rsidRPr="00BC16C7">
        <w:rPr>
          <w:i/>
          <w:iCs/>
          <w:noProof/>
          <w:lang w:val="en-GB"/>
        </w:rPr>
        <w:t>numpy.median</w:t>
      </w:r>
      <w:r w:rsidRPr="00BC16C7">
        <w:rPr>
          <w:noProof/>
          <w:lang w:val="en-GB"/>
        </w:rPr>
        <w:t xml:space="preserve">. The SciPy Community. </w:t>
      </w:r>
      <w:hyperlink r:id="rId65" w:anchor="‌numpy.median" w:history="1">
        <w:r w:rsidR="00ED1509" w:rsidRPr="00BC16C7">
          <w:rPr>
            <w:rStyle w:val="Hyperlink"/>
            <w:noProof/>
            <w:lang w:val="en-GB"/>
          </w:rPr>
          <w:t>https://docs.scipy.org/doc/numpy/reference/generated/numpy.median.html#‌numpy.median</w:t>
        </w:r>
      </w:hyperlink>
    </w:p>
    <w:p w14:paraId="4E362532" w14:textId="735DF488" w:rsidR="00DE0BD6" w:rsidRPr="00BC16C7" w:rsidRDefault="00DE0BD6" w:rsidP="00BC16C7">
      <w:pPr>
        <w:pStyle w:val="BodyText"/>
        <w:ind w:left="567" w:hanging="567"/>
        <w:jc w:val="left"/>
        <w:rPr>
          <w:noProof/>
          <w:lang w:val="en-GB"/>
        </w:rPr>
      </w:pPr>
      <w:r w:rsidRPr="00BC16C7">
        <w:rPr>
          <w:noProof/>
          <w:lang w:val="en-GB"/>
        </w:rPr>
        <w:t xml:space="preserve">NumPy (Jun 29, 2020). </w:t>
      </w:r>
      <w:r w:rsidRPr="00BC16C7">
        <w:rPr>
          <w:i/>
          <w:iCs/>
          <w:noProof/>
          <w:lang w:val="en-GB"/>
        </w:rPr>
        <w:t>numpy.ndarray.ndim</w:t>
      </w:r>
      <w:r w:rsidRPr="00BC16C7">
        <w:rPr>
          <w:noProof/>
          <w:lang w:val="en-GB"/>
        </w:rPr>
        <w:t xml:space="preserve">. The SciPy Community. </w:t>
      </w:r>
      <w:hyperlink r:id="rId66" w:anchor="numpy.ndarray.ndim" w:history="1">
        <w:r w:rsidR="00ED1509" w:rsidRPr="00BC16C7">
          <w:rPr>
            <w:rStyle w:val="Hyperlink"/>
            <w:noProof/>
            <w:lang w:val="en-GB"/>
          </w:rPr>
          <w:t>https://docs.scipy.org/doc/numpy/reference/generated/numpy.ndarray.ndim.</w:t>
        </w:r>
        <w:r w:rsidR="00ED1509" w:rsidRPr="00BC16C7">
          <w:rPr>
            <w:rStyle w:val="Hyperlink"/>
            <w:rFonts w:ascii="Times New Roman" w:hAnsi="Times New Roman"/>
            <w:noProof/>
            <w:lang w:val="en-GB"/>
          </w:rPr>
          <w:t xml:space="preserve"> </w:t>
        </w:r>
        <w:r w:rsidR="00ED1509" w:rsidRPr="00BC16C7">
          <w:rPr>
            <w:rStyle w:val="Hyperlink"/>
            <w:rFonts w:hint="cs"/>
            <w:noProof/>
            <w:lang w:val="en-GB"/>
          </w:rPr>
          <w:t>‌</w:t>
        </w:r>
        <w:r w:rsidR="00ED1509" w:rsidRPr="00BC16C7">
          <w:rPr>
            <w:rStyle w:val="Hyperlink"/>
            <w:noProof/>
            <w:lang w:val="en-GB"/>
          </w:rPr>
          <w:t>html#numpy.ndarray.ndim</w:t>
        </w:r>
      </w:hyperlink>
    </w:p>
    <w:p w14:paraId="768DF7EA" w14:textId="5B656857" w:rsidR="00DE0BD6" w:rsidRPr="00BC16C7" w:rsidRDefault="00DE0BD6" w:rsidP="00BC16C7">
      <w:pPr>
        <w:pStyle w:val="BodyText"/>
        <w:ind w:left="567" w:hanging="567"/>
        <w:jc w:val="left"/>
        <w:rPr>
          <w:noProof/>
          <w:lang w:val="en-GB"/>
        </w:rPr>
      </w:pPr>
      <w:r w:rsidRPr="00BC16C7">
        <w:rPr>
          <w:noProof/>
          <w:lang w:val="en-GB"/>
        </w:rPr>
        <w:t xml:space="preserve">NumPy (Jun 29, 2020). </w:t>
      </w:r>
      <w:r w:rsidRPr="00BC16C7">
        <w:rPr>
          <w:i/>
          <w:iCs/>
          <w:noProof/>
          <w:lang w:val="en-GB"/>
        </w:rPr>
        <w:t>numpy.ndarray.size</w:t>
      </w:r>
      <w:r w:rsidRPr="00BC16C7">
        <w:rPr>
          <w:noProof/>
          <w:lang w:val="en-GB"/>
        </w:rPr>
        <w:t xml:space="preserve">. The SciPy Community. </w:t>
      </w:r>
      <w:hyperlink r:id="rId67" w:anchor="numpy.ndarray.size" w:history="1">
        <w:r w:rsidR="00ED1509" w:rsidRPr="00BC16C7">
          <w:rPr>
            <w:rStyle w:val="Hyperlink"/>
            <w:noProof/>
            <w:lang w:val="en-GB"/>
          </w:rPr>
          <w:t>https://docs.scipy.org/doc/numpy/reference/generated/numpy.ndarray.size.</w:t>
        </w:r>
        <w:r w:rsidR="00ED1509" w:rsidRPr="00BC16C7">
          <w:rPr>
            <w:rStyle w:val="Hyperlink"/>
            <w:rFonts w:ascii="Times New Roman" w:hAnsi="Times New Roman"/>
            <w:noProof/>
            <w:lang w:val="en-GB"/>
          </w:rPr>
          <w:t xml:space="preserve"> </w:t>
        </w:r>
        <w:r w:rsidR="00ED1509" w:rsidRPr="00BC16C7">
          <w:rPr>
            <w:rStyle w:val="Hyperlink"/>
            <w:rFonts w:hint="cs"/>
            <w:noProof/>
            <w:lang w:val="en-GB"/>
          </w:rPr>
          <w:t>‌</w:t>
        </w:r>
        <w:r w:rsidR="00ED1509" w:rsidRPr="00BC16C7">
          <w:rPr>
            <w:rStyle w:val="Hyperlink"/>
            <w:noProof/>
            <w:lang w:val="en-GB"/>
          </w:rPr>
          <w:t>html#numpy.ndarray.size</w:t>
        </w:r>
      </w:hyperlink>
    </w:p>
    <w:p w14:paraId="162F920D" w14:textId="14CE6712" w:rsidR="00DE0BD6" w:rsidRPr="00BC16C7" w:rsidRDefault="00DE0BD6" w:rsidP="00BC16C7">
      <w:pPr>
        <w:pStyle w:val="BodyText"/>
        <w:ind w:left="567" w:hanging="567"/>
        <w:jc w:val="left"/>
        <w:rPr>
          <w:noProof/>
          <w:lang w:val="en-GB"/>
        </w:rPr>
      </w:pPr>
      <w:r w:rsidRPr="00BC16C7">
        <w:rPr>
          <w:noProof/>
          <w:lang w:val="en-GB"/>
        </w:rPr>
        <w:t xml:space="preserve">NumPy (Jun 29, 2020). </w:t>
      </w:r>
      <w:r w:rsidRPr="00BC16C7">
        <w:rPr>
          <w:i/>
          <w:iCs/>
          <w:noProof/>
          <w:lang w:val="en-GB"/>
        </w:rPr>
        <w:t>numpy.ndarray.shape</w:t>
      </w:r>
      <w:r w:rsidRPr="00BC16C7">
        <w:rPr>
          <w:noProof/>
          <w:lang w:val="en-GB"/>
        </w:rPr>
        <w:t xml:space="preserve">. The SciPy Community. </w:t>
      </w:r>
      <w:hyperlink r:id="rId68" w:anchor="numpy.ndarray.shape" w:history="1">
        <w:r w:rsidR="00ED1509" w:rsidRPr="00BC16C7">
          <w:rPr>
            <w:rStyle w:val="Hyperlink"/>
            <w:noProof/>
            <w:lang w:val="en-GB"/>
          </w:rPr>
          <w:t>https://docs.scipy.org/doc/numpy/reference/generated/numpy.ndarray.shape.</w:t>
        </w:r>
        <w:r w:rsidR="00ED1509" w:rsidRPr="00BC16C7">
          <w:rPr>
            <w:rStyle w:val="Hyperlink"/>
            <w:rFonts w:ascii="Times New Roman" w:hAnsi="Times New Roman"/>
            <w:noProof/>
            <w:lang w:val="en-GB"/>
          </w:rPr>
          <w:t xml:space="preserve"> </w:t>
        </w:r>
        <w:r w:rsidR="00ED1509" w:rsidRPr="00BC16C7">
          <w:rPr>
            <w:rStyle w:val="Hyperlink"/>
            <w:rFonts w:hint="cs"/>
            <w:noProof/>
            <w:lang w:val="en-GB"/>
          </w:rPr>
          <w:t>‌</w:t>
        </w:r>
        <w:r w:rsidR="00ED1509" w:rsidRPr="00BC16C7">
          <w:rPr>
            <w:rStyle w:val="Hyperlink"/>
            <w:noProof/>
            <w:lang w:val="en-GB"/>
          </w:rPr>
          <w:t>html#numpy.ndarray.shape</w:t>
        </w:r>
      </w:hyperlink>
    </w:p>
    <w:p w14:paraId="1664A96A" w14:textId="4CD58A56" w:rsidR="002B079B" w:rsidRPr="00BC16C7" w:rsidRDefault="00B4080B" w:rsidP="00BC16C7">
      <w:pPr>
        <w:pStyle w:val="BodyText"/>
        <w:ind w:left="567" w:hanging="567"/>
        <w:jc w:val="left"/>
        <w:rPr>
          <w:noProof/>
          <w:color w:val="0000FF"/>
          <w:u w:val="single"/>
          <w:lang w:val="en-GB"/>
        </w:rPr>
      </w:pPr>
      <w:r w:rsidRPr="00BC16C7">
        <w:rPr>
          <w:noProof/>
          <w:lang w:val="en-GB"/>
        </w:rPr>
        <w:t xml:space="preserve">NumPy (Jun 29, 2020). </w:t>
      </w:r>
      <w:r w:rsidRPr="00BC16C7">
        <w:rPr>
          <w:i/>
          <w:iCs/>
          <w:noProof/>
          <w:lang w:val="en-GB"/>
        </w:rPr>
        <w:t>numpy.</w:t>
      </w:r>
      <w:r w:rsidR="00F7283A" w:rsidRPr="00BC16C7">
        <w:rPr>
          <w:i/>
          <w:iCs/>
          <w:noProof/>
          <w:lang w:val="en-GB"/>
        </w:rPr>
        <w:t>std</w:t>
      </w:r>
      <w:r w:rsidRPr="00BC16C7">
        <w:rPr>
          <w:noProof/>
          <w:lang w:val="en-GB"/>
        </w:rPr>
        <w:t xml:space="preserve">. The SciPy Community. </w:t>
      </w:r>
      <w:hyperlink r:id="rId69" w:anchor="‌numpy.std" w:history="1">
        <w:r w:rsidR="00ED1509" w:rsidRPr="00BC16C7">
          <w:rPr>
            <w:rStyle w:val="Hyperlink"/>
            <w:noProof/>
            <w:lang w:val="en-GB"/>
          </w:rPr>
          <w:t>https://docs.scipy.org/doc/numpy/reference/generated/numpy.std.html#</w:t>
        </w:r>
        <w:r w:rsidR="00ED1509" w:rsidRPr="00BC16C7">
          <w:rPr>
            <w:rStyle w:val="Hyperlink"/>
            <w:rFonts w:hint="cs"/>
            <w:noProof/>
            <w:lang w:val="en-GB"/>
          </w:rPr>
          <w:t>‌</w:t>
        </w:r>
        <w:r w:rsidR="00ED1509" w:rsidRPr="00BC16C7">
          <w:rPr>
            <w:rStyle w:val="Hyperlink"/>
            <w:noProof/>
            <w:lang w:val="en-GB"/>
          </w:rPr>
          <w:t>numpy.std</w:t>
        </w:r>
      </w:hyperlink>
    </w:p>
    <w:p w14:paraId="6F4C34BD" w14:textId="54902AE1" w:rsidR="00B4080B" w:rsidRPr="00BC16C7" w:rsidRDefault="00B4080B" w:rsidP="00BC16C7">
      <w:pPr>
        <w:pStyle w:val="BodyText"/>
        <w:ind w:left="567" w:hanging="567"/>
        <w:jc w:val="left"/>
        <w:rPr>
          <w:rStyle w:val="Hyperlink"/>
          <w:noProof/>
          <w:lang w:val="en-GB"/>
        </w:rPr>
      </w:pPr>
      <w:r w:rsidRPr="00BC16C7">
        <w:rPr>
          <w:noProof/>
          <w:lang w:val="en-GB"/>
        </w:rPr>
        <w:lastRenderedPageBreak/>
        <w:t xml:space="preserve">Project Jupyter (Jan 06, 2021). </w:t>
      </w:r>
      <w:r w:rsidRPr="00BC16C7">
        <w:rPr>
          <w:i/>
          <w:iCs/>
          <w:noProof/>
          <w:lang w:val="en-GB"/>
        </w:rPr>
        <w:t>Home</w:t>
      </w:r>
      <w:r w:rsidRPr="00BC16C7">
        <w:rPr>
          <w:noProof/>
          <w:lang w:val="en-GB"/>
        </w:rPr>
        <w:t xml:space="preserve">. Project Jupyter. </w:t>
      </w:r>
      <w:r w:rsidR="00ED1509">
        <w:rPr>
          <w:rStyle w:val="Hyperlink"/>
          <w:noProof/>
          <w:lang w:val="en-GB"/>
        </w:rPr>
        <w:br/>
      </w:r>
      <w:hyperlink r:id="rId70" w:history="1">
        <w:r w:rsidR="00BC16C7" w:rsidRPr="00BC16C7">
          <w:rPr>
            <w:rStyle w:val="Hyperlink"/>
            <w:noProof/>
            <w:lang w:val="en-GB"/>
          </w:rPr>
          <w:t>https://jupyter.org/</w:t>
        </w:r>
      </w:hyperlink>
    </w:p>
    <w:p w14:paraId="6E3BF7BE" w14:textId="77777777" w:rsidR="00414D17" w:rsidRPr="00BC16C7" w:rsidRDefault="00414D17" w:rsidP="00414F6E">
      <w:pPr>
        <w:pStyle w:val="BodyText"/>
        <w:ind w:left="567" w:hanging="567"/>
        <w:jc w:val="left"/>
        <w:rPr>
          <w:noProof/>
          <w:lang w:val="en-GB"/>
        </w:rPr>
      </w:pPr>
    </w:p>
    <w:bookmarkEnd w:id="37"/>
    <w:bookmarkEnd w:id="38"/>
    <w:bookmarkEnd w:id="39"/>
    <w:bookmarkEnd w:id="40"/>
    <w:bookmarkEnd w:id="41"/>
    <w:p w14:paraId="179F5B49" w14:textId="77777777" w:rsidR="00781DBC" w:rsidRPr="00BC16C7" w:rsidRDefault="00781DBC">
      <w:pPr>
        <w:rPr>
          <w:b/>
          <w:bCs/>
          <w:sz w:val="36"/>
          <w:szCs w:val="28"/>
        </w:rPr>
      </w:pPr>
      <w:r w:rsidRPr="002E7FF5">
        <w:br w:type="page"/>
      </w:r>
    </w:p>
    <w:p w14:paraId="7C1E97D2" w14:textId="46B336F7" w:rsidR="00AF290A" w:rsidRPr="00BC16C7" w:rsidRDefault="00997428" w:rsidP="00587115">
      <w:pPr>
        <w:pStyle w:val="Heading2"/>
        <w:rPr>
          <w:noProof/>
          <w:lang w:val="en-GB"/>
        </w:rPr>
      </w:pPr>
      <w:r w:rsidRPr="00BC16C7">
        <w:rPr>
          <w:noProof/>
          <w:lang w:val="en-GB"/>
        </w:rPr>
        <w:lastRenderedPageBreak/>
        <w:t>Formative Assessm</w:t>
      </w:r>
      <w:bookmarkStart w:id="42" w:name="_Appendix"/>
      <w:bookmarkEnd w:id="42"/>
      <w:r w:rsidR="003E6729" w:rsidRPr="00BC16C7">
        <w:rPr>
          <w:noProof/>
          <w:lang w:val="en-GB"/>
        </w:rPr>
        <w:t>ent</w:t>
      </w:r>
    </w:p>
    <w:p w14:paraId="68CF3E40" w14:textId="77777777" w:rsidR="005E5C01" w:rsidRPr="00BC16C7" w:rsidRDefault="005E5C01" w:rsidP="005E5C01">
      <w:pPr>
        <w:pStyle w:val="ListParagraph"/>
        <w:widowControl w:val="0"/>
        <w:numPr>
          <w:ilvl w:val="0"/>
          <w:numId w:val="31"/>
        </w:numPr>
        <w:autoSpaceDE w:val="0"/>
        <w:autoSpaceDN w:val="0"/>
        <w:spacing w:before="240" w:after="0"/>
        <w:ind w:left="544" w:hanging="425"/>
        <w:contextualSpacing w:val="0"/>
        <w:jc w:val="left"/>
        <w:rPr>
          <w:noProof/>
          <w:lang w:val="en-GB"/>
        </w:rPr>
      </w:pPr>
      <w:r w:rsidRPr="00BC16C7">
        <w:rPr>
          <w:noProof/>
          <w:lang w:val="en-GB"/>
        </w:rPr>
        <w:t>What is the use of a Markdown cell in JupyterLab?</w:t>
      </w:r>
    </w:p>
    <w:p w14:paraId="719406AC" w14:textId="77777777" w:rsidR="005E5C01" w:rsidRPr="00BC16C7" w:rsidRDefault="005E5C01" w:rsidP="005E5C01">
      <w:pPr>
        <w:pStyle w:val="ListParagraph"/>
        <w:widowControl w:val="0"/>
        <w:numPr>
          <w:ilvl w:val="0"/>
          <w:numId w:val="32"/>
        </w:numPr>
        <w:autoSpaceDE w:val="0"/>
        <w:autoSpaceDN w:val="0"/>
        <w:spacing w:before="60" w:after="0" w:line="240" w:lineRule="auto"/>
        <w:ind w:left="1276" w:hanging="425"/>
        <w:contextualSpacing w:val="0"/>
        <w:jc w:val="both"/>
        <w:rPr>
          <w:noProof/>
          <w:lang w:val="en-GB"/>
        </w:rPr>
      </w:pPr>
      <w:r w:rsidRPr="00BC16C7">
        <w:rPr>
          <w:noProof/>
          <w:lang w:val="en-GB"/>
        </w:rPr>
        <w:t>It runs only programs in which the matplotlib package is involved.</w:t>
      </w:r>
    </w:p>
    <w:p w14:paraId="26CC9258" w14:textId="10AA2AB7" w:rsidR="005E5C01" w:rsidRPr="00BC16C7" w:rsidRDefault="005E5C01" w:rsidP="005E5C01">
      <w:pPr>
        <w:pStyle w:val="ListParagraph"/>
        <w:widowControl w:val="0"/>
        <w:numPr>
          <w:ilvl w:val="0"/>
          <w:numId w:val="32"/>
        </w:numPr>
        <w:autoSpaceDE w:val="0"/>
        <w:autoSpaceDN w:val="0"/>
        <w:spacing w:before="60" w:after="0" w:line="240" w:lineRule="auto"/>
        <w:ind w:left="1276" w:hanging="425"/>
        <w:contextualSpacing w:val="0"/>
        <w:jc w:val="both"/>
        <w:rPr>
          <w:noProof/>
          <w:lang w:val="en-GB"/>
        </w:rPr>
      </w:pPr>
      <w:r w:rsidRPr="00BC16C7">
        <w:rPr>
          <w:noProof/>
          <w:lang w:val="en-GB"/>
        </w:rPr>
        <w:t>It has more advance</w:t>
      </w:r>
      <w:r w:rsidR="00151600" w:rsidRPr="00BC16C7">
        <w:rPr>
          <w:noProof/>
          <w:lang w:val="en-GB"/>
        </w:rPr>
        <w:t>d</w:t>
      </w:r>
      <w:r w:rsidRPr="00BC16C7">
        <w:rPr>
          <w:noProof/>
          <w:lang w:val="en-GB"/>
        </w:rPr>
        <w:t xml:space="preserve"> functionalit</w:t>
      </w:r>
      <w:r w:rsidR="00F941E1">
        <w:rPr>
          <w:noProof/>
          <w:lang w:val="en-GB"/>
        </w:rPr>
        <w:t>ies</w:t>
      </w:r>
      <w:r w:rsidRPr="00BC16C7">
        <w:rPr>
          <w:noProof/>
          <w:lang w:val="en-GB"/>
        </w:rPr>
        <w:t xml:space="preserve"> than a usual Python3 code cell.</w:t>
      </w:r>
    </w:p>
    <w:p w14:paraId="38271A02" w14:textId="77777777" w:rsidR="005E5C01" w:rsidRPr="00BC16C7" w:rsidRDefault="005E5C01" w:rsidP="005E5C01">
      <w:pPr>
        <w:pStyle w:val="ListParagraph"/>
        <w:widowControl w:val="0"/>
        <w:numPr>
          <w:ilvl w:val="0"/>
          <w:numId w:val="32"/>
        </w:numPr>
        <w:autoSpaceDE w:val="0"/>
        <w:autoSpaceDN w:val="0"/>
        <w:spacing w:before="60" w:after="0" w:line="240" w:lineRule="auto"/>
        <w:ind w:left="1276" w:hanging="425"/>
        <w:contextualSpacing w:val="0"/>
        <w:jc w:val="both"/>
        <w:rPr>
          <w:noProof/>
          <w:lang w:val="en-GB"/>
        </w:rPr>
      </w:pPr>
      <w:r w:rsidRPr="00BC16C7">
        <w:rPr>
          <w:noProof/>
          <w:lang w:val="en-GB"/>
        </w:rPr>
        <w:t>It is used to embed elaborative texts to the program.</w:t>
      </w:r>
    </w:p>
    <w:p w14:paraId="3D19A85B" w14:textId="77777777" w:rsidR="005E5C01" w:rsidRPr="00BC16C7" w:rsidRDefault="005E5C01" w:rsidP="005E5C01">
      <w:pPr>
        <w:pStyle w:val="ListParagraph"/>
        <w:widowControl w:val="0"/>
        <w:numPr>
          <w:ilvl w:val="0"/>
          <w:numId w:val="32"/>
        </w:numPr>
        <w:autoSpaceDE w:val="0"/>
        <w:autoSpaceDN w:val="0"/>
        <w:spacing w:before="60" w:after="0" w:line="240" w:lineRule="auto"/>
        <w:ind w:left="1276" w:hanging="425"/>
        <w:contextualSpacing w:val="0"/>
        <w:jc w:val="both"/>
        <w:rPr>
          <w:noProof/>
          <w:lang w:val="en-GB"/>
        </w:rPr>
      </w:pPr>
      <w:r w:rsidRPr="00BC16C7">
        <w:rPr>
          <w:noProof/>
          <w:lang w:val="en-GB"/>
        </w:rPr>
        <w:t>It can only be used if a Python function is not compatible with Python3.</w:t>
      </w:r>
    </w:p>
    <w:p w14:paraId="2637C826" w14:textId="77777777" w:rsidR="005E5C01" w:rsidRPr="00BC16C7" w:rsidRDefault="005E5C01" w:rsidP="005E5C01">
      <w:pPr>
        <w:pStyle w:val="ListParagraph"/>
        <w:widowControl w:val="0"/>
        <w:numPr>
          <w:ilvl w:val="0"/>
          <w:numId w:val="31"/>
        </w:numPr>
        <w:autoSpaceDE w:val="0"/>
        <w:autoSpaceDN w:val="0"/>
        <w:spacing w:before="240" w:after="0"/>
        <w:ind w:left="544" w:hanging="425"/>
        <w:contextualSpacing w:val="0"/>
        <w:jc w:val="left"/>
        <w:rPr>
          <w:noProof/>
          <w:lang w:val="en-GB"/>
        </w:rPr>
      </w:pPr>
      <w:r w:rsidRPr="00BC16C7">
        <w:rPr>
          <w:noProof/>
          <w:lang w:val="en-GB"/>
        </w:rPr>
        <w:t>What is the output of the following program?</w:t>
      </w:r>
    </w:p>
    <w:p w14:paraId="45061FA3" w14:textId="77777777" w:rsidR="005E5C01" w:rsidRPr="00BC16C7" w:rsidRDefault="005E5C01" w:rsidP="005E5C01">
      <w:pPr>
        <w:pStyle w:val="NoSpacing"/>
        <w:spacing w:before="120" w:line="312" w:lineRule="auto"/>
        <w:ind w:left="2552"/>
        <w:jc w:val="left"/>
        <w:rPr>
          <w:rFonts w:ascii="Consolas" w:hAnsi="Consolas"/>
          <w:noProof/>
          <w:lang w:val="en-GB"/>
        </w:rPr>
      </w:pPr>
      <w:r w:rsidRPr="00BC16C7">
        <w:rPr>
          <w:rFonts w:ascii="Consolas" w:hAnsi="Consolas"/>
          <w:noProof/>
          <w:lang w:val="en-GB"/>
        </w:rPr>
        <w:t>a = np.array([1, 2, -1], [0, 3, -2])</w:t>
      </w:r>
    </w:p>
    <w:p w14:paraId="16F89525" w14:textId="77777777" w:rsidR="005E5C01" w:rsidRPr="00BC16C7" w:rsidRDefault="005E5C01" w:rsidP="005E5C01">
      <w:pPr>
        <w:pStyle w:val="NoSpacing"/>
        <w:tabs>
          <w:tab w:val="left" w:pos="3969"/>
        </w:tabs>
        <w:spacing w:after="120" w:line="312" w:lineRule="auto"/>
        <w:ind w:left="2552"/>
        <w:jc w:val="left"/>
        <w:rPr>
          <w:rFonts w:ascii="Consolas" w:hAnsi="Consolas"/>
          <w:noProof/>
          <w:lang w:val="en-GB"/>
        </w:rPr>
      </w:pPr>
      <w:r w:rsidRPr="00BC16C7">
        <w:rPr>
          <w:rFonts w:ascii="Consolas" w:hAnsi="Consolas"/>
          <w:noProof/>
          <w:lang w:val="en-GB"/>
        </w:rPr>
        <w:t>print(a)</w:t>
      </w:r>
    </w:p>
    <w:p w14:paraId="597E799E" w14:textId="77777777" w:rsidR="005E5C01" w:rsidRPr="00BC16C7" w:rsidRDefault="005E5C01" w:rsidP="005E5C01">
      <w:pPr>
        <w:pStyle w:val="ListParagraph"/>
        <w:widowControl w:val="0"/>
        <w:numPr>
          <w:ilvl w:val="1"/>
          <w:numId w:val="31"/>
        </w:numPr>
        <w:tabs>
          <w:tab w:val="left" w:pos="1276"/>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[[1, 2, -1]</w:t>
      </w:r>
    </w:p>
    <w:p w14:paraId="640C7FAF" w14:textId="77777777" w:rsidR="005E5C01" w:rsidRPr="00BC16C7" w:rsidRDefault="005E5C01" w:rsidP="005E5C01">
      <w:pPr>
        <w:pStyle w:val="NoSpacing"/>
        <w:ind w:left="1276"/>
        <w:jc w:val="both"/>
        <w:rPr>
          <w:rFonts w:ascii="Consolas" w:hAnsi="Consolas"/>
          <w:noProof/>
          <w:sz w:val="24"/>
          <w:szCs w:val="24"/>
          <w:lang w:val="en-GB"/>
        </w:rPr>
      </w:pPr>
      <w:r w:rsidRPr="00BC16C7">
        <w:rPr>
          <w:rFonts w:ascii="Consolas" w:hAnsi="Consolas"/>
          <w:noProof/>
          <w:sz w:val="24"/>
          <w:szCs w:val="24"/>
          <w:lang w:val="en-GB"/>
        </w:rPr>
        <w:t xml:space="preserve"> [0, 3, -2]]</w:t>
      </w:r>
    </w:p>
    <w:p w14:paraId="4E8528BD" w14:textId="77777777" w:rsidR="005E5C01" w:rsidRPr="00BC16C7" w:rsidRDefault="005E5C01" w:rsidP="005E5C01">
      <w:pPr>
        <w:pStyle w:val="ListParagraph"/>
        <w:widowControl w:val="0"/>
        <w:numPr>
          <w:ilvl w:val="1"/>
          <w:numId w:val="31"/>
        </w:numPr>
        <w:tabs>
          <w:tab w:val="left" w:pos="1276"/>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[1, 2, -1, 0, 3, -2]</w:t>
      </w:r>
    </w:p>
    <w:p w14:paraId="6388FA78" w14:textId="77777777" w:rsidR="005E5C01" w:rsidRPr="00BC16C7" w:rsidRDefault="005E5C01" w:rsidP="005E5C01">
      <w:pPr>
        <w:pStyle w:val="ListParagraph"/>
        <w:widowControl w:val="0"/>
        <w:numPr>
          <w:ilvl w:val="1"/>
          <w:numId w:val="31"/>
        </w:numPr>
        <w:tabs>
          <w:tab w:val="left" w:pos="1276"/>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[[1, 2, -1], [0, 3, -2]]</w:t>
      </w:r>
    </w:p>
    <w:p w14:paraId="5B68414E" w14:textId="77777777" w:rsidR="005E5C01" w:rsidRPr="00BC16C7" w:rsidRDefault="005E5C01" w:rsidP="005E5C01">
      <w:pPr>
        <w:pStyle w:val="ListParagraph"/>
        <w:widowControl w:val="0"/>
        <w:numPr>
          <w:ilvl w:val="1"/>
          <w:numId w:val="31"/>
        </w:numPr>
        <w:tabs>
          <w:tab w:val="left" w:pos="1276"/>
        </w:tabs>
        <w:autoSpaceDE w:val="0"/>
        <w:autoSpaceDN w:val="0"/>
        <w:spacing w:before="60" w:after="0" w:line="240" w:lineRule="auto"/>
        <w:ind w:left="1276" w:hanging="425"/>
        <w:contextualSpacing w:val="0"/>
        <w:jc w:val="both"/>
        <w:rPr>
          <w:noProof/>
          <w:lang w:val="en-GB"/>
        </w:rPr>
      </w:pPr>
      <w:r w:rsidRPr="00BC16C7">
        <w:rPr>
          <w:noProof/>
          <w:lang w:val="en-GB"/>
        </w:rPr>
        <w:t>Error message</w:t>
      </w:r>
    </w:p>
    <w:p w14:paraId="579EA97D" w14:textId="77777777" w:rsidR="005E5C01" w:rsidRPr="00BC16C7" w:rsidRDefault="005E5C01" w:rsidP="005E5C01">
      <w:pPr>
        <w:pStyle w:val="ListParagraph"/>
        <w:widowControl w:val="0"/>
        <w:numPr>
          <w:ilvl w:val="0"/>
          <w:numId w:val="31"/>
        </w:numPr>
        <w:autoSpaceDE w:val="0"/>
        <w:autoSpaceDN w:val="0"/>
        <w:spacing w:before="240" w:after="0"/>
        <w:ind w:left="544" w:hanging="425"/>
        <w:contextualSpacing w:val="0"/>
        <w:jc w:val="left"/>
        <w:rPr>
          <w:noProof/>
          <w:lang w:val="en-GB"/>
        </w:rPr>
      </w:pPr>
      <w:r w:rsidRPr="00BC16C7">
        <w:rPr>
          <w:noProof/>
          <w:lang w:val="en-GB"/>
        </w:rPr>
        <w:t>What is the output of the following program?</w:t>
      </w:r>
    </w:p>
    <w:p w14:paraId="7CD8F454" w14:textId="77777777" w:rsidR="005E5C01" w:rsidRPr="00BC16C7" w:rsidRDefault="005E5C01" w:rsidP="005E5C01">
      <w:pPr>
        <w:pStyle w:val="NoSpacing"/>
        <w:spacing w:before="120" w:line="312" w:lineRule="auto"/>
        <w:ind w:left="2552" w:right="110"/>
        <w:jc w:val="left"/>
        <w:rPr>
          <w:rFonts w:ascii="Consolas" w:hAnsi="Consolas"/>
          <w:noProof/>
          <w:lang w:val="en-GB"/>
        </w:rPr>
      </w:pPr>
      <w:r w:rsidRPr="00BC16C7">
        <w:rPr>
          <w:rFonts w:ascii="Consolas" w:hAnsi="Consolas"/>
          <w:noProof/>
          <w:lang w:val="en-GB"/>
        </w:rPr>
        <w:t>a = np.array([[1, 2, -1], [0, 3, -2]])</w:t>
      </w:r>
    </w:p>
    <w:p w14:paraId="7AF79BD5" w14:textId="2E20B7CA" w:rsidR="005E5C01" w:rsidRPr="00BC16C7" w:rsidRDefault="005E5C01" w:rsidP="00FB30E6">
      <w:pPr>
        <w:pStyle w:val="NoSpacing"/>
        <w:tabs>
          <w:tab w:val="left" w:pos="3969"/>
        </w:tabs>
        <w:spacing w:after="120" w:line="312" w:lineRule="auto"/>
        <w:ind w:left="2552" w:right="110"/>
        <w:jc w:val="left"/>
        <w:rPr>
          <w:noProof/>
          <w:lang w:val="en-GB"/>
        </w:rPr>
      </w:pPr>
      <w:r w:rsidRPr="00BC16C7">
        <w:rPr>
          <w:rFonts w:ascii="Consolas" w:hAnsi="Consolas"/>
          <w:noProof/>
          <w:lang w:val="en-GB"/>
        </w:rPr>
        <w:t>print(a[a &lt; 0])</w:t>
      </w:r>
    </w:p>
    <w:p w14:paraId="08223EB5" w14:textId="77777777" w:rsidR="005E5C01" w:rsidRPr="00BC16C7" w:rsidRDefault="005E5C01" w:rsidP="005E5C01">
      <w:pPr>
        <w:pStyle w:val="ListParagraph"/>
        <w:widowControl w:val="0"/>
        <w:numPr>
          <w:ilvl w:val="1"/>
          <w:numId w:val="31"/>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[-1 -2]</w:t>
      </w:r>
    </w:p>
    <w:p w14:paraId="4D460C97" w14:textId="77777777" w:rsidR="005E5C01" w:rsidRPr="00BC16C7" w:rsidRDefault="005E5C01" w:rsidP="005E5C01">
      <w:pPr>
        <w:pStyle w:val="ListParagraph"/>
        <w:widowControl w:val="0"/>
        <w:numPr>
          <w:ilvl w:val="1"/>
          <w:numId w:val="31"/>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 xml:space="preserve">[[-1] </w:t>
      </w:r>
    </w:p>
    <w:p w14:paraId="135DD772" w14:textId="77777777" w:rsidR="005E5C01" w:rsidRPr="00BC16C7" w:rsidRDefault="005E5C01" w:rsidP="005E5C01">
      <w:pPr>
        <w:pStyle w:val="ListParagraph"/>
        <w:widowControl w:val="0"/>
        <w:tabs>
          <w:tab w:val="left" w:pos="1300"/>
        </w:tabs>
        <w:autoSpaceDE w:val="0"/>
        <w:autoSpaceDN w:val="0"/>
        <w:spacing w:before="60" w:after="0" w:line="240" w:lineRule="auto"/>
        <w:ind w:left="1276"/>
        <w:contextualSpacing w:val="0"/>
        <w:rPr>
          <w:rFonts w:ascii="Consolas" w:hAnsi="Consolas"/>
          <w:noProof/>
          <w:lang w:val="en-GB"/>
        </w:rPr>
      </w:pPr>
      <w:r w:rsidRPr="00BC16C7">
        <w:rPr>
          <w:rFonts w:ascii="Consolas" w:hAnsi="Consolas"/>
          <w:noProof/>
          <w:lang w:val="en-GB"/>
        </w:rPr>
        <w:tab/>
        <w:t xml:space="preserve"> [-2]]</w:t>
      </w:r>
    </w:p>
    <w:p w14:paraId="4991AB8A" w14:textId="77777777" w:rsidR="005E5C01" w:rsidRPr="00BC16C7" w:rsidRDefault="005E5C01" w:rsidP="005E5C01">
      <w:pPr>
        <w:pStyle w:val="ListParagraph"/>
        <w:widowControl w:val="0"/>
        <w:numPr>
          <w:ilvl w:val="1"/>
          <w:numId w:val="31"/>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 [-1, -2]]</w:t>
      </w:r>
    </w:p>
    <w:p w14:paraId="52DA9DB5" w14:textId="77777777" w:rsidR="005E5C01" w:rsidRPr="00BC16C7" w:rsidRDefault="005E5C01" w:rsidP="005E5C01">
      <w:pPr>
        <w:pStyle w:val="ListParagraph"/>
        <w:widowControl w:val="0"/>
        <w:numPr>
          <w:ilvl w:val="1"/>
          <w:numId w:val="31"/>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 , -1], [, , -2]]</w:t>
      </w:r>
    </w:p>
    <w:p w14:paraId="7FBA010A" w14:textId="77777777" w:rsidR="005E5C01" w:rsidRPr="00BC16C7" w:rsidRDefault="005E5C01" w:rsidP="005E5C01">
      <w:pPr>
        <w:pStyle w:val="ListParagraph"/>
        <w:widowControl w:val="0"/>
        <w:numPr>
          <w:ilvl w:val="0"/>
          <w:numId w:val="31"/>
        </w:numPr>
        <w:autoSpaceDE w:val="0"/>
        <w:autoSpaceDN w:val="0"/>
        <w:spacing w:before="240" w:after="0"/>
        <w:ind w:left="544" w:hanging="425"/>
        <w:contextualSpacing w:val="0"/>
        <w:jc w:val="left"/>
        <w:rPr>
          <w:noProof/>
          <w:lang w:val="en-GB"/>
        </w:rPr>
      </w:pPr>
      <w:r w:rsidRPr="00BC16C7">
        <w:rPr>
          <w:noProof/>
          <w:lang w:val="en-GB"/>
        </w:rPr>
        <w:t>Which values will remain in the output based on the following code?</w:t>
      </w:r>
    </w:p>
    <w:p w14:paraId="1DC6E322" w14:textId="77777777" w:rsidR="005E5C01" w:rsidRPr="00BC16C7" w:rsidRDefault="005E5C01" w:rsidP="005E5C01">
      <w:pPr>
        <w:pStyle w:val="NoSpacing"/>
        <w:spacing w:before="120" w:line="312" w:lineRule="auto"/>
        <w:ind w:left="2552" w:right="220"/>
        <w:jc w:val="left"/>
        <w:rPr>
          <w:rFonts w:ascii="Consolas" w:hAnsi="Consolas"/>
          <w:noProof/>
          <w:lang w:val="en-GB"/>
        </w:rPr>
      </w:pPr>
      <w:r w:rsidRPr="00BC16C7">
        <w:rPr>
          <w:rFonts w:ascii="Consolas" w:hAnsi="Consolas"/>
          <w:noProof/>
          <w:lang w:val="en-GB"/>
        </w:rPr>
        <w:t>a = np.array([[1, 2, -1], [0, 3, -2]])</w:t>
      </w:r>
    </w:p>
    <w:p w14:paraId="7204449F" w14:textId="77777777" w:rsidR="005E5C01" w:rsidRPr="00BC16C7" w:rsidRDefault="005E5C01" w:rsidP="005E5C01">
      <w:pPr>
        <w:pStyle w:val="NoSpacing"/>
        <w:tabs>
          <w:tab w:val="left" w:pos="3969"/>
        </w:tabs>
        <w:spacing w:after="120" w:line="312" w:lineRule="auto"/>
        <w:ind w:left="2552" w:right="220"/>
        <w:jc w:val="left"/>
        <w:rPr>
          <w:rFonts w:ascii="Consolas" w:hAnsi="Consolas"/>
          <w:noProof/>
          <w:lang w:val="en-GB"/>
        </w:rPr>
      </w:pPr>
      <w:r w:rsidRPr="00BC16C7">
        <w:rPr>
          <w:rFonts w:ascii="Consolas" w:hAnsi="Consolas"/>
          <w:noProof/>
          <w:lang w:val="en-GB"/>
        </w:rPr>
        <w:t>print(a[1:, -2:-1])</w:t>
      </w:r>
    </w:p>
    <w:p w14:paraId="28C98D96" w14:textId="77777777" w:rsidR="005E5C01" w:rsidRPr="00BC16C7" w:rsidRDefault="005E5C01" w:rsidP="005E5C01">
      <w:pPr>
        <w:pStyle w:val="ListParagraph"/>
        <w:widowControl w:val="0"/>
        <w:numPr>
          <w:ilvl w:val="1"/>
          <w:numId w:val="31"/>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[[0, 3, -2]]</w:t>
      </w:r>
    </w:p>
    <w:p w14:paraId="38616E59" w14:textId="77777777" w:rsidR="005E5C01" w:rsidRPr="00BC16C7" w:rsidRDefault="005E5C01" w:rsidP="005E5C01">
      <w:pPr>
        <w:pStyle w:val="ListParagraph"/>
        <w:widowControl w:val="0"/>
        <w:numPr>
          <w:ilvl w:val="1"/>
          <w:numId w:val="31"/>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[[3, -2]]</w:t>
      </w:r>
    </w:p>
    <w:p w14:paraId="1CA8696F" w14:textId="77777777" w:rsidR="005E5C01" w:rsidRPr="00BC16C7" w:rsidRDefault="005E5C01" w:rsidP="005E5C01">
      <w:pPr>
        <w:pStyle w:val="ListParagraph"/>
        <w:widowControl w:val="0"/>
        <w:numPr>
          <w:ilvl w:val="1"/>
          <w:numId w:val="31"/>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[[3]]</w:t>
      </w:r>
    </w:p>
    <w:p w14:paraId="7D2DD0C3" w14:textId="77777777" w:rsidR="005E5C01" w:rsidRPr="00BC16C7" w:rsidRDefault="005E5C01" w:rsidP="005E5C01">
      <w:pPr>
        <w:pStyle w:val="ListParagraph"/>
        <w:widowControl w:val="0"/>
        <w:numPr>
          <w:ilvl w:val="1"/>
          <w:numId w:val="31"/>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[[1, -1]]</w:t>
      </w:r>
    </w:p>
    <w:p w14:paraId="06B75B87" w14:textId="77777777" w:rsidR="005E5C01" w:rsidRPr="00BC16C7" w:rsidRDefault="005E5C01" w:rsidP="005E5C01">
      <w:pPr>
        <w:pStyle w:val="ListParagraph"/>
        <w:widowControl w:val="0"/>
        <w:numPr>
          <w:ilvl w:val="0"/>
          <w:numId w:val="31"/>
        </w:numPr>
        <w:autoSpaceDE w:val="0"/>
        <w:autoSpaceDN w:val="0"/>
        <w:spacing w:before="240" w:after="0"/>
        <w:ind w:left="544" w:hanging="425"/>
        <w:contextualSpacing w:val="0"/>
        <w:jc w:val="left"/>
        <w:rPr>
          <w:noProof/>
          <w:lang w:val="en-GB"/>
        </w:rPr>
      </w:pPr>
      <w:r w:rsidRPr="00BC16C7">
        <w:rPr>
          <w:noProof/>
          <w:lang w:val="en-GB"/>
        </w:rPr>
        <w:t xml:space="preserve">What information does the NumPy method </w:t>
      </w:r>
      <w:r w:rsidRPr="00BC16C7">
        <w:rPr>
          <w:rFonts w:ascii="Consolas" w:hAnsi="Consolas"/>
          <w:noProof/>
          <w:lang w:val="en-GB"/>
        </w:rPr>
        <w:t>.shape</w:t>
      </w:r>
      <w:r w:rsidRPr="00BC16C7">
        <w:rPr>
          <w:noProof/>
          <w:lang w:val="en-GB"/>
        </w:rPr>
        <w:t xml:space="preserve"> provide?</w:t>
      </w:r>
    </w:p>
    <w:p w14:paraId="433EF367" w14:textId="77777777" w:rsidR="005E5C01" w:rsidRPr="00BC16C7" w:rsidRDefault="005E5C01" w:rsidP="005E5C01">
      <w:pPr>
        <w:pStyle w:val="ListParagraph"/>
        <w:widowControl w:val="0"/>
        <w:numPr>
          <w:ilvl w:val="1"/>
          <w:numId w:val="31"/>
        </w:numPr>
        <w:tabs>
          <w:tab w:val="left" w:pos="1300"/>
        </w:tabs>
        <w:autoSpaceDE w:val="0"/>
        <w:autoSpaceDN w:val="0"/>
        <w:spacing w:before="60" w:after="0" w:line="240" w:lineRule="auto"/>
        <w:ind w:left="1276" w:hanging="425"/>
        <w:contextualSpacing w:val="0"/>
        <w:jc w:val="both"/>
        <w:rPr>
          <w:noProof/>
          <w:lang w:val="en-GB"/>
        </w:rPr>
      </w:pPr>
      <w:r w:rsidRPr="00BC16C7">
        <w:rPr>
          <w:noProof/>
          <w:lang w:val="en-GB"/>
        </w:rPr>
        <w:t>The dimension number of an array</w:t>
      </w:r>
    </w:p>
    <w:p w14:paraId="3B8DF410" w14:textId="77777777" w:rsidR="005E5C01" w:rsidRPr="00BC16C7" w:rsidRDefault="005E5C01" w:rsidP="005E5C01">
      <w:pPr>
        <w:pStyle w:val="ListParagraph"/>
        <w:widowControl w:val="0"/>
        <w:numPr>
          <w:ilvl w:val="1"/>
          <w:numId w:val="31"/>
        </w:numPr>
        <w:tabs>
          <w:tab w:val="left" w:pos="1300"/>
        </w:tabs>
        <w:autoSpaceDE w:val="0"/>
        <w:autoSpaceDN w:val="0"/>
        <w:spacing w:before="60" w:after="0" w:line="240" w:lineRule="auto"/>
        <w:ind w:left="1276" w:hanging="425"/>
        <w:contextualSpacing w:val="0"/>
        <w:jc w:val="both"/>
        <w:rPr>
          <w:noProof/>
          <w:lang w:val="en-GB"/>
        </w:rPr>
      </w:pPr>
      <w:r w:rsidRPr="00BC16C7">
        <w:rPr>
          <w:noProof/>
          <w:lang w:val="en-GB"/>
        </w:rPr>
        <w:t>The number of rows and columns of an array</w:t>
      </w:r>
    </w:p>
    <w:p w14:paraId="4B103877" w14:textId="77777777" w:rsidR="005E5C01" w:rsidRPr="00BC16C7" w:rsidRDefault="005E5C01" w:rsidP="005E5C01">
      <w:pPr>
        <w:pStyle w:val="ListParagraph"/>
        <w:widowControl w:val="0"/>
        <w:numPr>
          <w:ilvl w:val="1"/>
          <w:numId w:val="31"/>
        </w:numPr>
        <w:tabs>
          <w:tab w:val="left" w:pos="1300"/>
        </w:tabs>
        <w:autoSpaceDE w:val="0"/>
        <w:autoSpaceDN w:val="0"/>
        <w:spacing w:before="60" w:after="0" w:line="240" w:lineRule="auto"/>
        <w:ind w:left="1276" w:hanging="425"/>
        <w:contextualSpacing w:val="0"/>
        <w:jc w:val="both"/>
        <w:rPr>
          <w:noProof/>
          <w:lang w:val="en-GB"/>
        </w:rPr>
      </w:pPr>
      <w:r w:rsidRPr="00BC16C7">
        <w:rPr>
          <w:noProof/>
          <w:lang w:val="en-GB"/>
        </w:rPr>
        <w:lastRenderedPageBreak/>
        <w:t>The total number of elements of an array</w:t>
      </w:r>
    </w:p>
    <w:p w14:paraId="351D8562" w14:textId="77777777" w:rsidR="005E5C01" w:rsidRPr="00BC16C7" w:rsidRDefault="005E5C01" w:rsidP="005E5C01">
      <w:pPr>
        <w:pStyle w:val="ListParagraph"/>
        <w:widowControl w:val="0"/>
        <w:numPr>
          <w:ilvl w:val="1"/>
          <w:numId w:val="31"/>
        </w:numPr>
        <w:tabs>
          <w:tab w:val="left" w:pos="1300"/>
        </w:tabs>
        <w:autoSpaceDE w:val="0"/>
        <w:autoSpaceDN w:val="0"/>
        <w:spacing w:before="60" w:after="0" w:line="240" w:lineRule="auto"/>
        <w:ind w:left="1276" w:hanging="425"/>
        <w:contextualSpacing w:val="0"/>
        <w:jc w:val="both"/>
        <w:rPr>
          <w:noProof/>
          <w:lang w:val="en-GB"/>
        </w:rPr>
      </w:pPr>
      <w:r w:rsidRPr="00BC16C7">
        <w:rPr>
          <w:noProof/>
          <w:lang w:val="en-GB"/>
        </w:rPr>
        <w:t>The type of data in an array</w:t>
      </w:r>
    </w:p>
    <w:p w14:paraId="43D03E5D" w14:textId="77777777" w:rsidR="005E5C01" w:rsidRPr="00BC16C7" w:rsidRDefault="005E5C01" w:rsidP="005E5C01">
      <w:pPr>
        <w:pStyle w:val="ListParagraph"/>
        <w:widowControl w:val="0"/>
        <w:numPr>
          <w:ilvl w:val="0"/>
          <w:numId w:val="31"/>
        </w:numPr>
        <w:autoSpaceDE w:val="0"/>
        <w:autoSpaceDN w:val="0"/>
        <w:spacing w:before="240" w:after="0"/>
        <w:ind w:left="544" w:hanging="425"/>
        <w:contextualSpacing w:val="0"/>
        <w:jc w:val="left"/>
        <w:rPr>
          <w:noProof/>
          <w:lang w:val="en-GB"/>
        </w:rPr>
      </w:pPr>
      <w:r w:rsidRPr="00BC16C7">
        <w:rPr>
          <w:noProof/>
          <w:lang w:val="en-GB"/>
        </w:rPr>
        <w:t>Which of the following NumPy functions does not have elementwise effects?</w:t>
      </w:r>
    </w:p>
    <w:p w14:paraId="26F54270" w14:textId="77777777" w:rsidR="005E5C01" w:rsidRPr="00BC16C7" w:rsidRDefault="005E5C01" w:rsidP="005E5C01">
      <w:pPr>
        <w:pStyle w:val="ListParagraph"/>
        <w:widowControl w:val="0"/>
        <w:numPr>
          <w:ilvl w:val="1"/>
          <w:numId w:val="31"/>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cos()</w:t>
      </w:r>
    </w:p>
    <w:p w14:paraId="403064BE" w14:textId="77777777" w:rsidR="005E5C01" w:rsidRPr="00BC16C7" w:rsidRDefault="005E5C01" w:rsidP="005E5C01">
      <w:pPr>
        <w:pStyle w:val="ListParagraph"/>
        <w:widowControl w:val="0"/>
        <w:numPr>
          <w:ilvl w:val="1"/>
          <w:numId w:val="31"/>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exp()</w:t>
      </w:r>
    </w:p>
    <w:p w14:paraId="570F9F61" w14:textId="77777777" w:rsidR="005E5C01" w:rsidRPr="00BC16C7" w:rsidRDefault="005E5C01" w:rsidP="005E5C01">
      <w:pPr>
        <w:pStyle w:val="ListParagraph"/>
        <w:widowControl w:val="0"/>
        <w:numPr>
          <w:ilvl w:val="1"/>
          <w:numId w:val="31"/>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fix()</w:t>
      </w:r>
    </w:p>
    <w:p w14:paraId="0A55B3B1" w14:textId="77777777" w:rsidR="005E5C01" w:rsidRPr="00BC16C7" w:rsidRDefault="005E5C01" w:rsidP="005E5C01">
      <w:pPr>
        <w:pStyle w:val="ListParagraph"/>
        <w:widowControl w:val="0"/>
        <w:numPr>
          <w:ilvl w:val="1"/>
          <w:numId w:val="31"/>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var()</w:t>
      </w:r>
    </w:p>
    <w:p w14:paraId="3842DBA2" w14:textId="77777777" w:rsidR="005E5C01" w:rsidRPr="00BC16C7" w:rsidRDefault="005E5C01" w:rsidP="005E5C01">
      <w:pPr>
        <w:pStyle w:val="ListParagraph"/>
        <w:widowControl w:val="0"/>
        <w:numPr>
          <w:ilvl w:val="0"/>
          <w:numId w:val="31"/>
        </w:numPr>
        <w:autoSpaceDE w:val="0"/>
        <w:autoSpaceDN w:val="0"/>
        <w:spacing w:before="240" w:after="0"/>
        <w:ind w:left="544" w:hanging="425"/>
        <w:contextualSpacing w:val="0"/>
        <w:jc w:val="left"/>
        <w:rPr>
          <w:noProof/>
          <w:lang w:val="en-GB"/>
        </w:rPr>
      </w:pPr>
      <w:r w:rsidRPr="00BC16C7">
        <w:rPr>
          <w:noProof/>
          <w:lang w:val="en-GB"/>
        </w:rPr>
        <w:t xml:space="preserve">Which of the following is not an argument of the </w:t>
      </w:r>
      <w:r w:rsidRPr="00BC16C7">
        <w:rPr>
          <w:rFonts w:ascii="Consolas" w:hAnsi="Consolas"/>
          <w:noProof/>
          <w:lang w:val="en-GB"/>
        </w:rPr>
        <w:t>plt.plot()</w:t>
      </w:r>
      <w:r w:rsidRPr="00BC16C7">
        <w:rPr>
          <w:noProof/>
          <w:lang w:val="en-GB"/>
        </w:rPr>
        <w:t xml:space="preserve"> function?</w:t>
      </w:r>
    </w:p>
    <w:p w14:paraId="77F0A220" w14:textId="77777777" w:rsidR="005E5C01" w:rsidRPr="00BC16C7" w:rsidRDefault="005E5C01" w:rsidP="005E5C01">
      <w:pPr>
        <w:pStyle w:val="ListParagraph"/>
        <w:widowControl w:val="0"/>
        <w:numPr>
          <w:ilvl w:val="1"/>
          <w:numId w:val="31"/>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range</w:t>
      </w:r>
    </w:p>
    <w:p w14:paraId="45CA4DB6" w14:textId="77777777" w:rsidR="005E5C01" w:rsidRPr="00BC16C7" w:rsidRDefault="005E5C01" w:rsidP="005E5C01">
      <w:pPr>
        <w:pStyle w:val="ListParagraph"/>
        <w:widowControl w:val="0"/>
        <w:numPr>
          <w:ilvl w:val="1"/>
          <w:numId w:val="31"/>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marker</w:t>
      </w:r>
    </w:p>
    <w:p w14:paraId="07B2194F" w14:textId="77777777" w:rsidR="005E5C01" w:rsidRPr="00BC16C7" w:rsidRDefault="005E5C01" w:rsidP="005E5C01">
      <w:pPr>
        <w:pStyle w:val="ListParagraph"/>
        <w:widowControl w:val="0"/>
        <w:numPr>
          <w:ilvl w:val="1"/>
          <w:numId w:val="31"/>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color</w:t>
      </w:r>
    </w:p>
    <w:p w14:paraId="4500DBD0" w14:textId="77777777" w:rsidR="005E5C01" w:rsidRPr="00BC16C7" w:rsidRDefault="005E5C01" w:rsidP="005E5C01">
      <w:pPr>
        <w:pStyle w:val="ListParagraph"/>
        <w:widowControl w:val="0"/>
        <w:numPr>
          <w:ilvl w:val="1"/>
          <w:numId w:val="31"/>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linestyle</w:t>
      </w:r>
    </w:p>
    <w:p w14:paraId="38E231B1" w14:textId="77777777" w:rsidR="005E5C01" w:rsidRPr="00BC16C7" w:rsidRDefault="005E5C01" w:rsidP="005E5C01">
      <w:pPr>
        <w:pStyle w:val="ListParagraph"/>
        <w:widowControl w:val="0"/>
        <w:numPr>
          <w:ilvl w:val="0"/>
          <w:numId w:val="31"/>
        </w:numPr>
        <w:autoSpaceDE w:val="0"/>
        <w:autoSpaceDN w:val="0"/>
        <w:spacing w:before="240" w:after="0"/>
        <w:ind w:left="544" w:hanging="425"/>
        <w:contextualSpacing w:val="0"/>
        <w:jc w:val="both"/>
        <w:rPr>
          <w:noProof/>
          <w:lang w:val="en-GB"/>
        </w:rPr>
      </w:pPr>
      <w:r w:rsidRPr="00BC16C7">
        <w:rPr>
          <w:noProof/>
          <w:lang w:val="en-GB"/>
        </w:rPr>
        <w:t xml:space="preserve">What does the </w:t>
      </w:r>
      <w:r w:rsidRPr="00BC16C7">
        <w:rPr>
          <w:rFonts w:ascii="Consolas" w:hAnsi="Consolas"/>
          <w:noProof/>
          <w:lang w:val="en-GB"/>
        </w:rPr>
        <w:t>rotation</w:t>
      </w:r>
      <w:r w:rsidRPr="00BC16C7">
        <w:rPr>
          <w:noProof/>
          <w:lang w:val="en-GB"/>
        </w:rPr>
        <w:t xml:space="preserve"> argument of the </w:t>
      </w:r>
      <w:r w:rsidRPr="00BC16C7">
        <w:rPr>
          <w:rFonts w:ascii="Consolas" w:hAnsi="Consolas"/>
          <w:noProof/>
          <w:lang w:val="en-GB"/>
        </w:rPr>
        <w:t>plt.xticks()</w:t>
      </w:r>
      <w:r w:rsidRPr="00BC16C7">
        <w:rPr>
          <w:noProof/>
          <w:lang w:val="en-GB"/>
        </w:rPr>
        <w:t xml:space="preserve"> function control?</w:t>
      </w:r>
    </w:p>
    <w:p w14:paraId="58992858" w14:textId="77777777" w:rsidR="005E5C01" w:rsidRPr="00BC16C7" w:rsidRDefault="005E5C01" w:rsidP="005E5C01">
      <w:pPr>
        <w:pStyle w:val="ListParagraph"/>
        <w:widowControl w:val="0"/>
        <w:numPr>
          <w:ilvl w:val="1"/>
          <w:numId w:val="31"/>
        </w:numPr>
        <w:tabs>
          <w:tab w:val="left" w:pos="1300"/>
        </w:tabs>
        <w:autoSpaceDE w:val="0"/>
        <w:autoSpaceDN w:val="0"/>
        <w:spacing w:before="60" w:after="0" w:line="240" w:lineRule="auto"/>
        <w:ind w:left="1276" w:hanging="425"/>
        <w:contextualSpacing w:val="0"/>
        <w:jc w:val="both"/>
        <w:rPr>
          <w:noProof/>
          <w:lang w:val="en-GB"/>
        </w:rPr>
      </w:pPr>
      <w:r w:rsidRPr="00BC16C7">
        <w:rPr>
          <w:noProof/>
          <w:lang w:val="en-GB"/>
        </w:rPr>
        <w:t>It controls the rotation of the plot.</w:t>
      </w:r>
    </w:p>
    <w:p w14:paraId="4CAE1923" w14:textId="77777777" w:rsidR="005E5C01" w:rsidRPr="00BC16C7" w:rsidRDefault="005E5C01" w:rsidP="005E5C01">
      <w:pPr>
        <w:pStyle w:val="ListParagraph"/>
        <w:widowControl w:val="0"/>
        <w:numPr>
          <w:ilvl w:val="1"/>
          <w:numId w:val="31"/>
        </w:numPr>
        <w:tabs>
          <w:tab w:val="left" w:pos="1300"/>
        </w:tabs>
        <w:autoSpaceDE w:val="0"/>
        <w:autoSpaceDN w:val="0"/>
        <w:spacing w:before="60" w:after="0" w:line="240" w:lineRule="auto"/>
        <w:ind w:left="1276" w:hanging="425"/>
        <w:contextualSpacing w:val="0"/>
        <w:jc w:val="both"/>
        <w:rPr>
          <w:noProof/>
          <w:lang w:val="en-GB"/>
        </w:rPr>
      </w:pPr>
      <w:r w:rsidRPr="00BC16C7">
        <w:rPr>
          <w:noProof/>
          <w:lang w:val="en-GB"/>
        </w:rPr>
        <w:t>It controls the rotation of the labels of the ticks.</w:t>
      </w:r>
    </w:p>
    <w:p w14:paraId="04D5CD7A" w14:textId="77777777" w:rsidR="005E5C01" w:rsidRPr="00BC16C7" w:rsidRDefault="005E5C01" w:rsidP="005E5C01">
      <w:pPr>
        <w:pStyle w:val="ListParagraph"/>
        <w:widowControl w:val="0"/>
        <w:numPr>
          <w:ilvl w:val="1"/>
          <w:numId w:val="31"/>
        </w:numPr>
        <w:tabs>
          <w:tab w:val="left" w:pos="1300"/>
        </w:tabs>
        <w:autoSpaceDE w:val="0"/>
        <w:autoSpaceDN w:val="0"/>
        <w:spacing w:before="60" w:after="0" w:line="240" w:lineRule="auto"/>
        <w:ind w:left="1276" w:hanging="425"/>
        <w:contextualSpacing w:val="0"/>
        <w:jc w:val="both"/>
        <w:rPr>
          <w:noProof/>
          <w:lang w:val="en-GB"/>
        </w:rPr>
      </w:pPr>
      <w:r w:rsidRPr="00BC16C7">
        <w:rPr>
          <w:noProof/>
          <w:lang w:val="en-GB"/>
        </w:rPr>
        <w:t>It controls the rotation of the axis labels.</w:t>
      </w:r>
    </w:p>
    <w:p w14:paraId="25F9A6E1" w14:textId="77777777" w:rsidR="005E5C01" w:rsidRPr="00BC16C7" w:rsidRDefault="005E5C01" w:rsidP="005E5C01">
      <w:pPr>
        <w:pStyle w:val="ListParagraph"/>
        <w:widowControl w:val="0"/>
        <w:numPr>
          <w:ilvl w:val="1"/>
          <w:numId w:val="31"/>
        </w:numPr>
        <w:tabs>
          <w:tab w:val="left" w:pos="1300"/>
        </w:tabs>
        <w:autoSpaceDE w:val="0"/>
        <w:autoSpaceDN w:val="0"/>
        <w:spacing w:before="60" w:after="0" w:line="240" w:lineRule="auto"/>
        <w:ind w:left="1276" w:hanging="425"/>
        <w:contextualSpacing w:val="0"/>
        <w:jc w:val="both"/>
        <w:rPr>
          <w:noProof/>
          <w:lang w:val="en-GB"/>
        </w:rPr>
      </w:pPr>
      <w:r w:rsidRPr="00BC16C7">
        <w:rPr>
          <w:noProof/>
          <w:lang w:val="en-GB"/>
        </w:rPr>
        <w:t>It controls the rotation of the main title.</w:t>
      </w:r>
    </w:p>
    <w:p w14:paraId="5AC11501" w14:textId="77777777" w:rsidR="005E5C01" w:rsidRPr="00BC16C7" w:rsidRDefault="005E5C01" w:rsidP="005E5C01">
      <w:pPr>
        <w:pStyle w:val="ListParagraph"/>
        <w:widowControl w:val="0"/>
        <w:numPr>
          <w:ilvl w:val="0"/>
          <w:numId w:val="31"/>
        </w:numPr>
        <w:autoSpaceDE w:val="0"/>
        <w:autoSpaceDN w:val="0"/>
        <w:spacing w:before="240" w:after="0"/>
        <w:ind w:left="544" w:hanging="425"/>
        <w:contextualSpacing w:val="0"/>
        <w:jc w:val="both"/>
        <w:rPr>
          <w:noProof/>
          <w:lang w:val="en-GB"/>
        </w:rPr>
      </w:pPr>
      <w:r w:rsidRPr="00BC16C7">
        <w:rPr>
          <w:noProof/>
          <w:lang w:val="en-GB"/>
        </w:rPr>
        <w:t xml:space="preserve">What does the function </w:t>
      </w:r>
      <w:r w:rsidRPr="00BC16C7">
        <w:rPr>
          <w:rFonts w:ascii="Consolas" w:hAnsi="Consolas"/>
          <w:noProof/>
          <w:lang w:val="en-GB"/>
        </w:rPr>
        <w:t>plt.show()</w:t>
      </w:r>
      <w:r w:rsidRPr="00BC16C7">
        <w:rPr>
          <w:noProof/>
          <w:lang w:val="en-GB"/>
        </w:rPr>
        <w:t xml:space="preserve"> actually do?</w:t>
      </w:r>
    </w:p>
    <w:p w14:paraId="3C4FA0E7" w14:textId="77777777" w:rsidR="005E5C01" w:rsidRPr="00BC16C7" w:rsidRDefault="005E5C01" w:rsidP="005E5C01">
      <w:pPr>
        <w:pStyle w:val="ListParagraph"/>
        <w:widowControl w:val="0"/>
        <w:numPr>
          <w:ilvl w:val="1"/>
          <w:numId w:val="31"/>
        </w:numPr>
        <w:tabs>
          <w:tab w:val="left" w:pos="1300"/>
        </w:tabs>
        <w:autoSpaceDE w:val="0"/>
        <w:autoSpaceDN w:val="0"/>
        <w:spacing w:before="60" w:after="0" w:line="240" w:lineRule="auto"/>
        <w:ind w:left="1276" w:hanging="425"/>
        <w:contextualSpacing w:val="0"/>
        <w:jc w:val="both"/>
        <w:rPr>
          <w:noProof/>
          <w:lang w:val="en-GB"/>
        </w:rPr>
      </w:pPr>
      <w:r w:rsidRPr="00BC16C7">
        <w:rPr>
          <w:noProof/>
          <w:lang w:val="en-GB"/>
        </w:rPr>
        <w:t>It displays the most previous command of “matplotlib.pyplot”.</w:t>
      </w:r>
    </w:p>
    <w:p w14:paraId="0B0FDB25" w14:textId="77777777" w:rsidR="005E5C01" w:rsidRPr="00BC16C7" w:rsidRDefault="005E5C01" w:rsidP="005E5C01">
      <w:pPr>
        <w:pStyle w:val="ListParagraph"/>
        <w:widowControl w:val="0"/>
        <w:numPr>
          <w:ilvl w:val="1"/>
          <w:numId w:val="31"/>
        </w:numPr>
        <w:tabs>
          <w:tab w:val="left" w:pos="1300"/>
        </w:tabs>
        <w:autoSpaceDE w:val="0"/>
        <w:autoSpaceDN w:val="0"/>
        <w:spacing w:before="60" w:after="0" w:line="240" w:lineRule="auto"/>
        <w:ind w:left="1276" w:hanging="425"/>
        <w:contextualSpacing w:val="0"/>
        <w:jc w:val="both"/>
        <w:rPr>
          <w:noProof/>
          <w:lang w:val="en-GB"/>
        </w:rPr>
      </w:pPr>
      <w:r w:rsidRPr="00BC16C7">
        <w:rPr>
          <w:noProof/>
          <w:lang w:val="en-GB"/>
        </w:rPr>
        <w:t xml:space="preserve">It sends all the figures to the connected printer for printing. </w:t>
      </w:r>
    </w:p>
    <w:p w14:paraId="6D2F78AC" w14:textId="77777777" w:rsidR="005E5C01" w:rsidRPr="00BC16C7" w:rsidRDefault="005E5C01" w:rsidP="005E5C01">
      <w:pPr>
        <w:pStyle w:val="ListParagraph"/>
        <w:widowControl w:val="0"/>
        <w:numPr>
          <w:ilvl w:val="1"/>
          <w:numId w:val="31"/>
        </w:numPr>
        <w:tabs>
          <w:tab w:val="left" w:pos="1300"/>
        </w:tabs>
        <w:autoSpaceDE w:val="0"/>
        <w:autoSpaceDN w:val="0"/>
        <w:spacing w:before="60" w:after="0" w:line="240" w:lineRule="auto"/>
        <w:ind w:left="1276" w:hanging="425"/>
        <w:contextualSpacing w:val="0"/>
        <w:jc w:val="both"/>
        <w:rPr>
          <w:noProof/>
          <w:lang w:val="en-GB"/>
        </w:rPr>
      </w:pPr>
      <w:r w:rsidRPr="00BC16C7">
        <w:rPr>
          <w:noProof/>
          <w:lang w:val="en-GB"/>
        </w:rPr>
        <w:t>It displays all the figures to the screen.</w:t>
      </w:r>
    </w:p>
    <w:p w14:paraId="0647E5A8" w14:textId="4FB6BA22" w:rsidR="005E5C01" w:rsidRPr="00BC16C7" w:rsidRDefault="005E5C01" w:rsidP="005E5C01">
      <w:pPr>
        <w:pStyle w:val="ListParagraph"/>
        <w:widowControl w:val="0"/>
        <w:numPr>
          <w:ilvl w:val="1"/>
          <w:numId w:val="31"/>
        </w:numPr>
        <w:tabs>
          <w:tab w:val="left" w:pos="1300"/>
        </w:tabs>
        <w:autoSpaceDE w:val="0"/>
        <w:autoSpaceDN w:val="0"/>
        <w:spacing w:before="60" w:after="0" w:line="240" w:lineRule="auto"/>
        <w:ind w:left="1276" w:hanging="425"/>
        <w:contextualSpacing w:val="0"/>
        <w:jc w:val="both"/>
        <w:rPr>
          <w:noProof/>
          <w:lang w:val="en-GB"/>
        </w:rPr>
      </w:pPr>
      <w:r w:rsidRPr="00BC16C7">
        <w:rPr>
          <w:noProof/>
          <w:lang w:val="en-GB"/>
        </w:rPr>
        <w:t>It shows all the available arguments of the most previous</w:t>
      </w:r>
      <w:r w:rsidR="00324E7D">
        <w:rPr>
          <w:noProof/>
          <w:lang w:val="en-GB"/>
        </w:rPr>
        <w:t>ly</w:t>
      </w:r>
      <w:r w:rsidRPr="00BC16C7">
        <w:rPr>
          <w:noProof/>
          <w:lang w:val="en-GB"/>
        </w:rPr>
        <w:t xml:space="preserve"> </w:t>
      </w:r>
      <w:r w:rsidR="00FD5A4A">
        <w:rPr>
          <w:noProof/>
          <w:lang w:val="en-GB"/>
        </w:rPr>
        <w:t>executed</w:t>
      </w:r>
      <w:r w:rsidR="003C104C">
        <w:rPr>
          <w:noProof/>
          <w:lang w:val="en-GB"/>
        </w:rPr>
        <w:t xml:space="preserve"> </w:t>
      </w:r>
      <w:r w:rsidRPr="00BC16C7">
        <w:rPr>
          <w:noProof/>
          <w:lang w:val="en-GB"/>
        </w:rPr>
        <w:t>function.</w:t>
      </w:r>
    </w:p>
    <w:p w14:paraId="73562907" w14:textId="77777777" w:rsidR="005E5C01" w:rsidRPr="00BC16C7" w:rsidRDefault="005E5C01" w:rsidP="005E5C01">
      <w:pPr>
        <w:pStyle w:val="ListParagraph"/>
        <w:widowControl w:val="0"/>
        <w:numPr>
          <w:ilvl w:val="0"/>
          <w:numId w:val="31"/>
        </w:numPr>
        <w:autoSpaceDE w:val="0"/>
        <w:autoSpaceDN w:val="0"/>
        <w:spacing w:before="240" w:after="0"/>
        <w:ind w:left="544" w:hanging="425"/>
        <w:contextualSpacing w:val="0"/>
        <w:jc w:val="left"/>
        <w:rPr>
          <w:noProof/>
          <w:lang w:val="en-GB"/>
        </w:rPr>
      </w:pPr>
      <w:r w:rsidRPr="00BC16C7">
        <w:rPr>
          <w:noProof/>
          <w:lang w:val="en-GB"/>
        </w:rPr>
        <w:t xml:space="preserve">Where will the bars of a histogram be placed if we set </w:t>
      </w:r>
      <w:r w:rsidRPr="00BC16C7">
        <w:rPr>
          <w:rFonts w:ascii="Consolas" w:hAnsi="Consolas"/>
          <w:noProof/>
          <w:lang w:val="en-GB"/>
        </w:rPr>
        <w:t>align = "left"</w:t>
      </w:r>
      <w:r w:rsidRPr="00BC16C7">
        <w:rPr>
          <w:noProof/>
          <w:lang w:val="en-GB"/>
        </w:rPr>
        <w:t>?</w:t>
      </w:r>
    </w:p>
    <w:p w14:paraId="4B70E0BC" w14:textId="77777777" w:rsidR="005E5C01" w:rsidRPr="00BC16C7" w:rsidRDefault="005E5C01" w:rsidP="005E5C01">
      <w:pPr>
        <w:pStyle w:val="ListParagraph"/>
        <w:widowControl w:val="0"/>
        <w:numPr>
          <w:ilvl w:val="1"/>
          <w:numId w:val="31"/>
        </w:numPr>
        <w:tabs>
          <w:tab w:val="left" w:pos="1300"/>
        </w:tabs>
        <w:autoSpaceDE w:val="0"/>
        <w:autoSpaceDN w:val="0"/>
        <w:spacing w:before="60" w:after="0" w:line="240" w:lineRule="auto"/>
        <w:ind w:left="1276" w:hanging="425"/>
        <w:contextualSpacing w:val="0"/>
        <w:jc w:val="both"/>
        <w:rPr>
          <w:noProof/>
          <w:lang w:val="en-GB"/>
        </w:rPr>
      </w:pPr>
      <w:r w:rsidRPr="00BC16C7">
        <w:rPr>
          <w:noProof/>
          <w:lang w:val="en-GB"/>
        </w:rPr>
        <w:t>On top of the lower boundary tick</w:t>
      </w:r>
    </w:p>
    <w:p w14:paraId="440D79A9" w14:textId="77777777" w:rsidR="005E5C01" w:rsidRPr="00BC16C7" w:rsidRDefault="005E5C01" w:rsidP="005E5C01">
      <w:pPr>
        <w:pStyle w:val="ListParagraph"/>
        <w:widowControl w:val="0"/>
        <w:numPr>
          <w:ilvl w:val="1"/>
          <w:numId w:val="31"/>
        </w:numPr>
        <w:tabs>
          <w:tab w:val="left" w:pos="1300"/>
        </w:tabs>
        <w:autoSpaceDE w:val="0"/>
        <w:autoSpaceDN w:val="0"/>
        <w:spacing w:before="60" w:after="0" w:line="240" w:lineRule="auto"/>
        <w:ind w:left="1276" w:hanging="425"/>
        <w:contextualSpacing w:val="0"/>
        <w:jc w:val="both"/>
        <w:rPr>
          <w:noProof/>
          <w:lang w:val="en-GB"/>
        </w:rPr>
      </w:pPr>
      <w:r w:rsidRPr="00BC16C7">
        <w:rPr>
          <w:noProof/>
          <w:lang w:val="en-GB"/>
        </w:rPr>
        <w:t>On top of the upper boundary tick</w:t>
      </w:r>
    </w:p>
    <w:p w14:paraId="478E8BDF" w14:textId="77777777" w:rsidR="005E5C01" w:rsidRPr="00BC16C7" w:rsidRDefault="005E5C01" w:rsidP="005E5C01">
      <w:pPr>
        <w:pStyle w:val="ListParagraph"/>
        <w:widowControl w:val="0"/>
        <w:numPr>
          <w:ilvl w:val="1"/>
          <w:numId w:val="31"/>
        </w:numPr>
        <w:tabs>
          <w:tab w:val="left" w:pos="1300"/>
        </w:tabs>
        <w:autoSpaceDE w:val="0"/>
        <w:autoSpaceDN w:val="0"/>
        <w:spacing w:before="60" w:after="0" w:line="240" w:lineRule="auto"/>
        <w:ind w:left="1276" w:hanging="425"/>
        <w:contextualSpacing w:val="0"/>
        <w:jc w:val="both"/>
        <w:rPr>
          <w:noProof/>
          <w:lang w:val="en-GB"/>
        </w:rPr>
      </w:pPr>
      <w:r w:rsidRPr="00BC16C7">
        <w:rPr>
          <w:noProof/>
          <w:lang w:val="en-GB"/>
        </w:rPr>
        <w:t>Between the ticks of the upper and lower boundaries</w:t>
      </w:r>
    </w:p>
    <w:p w14:paraId="771A70D5" w14:textId="77777777" w:rsidR="005E5C01" w:rsidRPr="00BC16C7" w:rsidRDefault="005E5C01" w:rsidP="005E5C01">
      <w:pPr>
        <w:pStyle w:val="ListParagraph"/>
        <w:widowControl w:val="0"/>
        <w:numPr>
          <w:ilvl w:val="1"/>
          <w:numId w:val="31"/>
        </w:numPr>
        <w:tabs>
          <w:tab w:val="left" w:pos="1300"/>
        </w:tabs>
        <w:autoSpaceDE w:val="0"/>
        <w:autoSpaceDN w:val="0"/>
        <w:spacing w:before="60" w:after="0" w:line="240" w:lineRule="auto"/>
        <w:ind w:left="1276" w:hanging="425"/>
        <w:contextualSpacing w:val="0"/>
        <w:jc w:val="both"/>
        <w:rPr>
          <w:noProof/>
          <w:lang w:val="en-GB"/>
        </w:rPr>
      </w:pPr>
      <w:r w:rsidRPr="00BC16C7">
        <w:rPr>
          <w:noProof/>
          <w:lang w:val="en-GB"/>
        </w:rPr>
        <w:t>To the left of the y-axis label</w:t>
      </w:r>
    </w:p>
    <w:p w14:paraId="42F69EFA" w14:textId="0A3DC726" w:rsidR="006606BB" w:rsidRPr="00BC16C7" w:rsidRDefault="006606BB" w:rsidP="0068062D">
      <w:pPr>
        <w:jc w:val="both"/>
      </w:pPr>
      <w:r w:rsidRPr="002E7FF5">
        <w:br w:type="page"/>
      </w:r>
    </w:p>
    <w:p w14:paraId="49BDBC83" w14:textId="2974BD47" w:rsidR="006606BB" w:rsidRPr="00BC16C7" w:rsidRDefault="006606BB" w:rsidP="006606BB">
      <w:pPr>
        <w:pStyle w:val="Heading2"/>
        <w:rPr>
          <w:noProof/>
          <w:lang w:val="en-GB"/>
        </w:rPr>
      </w:pPr>
      <w:r w:rsidRPr="00BC16C7">
        <w:rPr>
          <w:noProof/>
          <w:lang w:val="en-GB"/>
        </w:rPr>
        <w:lastRenderedPageBreak/>
        <w:t>Suggest</w:t>
      </w:r>
      <w:r w:rsidR="00151600" w:rsidRPr="00B46032">
        <w:rPr>
          <w:noProof/>
          <w:lang w:val="en-GB"/>
        </w:rPr>
        <w:t>ed</w:t>
      </w:r>
      <w:r w:rsidRPr="00BC16C7">
        <w:rPr>
          <w:noProof/>
          <w:lang w:val="en-GB"/>
        </w:rPr>
        <w:t xml:space="preserve"> Solutions</w:t>
      </w:r>
    </w:p>
    <w:p w14:paraId="1F23388B" w14:textId="33A165B8" w:rsidR="00E87A45" w:rsidRPr="00BC16C7" w:rsidRDefault="000308C8" w:rsidP="005344AB">
      <w:pPr>
        <w:pStyle w:val="ListParagraph"/>
        <w:widowControl w:val="0"/>
        <w:numPr>
          <w:ilvl w:val="0"/>
          <w:numId w:val="36"/>
        </w:numPr>
        <w:autoSpaceDE w:val="0"/>
        <w:autoSpaceDN w:val="0"/>
        <w:spacing w:before="240" w:after="0"/>
        <w:contextualSpacing w:val="0"/>
        <w:jc w:val="both"/>
        <w:rPr>
          <w:noProof/>
          <w:lang w:val="en-GB"/>
        </w:rPr>
      </w:pPr>
      <w:r w:rsidRPr="00BC16C7">
        <w:rPr>
          <w:noProof/>
          <w:lang w:val="en-GB"/>
        </w:rPr>
        <w:t>What is the use of a Markdown cell in JupyterLab</w:t>
      </w:r>
      <w:r w:rsidR="006606BB" w:rsidRPr="00BC16C7">
        <w:rPr>
          <w:noProof/>
          <w:lang w:val="en-GB"/>
        </w:rPr>
        <w:t>?</w:t>
      </w:r>
    </w:p>
    <w:p w14:paraId="051062B9" w14:textId="5D06F858" w:rsidR="006606BB" w:rsidRPr="00BC16C7" w:rsidRDefault="00657431" w:rsidP="00E85866">
      <w:pPr>
        <w:pStyle w:val="ListParagraph"/>
        <w:widowControl w:val="0"/>
        <w:numPr>
          <w:ilvl w:val="0"/>
          <w:numId w:val="37"/>
        </w:numPr>
        <w:autoSpaceDE w:val="0"/>
        <w:autoSpaceDN w:val="0"/>
        <w:spacing w:before="60" w:after="0" w:line="240" w:lineRule="auto"/>
        <w:ind w:left="1276" w:hanging="425"/>
        <w:contextualSpacing w:val="0"/>
        <w:jc w:val="both"/>
        <w:rPr>
          <w:noProof/>
          <w:lang w:val="en-GB"/>
        </w:rPr>
      </w:pPr>
      <w:r w:rsidRPr="00BC16C7">
        <w:rPr>
          <w:noProof/>
          <w:lang w:val="en-GB"/>
        </w:rPr>
        <w:t xml:space="preserve">It runs only </w:t>
      </w:r>
      <w:r w:rsidR="0093017E" w:rsidRPr="00BC16C7">
        <w:rPr>
          <w:noProof/>
          <w:lang w:val="en-GB"/>
        </w:rPr>
        <w:t>programs in which the matplotlib package is involved</w:t>
      </w:r>
      <w:r w:rsidR="00B61216" w:rsidRPr="00BC16C7">
        <w:rPr>
          <w:noProof/>
          <w:lang w:val="en-GB"/>
        </w:rPr>
        <w:t>.</w:t>
      </w:r>
    </w:p>
    <w:p w14:paraId="60A814C5" w14:textId="21486115" w:rsidR="006606BB" w:rsidRPr="00BC16C7" w:rsidRDefault="006606BB" w:rsidP="005344AB">
      <w:pPr>
        <w:pStyle w:val="NoSpacing"/>
        <w:spacing w:before="60" w:after="120"/>
        <w:ind w:left="1276"/>
        <w:jc w:val="both"/>
        <w:rPr>
          <w:rFonts w:ascii="Palatino Linotype" w:hAnsi="Palatino Linotype"/>
          <w:i/>
          <w:iCs/>
          <w:noProof/>
          <w:sz w:val="24"/>
          <w:szCs w:val="24"/>
          <w:lang w:val="en-GB"/>
        </w:rPr>
      </w:pPr>
      <w:bookmarkStart w:id="43" w:name="_Hlk60691916"/>
      <w:r w:rsidRPr="00BC16C7">
        <w:rPr>
          <w:rFonts w:ascii="Palatino Linotype" w:hAnsi="Palatino Linotype"/>
          <w:i/>
          <w:iCs/>
          <w:noProof/>
          <w:sz w:val="24"/>
          <w:szCs w:val="24"/>
          <w:lang w:val="en-GB"/>
        </w:rPr>
        <w:t xml:space="preserve">Incorrect. </w:t>
      </w:r>
      <w:r w:rsidR="004C1A2C" w:rsidRPr="00BC16C7">
        <w:rPr>
          <w:rFonts w:ascii="Palatino Linotype" w:hAnsi="Palatino Linotype"/>
          <w:i/>
          <w:iCs/>
          <w:noProof/>
          <w:sz w:val="24"/>
          <w:szCs w:val="24"/>
          <w:lang w:val="en-GB"/>
        </w:rPr>
        <w:t>Jup</w:t>
      </w:r>
      <w:r w:rsidR="008A3074" w:rsidRPr="00BC16C7">
        <w:rPr>
          <w:rFonts w:ascii="Palatino Linotype" w:hAnsi="Palatino Linotype"/>
          <w:i/>
          <w:iCs/>
          <w:noProof/>
          <w:sz w:val="24"/>
          <w:szCs w:val="24"/>
          <w:lang w:val="en-GB"/>
        </w:rPr>
        <w:t>yterLab can deal with all Python packages and you can run it in any arbitrary code cell</w:t>
      </w:r>
      <w:r w:rsidR="00A57EBA" w:rsidRPr="00BC16C7">
        <w:rPr>
          <w:rFonts w:ascii="Palatino Linotype" w:hAnsi="Palatino Linotype"/>
          <w:i/>
          <w:iCs/>
          <w:noProof/>
          <w:sz w:val="24"/>
          <w:szCs w:val="24"/>
          <w:lang w:val="en-GB"/>
        </w:rPr>
        <w:t>.</w:t>
      </w:r>
      <w:bookmarkEnd w:id="43"/>
    </w:p>
    <w:p w14:paraId="2B31A0EF" w14:textId="6B8BE690" w:rsidR="006606BB" w:rsidRPr="00BC16C7" w:rsidRDefault="002809C5" w:rsidP="005344AB">
      <w:pPr>
        <w:pStyle w:val="ListParagraph"/>
        <w:widowControl w:val="0"/>
        <w:numPr>
          <w:ilvl w:val="0"/>
          <w:numId w:val="37"/>
        </w:numPr>
        <w:autoSpaceDE w:val="0"/>
        <w:autoSpaceDN w:val="0"/>
        <w:spacing w:before="60" w:after="0" w:line="240" w:lineRule="auto"/>
        <w:ind w:left="1276" w:hanging="425"/>
        <w:contextualSpacing w:val="0"/>
        <w:jc w:val="both"/>
        <w:rPr>
          <w:noProof/>
          <w:lang w:val="en-GB"/>
        </w:rPr>
      </w:pPr>
      <w:r w:rsidRPr="00BC16C7">
        <w:rPr>
          <w:noProof/>
          <w:lang w:val="en-GB"/>
        </w:rPr>
        <w:t>It has more advance</w:t>
      </w:r>
      <w:r w:rsidR="00151600" w:rsidRPr="00B46032">
        <w:rPr>
          <w:noProof/>
          <w:lang w:val="en-GB"/>
        </w:rPr>
        <w:t>d</w:t>
      </w:r>
      <w:r w:rsidRPr="00BC16C7">
        <w:rPr>
          <w:noProof/>
          <w:lang w:val="en-GB"/>
        </w:rPr>
        <w:t xml:space="preserve"> functionalit</w:t>
      </w:r>
      <w:r w:rsidR="00F941E1">
        <w:rPr>
          <w:noProof/>
          <w:lang w:val="en-GB"/>
        </w:rPr>
        <w:t>ies</w:t>
      </w:r>
      <w:r w:rsidRPr="00BC16C7">
        <w:rPr>
          <w:noProof/>
          <w:lang w:val="en-GB"/>
        </w:rPr>
        <w:t xml:space="preserve"> than a usual Python3 </w:t>
      </w:r>
      <w:r w:rsidR="00B61216" w:rsidRPr="00BC16C7">
        <w:rPr>
          <w:noProof/>
          <w:lang w:val="en-GB"/>
        </w:rPr>
        <w:t xml:space="preserve">code </w:t>
      </w:r>
      <w:r w:rsidRPr="00BC16C7">
        <w:rPr>
          <w:noProof/>
          <w:lang w:val="en-GB"/>
        </w:rPr>
        <w:t>cell</w:t>
      </w:r>
      <w:r w:rsidR="00B61216" w:rsidRPr="00BC16C7">
        <w:rPr>
          <w:noProof/>
          <w:lang w:val="en-GB"/>
        </w:rPr>
        <w:t>.</w:t>
      </w:r>
    </w:p>
    <w:p w14:paraId="29F7C2B9" w14:textId="42AD032E" w:rsidR="006606BB" w:rsidRPr="00BC16C7" w:rsidRDefault="00A57EBA" w:rsidP="006606BB">
      <w:pPr>
        <w:pStyle w:val="NoSpacing"/>
        <w:spacing w:before="60" w:after="120"/>
        <w:ind w:left="1276"/>
        <w:jc w:val="both"/>
        <w:rPr>
          <w:rFonts w:ascii="Palatino Linotype" w:hAnsi="Palatino Linotype"/>
          <w:i/>
          <w:iCs/>
          <w:noProof/>
          <w:sz w:val="24"/>
          <w:szCs w:val="24"/>
          <w:lang w:val="en-GB"/>
        </w:rPr>
      </w:pPr>
      <w:r w:rsidRPr="00BC16C7">
        <w:rPr>
          <w:rFonts w:ascii="Palatino Linotype" w:hAnsi="Palatino Linotype"/>
          <w:i/>
          <w:iCs/>
          <w:noProof/>
          <w:sz w:val="24"/>
          <w:szCs w:val="24"/>
          <w:lang w:val="en-GB"/>
        </w:rPr>
        <w:t xml:space="preserve">Incorrect. </w:t>
      </w:r>
      <w:r w:rsidR="004470F2" w:rsidRPr="00BC16C7">
        <w:rPr>
          <w:rFonts w:ascii="Palatino Linotype" w:hAnsi="Palatino Linotype"/>
          <w:i/>
          <w:iCs/>
          <w:noProof/>
          <w:sz w:val="24"/>
          <w:szCs w:val="24"/>
          <w:lang w:val="en-GB"/>
        </w:rPr>
        <w:t>Markdown cells do not have any Python functionality</w:t>
      </w:r>
      <w:r w:rsidRPr="00BC16C7">
        <w:rPr>
          <w:rFonts w:ascii="Palatino Linotype" w:hAnsi="Palatino Linotype"/>
          <w:i/>
          <w:iCs/>
          <w:noProof/>
          <w:sz w:val="24"/>
          <w:szCs w:val="24"/>
          <w:lang w:val="en-GB"/>
        </w:rPr>
        <w:t>.</w:t>
      </w:r>
    </w:p>
    <w:p w14:paraId="20F5FB24" w14:textId="5DD80DF2" w:rsidR="006606BB" w:rsidRPr="00BC16C7" w:rsidRDefault="00493BCE" w:rsidP="005344AB">
      <w:pPr>
        <w:pStyle w:val="ListParagraph"/>
        <w:widowControl w:val="0"/>
        <w:numPr>
          <w:ilvl w:val="0"/>
          <w:numId w:val="37"/>
        </w:numPr>
        <w:autoSpaceDE w:val="0"/>
        <w:autoSpaceDN w:val="0"/>
        <w:spacing w:before="60" w:after="0" w:line="240" w:lineRule="auto"/>
        <w:ind w:left="1276" w:hanging="425"/>
        <w:contextualSpacing w:val="0"/>
        <w:jc w:val="both"/>
        <w:rPr>
          <w:b/>
          <w:bCs/>
          <w:noProof/>
          <w:lang w:val="en-GB"/>
        </w:rPr>
      </w:pPr>
      <w:r w:rsidRPr="00BC16C7">
        <w:rPr>
          <w:b/>
          <w:bCs/>
          <w:noProof/>
          <w:lang w:val="en-GB"/>
        </w:rPr>
        <w:t>It is used to embed elaborative texts to the program</w:t>
      </w:r>
      <w:r w:rsidR="005B33D3" w:rsidRPr="00BC16C7">
        <w:rPr>
          <w:b/>
          <w:bCs/>
          <w:noProof/>
          <w:lang w:val="en-GB"/>
        </w:rPr>
        <w:t>.</w:t>
      </w:r>
    </w:p>
    <w:p w14:paraId="17B055F1" w14:textId="343A1C13" w:rsidR="006606BB" w:rsidRPr="00BC16C7" w:rsidRDefault="005B33D3" w:rsidP="006606BB">
      <w:pPr>
        <w:pStyle w:val="NoSpacing"/>
        <w:spacing w:before="60" w:after="120"/>
        <w:ind w:left="1276"/>
        <w:jc w:val="both"/>
        <w:rPr>
          <w:rFonts w:ascii="Palatino Linotype" w:hAnsi="Palatino Linotype"/>
          <w:b/>
          <w:bCs/>
          <w:noProof/>
          <w:sz w:val="24"/>
          <w:szCs w:val="24"/>
          <w:lang w:val="en-GB"/>
        </w:rPr>
      </w:pPr>
      <w:r w:rsidRPr="00BC16C7">
        <w:rPr>
          <w:rFonts w:ascii="Palatino Linotype" w:hAnsi="Palatino Linotype"/>
          <w:b/>
          <w:bCs/>
          <w:noProof/>
          <w:sz w:val="24"/>
          <w:szCs w:val="24"/>
          <w:lang w:val="en-GB"/>
        </w:rPr>
        <w:t>C</w:t>
      </w:r>
      <w:r w:rsidR="00A57EBA" w:rsidRPr="00BC16C7">
        <w:rPr>
          <w:rFonts w:ascii="Palatino Linotype" w:hAnsi="Palatino Linotype"/>
          <w:b/>
          <w:bCs/>
          <w:noProof/>
          <w:sz w:val="24"/>
          <w:szCs w:val="24"/>
          <w:lang w:val="en-GB"/>
        </w:rPr>
        <w:t xml:space="preserve">orrect. </w:t>
      </w:r>
      <w:r w:rsidR="00640389" w:rsidRPr="00BC16C7">
        <w:rPr>
          <w:rFonts w:ascii="Palatino Linotype" w:hAnsi="Palatino Linotype"/>
          <w:b/>
          <w:bCs/>
          <w:noProof/>
          <w:sz w:val="24"/>
          <w:szCs w:val="24"/>
          <w:lang w:val="en-GB"/>
        </w:rPr>
        <w:t xml:space="preserve">We can </w:t>
      </w:r>
      <w:r w:rsidR="00FC05F5" w:rsidRPr="00BC16C7">
        <w:rPr>
          <w:rFonts w:ascii="Palatino Linotype" w:hAnsi="Palatino Linotype"/>
          <w:b/>
          <w:bCs/>
          <w:noProof/>
          <w:sz w:val="24"/>
          <w:szCs w:val="24"/>
          <w:lang w:val="en-GB"/>
        </w:rPr>
        <w:t xml:space="preserve">write </w:t>
      </w:r>
      <w:r w:rsidR="00AA1FE5" w:rsidRPr="00BC16C7">
        <w:rPr>
          <w:rFonts w:ascii="Palatino Linotype" w:hAnsi="Palatino Linotype"/>
          <w:b/>
          <w:bCs/>
          <w:noProof/>
          <w:sz w:val="24"/>
          <w:szCs w:val="24"/>
          <w:lang w:val="en-GB"/>
        </w:rPr>
        <w:t xml:space="preserve">elaborative texts to the program or </w:t>
      </w:r>
      <w:r w:rsidR="0083009B" w:rsidRPr="00BC16C7">
        <w:rPr>
          <w:rFonts w:ascii="Palatino Linotype" w:hAnsi="Palatino Linotype"/>
          <w:b/>
          <w:bCs/>
          <w:noProof/>
          <w:sz w:val="24"/>
          <w:szCs w:val="24"/>
          <w:lang w:val="en-GB"/>
        </w:rPr>
        <w:t xml:space="preserve">HTML code to design a website </w:t>
      </w:r>
      <w:r w:rsidR="00640389" w:rsidRPr="00BC16C7">
        <w:rPr>
          <w:rFonts w:ascii="Palatino Linotype" w:hAnsi="Palatino Linotype"/>
          <w:b/>
          <w:bCs/>
          <w:noProof/>
          <w:sz w:val="24"/>
          <w:szCs w:val="24"/>
          <w:lang w:val="en-GB"/>
        </w:rPr>
        <w:t>in Markdown cells</w:t>
      </w:r>
      <w:r w:rsidR="00A57EBA" w:rsidRPr="00BC16C7">
        <w:rPr>
          <w:rFonts w:ascii="Palatino Linotype" w:hAnsi="Palatino Linotype"/>
          <w:b/>
          <w:bCs/>
          <w:noProof/>
          <w:sz w:val="24"/>
          <w:szCs w:val="24"/>
          <w:lang w:val="en-GB"/>
        </w:rPr>
        <w:t>.</w:t>
      </w:r>
    </w:p>
    <w:p w14:paraId="62DDCB6D" w14:textId="1ADE1483" w:rsidR="006606BB" w:rsidRPr="00BC16C7" w:rsidRDefault="005B33D3" w:rsidP="005344AB">
      <w:pPr>
        <w:pStyle w:val="ListParagraph"/>
        <w:widowControl w:val="0"/>
        <w:numPr>
          <w:ilvl w:val="0"/>
          <w:numId w:val="37"/>
        </w:numPr>
        <w:autoSpaceDE w:val="0"/>
        <w:autoSpaceDN w:val="0"/>
        <w:spacing w:before="60" w:after="0" w:line="240" w:lineRule="auto"/>
        <w:ind w:left="1276" w:hanging="425"/>
        <w:contextualSpacing w:val="0"/>
        <w:jc w:val="both"/>
        <w:rPr>
          <w:noProof/>
          <w:lang w:val="en-GB"/>
        </w:rPr>
      </w:pPr>
      <w:r w:rsidRPr="00BC16C7">
        <w:rPr>
          <w:noProof/>
          <w:lang w:val="en-GB"/>
        </w:rPr>
        <w:t>It can only be used if a Python function is not compatible with Python3.</w:t>
      </w:r>
    </w:p>
    <w:p w14:paraId="71D1FC5F" w14:textId="45ED9231" w:rsidR="006606BB" w:rsidRPr="00BC16C7" w:rsidRDefault="002B3794" w:rsidP="006606BB">
      <w:pPr>
        <w:pStyle w:val="NoSpacing"/>
        <w:spacing w:before="60" w:after="120"/>
        <w:ind w:left="1276"/>
        <w:jc w:val="both"/>
        <w:rPr>
          <w:rFonts w:ascii="Palatino Linotype" w:hAnsi="Palatino Linotype"/>
          <w:i/>
          <w:iCs/>
          <w:noProof/>
          <w:sz w:val="24"/>
          <w:szCs w:val="24"/>
          <w:lang w:val="en-GB"/>
        </w:rPr>
      </w:pPr>
      <w:r w:rsidRPr="00BC16C7">
        <w:rPr>
          <w:rFonts w:ascii="Palatino Linotype" w:hAnsi="Palatino Linotype"/>
          <w:i/>
          <w:iCs/>
          <w:noProof/>
          <w:sz w:val="24"/>
          <w:szCs w:val="24"/>
          <w:lang w:val="en-GB"/>
        </w:rPr>
        <w:t>Inc</w:t>
      </w:r>
      <w:r w:rsidR="006606BB" w:rsidRPr="00BC16C7">
        <w:rPr>
          <w:rFonts w:ascii="Palatino Linotype" w:hAnsi="Palatino Linotype"/>
          <w:i/>
          <w:iCs/>
          <w:noProof/>
          <w:sz w:val="24"/>
          <w:szCs w:val="24"/>
          <w:lang w:val="en-GB"/>
        </w:rPr>
        <w:t xml:space="preserve">orrect. </w:t>
      </w:r>
      <w:r w:rsidRPr="00BC16C7">
        <w:rPr>
          <w:rFonts w:ascii="Palatino Linotype" w:hAnsi="Palatino Linotype"/>
          <w:i/>
          <w:iCs/>
          <w:noProof/>
          <w:sz w:val="24"/>
          <w:szCs w:val="24"/>
          <w:lang w:val="en-GB"/>
        </w:rPr>
        <w:t xml:space="preserve">Markdown cells are not used for programming purpose. It does not matter whether a Python function is compatible with </w:t>
      </w:r>
      <w:r w:rsidR="00D07F1E" w:rsidRPr="00BC16C7">
        <w:rPr>
          <w:rFonts w:ascii="Palatino Linotype" w:hAnsi="Palatino Linotype"/>
          <w:i/>
          <w:iCs/>
          <w:noProof/>
          <w:sz w:val="24"/>
          <w:szCs w:val="24"/>
          <w:lang w:val="en-GB"/>
        </w:rPr>
        <w:t>Python3 or not</w:t>
      </w:r>
      <w:r w:rsidR="00A57EBA" w:rsidRPr="00BC16C7">
        <w:rPr>
          <w:rFonts w:ascii="Palatino Linotype" w:hAnsi="Palatino Linotype"/>
          <w:i/>
          <w:iCs/>
          <w:noProof/>
          <w:sz w:val="24"/>
          <w:szCs w:val="24"/>
          <w:lang w:val="en-GB"/>
        </w:rPr>
        <w:t>.</w:t>
      </w:r>
    </w:p>
    <w:p w14:paraId="1FCBB84F" w14:textId="48138A87" w:rsidR="006606BB" w:rsidRPr="00BC16C7" w:rsidRDefault="007E7C52" w:rsidP="005344AB">
      <w:pPr>
        <w:pStyle w:val="ListParagraph"/>
        <w:widowControl w:val="0"/>
        <w:numPr>
          <w:ilvl w:val="0"/>
          <w:numId w:val="36"/>
        </w:numPr>
        <w:autoSpaceDE w:val="0"/>
        <w:autoSpaceDN w:val="0"/>
        <w:spacing w:before="240" w:after="0"/>
        <w:ind w:left="544" w:hanging="425"/>
        <w:contextualSpacing w:val="0"/>
        <w:jc w:val="both"/>
        <w:rPr>
          <w:noProof/>
          <w:lang w:val="en-GB"/>
        </w:rPr>
      </w:pPr>
      <w:r w:rsidRPr="00BC16C7">
        <w:rPr>
          <w:noProof/>
          <w:lang w:val="en-GB"/>
        </w:rPr>
        <w:t>What is the output of the following program</w:t>
      </w:r>
      <w:r w:rsidR="006606BB" w:rsidRPr="00BC16C7">
        <w:rPr>
          <w:noProof/>
          <w:lang w:val="en-GB"/>
        </w:rPr>
        <w:t>?</w:t>
      </w:r>
    </w:p>
    <w:p w14:paraId="71F442F3" w14:textId="0CF63A99" w:rsidR="007E7C52" w:rsidRPr="00BC16C7" w:rsidRDefault="007E7C52" w:rsidP="00E20EB9">
      <w:pPr>
        <w:pStyle w:val="NoSpacing"/>
        <w:spacing w:before="120" w:line="312" w:lineRule="auto"/>
        <w:ind w:left="2552"/>
        <w:jc w:val="left"/>
        <w:rPr>
          <w:rFonts w:ascii="Consolas" w:hAnsi="Consolas"/>
          <w:noProof/>
          <w:lang w:val="en-GB"/>
        </w:rPr>
      </w:pPr>
      <w:r w:rsidRPr="00BC16C7">
        <w:rPr>
          <w:rFonts w:ascii="Consolas" w:hAnsi="Consolas"/>
          <w:noProof/>
          <w:lang w:val="en-GB"/>
        </w:rPr>
        <w:t xml:space="preserve">a = </w:t>
      </w:r>
      <w:r w:rsidR="004064A3" w:rsidRPr="00BC16C7">
        <w:rPr>
          <w:rFonts w:ascii="Consolas" w:hAnsi="Consolas"/>
          <w:noProof/>
          <w:lang w:val="en-GB"/>
        </w:rPr>
        <w:t>np.array(</w:t>
      </w:r>
      <w:r w:rsidR="009F52E4" w:rsidRPr="00BC16C7">
        <w:rPr>
          <w:rFonts w:ascii="Consolas" w:hAnsi="Consolas"/>
          <w:noProof/>
          <w:lang w:val="en-GB"/>
        </w:rPr>
        <w:t xml:space="preserve">[1, 2, -1], </w:t>
      </w:r>
      <w:r w:rsidRPr="00BC16C7">
        <w:rPr>
          <w:rFonts w:ascii="Consolas" w:hAnsi="Consolas"/>
          <w:noProof/>
          <w:lang w:val="en-GB"/>
        </w:rPr>
        <w:t>[</w:t>
      </w:r>
      <w:r w:rsidR="009F52E4" w:rsidRPr="00BC16C7">
        <w:rPr>
          <w:rFonts w:ascii="Consolas" w:hAnsi="Consolas"/>
          <w:noProof/>
          <w:lang w:val="en-GB"/>
        </w:rPr>
        <w:t>0, 3, -2</w:t>
      </w:r>
      <w:r w:rsidRPr="00BC16C7">
        <w:rPr>
          <w:rFonts w:ascii="Consolas" w:hAnsi="Consolas"/>
          <w:noProof/>
          <w:lang w:val="en-GB"/>
        </w:rPr>
        <w:t>]</w:t>
      </w:r>
      <w:r w:rsidR="004064A3" w:rsidRPr="00BC16C7">
        <w:rPr>
          <w:rFonts w:ascii="Consolas" w:hAnsi="Consolas"/>
          <w:noProof/>
          <w:lang w:val="en-GB"/>
        </w:rPr>
        <w:t>)</w:t>
      </w:r>
    </w:p>
    <w:p w14:paraId="30B6468B" w14:textId="6B155406" w:rsidR="007E7C52" w:rsidRPr="00BC16C7" w:rsidRDefault="007E7C52" w:rsidP="00E20EB9">
      <w:pPr>
        <w:pStyle w:val="NoSpacing"/>
        <w:tabs>
          <w:tab w:val="left" w:pos="3969"/>
        </w:tabs>
        <w:spacing w:after="120" w:line="312" w:lineRule="auto"/>
        <w:ind w:left="2552"/>
        <w:jc w:val="left"/>
        <w:rPr>
          <w:rFonts w:ascii="Consolas" w:hAnsi="Consolas"/>
          <w:noProof/>
          <w:lang w:val="en-GB"/>
        </w:rPr>
      </w:pPr>
      <w:r w:rsidRPr="00BC16C7">
        <w:rPr>
          <w:rFonts w:ascii="Consolas" w:hAnsi="Consolas"/>
          <w:noProof/>
          <w:lang w:val="en-GB"/>
        </w:rPr>
        <w:t>print(a)</w:t>
      </w:r>
    </w:p>
    <w:p w14:paraId="656A6279" w14:textId="13B117B8" w:rsidR="006606BB" w:rsidRPr="00BC16C7" w:rsidRDefault="00C86640" w:rsidP="005344AB">
      <w:pPr>
        <w:pStyle w:val="ListParagraph"/>
        <w:widowControl w:val="0"/>
        <w:numPr>
          <w:ilvl w:val="1"/>
          <w:numId w:val="36"/>
        </w:numPr>
        <w:tabs>
          <w:tab w:val="left" w:pos="1276"/>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w:t>
      </w:r>
      <w:r w:rsidR="00BD69E6" w:rsidRPr="00BC16C7">
        <w:rPr>
          <w:rFonts w:ascii="Consolas" w:hAnsi="Consolas"/>
          <w:noProof/>
          <w:lang w:val="en-GB"/>
        </w:rPr>
        <w:t>[</w:t>
      </w:r>
      <w:bookmarkStart w:id="44" w:name="_Hlk62059990"/>
      <w:r w:rsidR="007036A5" w:rsidRPr="00BC16C7">
        <w:rPr>
          <w:rFonts w:ascii="Consolas" w:hAnsi="Consolas"/>
          <w:noProof/>
          <w:lang w:val="en-GB"/>
        </w:rPr>
        <w:t xml:space="preserve">1, 2, </w:t>
      </w:r>
      <w:r w:rsidR="00656331" w:rsidRPr="00BC16C7">
        <w:rPr>
          <w:rFonts w:ascii="Consolas" w:hAnsi="Consolas"/>
          <w:noProof/>
          <w:lang w:val="en-GB"/>
        </w:rPr>
        <w:t>-1</w:t>
      </w:r>
      <w:bookmarkEnd w:id="44"/>
      <w:r w:rsidR="00BD69E6" w:rsidRPr="00BC16C7">
        <w:rPr>
          <w:rFonts w:ascii="Consolas" w:hAnsi="Consolas"/>
          <w:noProof/>
          <w:lang w:val="en-GB"/>
        </w:rPr>
        <w:t>]</w:t>
      </w:r>
    </w:p>
    <w:p w14:paraId="2F70CCFA" w14:textId="530B3A36" w:rsidR="00656331" w:rsidRPr="00BC16C7" w:rsidRDefault="00656331" w:rsidP="00656331">
      <w:pPr>
        <w:pStyle w:val="NoSpacing"/>
        <w:ind w:left="1276"/>
        <w:jc w:val="both"/>
        <w:rPr>
          <w:rFonts w:ascii="Consolas" w:hAnsi="Consolas"/>
          <w:noProof/>
          <w:sz w:val="24"/>
          <w:szCs w:val="24"/>
          <w:lang w:val="en-GB"/>
        </w:rPr>
      </w:pPr>
      <w:r w:rsidRPr="00BC16C7">
        <w:rPr>
          <w:rFonts w:ascii="Consolas" w:hAnsi="Consolas"/>
          <w:noProof/>
          <w:sz w:val="24"/>
          <w:szCs w:val="24"/>
          <w:lang w:val="en-GB"/>
        </w:rPr>
        <w:t xml:space="preserve"> [</w:t>
      </w:r>
      <w:r w:rsidR="001F7DFF" w:rsidRPr="00BC16C7">
        <w:rPr>
          <w:rFonts w:ascii="Consolas" w:hAnsi="Consolas"/>
          <w:noProof/>
          <w:sz w:val="24"/>
          <w:szCs w:val="24"/>
          <w:lang w:val="en-GB"/>
        </w:rPr>
        <w:t>0, 3, -2]]</w:t>
      </w:r>
    </w:p>
    <w:p w14:paraId="3D50A981" w14:textId="02864B91" w:rsidR="006606BB" w:rsidRPr="00BC16C7" w:rsidRDefault="006606BB" w:rsidP="006606BB">
      <w:pPr>
        <w:pStyle w:val="NoSpacing"/>
        <w:spacing w:before="60" w:after="120"/>
        <w:ind w:left="1276"/>
        <w:jc w:val="both"/>
        <w:rPr>
          <w:rFonts w:ascii="Palatino Linotype" w:hAnsi="Palatino Linotype"/>
          <w:i/>
          <w:iCs/>
          <w:noProof/>
          <w:sz w:val="24"/>
          <w:szCs w:val="24"/>
          <w:lang w:val="en-GB"/>
        </w:rPr>
      </w:pPr>
      <w:r w:rsidRPr="00BC16C7">
        <w:rPr>
          <w:rFonts w:ascii="Palatino Linotype" w:hAnsi="Palatino Linotype"/>
          <w:i/>
          <w:iCs/>
          <w:noProof/>
          <w:sz w:val="24"/>
          <w:szCs w:val="24"/>
          <w:lang w:val="en-GB"/>
        </w:rPr>
        <w:t xml:space="preserve">Incorrect. </w:t>
      </w:r>
      <w:r w:rsidR="009867A7" w:rsidRPr="00BC16C7">
        <w:rPr>
          <w:rFonts w:ascii="Palatino Linotype" w:hAnsi="Palatino Linotype"/>
          <w:i/>
          <w:iCs/>
          <w:noProof/>
          <w:sz w:val="24"/>
          <w:szCs w:val="24"/>
          <w:lang w:val="en-GB"/>
        </w:rPr>
        <w:t xml:space="preserve">Since a pair of square brackets to wrap up both the lists inside the </w:t>
      </w:r>
      <w:r w:rsidR="009867A7" w:rsidRPr="00BC16C7">
        <w:rPr>
          <w:rFonts w:ascii="Consolas" w:hAnsi="Consolas"/>
          <w:i/>
          <w:iCs/>
          <w:noProof/>
          <w:sz w:val="24"/>
          <w:szCs w:val="24"/>
          <w:lang w:val="en-GB"/>
        </w:rPr>
        <w:t>array()</w:t>
      </w:r>
      <w:r w:rsidR="009867A7" w:rsidRPr="00BC16C7">
        <w:rPr>
          <w:rFonts w:ascii="Palatino Linotype" w:hAnsi="Palatino Linotype"/>
          <w:i/>
          <w:iCs/>
          <w:noProof/>
          <w:sz w:val="24"/>
          <w:szCs w:val="24"/>
          <w:lang w:val="en-GB"/>
        </w:rPr>
        <w:t xml:space="preserve"> function is missing, </w:t>
      </w:r>
      <w:r w:rsidR="0035001D" w:rsidRPr="00BC16C7">
        <w:rPr>
          <w:rFonts w:ascii="Palatino Linotype" w:hAnsi="Palatino Linotype"/>
          <w:i/>
          <w:iCs/>
          <w:noProof/>
          <w:sz w:val="24"/>
          <w:szCs w:val="24"/>
          <w:lang w:val="en-GB"/>
        </w:rPr>
        <w:t>it is not a valid program</w:t>
      </w:r>
      <w:r w:rsidR="00280C3E" w:rsidRPr="00BC16C7">
        <w:rPr>
          <w:rFonts w:ascii="Palatino Linotype" w:hAnsi="Palatino Linotype"/>
          <w:i/>
          <w:iCs/>
          <w:noProof/>
          <w:sz w:val="24"/>
          <w:szCs w:val="24"/>
          <w:lang w:val="en-GB"/>
        </w:rPr>
        <w:t>.</w:t>
      </w:r>
    </w:p>
    <w:p w14:paraId="5A8382C4" w14:textId="6AAA059E" w:rsidR="006606BB" w:rsidRPr="00BC16C7" w:rsidRDefault="00666460" w:rsidP="005344AB">
      <w:pPr>
        <w:pStyle w:val="ListParagraph"/>
        <w:widowControl w:val="0"/>
        <w:numPr>
          <w:ilvl w:val="1"/>
          <w:numId w:val="36"/>
        </w:numPr>
        <w:tabs>
          <w:tab w:val="left" w:pos="1276"/>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[1, 2, -1, 0, 3, -2]</w:t>
      </w:r>
    </w:p>
    <w:p w14:paraId="023C8F4B" w14:textId="04CBA3FF" w:rsidR="006606BB" w:rsidRPr="00BC16C7" w:rsidRDefault="00D13CE5" w:rsidP="006606BB">
      <w:pPr>
        <w:pStyle w:val="NoSpacing"/>
        <w:spacing w:before="60" w:after="120"/>
        <w:ind w:left="1276"/>
        <w:jc w:val="both"/>
        <w:rPr>
          <w:rFonts w:ascii="Palatino Linotype" w:hAnsi="Palatino Linotype"/>
          <w:i/>
          <w:iCs/>
          <w:noProof/>
          <w:sz w:val="24"/>
          <w:szCs w:val="24"/>
          <w:lang w:val="en-GB"/>
        </w:rPr>
      </w:pPr>
      <w:r w:rsidRPr="00BC16C7">
        <w:rPr>
          <w:rFonts w:ascii="Palatino Linotype" w:hAnsi="Palatino Linotype"/>
          <w:i/>
          <w:iCs/>
          <w:noProof/>
          <w:sz w:val="24"/>
          <w:szCs w:val="24"/>
          <w:lang w:val="en-GB"/>
        </w:rPr>
        <w:t>Inc</w:t>
      </w:r>
      <w:r w:rsidR="006606BB" w:rsidRPr="00BC16C7">
        <w:rPr>
          <w:rFonts w:ascii="Palatino Linotype" w:hAnsi="Palatino Linotype"/>
          <w:i/>
          <w:iCs/>
          <w:noProof/>
          <w:sz w:val="24"/>
          <w:szCs w:val="24"/>
          <w:lang w:val="en-GB"/>
        </w:rPr>
        <w:t xml:space="preserve">orrect. </w:t>
      </w:r>
      <w:r w:rsidR="0035001D" w:rsidRPr="00BC16C7">
        <w:rPr>
          <w:rFonts w:ascii="Palatino Linotype" w:hAnsi="Palatino Linotype"/>
          <w:i/>
          <w:iCs/>
          <w:noProof/>
          <w:sz w:val="24"/>
          <w:szCs w:val="24"/>
          <w:lang w:val="en-GB"/>
        </w:rPr>
        <w:t xml:space="preserve">Since </w:t>
      </w:r>
      <w:r w:rsidR="00E422AB" w:rsidRPr="00BC16C7">
        <w:rPr>
          <w:rFonts w:ascii="Palatino Linotype" w:hAnsi="Palatino Linotype"/>
          <w:i/>
          <w:iCs/>
          <w:noProof/>
          <w:sz w:val="24"/>
          <w:szCs w:val="24"/>
          <w:lang w:val="en-GB"/>
        </w:rPr>
        <w:t>the user inten</w:t>
      </w:r>
      <w:r w:rsidR="00151600" w:rsidRPr="00B46032">
        <w:rPr>
          <w:rFonts w:ascii="Palatino Linotype" w:hAnsi="Palatino Linotype"/>
          <w:i/>
          <w:iCs/>
          <w:noProof/>
          <w:sz w:val="24"/>
          <w:szCs w:val="24"/>
          <w:lang w:val="en-GB"/>
        </w:rPr>
        <w:t>d</w:t>
      </w:r>
      <w:r w:rsidR="00D9610C" w:rsidRPr="00BC16C7">
        <w:rPr>
          <w:rFonts w:ascii="Palatino Linotype" w:hAnsi="Palatino Linotype"/>
          <w:i/>
          <w:iCs/>
          <w:noProof/>
          <w:sz w:val="24"/>
          <w:szCs w:val="24"/>
          <w:lang w:val="en-GB"/>
        </w:rPr>
        <w:t>s</w:t>
      </w:r>
      <w:r w:rsidR="00E422AB" w:rsidRPr="00BC16C7">
        <w:rPr>
          <w:rFonts w:ascii="Palatino Linotype" w:hAnsi="Palatino Linotype"/>
          <w:i/>
          <w:iCs/>
          <w:noProof/>
          <w:sz w:val="24"/>
          <w:szCs w:val="24"/>
          <w:lang w:val="en-GB"/>
        </w:rPr>
        <w:t xml:space="preserve"> to create an array with two rows, the </w:t>
      </w:r>
      <w:r w:rsidR="00A52730" w:rsidRPr="00BC16C7">
        <w:rPr>
          <w:rFonts w:ascii="Palatino Linotype" w:hAnsi="Palatino Linotype"/>
          <w:i/>
          <w:iCs/>
          <w:noProof/>
          <w:sz w:val="24"/>
          <w:szCs w:val="24"/>
          <w:lang w:val="en-GB"/>
        </w:rPr>
        <w:t xml:space="preserve">result cannot </w:t>
      </w:r>
      <w:r w:rsidR="00E422AB" w:rsidRPr="00BC16C7">
        <w:rPr>
          <w:rFonts w:ascii="Palatino Linotype" w:hAnsi="Palatino Linotype"/>
          <w:i/>
          <w:iCs/>
          <w:noProof/>
          <w:sz w:val="24"/>
          <w:szCs w:val="24"/>
          <w:lang w:val="en-GB"/>
        </w:rPr>
        <w:t>be a Python list with all the elements in it.</w:t>
      </w:r>
    </w:p>
    <w:p w14:paraId="6851EDE9" w14:textId="2E0D5562" w:rsidR="006606BB" w:rsidRPr="00BC16C7" w:rsidRDefault="00F150EB" w:rsidP="005344AB">
      <w:pPr>
        <w:pStyle w:val="ListParagraph"/>
        <w:widowControl w:val="0"/>
        <w:numPr>
          <w:ilvl w:val="1"/>
          <w:numId w:val="36"/>
        </w:numPr>
        <w:tabs>
          <w:tab w:val="left" w:pos="1276"/>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w:t>
      </w:r>
      <w:r w:rsidR="00BD69E6" w:rsidRPr="00BC16C7">
        <w:rPr>
          <w:rFonts w:ascii="Consolas" w:hAnsi="Consolas"/>
          <w:noProof/>
          <w:lang w:val="en-GB"/>
        </w:rPr>
        <w:t>[</w:t>
      </w:r>
      <w:r w:rsidRPr="00BC16C7">
        <w:rPr>
          <w:rFonts w:ascii="Consolas" w:hAnsi="Consolas"/>
          <w:noProof/>
          <w:lang w:val="en-GB"/>
        </w:rPr>
        <w:t>1</w:t>
      </w:r>
      <w:r w:rsidR="00BD69E6" w:rsidRPr="00BC16C7">
        <w:rPr>
          <w:rFonts w:ascii="Consolas" w:hAnsi="Consolas"/>
          <w:noProof/>
          <w:lang w:val="en-GB"/>
        </w:rPr>
        <w:t xml:space="preserve">, </w:t>
      </w:r>
      <w:r w:rsidRPr="00BC16C7">
        <w:rPr>
          <w:rFonts w:ascii="Consolas" w:hAnsi="Consolas"/>
          <w:noProof/>
          <w:lang w:val="en-GB"/>
        </w:rPr>
        <w:t>2</w:t>
      </w:r>
      <w:r w:rsidR="00BD69E6" w:rsidRPr="00BC16C7">
        <w:rPr>
          <w:rFonts w:ascii="Consolas" w:hAnsi="Consolas"/>
          <w:noProof/>
          <w:lang w:val="en-GB"/>
        </w:rPr>
        <w:t xml:space="preserve">, </w:t>
      </w:r>
      <w:r w:rsidRPr="00BC16C7">
        <w:rPr>
          <w:rFonts w:ascii="Consolas" w:hAnsi="Consolas"/>
          <w:noProof/>
          <w:lang w:val="en-GB"/>
        </w:rPr>
        <w:t>-1]</w:t>
      </w:r>
      <w:r w:rsidR="00BD69E6" w:rsidRPr="00BC16C7">
        <w:rPr>
          <w:rFonts w:ascii="Consolas" w:hAnsi="Consolas"/>
          <w:noProof/>
          <w:lang w:val="en-GB"/>
        </w:rPr>
        <w:t xml:space="preserve">, </w:t>
      </w:r>
      <w:r w:rsidRPr="00BC16C7">
        <w:rPr>
          <w:rFonts w:ascii="Consolas" w:hAnsi="Consolas"/>
          <w:noProof/>
          <w:lang w:val="en-GB"/>
        </w:rPr>
        <w:t>[0, 3</w:t>
      </w:r>
      <w:r w:rsidR="00BD69E6" w:rsidRPr="00BC16C7">
        <w:rPr>
          <w:rFonts w:ascii="Consolas" w:hAnsi="Consolas"/>
          <w:noProof/>
          <w:lang w:val="en-GB"/>
        </w:rPr>
        <w:t xml:space="preserve">, </w:t>
      </w:r>
      <w:r w:rsidRPr="00BC16C7">
        <w:rPr>
          <w:rFonts w:ascii="Consolas" w:hAnsi="Consolas"/>
          <w:noProof/>
          <w:lang w:val="en-GB"/>
        </w:rPr>
        <w:t>-2</w:t>
      </w:r>
      <w:r w:rsidR="00BD69E6" w:rsidRPr="00BC16C7">
        <w:rPr>
          <w:rFonts w:ascii="Consolas" w:hAnsi="Consolas"/>
          <w:noProof/>
          <w:lang w:val="en-GB"/>
        </w:rPr>
        <w:t>]</w:t>
      </w:r>
      <w:r w:rsidRPr="00BC16C7">
        <w:rPr>
          <w:rFonts w:ascii="Consolas" w:hAnsi="Consolas"/>
          <w:noProof/>
          <w:lang w:val="en-GB"/>
        </w:rPr>
        <w:t>]</w:t>
      </w:r>
    </w:p>
    <w:p w14:paraId="2A20F04B" w14:textId="135F1F2B" w:rsidR="006606BB" w:rsidRPr="00BC16C7" w:rsidRDefault="00D9610C" w:rsidP="006606BB">
      <w:pPr>
        <w:pStyle w:val="NoSpacing"/>
        <w:spacing w:before="60" w:after="120"/>
        <w:ind w:left="1276"/>
        <w:jc w:val="both"/>
        <w:rPr>
          <w:rFonts w:ascii="Palatino Linotype" w:hAnsi="Palatino Linotype"/>
          <w:i/>
          <w:iCs/>
          <w:noProof/>
          <w:sz w:val="24"/>
          <w:szCs w:val="24"/>
          <w:lang w:val="en-GB"/>
        </w:rPr>
      </w:pPr>
      <w:r w:rsidRPr="00BC16C7">
        <w:rPr>
          <w:rFonts w:ascii="Palatino Linotype" w:hAnsi="Palatino Linotype"/>
          <w:i/>
          <w:iCs/>
          <w:noProof/>
          <w:sz w:val="24"/>
          <w:szCs w:val="24"/>
          <w:lang w:val="en-GB"/>
        </w:rPr>
        <w:t>Inc</w:t>
      </w:r>
      <w:r w:rsidR="006606BB" w:rsidRPr="00BC16C7">
        <w:rPr>
          <w:rFonts w:ascii="Palatino Linotype" w:hAnsi="Palatino Linotype"/>
          <w:i/>
          <w:iCs/>
          <w:noProof/>
          <w:sz w:val="24"/>
          <w:szCs w:val="24"/>
          <w:lang w:val="en-GB"/>
        </w:rPr>
        <w:t xml:space="preserve">orrect. </w:t>
      </w:r>
      <w:r w:rsidRPr="00BC16C7">
        <w:rPr>
          <w:rFonts w:ascii="Palatino Linotype" w:hAnsi="Palatino Linotype"/>
          <w:i/>
          <w:iCs/>
          <w:noProof/>
          <w:sz w:val="24"/>
          <w:szCs w:val="24"/>
          <w:lang w:val="en-GB"/>
        </w:rPr>
        <w:t>The user inten</w:t>
      </w:r>
      <w:r w:rsidR="00151600" w:rsidRPr="00B46032">
        <w:rPr>
          <w:rFonts w:ascii="Palatino Linotype" w:hAnsi="Palatino Linotype"/>
          <w:i/>
          <w:iCs/>
          <w:noProof/>
          <w:sz w:val="24"/>
          <w:szCs w:val="24"/>
          <w:lang w:val="en-GB"/>
        </w:rPr>
        <w:t>d</w:t>
      </w:r>
      <w:r w:rsidRPr="00BC16C7">
        <w:rPr>
          <w:rFonts w:ascii="Palatino Linotype" w:hAnsi="Palatino Linotype"/>
          <w:i/>
          <w:iCs/>
          <w:noProof/>
          <w:sz w:val="24"/>
          <w:szCs w:val="24"/>
          <w:lang w:val="en-GB"/>
        </w:rPr>
        <w:t xml:space="preserve">s to create an array with two rows, the </w:t>
      </w:r>
      <w:r w:rsidR="00A52730" w:rsidRPr="00BC16C7">
        <w:rPr>
          <w:rFonts w:ascii="Palatino Linotype" w:hAnsi="Palatino Linotype"/>
          <w:i/>
          <w:iCs/>
          <w:noProof/>
          <w:sz w:val="24"/>
          <w:szCs w:val="24"/>
          <w:lang w:val="en-GB"/>
        </w:rPr>
        <w:t>result can</w:t>
      </w:r>
      <w:r w:rsidRPr="00BC16C7">
        <w:rPr>
          <w:rFonts w:ascii="Palatino Linotype" w:hAnsi="Palatino Linotype"/>
          <w:i/>
          <w:iCs/>
          <w:noProof/>
          <w:sz w:val="24"/>
          <w:szCs w:val="24"/>
          <w:lang w:val="en-GB"/>
        </w:rPr>
        <w:t xml:space="preserve">not be a Python list with </w:t>
      </w:r>
      <w:r w:rsidR="005F7E91" w:rsidRPr="00BC16C7">
        <w:rPr>
          <w:rFonts w:ascii="Palatino Linotype" w:hAnsi="Palatino Linotype"/>
          <w:i/>
          <w:iCs/>
          <w:noProof/>
          <w:sz w:val="24"/>
          <w:szCs w:val="24"/>
          <w:lang w:val="en-GB"/>
        </w:rPr>
        <w:t>two sub-lists</w:t>
      </w:r>
      <w:r w:rsidR="00151600" w:rsidRPr="00B46032">
        <w:rPr>
          <w:rFonts w:ascii="Palatino Linotype" w:hAnsi="Palatino Linotype"/>
          <w:i/>
          <w:iCs/>
          <w:noProof/>
          <w:sz w:val="24"/>
          <w:szCs w:val="24"/>
          <w:lang w:val="en-GB"/>
        </w:rPr>
        <w:t xml:space="preserve"> in</w:t>
      </w:r>
      <w:r w:rsidR="005F7E91" w:rsidRPr="00BC16C7">
        <w:rPr>
          <w:rFonts w:ascii="Palatino Linotype" w:hAnsi="Palatino Linotype"/>
          <w:i/>
          <w:iCs/>
          <w:noProof/>
          <w:sz w:val="24"/>
          <w:szCs w:val="24"/>
          <w:lang w:val="en-GB"/>
        </w:rPr>
        <w:t xml:space="preserve"> </w:t>
      </w:r>
      <w:r w:rsidRPr="00BC16C7">
        <w:rPr>
          <w:rFonts w:ascii="Palatino Linotype" w:hAnsi="Palatino Linotype"/>
          <w:i/>
          <w:iCs/>
          <w:noProof/>
          <w:sz w:val="24"/>
          <w:szCs w:val="24"/>
          <w:lang w:val="en-GB"/>
        </w:rPr>
        <w:t>it.</w:t>
      </w:r>
    </w:p>
    <w:p w14:paraId="4CAF4643" w14:textId="3523FCAF" w:rsidR="006606BB" w:rsidRPr="00BC16C7" w:rsidRDefault="00274C79" w:rsidP="005344AB">
      <w:pPr>
        <w:pStyle w:val="ListParagraph"/>
        <w:widowControl w:val="0"/>
        <w:numPr>
          <w:ilvl w:val="1"/>
          <w:numId w:val="36"/>
        </w:numPr>
        <w:tabs>
          <w:tab w:val="left" w:pos="1276"/>
        </w:tabs>
        <w:autoSpaceDE w:val="0"/>
        <w:autoSpaceDN w:val="0"/>
        <w:spacing w:before="60" w:after="0" w:line="240" w:lineRule="auto"/>
        <w:ind w:left="1276" w:hanging="425"/>
        <w:contextualSpacing w:val="0"/>
        <w:jc w:val="both"/>
        <w:rPr>
          <w:b/>
          <w:bCs/>
          <w:noProof/>
          <w:lang w:val="en-GB"/>
        </w:rPr>
      </w:pPr>
      <w:r w:rsidRPr="00BC16C7">
        <w:rPr>
          <w:b/>
          <w:bCs/>
          <w:noProof/>
          <w:lang w:val="en-GB"/>
        </w:rPr>
        <w:t>Error message</w:t>
      </w:r>
    </w:p>
    <w:p w14:paraId="7B274A15" w14:textId="4DAAE93B" w:rsidR="006606BB" w:rsidRPr="00B46032" w:rsidRDefault="009867A7" w:rsidP="006606BB">
      <w:pPr>
        <w:pStyle w:val="NoSpacing"/>
        <w:spacing w:before="60" w:after="120"/>
        <w:ind w:left="1276"/>
        <w:jc w:val="both"/>
        <w:rPr>
          <w:rFonts w:ascii="Palatino Linotype" w:hAnsi="Palatino Linotype"/>
          <w:b/>
          <w:bCs/>
          <w:noProof/>
          <w:sz w:val="24"/>
          <w:szCs w:val="24"/>
          <w:lang w:val="en-GB"/>
        </w:rPr>
      </w:pPr>
      <w:r w:rsidRPr="00BC16C7">
        <w:rPr>
          <w:rFonts w:ascii="Palatino Linotype" w:hAnsi="Palatino Linotype"/>
          <w:b/>
          <w:bCs/>
          <w:noProof/>
          <w:sz w:val="24"/>
          <w:szCs w:val="24"/>
          <w:lang w:val="en-GB"/>
        </w:rPr>
        <w:t>C</w:t>
      </w:r>
      <w:r w:rsidR="006606BB" w:rsidRPr="00BC16C7">
        <w:rPr>
          <w:rFonts w:ascii="Palatino Linotype" w:hAnsi="Palatino Linotype"/>
          <w:b/>
          <w:bCs/>
          <w:noProof/>
          <w:sz w:val="24"/>
          <w:szCs w:val="24"/>
          <w:lang w:val="en-GB"/>
        </w:rPr>
        <w:t xml:space="preserve">orrect. </w:t>
      </w:r>
      <w:r w:rsidR="00E422AB" w:rsidRPr="00BC16C7">
        <w:rPr>
          <w:rFonts w:ascii="Palatino Linotype" w:hAnsi="Palatino Linotype"/>
          <w:b/>
          <w:bCs/>
          <w:noProof/>
          <w:sz w:val="24"/>
          <w:szCs w:val="24"/>
          <w:lang w:val="en-GB"/>
        </w:rPr>
        <w:t xml:space="preserve">Since a pair of square brackets to wrap up both the lists inside the </w:t>
      </w:r>
      <w:r w:rsidR="00E422AB" w:rsidRPr="00BC16C7">
        <w:rPr>
          <w:rFonts w:ascii="Consolas" w:hAnsi="Consolas"/>
          <w:b/>
          <w:bCs/>
          <w:noProof/>
          <w:sz w:val="24"/>
          <w:szCs w:val="24"/>
          <w:lang w:val="en-GB"/>
        </w:rPr>
        <w:t>array()</w:t>
      </w:r>
      <w:r w:rsidR="00E422AB" w:rsidRPr="00BC16C7">
        <w:rPr>
          <w:rFonts w:ascii="Palatino Linotype" w:hAnsi="Palatino Linotype"/>
          <w:b/>
          <w:bCs/>
          <w:noProof/>
          <w:sz w:val="24"/>
          <w:szCs w:val="24"/>
          <w:lang w:val="en-GB"/>
        </w:rPr>
        <w:t xml:space="preserve"> function is missing, it is not a valid program and an error message will </w:t>
      </w:r>
      <w:r w:rsidR="00D9610C" w:rsidRPr="00BC16C7">
        <w:rPr>
          <w:rFonts w:ascii="Palatino Linotype" w:hAnsi="Palatino Linotype"/>
          <w:b/>
          <w:bCs/>
          <w:noProof/>
          <w:sz w:val="24"/>
          <w:szCs w:val="24"/>
          <w:lang w:val="en-GB"/>
        </w:rPr>
        <w:t>appear</w:t>
      </w:r>
      <w:r w:rsidR="00E422AB" w:rsidRPr="00BC16C7">
        <w:rPr>
          <w:rFonts w:ascii="Palatino Linotype" w:hAnsi="Palatino Linotype"/>
          <w:b/>
          <w:bCs/>
          <w:noProof/>
          <w:sz w:val="24"/>
          <w:szCs w:val="24"/>
          <w:lang w:val="en-GB"/>
        </w:rPr>
        <w:t>.</w:t>
      </w:r>
    </w:p>
    <w:p w14:paraId="7D793A8E" w14:textId="77777777" w:rsidR="00597E06" w:rsidRPr="00B46032" w:rsidRDefault="00597E06" w:rsidP="006606BB">
      <w:pPr>
        <w:pStyle w:val="NoSpacing"/>
        <w:spacing w:before="60" w:after="120"/>
        <w:ind w:left="1276"/>
        <w:jc w:val="both"/>
        <w:rPr>
          <w:rFonts w:ascii="Palatino Linotype" w:hAnsi="Palatino Linotype"/>
          <w:b/>
          <w:bCs/>
          <w:noProof/>
          <w:sz w:val="24"/>
          <w:szCs w:val="24"/>
          <w:lang w:val="en-GB"/>
        </w:rPr>
      </w:pPr>
    </w:p>
    <w:p w14:paraId="2EC85BF6" w14:textId="77777777" w:rsidR="00597E06" w:rsidRPr="00B46032" w:rsidRDefault="00597E06" w:rsidP="006606BB">
      <w:pPr>
        <w:pStyle w:val="NoSpacing"/>
        <w:spacing w:before="60" w:after="120"/>
        <w:ind w:left="1276"/>
        <w:jc w:val="both"/>
        <w:rPr>
          <w:rFonts w:ascii="Palatino Linotype" w:hAnsi="Palatino Linotype"/>
          <w:b/>
          <w:bCs/>
          <w:noProof/>
          <w:sz w:val="24"/>
          <w:szCs w:val="24"/>
          <w:lang w:val="en-GB"/>
        </w:rPr>
      </w:pPr>
    </w:p>
    <w:p w14:paraId="577CC84E" w14:textId="77777777" w:rsidR="00597E06" w:rsidRPr="00BC16C7" w:rsidRDefault="00597E06" w:rsidP="006606BB">
      <w:pPr>
        <w:pStyle w:val="NoSpacing"/>
        <w:spacing w:before="60" w:after="120"/>
        <w:ind w:left="1276"/>
        <w:jc w:val="both"/>
        <w:rPr>
          <w:rFonts w:ascii="Palatino Linotype" w:hAnsi="Palatino Linotype"/>
          <w:noProof/>
          <w:sz w:val="24"/>
          <w:szCs w:val="24"/>
          <w:lang w:val="en-GB"/>
        </w:rPr>
      </w:pPr>
    </w:p>
    <w:p w14:paraId="2D520E5A" w14:textId="2059832D" w:rsidR="006606BB" w:rsidRPr="00BC16C7" w:rsidRDefault="00E20EB9" w:rsidP="00E85866">
      <w:pPr>
        <w:pStyle w:val="ListParagraph"/>
        <w:widowControl w:val="0"/>
        <w:numPr>
          <w:ilvl w:val="0"/>
          <w:numId w:val="36"/>
        </w:numPr>
        <w:autoSpaceDE w:val="0"/>
        <w:autoSpaceDN w:val="0"/>
        <w:spacing w:before="240" w:after="0"/>
        <w:ind w:left="544" w:hanging="425"/>
        <w:contextualSpacing w:val="0"/>
        <w:jc w:val="both"/>
        <w:rPr>
          <w:noProof/>
          <w:lang w:val="en-GB"/>
        </w:rPr>
      </w:pPr>
      <w:r w:rsidRPr="00BC16C7">
        <w:rPr>
          <w:noProof/>
          <w:lang w:val="en-GB"/>
        </w:rPr>
        <w:lastRenderedPageBreak/>
        <w:t>What is the output of the following program?</w:t>
      </w:r>
    </w:p>
    <w:p w14:paraId="0D51D4B5" w14:textId="43E18C1D" w:rsidR="00E20EB9" w:rsidRPr="00BC16C7" w:rsidRDefault="00E20EB9" w:rsidP="00496BFE">
      <w:pPr>
        <w:pStyle w:val="NoSpacing"/>
        <w:spacing w:before="120" w:line="312" w:lineRule="auto"/>
        <w:ind w:left="2552" w:right="110"/>
        <w:jc w:val="left"/>
        <w:rPr>
          <w:rFonts w:ascii="Consolas" w:hAnsi="Consolas"/>
          <w:noProof/>
          <w:lang w:val="en-GB"/>
        </w:rPr>
      </w:pPr>
      <w:r w:rsidRPr="00BC16C7">
        <w:rPr>
          <w:rFonts w:ascii="Consolas" w:hAnsi="Consolas"/>
          <w:noProof/>
          <w:lang w:val="en-GB"/>
        </w:rPr>
        <w:t>a = np.array(</w:t>
      </w:r>
      <w:r w:rsidR="0050637B" w:rsidRPr="00BC16C7">
        <w:rPr>
          <w:rFonts w:ascii="Consolas" w:hAnsi="Consolas"/>
          <w:noProof/>
          <w:lang w:val="en-GB"/>
        </w:rPr>
        <w:t>[</w:t>
      </w:r>
      <w:r w:rsidRPr="00BC16C7">
        <w:rPr>
          <w:rFonts w:ascii="Consolas" w:hAnsi="Consolas"/>
          <w:noProof/>
          <w:lang w:val="en-GB"/>
        </w:rPr>
        <w:t>[1, 2, -1], [0, 3, -2]</w:t>
      </w:r>
      <w:r w:rsidR="0050637B" w:rsidRPr="00BC16C7">
        <w:rPr>
          <w:rFonts w:ascii="Consolas" w:hAnsi="Consolas"/>
          <w:noProof/>
          <w:lang w:val="en-GB"/>
        </w:rPr>
        <w:t>]</w:t>
      </w:r>
      <w:r w:rsidRPr="00BC16C7">
        <w:rPr>
          <w:rFonts w:ascii="Consolas" w:hAnsi="Consolas"/>
          <w:noProof/>
          <w:lang w:val="en-GB"/>
        </w:rPr>
        <w:t>)</w:t>
      </w:r>
    </w:p>
    <w:p w14:paraId="250A0AEC" w14:textId="19168C4D" w:rsidR="00E20EB9" w:rsidRPr="00BC16C7" w:rsidRDefault="00E20EB9" w:rsidP="00FB30E6">
      <w:pPr>
        <w:pStyle w:val="NoSpacing"/>
        <w:tabs>
          <w:tab w:val="left" w:pos="3969"/>
        </w:tabs>
        <w:spacing w:after="120" w:line="312" w:lineRule="auto"/>
        <w:ind w:left="2552" w:right="110"/>
        <w:jc w:val="left"/>
        <w:rPr>
          <w:noProof/>
          <w:lang w:val="en-GB"/>
        </w:rPr>
      </w:pPr>
      <w:r w:rsidRPr="00BC16C7">
        <w:rPr>
          <w:rFonts w:ascii="Consolas" w:hAnsi="Consolas"/>
          <w:noProof/>
          <w:lang w:val="en-GB"/>
        </w:rPr>
        <w:t>print(a</w:t>
      </w:r>
      <w:r w:rsidR="00496BFE" w:rsidRPr="00BC16C7">
        <w:rPr>
          <w:rFonts w:ascii="Consolas" w:hAnsi="Consolas"/>
          <w:noProof/>
          <w:lang w:val="en-GB"/>
        </w:rPr>
        <w:t>[a &lt; 0]</w:t>
      </w:r>
      <w:r w:rsidRPr="00BC16C7">
        <w:rPr>
          <w:rFonts w:ascii="Consolas" w:hAnsi="Consolas"/>
          <w:noProof/>
          <w:lang w:val="en-GB"/>
        </w:rPr>
        <w:t>)</w:t>
      </w:r>
    </w:p>
    <w:p w14:paraId="33B65E37" w14:textId="248B4320" w:rsidR="009B668A" w:rsidRPr="00BC16C7" w:rsidRDefault="008A536C" w:rsidP="005344AB">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b/>
          <w:bCs/>
          <w:noProof/>
          <w:lang w:val="en-GB"/>
        </w:rPr>
      </w:pPr>
      <w:r w:rsidRPr="00BC16C7">
        <w:rPr>
          <w:rFonts w:ascii="Consolas" w:hAnsi="Consolas"/>
          <w:b/>
          <w:bCs/>
          <w:noProof/>
          <w:lang w:val="en-GB"/>
        </w:rPr>
        <w:t>[-1 -2]</w:t>
      </w:r>
    </w:p>
    <w:p w14:paraId="75E3B057" w14:textId="46295FF0" w:rsidR="006606BB" w:rsidRPr="00BC16C7" w:rsidRDefault="006606BB" w:rsidP="006606BB">
      <w:pPr>
        <w:pStyle w:val="NoSpacing"/>
        <w:spacing w:before="60" w:after="120"/>
        <w:ind w:left="1276"/>
        <w:jc w:val="both"/>
        <w:rPr>
          <w:rFonts w:ascii="Palatino Linotype" w:hAnsi="Palatino Linotype"/>
          <w:b/>
          <w:bCs/>
          <w:noProof/>
          <w:sz w:val="24"/>
          <w:szCs w:val="24"/>
          <w:lang w:val="en-GB"/>
        </w:rPr>
      </w:pPr>
      <w:r w:rsidRPr="00BC16C7">
        <w:rPr>
          <w:rFonts w:ascii="Palatino Linotype" w:hAnsi="Palatino Linotype"/>
          <w:b/>
          <w:bCs/>
          <w:noProof/>
          <w:sz w:val="24"/>
          <w:szCs w:val="24"/>
          <w:lang w:val="en-GB"/>
        </w:rPr>
        <w:t xml:space="preserve">Correct. </w:t>
      </w:r>
      <w:r w:rsidR="006F7789" w:rsidRPr="00BC16C7">
        <w:rPr>
          <w:rFonts w:ascii="Palatino Linotype" w:hAnsi="Palatino Linotype"/>
          <w:b/>
          <w:bCs/>
          <w:noProof/>
          <w:sz w:val="24"/>
          <w:szCs w:val="24"/>
          <w:lang w:val="en-GB"/>
        </w:rPr>
        <w:t xml:space="preserve">The subsetting result </w:t>
      </w:r>
      <w:r w:rsidR="00C632F3" w:rsidRPr="00BC16C7">
        <w:rPr>
          <w:rFonts w:ascii="Palatino Linotype" w:hAnsi="Palatino Linotype"/>
          <w:b/>
          <w:bCs/>
          <w:noProof/>
          <w:sz w:val="24"/>
          <w:szCs w:val="24"/>
          <w:lang w:val="en-GB"/>
        </w:rPr>
        <w:t xml:space="preserve">in NumPy </w:t>
      </w:r>
      <w:r w:rsidR="006F7789" w:rsidRPr="00BC16C7">
        <w:rPr>
          <w:rFonts w:ascii="Palatino Linotype" w:hAnsi="Palatino Linotype"/>
          <w:b/>
          <w:bCs/>
          <w:noProof/>
          <w:sz w:val="24"/>
          <w:szCs w:val="24"/>
          <w:lang w:val="en-GB"/>
        </w:rPr>
        <w:t xml:space="preserve">will be presented </w:t>
      </w:r>
      <w:r w:rsidR="00C632F3" w:rsidRPr="00BC16C7">
        <w:rPr>
          <w:rFonts w:ascii="Palatino Linotype" w:hAnsi="Palatino Linotype"/>
          <w:b/>
          <w:bCs/>
          <w:noProof/>
          <w:sz w:val="24"/>
          <w:szCs w:val="24"/>
          <w:lang w:val="en-GB"/>
        </w:rPr>
        <w:t xml:space="preserve">in a one-dimensional </w:t>
      </w:r>
      <w:r w:rsidR="00E4048B" w:rsidRPr="00BC16C7">
        <w:rPr>
          <w:rFonts w:ascii="Palatino Linotype" w:hAnsi="Palatino Linotype"/>
          <w:b/>
          <w:bCs/>
          <w:noProof/>
          <w:sz w:val="24"/>
          <w:szCs w:val="24"/>
          <w:lang w:val="en-GB"/>
        </w:rPr>
        <w:t xml:space="preserve">row </w:t>
      </w:r>
      <w:r w:rsidR="00C632F3" w:rsidRPr="00BC16C7">
        <w:rPr>
          <w:rFonts w:ascii="Palatino Linotype" w:hAnsi="Palatino Linotype"/>
          <w:b/>
          <w:bCs/>
          <w:noProof/>
          <w:sz w:val="24"/>
          <w:szCs w:val="24"/>
          <w:lang w:val="en-GB"/>
        </w:rPr>
        <w:t>array</w:t>
      </w:r>
      <w:r w:rsidR="00B873E8" w:rsidRPr="00BC16C7">
        <w:rPr>
          <w:rFonts w:ascii="Palatino Linotype" w:hAnsi="Palatino Linotype"/>
          <w:b/>
          <w:bCs/>
          <w:noProof/>
          <w:sz w:val="24"/>
          <w:szCs w:val="24"/>
          <w:lang w:val="en-GB"/>
        </w:rPr>
        <w:t>.</w:t>
      </w:r>
    </w:p>
    <w:p w14:paraId="076C5A79" w14:textId="77777777" w:rsidR="00B8559F" w:rsidRPr="00BC16C7" w:rsidRDefault="00B8559F" w:rsidP="005344AB">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w:t>
      </w:r>
      <w:r w:rsidR="008A536C" w:rsidRPr="00BC16C7">
        <w:rPr>
          <w:rFonts w:ascii="Consolas" w:hAnsi="Consolas"/>
          <w:noProof/>
          <w:lang w:val="en-GB"/>
        </w:rPr>
        <w:t>[</w:t>
      </w:r>
      <w:r w:rsidRPr="00BC16C7">
        <w:rPr>
          <w:rFonts w:ascii="Consolas" w:hAnsi="Consolas"/>
          <w:noProof/>
          <w:lang w:val="en-GB"/>
        </w:rPr>
        <w:t>-1</w:t>
      </w:r>
      <w:r w:rsidR="008A536C" w:rsidRPr="00BC16C7">
        <w:rPr>
          <w:rFonts w:ascii="Consolas" w:hAnsi="Consolas"/>
          <w:noProof/>
          <w:lang w:val="en-GB"/>
        </w:rPr>
        <w:t>]</w:t>
      </w:r>
      <w:r w:rsidRPr="00BC16C7">
        <w:rPr>
          <w:rFonts w:ascii="Consolas" w:hAnsi="Consolas"/>
          <w:noProof/>
          <w:lang w:val="en-GB"/>
        </w:rPr>
        <w:t xml:space="preserve"> </w:t>
      </w:r>
    </w:p>
    <w:p w14:paraId="13A95EF2" w14:textId="6042224F" w:rsidR="001B0C3C" w:rsidRPr="00BC16C7" w:rsidRDefault="00B8559F" w:rsidP="00362276">
      <w:pPr>
        <w:pStyle w:val="ListParagraph"/>
        <w:widowControl w:val="0"/>
        <w:tabs>
          <w:tab w:val="left" w:pos="1300"/>
        </w:tabs>
        <w:autoSpaceDE w:val="0"/>
        <w:autoSpaceDN w:val="0"/>
        <w:spacing w:before="60" w:after="0" w:line="240" w:lineRule="auto"/>
        <w:ind w:left="1276"/>
        <w:contextualSpacing w:val="0"/>
        <w:rPr>
          <w:rFonts w:ascii="Consolas" w:hAnsi="Consolas"/>
          <w:noProof/>
          <w:lang w:val="en-GB"/>
        </w:rPr>
      </w:pPr>
      <w:r w:rsidRPr="00BC16C7">
        <w:rPr>
          <w:rFonts w:ascii="Consolas" w:hAnsi="Consolas"/>
          <w:noProof/>
          <w:lang w:val="en-GB"/>
        </w:rPr>
        <w:tab/>
        <w:t xml:space="preserve"> [-2]]</w:t>
      </w:r>
    </w:p>
    <w:p w14:paraId="45D5382D" w14:textId="1FE3F512" w:rsidR="006606BB" w:rsidRPr="00BC16C7" w:rsidRDefault="006606BB" w:rsidP="001B0C3C">
      <w:pPr>
        <w:pStyle w:val="NoSpacing"/>
        <w:spacing w:before="60" w:after="120"/>
        <w:ind w:left="1276"/>
        <w:jc w:val="both"/>
        <w:rPr>
          <w:rFonts w:ascii="Palatino Linotype" w:hAnsi="Palatino Linotype"/>
          <w:i/>
          <w:iCs/>
          <w:noProof/>
          <w:sz w:val="24"/>
          <w:szCs w:val="24"/>
          <w:lang w:val="en-GB"/>
        </w:rPr>
      </w:pPr>
      <w:r w:rsidRPr="00BC16C7">
        <w:rPr>
          <w:rFonts w:ascii="Palatino Linotype" w:hAnsi="Palatino Linotype"/>
          <w:i/>
          <w:iCs/>
          <w:noProof/>
          <w:sz w:val="24"/>
          <w:szCs w:val="24"/>
          <w:lang w:val="en-GB"/>
        </w:rPr>
        <w:t xml:space="preserve">Incorrect. </w:t>
      </w:r>
      <w:r w:rsidR="00783FCC" w:rsidRPr="00BC16C7">
        <w:rPr>
          <w:rFonts w:ascii="Palatino Linotype" w:hAnsi="Palatino Linotype"/>
          <w:i/>
          <w:iCs/>
          <w:noProof/>
          <w:sz w:val="24"/>
          <w:szCs w:val="24"/>
          <w:lang w:val="en-GB"/>
        </w:rPr>
        <w:t xml:space="preserve">The subsetting result in NumPy </w:t>
      </w:r>
      <w:r w:rsidR="00F614FA" w:rsidRPr="00BC16C7">
        <w:rPr>
          <w:rFonts w:ascii="Palatino Linotype" w:hAnsi="Palatino Linotype"/>
          <w:i/>
          <w:iCs/>
          <w:noProof/>
          <w:sz w:val="24"/>
          <w:szCs w:val="24"/>
          <w:lang w:val="en-GB"/>
        </w:rPr>
        <w:t>will not be presented as a column array</w:t>
      </w:r>
      <w:r w:rsidRPr="00BC16C7">
        <w:rPr>
          <w:rFonts w:ascii="Palatino Linotype" w:hAnsi="Palatino Linotype"/>
          <w:i/>
          <w:iCs/>
          <w:noProof/>
          <w:sz w:val="24"/>
          <w:szCs w:val="24"/>
          <w:lang w:val="en-GB"/>
        </w:rPr>
        <w:t>.</w:t>
      </w:r>
    </w:p>
    <w:p w14:paraId="3C7F8981" w14:textId="752654D0" w:rsidR="001B0C3C" w:rsidRPr="00BC16C7" w:rsidRDefault="0088703A" w:rsidP="005344AB">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w:t>
      </w:r>
      <w:r w:rsidR="00E06797" w:rsidRPr="00BC16C7">
        <w:rPr>
          <w:rFonts w:ascii="Consolas" w:hAnsi="Consolas"/>
          <w:noProof/>
          <w:lang w:val="en-GB"/>
        </w:rPr>
        <w:t>[], [-1, -2]]</w:t>
      </w:r>
    </w:p>
    <w:p w14:paraId="5FFC1930" w14:textId="5AB4FC4D" w:rsidR="006606BB" w:rsidRPr="00BC16C7" w:rsidRDefault="006606BB" w:rsidP="006606BB">
      <w:pPr>
        <w:pStyle w:val="NoSpacing"/>
        <w:spacing w:before="60" w:after="120"/>
        <w:ind w:left="1276"/>
        <w:jc w:val="both"/>
        <w:rPr>
          <w:rFonts w:ascii="Palatino Linotype" w:hAnsi="Palatino Linotype"/>
          <w:i/>
          <w:iCs/>
          <w:noProof/>
          <w:sz w:val="24"/>
          <w:szCs w:val="24"/>
          <w:lang w:val="en-GB"/>
        </w:rPr>
      </w:pPr>
      <w:r w:rsidRPr="00BC16C7">
        <w:rPr>
          <w:rFonts w:ascii="Palatino Linotype" w:hAnsi="Palatino Linotype"/>
          <w:i/>
          <w:iCs/>
          <w:noProof/>
          <w:sz w:val="24"/>
          <w:szCs w:val="24"/>
          <w:lang w:val="en-GB"/>
        </w:rPr>
        <w:t xml:space="preserve">Incorrect. </w:t>
      </w:r>
      <w:r w:rsidR="00F614FA" w:rsidRPr="00BC16C7">
        <w:rPr>
          <w:rFonts w:ascii="Palatino Linotype" w:hAnsi="Palatino Linotype"/>
          <w:i/>
          <w:iCs/>
          <w:noProof/>
          <w:sz w:val="24"/>
          <w:szCs w:val="24"/>
          <w:lang w:val="en-GB"/>
        </w:rPr>
        <w:t>The subsetting result in NumPy will not be presented in a multidimensional arr</w:t>
      </w:r>
      <w:r w:rsidR="0024419D" w:rsidRPr="00BC16C7">
        <w:rPr>
          <w:rFonts w:ascii="Palatino Linotype" w:hAnsi="Palatino Linotype"/>
          <w:i/>
          <w:iCs/>
          <w:noProof/>
          <w:sz w:val="24"/>
          <w:szCs w:val="24"/>
          <w:lang w:val="en-GB"/>
        </w:rPr>
        <w:t>a</w:t>
      </w:r>
      <w:r w:rsidR="00F614FA" w:rsidRPr="00BC16C7">
        <w:rPr>
          <w:rFonts w:ascii="Palatino Linotype" w:hAnsi="Palatino Linotype"/>
          <w:i/>
          <w:iCs/>
          <w:noProof/>
          <w:sz w:val="24"/>
          <w:szCs w:val="24"/>
          <w:lang w:val="en-GB"/>
        </w:rPr>
        <w:t>y</w:t>
      </w:r>
      <w:r w:rsidRPr="00BC16C7">
        <w:rPr>
          <w:rFonts w:ascii="Palatino Linotype" w:hAnsi="Palatino Linotype"/>
          <w:i/>
          <w:iCs/>
          <w:noProof/>
          <w:sz w:val="24"/>
          <w:szCs w:val="24"/>
          <w:lang w:val="en-GB"/>
        </w:rPr>
        <w:t>.</w:t>
      </w:r>
    </w:p>
    <w:p w14:paraId="668F3343" w14:textId="3DC992F7" w:rsidR="001B0C3C" w:rsidRPr="00BC16C7" w:rsidRDefault="00E06797" w:rsidP="005344AB">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 , -1], [, , -2]]</w:t>
      </w:r>
    </w:p>
    <w:p w14:paraId="0D9CB303" w14:textId="36C8EA2E" w:rsidR="006606BB" w:rsidRPr="00BC16C7" w:rsidRDefault="006606BB" w:rsidP="006606BB">
      <w:pPr>
        <w:pStyle w:val="NoSpacing"/>
        <w:spacing w:before="60" w:after="120"/>
        <w:ind w:left="1276"/>
        <w:jc w:val="both"/>
        <w:rPr>
          <w:rFonts w:ascii="Palatino Linotype" w:hAnsi="Palatino Linotype"/>
          <w:i/>
          <w:iCs/>
          <w:noProof/>
          <w:sz w:val="24"/>
          <w:szCs w:val="24"/>
          <w:lang w:val="en-GB"/>
        </w:rPr>
      </w:pPr>
      <w:r w:rsidRPr="00BC16C7">
        <w:rPr>
          <w:rFonts w:ascii="Palatino Linotype" w:hAnsi="Palatino Linotype"/>
          <w:i/>
          <w:iCs/>
          <w:noProof/>
          <w:sz w:val="24"/>
          <w:szCs w:val="24"/>
          <w:lang w:val="en-GB"/>
        </w:rPr>
        <w:t xml:space="preserve">Incorrect. </w:t>
      </w:r>
      <w:r w:rsidR="0024419D" w:rsidRPr="00BC16C7">
        <w:rPr>
          <w:rFonts w:ascii="Palatino Linotype" w:hAnsi="Palatino Linotype"/>
          <w:i/>
          <w:iCs/>
          <w:noProof/>
          <w:sz w:val="24"/>
          <w:szCs w:val="24"/>
          <w:lang w:val="en-GB"/>
        </w:rPr>
        <w:t>The subsetting result in NumPy will not be presented in a multidimensional array and positions</w:t>
      </w:r>
      <w:r w:rsidR="00A2523A" w:rsidRPr="00BC16C7">
        <w:rPr>
          <w:rFonts w:ascii="Palatino Linotype" w:hAnsi="Palatino Linotype"/>
          <w:i/>
          <w:iCs/>
          <w:noProof/>
          <w:sz w:val="24"/>
          <w:szCs w:val="24"/>
          <w:lang w:val="en-GB"/>
        </w:rPr>
        <w:t xml:space="preserve"> </w:t>
      </w:r>
      <w:r w:rsidR="004948E3" w:rsidRPr="00BC16C7">
        <w:rPr>
          <w:rFonts w:ascii="Palatino Linotype" w:hAnsi="Palatino Linotype"/>
          <w:i/>
          <w:iCs/>
          <w:noProof/>
          <w:sz w:val="24"/>
          <w:szCs w:val="24"/>
          <w:lang w:val="en-GB"/>
        </w:rPr>
        <w:t xml:space="preserve">where the value was False </w:t>
      </w:r>
      <w:r w:rsidR="00577252" w:rsidRPr="00BC16C7">
        <w:rPr>
          <w:rFonts w:ascii="Palatino Linotype" w:hAnsi="Palatino Linotype"/>
          <w:i/>
          <w:iCs/>
          <w:noProof/>
          <w:sz w:val="24"/>
          <w:szCs w:val="24"/>
          <w:lang w:val="en-GB"/>
        </w:rPr>
        <w:t xml:space="preserve">in </w:t>
      </w:r>
      <w:r w:rsidR="00A2523A" w:rsidRPr="00BC16C7">
        <w:rPr>
          <w:rFonts w:ascii="Palatino Linotype" w:hAnsi="Palatino Linotype"/>
          <w:i/>
          <w:iCs/>
          <w:noProof/>
          <w:sz w:val="24"/>
          <w:szCs w:val="24"/>
          <w:lang w:val="en-GB"/>
        </w:rPr>
        <w:t xml:space="preserve">the Boolean mask </w:t>
      </w:r>
      <w:r w:rsidR="00577252" w:rsidRPr="00BC16C7">
        <w:rPr>
          <w:rFonts w:ascii="Palatino Linotype" w:hAnsi="Palatino Linotype"/>
          <w:i/>
          <w:iCs/>
          <w:noProof/>
          <w:sz w:val="24"/>
          <w:szCs w:val="24"/>
          <w:lang w:val="en-GB"/>
        </w:rPr>
        <w:t xml:space="preserve">will </w:t>
      </w:r>
      <w:r w:rsidR="004948E3" w:rsidRPr="00BC16C7">
        <w:rPr>
          <w:rFonts w:ascii="Palatino Linotype" w:hAnsi="Palatino Linotype"/>
          <w:i/>
          <w:iCs/>
          <w:noProof/>
          <w:sz w:val="24"/>
          <w:szCs w:val="24"/>
          <w:lang w:val="en-GB"/>
        </w:rPr>
        <w:t xml:space="preserve">not </w:t>
      </w:r>
      <w:r w:rsidR="00577252" w:rsidRPr="00BC16C7">
        <w:rPr>
          <w:rFonts w:ascii="Palatino Linotype" w:hAnsi="Palatino Linotype"/>
          <w:i/>
          <w:iCs/>
          <w:noProof/>
          <w:sz w:val="24"/>
          <w:szCs w:val="24"/>
          <w:lang w:val="en-GB"/>
        </w:rPr>
        <w:t>be kept</w:t>
      </w:r>
      <w:r w:rsidR="004948E3" w:rsidRPr="00BC16C7">
        <w:rPr>
          <w:rFonts w:ascii="Palatino Linotype" w:hAnsi="Palatino Linotype"/>
          <w:i/>
          <w:iCs/>
          <w:noProof/>
          <w:sz w:val="24"/>
          <w:szCs w:val="24"/>
          <w:lang w:val="en-GB"/>
        </w:rPr>
        <w:t xml:space="preserve"> in the resulting array</w:t>
      </w:r>
      <w:r w:rsidR="0024419D" w:rsidRPr="00BC16C7">
        <w:rPr>
          <w:rFonts w:ascii="Palatino Linotype" w:hAnsi="Palatino Linotype"/>
          <w:i/>
          <w:iCs/>
          <w:noProof/>
          <w:sz w:val="24"/>
          <w:szCs w:val="24"/>
          <w:lang w:val="en-GB"/>
        </w:rPr>
        <w:t>.</w:t>
      </w:r>
    </w:p>
    <w:p w14:paraId="4F8C2B8B" w14:textId="166CF815" w:rsidR="006606BB" w:rsidRPr="00BC16C7" w:rsidRDefault="00B30E34" w:rsidP="00E85866">
      <w:pPr>
        <w:pStyle w:val="ListParagraph"/>
        <w:widowControl w:val="0"/>
        <w:numPr>
          <w:ilvl w:val="0"/>
          <w:numId w:val="36"/>
        </w:numPr>
        <w:autoSpaceDE w:val="0"/>
        <w:autoSpaceDN w:val="0"/>
        <w:spacing w:before="240" w:after="0"/>
        <w:ind w:left="544" w:hanging="425"/>
        <w:contextualSpacing w:val="0"/>
        <w:jc w:val="both"/>
        <w:rPr>
          <w:noProof/>
          <w:lang w:val="en-GB"/>
        </w:rPr>
      </w:pPr>
      <w:r w:rsidRPr="00BC16C7">
        <w:rPr>
          <w:noProof/>
          <w:lang w:val="en-GB"/>
        </w:rPr>
        <w:t xml:space="preserve">Which values will remain in the output based on the following </w:t>
      </w:r>
      <w:r w:rsidR="00AE4F4E" w:rsidRPr="00BC16C7">
        <w:rPr>
          <w:noProof/>
          <w:lang w:val="en-GB"/>
        </w:rPr>
        <w:t>code?</w:t>
      </w:r>
    </w:p>
    <w:p w14:paraId="60398FC8" w14:textId="77777777" w:rsidR="00AE4F4E" w:rsidRPr="00BC16C7" w:rsidRDefault="00AE4F4E" w:rsidP="008612FD">
      <w:pPr>
        <w:pStyle w:val="NoSpacing"/>
        <w:spacing w:before="120" w:line="312" w:lineRule="auto"/>
        <w:ind w:left="2552" w:right="220"/>
        <w:jc w:val="left"/>
        <w:rPr>
          <w:rFonts w:ascii="Consolas" w:hAnsi="Consolas"/>
          <w:noProof/>
          <w:lang w:val="en-GB"/>
        </w:rPr>
      </w:pPr>
      <w:r w:rsidRPr="00BC16C7">
        <w:rPr>
          <w:rFonts w:ascii="Consolas" w:hAnsi="Consolas"/>
          <w:noProof/>
          <w:lang w:val="en-GB"/>
        </w:rPr>
        <w:t>a = np.array([[1, 2, -1], [0, 3, -2]])</w:t>
      </w:r>
    </w:p>
    <w:p w14:paraId="6D75EE08" w14:textId="70025BE5" w:rsidR="00AE4F4E" w:rsidRPr="00BC16C7" w:rsidRDefault="00AE4F4E" w:rsidP="008612FD">
      <w:pPr>
        <w:pStyle w:val="NoSpacing"/>
        <w:tabs>
          <w:tab w:val="left" w:pos="3969"/>
        </w:tabs>
        <w:spacing w:after="120" w:line="312" w:lineRule="auto"/>
        <w:ind w:left="2552" w:right="220"/>
        <w:jc w:val="left"/>
        <w:rPr>
          <w:rFonts w:ascii="Consolas" w:hAnsi="Consolas"/>
          <w:noProof/>
          <w:lang w:val="en-GB"/>
        </w:rPr>
      </w:pPr>
      <w:r w:rsidRPr="00BC16C7">
        <w:rPr>
          <w:rFonts w:ascii="Consolas" w:hAnsi="Consolas"/>
          <w:noProof/>
          <w:lang w:val="en-GB"/>
        </w:rPr>
        <w:t>print(a[</w:t>
      </w:r>
      <w:r w:rsidR="00F02932" w:rsidRPr="00BC16C7">
        <w:rPr>
          <w:rFonts w:ascii="Consolas" w:hAnsi="Consolas"/>
          <w:noProof/>
          <w:lang w:val="en-GB"/>
        </w:rPr>
        <w:t>1:, -</w:t>
      </w:r>
      <w:r w:rsidR="00D04829" w:rsidRPr="00BC16C7">
        <w:rPr>
          <w:rFonts w:ascii="Consolas" w:hAnsi="Consolas"/>
          <w:noProof/>
          <w:lang w:val="en-GB"/>
        </w:rPr>
        <w:t>2</w:t>
      </w:r>
      <w:r w:rsidR="00F02932" w:rsidRPr="00BC16C7">
        <w:rPr>
          <w:rFonts w:ascii="Consolas" w:hAnsi="Consolas"/>
          <w:noProof/>
          <w:lang w:val="en-GB"/>
        </w:rPr>
        <w:t>:</w:t>
      </w:r>
      <w:r w:rsidR="00D363FC" w:rsidRPr="00BC16C7">
        <w:rPr>
          <w:rFonts w:ascii="Consolas" w:hAnsi="Consolas"/>
          <w:noProof/>
          <w:lang w:val="en-GB"/>
        </w:rPr>
        <w:t>-</w:t>
      </w:r>
      <w:r w:rsidR="00D04829" w:rsidRPr="00BC16C7">
        <w:rPr>
          <w:rFonts w:ascii="Consolas" w:hAnsi="Consolas"/>
          <w:noProof/>
          <w:lang w:val="en-GB"/>
        </w:rPr>
        <w:t>1</w:t>
      </w:r>
      <w:r w:rsidRPr="00BC16C7">
        <w:rPr>
          <w:rFonts w:ascii="Consolas" w:hAnsi="Consolas"/>
          <w:noProof/>
          <w:lang w:val="en-GB"/>
        </w:rPr>
        <w:t>])</w:t>
      </w:r>
    </w:p>
    <w:p w14:paraId="4F6F48D7" w14:textId="668E4B0F" w:rsidR="006606BB" w:rsidRPr="00BC16C7" w:rsidRDefault="000D0626" w:rsidP="005344AB">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[[0, 3, -2]]</w:t>
      </w:r>
    </w:p>
    <w:p w14:paraId="7B4A35AC" w14:textId="17D47AE5" w:rsidR="006606BB" w:rsidRPr="00BC16C7" w:rsidRDefault="006606BB" w:rsidP="006606BB">
      <w:pPr>
        <w:pStyle w:val="NoSpacing"/>
        <w:spacing w:before="60" w:after="120"/>
        <w:ind w:left="1276"/>
        <w:jc w:val="both"/>
        <w:rPr>
          <w:rFonts w:ascii="Palatino Linotype" w:hAnsi="Palatino Linotype"/>
          <w:i/>
          <w:iCs/>
          <w:noProof/>
          <w:sz w:val="24"/>
          <w:szCs w:val="24"/>
          <w:lang w:val="en-GB"/>
        </w:rPr>
      </w:pPr>
      <w:r w:rsidRPr="00BC16C7">
        <w:rPr>
          <w:rFonts w:ascii="Palatino Linotype" w:hAnsi="Palatino Linotype"/>
          <w:i/>
          <w:iCs/>
          <w:noProof/>
          <w:sz w:val="24"/>
          <w:szCs w:val="24"/>
          <w:lang w:val="en-GB"/>
        </w:rPr>
        <w:t xml:space="preserve">Incorrect. </w:t>
      </w:r>
      <w:r w:rsidR="009915A1" w:rsidRPr="00BC16C7">
        <w:rPr>
          <w:rFonts w:ascii="Palatino Linotype" w:hAnsi="Palatino Linotype"/>
          <w:i/>
          <w:iCs/>
          <w:noProof/>
          <w:sz w:val="24"/>
          <w:szCs w:val="24"/>
          <w:lang w:val="en-GB"/>
        </w:rPr>
        <w:t xml:space="preserve">The </w:t>
      </w:r>
      <w:r w:rsidR="002271B6" w:rsidRPr="00BC16C7">
        <w:rPr>
          <w:rFonts w:ascii="Palatino Linotype" w:hAnsi="Palatino Linotype"/>
          <w:i/>
          <w:iCs/>
          <w:noProof/>
          <w:sz w:val="24"/>
          <w:szCs w:val="24"/>
          <w:lang w:val="en-GB"/>
        </w:rPr>
        <w:t xml:space="preserve">only </w:t>
      </w:r>
      <w:r w:rsidR="009915A1" w:rsidRPr="00BC16C7">
        <w:rPr>
          <w:rFonts w:ascii="Palatino Linotype" w:hAnsi="Palatino Linotype"/>
          <w:i/>
          <w:iCs/>
          <w:noProof/>
          <w:sz w:val="24"/>
          <w:szCs w:val="24"/>
          <w:lang w:val="en-GB"/>
        </w:rPr>
        <w:t>column ind</w:t>
      </w:r>
      <w:r w:rsidR="002271B6" w:rsidRPr="00BC16C7">
        <w:rPr>
          <w:rFonts w:ascii="Palatino Linotype" w:hAnsi="Palatino Linotype"/>
          <w:i/>
          <w:iCs/>
          <w:noProof/>
          <w:sz w:val="24"/>
          <w:szCs w:val="24"/>
          <w:lang w:val="en-GB"/>
        </w:rPr>
        <w:t>ex</w:t>
      </w:r>
      <w:r w:rsidR="009915A1" w:rsidRPr="00BC16C7">
        <w:rPr>
          <w:rFonts w:ascii="Palatino Linotype" w:hAnsi="Palatino Linotype"/>
          <w:i/>
          <w:iCs/>
          <w:noProof/>
          <w:sz w:val="24"/>
          <w:szCs w:val="24"/>
          <w:lang w:val="en-GB"/>
        </w:rPr>
        <w:t xml:space="preserve"> </w:t>
      </w:r>
      <w:r w:rsidR="00946032" w:rsidRPr="00BC16C7">
        <w:rPr>
          <w:rFonts w:ascii="Palatino Linotype" w:hAnsi="Palatino Linotype"/>
          <w:i/>
          <w:iCs/>
          <w:noProof/>
          <w:sz w:val="24"/>
          <w:szCs w:val="24"/>
          <w:lang w:val="en-GB"/>
        </w:rPr>
        <w:t xml:space="preserve">in this subsetting </w:t>
      </w:r>
      <w:r w:rsidR="008B52A7" w:rsidRPr="00BC16C7">
        <w:rPr>
          <w:rFonts w:ascii="Palatino Linotype" w:hAnsi="Palatino Linotype"/>
          <w:i/>
          <w:iCs/>
          <w:noProof/>
          <w:sz w:val="24"/>
          <w:szCs w:val="24"/>
          <w:lang w:val="en-GB"/>
        </w:rPr>
        <w:t xml:space="preserve">is -2, </w:t>
      </w:r>
      <w:r w:rsidR="00FF628B" w:rsidRPr="00BC16C7">
        <w:rPr>
          <w:rFonts w:ascii="Palatino Linotype" w:hAnsi="Palatino Linotype"/>
          <w:i/>
          <w:iCs/>
          <w:noProof/>
          <w:sz w:val="24"/>
          <w:szCs w:val="24"/>
          <w:lang w:val="en-GB"/>
        </w:rPr>
        <w:t>the second last column of the array</w:t>
      </w:r>
      <w:r w:rsidR="008B52A7" w:rsidRPr="00BC16C7">
        <w:rPr>
          <w:rFonts w:ascii="Palatino Linotype" w:hAnsi="Palatino Linotype"/>
          <w:i/>
          <w:iCs/>
          <w:noProof/>
          <w:sz w:val="24"/>
          <w:szCs w:val="24"/>
          <w:lang w:val="en-GB"/>
        </w:rPr>
        <w:t xml:space="preserve">. </w:t>
      </w:r>
      <w:r w:rsidR="002836D1" w:rsidRPr="00BC16C7">
        <w:rPr>
          <w:rFonts w:ascii="Palatino Linotype" w:hAnsi="Palatino Linotype"/>
          <w:i/>
          <w:iCs/>
          <w:noProof/>
          <w:sz w:val="24"/>
          <w:szCs w:val="24"/>
          <w:lang w:val="en-GB"/>
        </w:rPr>
        <w:t xml:space="preserve">As a result, </w:t>
      </w:r>
      <w:r w:rsidR="00A31DDD" w:rsidRPr="00BC16C7">
        <w:rPr>
          <w:rFonts w:ascii="Palatino Linotype" w:hAnsi="Palatino Linotype"/>
          <w:i/>
          <w:iCs/>
          <w:noProof/>
          <w:sz w:val="24"/>
          <w:szCs w:val="24"/>
          <w:lang w:val="en-GB"/>
        </w:rPr>
        <w:t>we cannot have</w:t>
      </w:r>
      <w:r w:rsidR="006D0703" w:rsidRPr="00BC16C7">
        <w:rPr>
          <w:rFonts w:ascii="Palatino Linotype" w:hAnsi="Palatino Linotype"/>
          <w:i/>
          <w:iCs/>
          <w:noProof/>
          <w:sz w:val="24"/>
          <w:szCs w:val="24"/>
          <w:lang w:val="en-GB"/>
        </w:rPr>
        <w:t xml:space="preserve"> three values </w:t>
      </w:r>
      <w:r w:rsidR="002836D1" w:rsidRPr="00BC16C7">
        <w:rPr>
          <w:rFonts w:ascii="Palatino Linotype" w:hAnsi="Palatino Linotype"/>
          <w:i/>
          <w:iCs/>
          <w:noProof/>
          <w:sz w:val="24"/>
          <w:szCs w:val="24"/>
          <w:lang w:val="en-GB"/>
        </w:rPr>
        <w:t>remaining</w:t>
      </w:r>
      <w:r w:rsidR="00A31DDD" w:rsidRPr="00BC16C7">
        <w:rPr>
          <w:rFonts w:ascii="Palatino Linotype" w:hAnsi="Palatino Linotype"/>
          <w:i/>
          <w:iCs/>
          <w:noProof/>
          <w:sz w:val="24"/>
          <w:szCs w:val="24"/>
          <w:lang w:val="en-GB"/>
        </w:rPr>
        <w:t xml:space="preserve"> in the output</w:t>
      </w:r>
      <w:r w:rsidR="006D0703" w:rsidRPr="00BC16C7">
        <w:rPr>
          <w:rFonts w:ascii="Palatino Linotype" w:hAnsi="Palatino Linotype"/>
          <w:i/>
          <w:iCs/>
          <w:noProof/>
          <w:sz w:val="24"/>
          <w:szCs w:val="24"/>
          <w:lang w:val="en-GB"/>
        </w:rPr>
        <w:t>.</w:t>
      </w:r>
    </w:p>
    <w:p w14:paraId="68F9F1F5" w14:textId="7C88CE64" w:rsidR="006606BB" w:rsidRPr="00BC16C7" w:rsidRDefault="000D0626" w:rsidP="005344AB">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w:t>
      </w:r>
      <w:r w:rsidR="00015B8C" w:rsidRPr="00BC16C7">
        <w:rPr>
          <w:rFonts w:ascii="Consolas" w:hAnsi="Consolas"/>
          <w:noProof/>
          <w:lang w:val="en-GB"/>
        </w:rPr>
        <w:t>3, -2</w:t>
      </w:r>
      <w:r w:rsidR="00B77FD5" w:rsidRPr="00BC16C7">
        <w:rPr>
          <w:rFonts w:ascii="Consolas" w:hAnsi="Consolas"/>
          <w:noProof/>
          <w:lang w:val="en-GB"/>
        </w:rPr>
        <w:t>]]</w:t>
      </w:r>
    </w:p>
    <w:p w14:paraId="57C42230" w14:textId="576B53D5" w:rsidR="006606BB" w:rsidRPr="00BC16C7" w:rsidRDefault="006D0703" w:rsidP="006606BB">
      <w:pPr>
        <w:pStyle w:val="NoSpacing"/>
        <w:spacing w:before="60" w:after="120"/>
        <w:ind w:left="1276"/>
        <w:jc w:val="both"/>
        <w:rPr>
          <w:rFonts w:ascii="Palatino Linotype" w:hAnsi="Palatino Linotype"/>
          <w:i/>
          <w:iCs/>
          <w:noProof/>
          <w:sz w:val="24"/>
          <w:szCs w:val="24"/>
          <w:lang w:val="en-GB"/>
        </w:rPr>
      </w:pPr>
      <w:r w:rsidRPr="00BC16C7">
        <w:rPr>
          <w:rFonts w:ascii="Palatino Linotype" w:hAnsi="Palatino Linotype"/>
          <w:i/>
          <w:iCs/>
          <w:noProof/>
          <w:sz w:val="24"/>
          <w:szCs w:val="24"/>
          <w:lang w:val="en-GB"/>
        </w:rPr>
        <w:t>Incorrect. The only column index in this subsetting is -2, the second last column</w:t>
      </w:r>
      <w:r w:rsidR="00FF628B" w:rsidRPr="00BC16C7">
        <w:rPr>
          <w:rFonts w:ascii="Palatino Linotype" w:hAnsi="Palatino Linotype"/>
          <w:i/>
          <w:iCs/>
          <w:noProof/>
          <w:sz w:val="24"/>
          <w:szCs w:val="24"/>
          <w:lang w:val="en-GB"/>
        </w:rPr>
        <w:t xml:space="preserve"> of the array</w:t>
      </w:r>
      <w:r w:rsidRPr="00BC16C7">
        <w:rPr>
          <w:rFonts w:ascii="Palatino Linotype" w:hAnsi="Palatino Linotype"/>
          <w:i/>
          <w:iCs/>
          <w:noProof/>
          <w:sz w:val="24"/>
          <w:szCs w:val="24"/>
          <w:lang w:val="en-GB"/>
        </w:rPr>
        <w:t xml:space="preserve">. </w:t>
      </w:r>
      <w:r w:rsidR="00A31DDD" w:rsidRPr="00BC16C7">
        <w:rPr>
          <w:rFonts w:ascii="Palatino Linotype" w:hAnsi="Palatino Linotype"/>
          <w:i/>
          <w:iCs/>
          <w:noProof/>
          <w:sz w:val="24"/>
          <w:szCs w:val="24"/>
          <w:lang w:val="en-GB"/>
        </w:rPr>
        <w:t>As a result, we cannot have two values remaining in the output.</w:t>
      </w:r>
    </w:p>
    <w:p w14:paraId="1A6071A4" w14:textId="4F46C503" w:rsidR="006606BB" w:rsidRPr="00BC16C7" w:rsidRDefault="00B77FD5" w:rsidP="005344AB">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b/>
          <w:bCs/>
          <w:noProof/>
          <w:lang w:val="en-GB"/>
        </w:rPr>
      </w:pPr>
      <w:r w:rsidRPr="00BC16C7">
        <w:rPr>
          <w:rFonts w:ascii="Consolas" w:hAnsi="Consolas"/>
          <w:b/>
          <w:bCs/>
          <w:noProof/>
          <w:lang w:val="en-GB"/>
        </w:rPr>
        <w:t>[[3]]</w:t>
      </w:r>
    </w:p>
    <w:p w14:paraId="00F47121" w14:textId="0E2D762D" w:rsidR="006606BB" w:rsidRPr="00BC16C7" w:rsidRDefault="00FF628B" w:rsidP="006606BB">
      <w:pPr>
        <w:pStyle w:val="NoSpacing"/>
        <w:spacing w:before="60" w:after="120"/>
        <w:ind w:left="1276"/>
        <w:jc w:val="both"/>
        <w:rPr>
          <w:rFonts w:ascii="Palatino Linotype" w:hAnsi="Palatino Linotype"/>
          <w:b/>
          <w:bCs/>
          <w:noProof/>
          <w:sz w:val="24"/>
          <w:szCs w:val="24"/>
          <w:lang w:val="en-GB"/>
        </w:rPr>
      </w:pPr>
      <w:r w:rsidRPr="00BC16C7">
        <w:rPr>
          <w:rFonts w:ascii="Palatino Linotype" w:hAnsi="Palatino Linotype"/>
          <w:b/>
          <w:bCs/>
          <w:noProof/>
          <w:sz w:val="24"/>
          <w:szCs w:val="24"/>
          <w:lang w:val="en-GB"/>
        </w:rPr>
        <w:t>C</w:t>
      </w:r>
      <w:r w:rsidR="006606BB" w:rsidRPr="00BC16C7">
        <w:rPr>
          <w:rFonts w:ascii="Palatino Linotype" w:hAnsi="Palatino Linotype"/>
          <w:b/>
          <w:bCs/>
          <w:noProof/>
          <w:sz w:val="24"/>
          <w:szCs w:val="24"/>
          <w:lang w:val="en-GB"/>
        </w:rPr>
        <w:t xml:space="preserve">orrect. </w:t>
      </w:r>
      <w:r w:rsidRPr="00BC16C7">
        <w:rPr>
          <w:rFonts w:ascii="Palatino Linotype" w:hAnsi="Palatino Linotype"/>
          <w:b/>
          <w:bCs/>
          <w:noProof/>
          <w:sz w:val="24"/>
          <w:szCs w:val="24"/>
          <w:lang w:val="en-GB"/>
        </w:rPr>
        <w:t xml:space="preserve">The only column index in this subsetting is -2, the second last column of the array. </w:t>
      </w:r>
      <w:r w:rsidR="00925674" w:rsidRPr="00BC16C7">
        <w:rPr>
          <w:rFonts w:ascii="Palatino Linotype" w:hAnsi="Palatino Linotype"/>
          <w:b/>
          <w:bCs/>
          <w:noProof/>
          <w:sz w:val="24"/>
          <w:szCs w:val="24"/>
          <w:lang w:val="en-GB"/>
        </w:rPr>
        <w:t xml:space="preserve">Since the row index is 1, indicating </w:t>
      </w:r>
      <w:r w:rsidR="00E232EC" w:rsidRPr="00BC16C7">
        <w:rPr>
          <w:rFonts w:ascii="Palatino Linotype" w:hAnsi="Palatino Linotype"/>
          <w:b/>
          <w:bCs/>
          <w:noProof/>
          <w:sz w:val="24"/>
          <w:szCs w:val="24"/>
          <w:lang w:val="en-GB"/>
        </w:rPr>
        <w:t xml:space="preserve">the second row of the array, the output here should be the value </w:t>
      </w:r>
      <w:r w:rsidR="000F0018" w:rsidRPr="00BC16C7">
        <w:rPr>
          <w:rFonts w:ascii="Palatino Linotype" w:hAnsi="Palatino Linotype"/>
          <w:b/>
          <w:bCs/>
          <w:noProof/>
          <w:sz w:val="24"/>
          <w:szCs w:val="24"/>
          <w:lang w:val="en-GB"/>
        </w:rPr>
        <w:t>positioning in the second column of the second row, which is 3.</w:t>
      </w:r>
    </w:p>
    <w:p w14:paraId="3CA4BC94" w14:textId="521C2E81" w:rsidR="006606BB" w:rsidRPr="00BC16C7" w:rsidRDefault="00B77FD5" w:rsidP="005344AB">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w:t>
      </w:r>
      <w:r w:rsidR="00015B8C" w:rsidRPr="00BC16C7">
        <w:rPr>
          <w:rFonts w:ascii="Consolas" w:hAnsi="Consolas"/>
          <w:noProof/>
          <w:lang w:val="en-GB"/>
        </w:rPr>
        <w:t>[1, -1]</w:t>
      </w:r>
      <w:r w:rsidRPr="00BC16C7">
        <w:rPr>
          <w:rFonts w:ascii="Consolas" w:hAnsi="Consolas"/>
          <w:noProof/>
          <w:lang w:val="en-GB"/>
        </w:rPr>
        <w:t>]</w:t>
      </w:r>
    </w:p>
    <w:p w14:paraId="691D2D4D" w14:textId="0F627616" w:rsidR="00597E06" w:rsidRPr="00BC16C7" w:rsidRDefault="006606BB" w:rsidP="00FB30E6">
      <w:pPr>
        <w:pStyle w:val="NoSpacing"/>
        <w:spacing w:before="60" w:after="120"/>
        <w:ind w:left="1276"/>
        <w:jc w:val="both"/>
        <w:rPr>
          <w:rFonts w:ascii="Palatino Linotype" w:hAnsi="Palatino Linotype"/>
          <w:i/>
          <w:iCs/>
          <w:noProof/>
          <w:sz w:val="24"/>
          <w:szCs w:val="24"/>
          <w:lang w:val="en-GB"/>
        </w:rPr>
      </w:pPr>
      <w:r w:rsidRPr="00BC16C7">
        <w:rPr>
          <w:rFonts w:ascii="Palatino Linotype" w:hAnsi="Palatino Linotype"/>
          <w:i/>
          <w:iCs/>
          <w:noProof/>
          <w:sz w:val="24"/>
          <w:szCs w:val="24"/>
          <w:lang w:val="en-GB"/>
        </w:rPr>
        <w:t xml:space="preserve">Incorrect. </w:t>
      </w:r>
      <w:r w:rsidR="0043335E" w:rsidRPr="00BC16C7">
        <w:rPr>
          <w:rFonts w:ascii="Palatino Linotype" w:hAnsi="Palatino Linotype"/>
          <w:i/>
          <w:iCs/>
          <w:noProof/>
          <w:sz w:val="24"/>
          <w:szCs w:val="24"/>
          <w:lang w:val="en-GB"/>
        </w:rPr>
        <w:t>Since the row index is 1, indicating the second row of the array, the output here cannot contain any value of the first row</w:t>
      </w:r>
      <w:r w:rsidR="00B23BBF" w:rsidRPr="00BC16C7">
        <w:rPr>
          <w:rFonts w:ascii="Palatino Linotype" w:hAnsi="Palatino Linotype"/>
          <w:i/>
          <w:iCs/>
          <w:noProof/>
          <w:sz w:val="24"/>
          <w:szCs w:val="24"/>
          <w:lang w:val="en-GB"/>
        </w:rPr>
        <w:t>.</w:t>
      </w:r>
    </w:p>
    <w:p w14:paraId="2BD16A03" w14:textId="31ACB5C6" w:rsidR="006606BB" w:rsidRPr="00BC16C7" w:rsidRDefault="0057400A" w:rsidP="00E85866">
      <w:pPr>
        <w:pStyle w:val="ListParagraph"/>
        <w:widowControl w:val="0"/>
        <w:numPr>
          <w:ilvl w:val="0"/>
          <w:numId w:val="36"/>
        </w:numPr>
        <w:autoSpaceDE w:val="0"/>
        <w:autoSpaceDN w:val="0"/>
        <w:spacing w:before="240" w:after="0"/>
        <w:ind w:left="544" w:hanging="425"/>
        <w:contextualSpacing w:val="0"/>
        <w:jc w:val="both"/>
        <w:rPr>
          <w:noProof/>
          <w:lang w:val="en-GB"/>
        </w:rPr>
      </w:pPr>
      <w:r w:rsidRPr="00BC16C7">
        <w:rPr>
          <w:noProof/>
          <w:lang w:val="en-GB"/>
        </w:rPr>
        <w:t xml:space="preserve">What </w:t>
      </w:r>
      <w:r w:rsidR="008B268D" w:rsidRPr="00BC16C7">
        <w:rPr>
          <w:noProof/>
          <w:lang w:val="en-GB"/>
        </w:rPr>
        <w:t xml:space="preserve">information does the NumPy </w:t>
      </w:r>
      <w:r w:rsidR="00166883" w:rsidRPr="00BC16C7">
        <w:rPr>
          <w:noProof/>
          <w:lang w:val="en-GB"/>
        </w:rPr>
        <w:t xml:space="preserve">method </w:t>
      </w:r>
      <w:r w:rsidR="00166883" w:rsidRPr="00BC16C7">
        <w:rPr>
          <w:rFonts w:ascii="Consolas" w:hAnsi="Consolas"/>
          <w:noProof/>
          <w:lang w:val="en-GB"/>
        </w:rPr>
        <w:t>.shape</w:t>
      </w:r>
      <w:r w:rsidR="00903142" w:rsidRPr="00BC16C7">
        <w:rPr>
          <w:noProof/>
          <w:lang w:val="en-GB"/>
        </w:rPr>
        <w:t xml:space="preserve"> </w:t>
      </w:r>
      <w:r w:rsidR="00D57012" w:rsidRPr="00BC16C7">
        <w:rPr>
          <w:noProof/>
          <w:lang w:val="en-GB"/>
        </w:rPr>
        <w:t>provide</w:t>
      </w:r>
      <w:r w:rsidRPr="00BC16C7">
        <w:rPr>
          <w:noProof/>
          <w:lang w:val="en-GB"/>
        </w:rPr>
        <w:t>?</w:t>
      </w:r>
    </w:p>
    <w:p w14:paraId="1BDCC783" w14:textId="3B481415" w:rsidR="006606BB" w:rsidRPr="00BC16C7" w:rsidRDefault="00D57012" w:rsidP="005344AB">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noProof/>
          <w:lang w:val="en-GB"/>
        </w:rPr>
      </w:pPr>
      <w:r w:rsidRPr="00BC16C7">
        <w:rPr>
          <w:noProof/>
          <w:lang w:val="en-GB"/>
        </w:rPr>
        <w:t xml:space="preserve">The </w:t>
      </w:r>
      <w:r w:rsidR="00FD611C" w:rsidRPr="00BC16C7">
        <w:rPr>
          <w:noProof/>
          <w:lang w:val="en-GB"/>
        </w:rPr>
        <w:t>dimension number of an array</w:t>
      </w:r>
    </w:p>
    <w:p w14:paraId="7FDEBEEF" w14:textId="6DF828F3" w:rsidR="006606BB" w:rsidRPr="00BC16C7" w:rsidRDefault="006606BB" w:rsidP="006606BB">
      <w:pPr>
        <w:pStyle w:val="NoSpacing"/>
        <w:spacing w:before="60" w:after="120"/>
        <w:ind w:left="1276"/>
        <w:jc w:val="both"/>
        <w:rPr>
          <w:rFonts w:ascii="Palatino Linotype" w:hAnsi="Palatino Linotype"/>
          <w:i/>
          <w:iCs/>
          <w:noProof/>
          <w:sz w:val="24"/>
          <w:szCs w:val="24"/>
          <w:lang w:val="en-GB"/>
        </w:rPr>
      </w:pPr>
      <w:r w:rsidRPr="00BC16C7">
        <w:rPr>
          <w:rFonts w:ascii="Palatino Linotype" w:hAnsi="Palatino Linotype"/>
          <w:i/>
          <w:iCs/>
          <w:noProof/>
          <w:sz w:val="24"/>
          <w:szCs w:val="24"/>
          <w:lang w:val="en-GB"/>
        </w:rPr>
        <w:lastRenderedPageBreak/>
        <w:t>Incorrect.</w:t>
      </w:r>
      <w:r w:rsidR="00456685" w:rsidRPr="00BC16C7">
        <w:rPr>
          <w:rFonts w:ascii="Palatino Linotype" w:hAnsi="Palatino Linotype"/>
          <w:i/>
          <w:iCs/>
          <w:noProof/>
          <w:sz w:val="24"/>
          <w:szCs w:val="24"/>
          <w:lang w:val="en-GB"/>
        </w:rPr>
        <w:t xml:space="preserve"> </w:t>
      </w:r>
      <w:r w:rsidR="00285FBF" w:rsidRPr="00BC16C7">
        <w:rPr>
          <w:rFonts w:ascii="Palatino Linotype" w:hAnsi="Palatino Linotype"/>
          <w:i/>
          <w:iCs/>
          <w:noProof/>
          <w:sz w:val="24"/>
          <w:szCs w:val="24"/>
          <w:lang w:val="en-GB"/>
        </w:rPr>
        <w:t xml:space="preserve">The dimension number of an array can be extracted by the </w:t>
      </w:r>
      <w:r w:rsidR="00285FBF" w:rsidRPr="00BC16C7">
        <w:rPr>
          <w:rFonts w:ascii="Consolas" w:hAnsi="Consolas"/>
          <w:i/>
          <w:iCs/>
          <w:noProof/>
          <w:sz w:val="24"/>
          <w:szCs w:val="24"/>
          <w:lang w:val="en-GB"/>
        </w:rPr>
        <w:t>.ndim</w:t>
      </w:r>
      <w:r w:rsidR="00285FBF" w:rsidRPr="00BC16C7">
        <w:rPr>
          <w:rFonts w:ascii="Palatino Linotype" w:hAnsi="Palatino Linotype"/>
          <w:i/>
          <w:iCs/>
          <w:noProof/>
          <w:sz w:val="24"/>
          <w:szCs w:val="24"/>
          <w:lang w:val="en-GB"/>
        </w:rPr>
        <w:t xml:space="preserve"> method</w:t>
      </w:r>
      <w:r w:rsidR="00456685" w:rsidRPr="00BC16C7">
        <w:rPr>
          <w:rFonts w:ascii="Palatino Linotype" w:hAnsi="Palatino Linotype"/>
          <w:i/>
          <w:iCs/>
          <w:noProof/>
          <w:sz w:val="24"/>
          <w:szCs w:val="24"/>
          <w:lang w:val="en-GB"/>
        </w:rPr>
        <w:t>.</w:t>
      </w:r>
    </w:p>
    <w:p w14:paraId="1F4FC891" w14:textId="0BB3AD04" w:rsidR="006606BB" w:rsidRPr="00BC16C7" w:rsidRDefault="00FD611C" w:rsidP="005344AB">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b/>
          <w:bCs/>
          <w:noProof/>
          <w:lang w:val="en-GB"/>
        </w:rPr>
      </w:pPr>
      <w:r w:rsidRPr="00BC16C7">
        <w:rPr>
          <w:b/>
          <w:bCs/>
          <w:noProof/>
          <w:lang w:val="en-GB"/>
        </w:rPr>
        <w:t>The number of rows and columns</w:t>
      </w:r>
      <w:r w:rsidR="00C62128" w:rsidRPr="00BC16C7">
        <w:rPr>
          <w:b/>
          <w:bCs/>
          <w:noProof/>
          <w:lang w:val="en-GB"/>
        </w:rPr>
        <w:t xml:space="preserve"> of an array</w:t>
      </w:r>
    </w:p>
    <w:p w14:paraId="52CE3253" w14:textId="3BB5B2AF" w:rsidR="006606BB" w:rsidRPr="00BC16C7" w:rsidRDefault="002752FC" w:rsidP="006606BB">
      <w:pPr>
        <w:pStyle w:val="NoSpacing"/>
        <w:spacing w:before="60" w:after="120"/>
        <w:ind w:left="1276"/>
        <w:jc w:val="both"/>
        <w:rPr>
          <w:rFonts w:ascii="Palatino Linotype" w:hAnsi="Palatino Linotype"/>
          <w:b/>
          <w:bCs/>
          <w:noProof/>
          <w:sz w:val="24"/>
          <w:szCs w:val="24"/>
          <w:lang w:val="en-GB"/>
        </w:rPr>
      </w:pPr>
      <w:r w:rsidRPr="00BC16C7">
        <w:rPr>
          <w:rFonts w:ascii="Palatino Linotype" w:hAnsi="Palatino Linotype"/>
          <w:b/>
          <w:bCs/>
          <w:noProof/>
          <w:sz w:val="24"/>
          <w:szCs w:val="24"/>
          <w:lang w:val="en-GB"/>
        </w:rPr>
        <w:t>C</w:t>
      </w:r>
      <w:r w:rsidR="006606BB" w:rsidRPr="00BC16C7">
        <w:rPr>
          <w:rFonts w:ascii="Palatino Linotype" w:hAnsi="Palatino Linotype"/>
          <w:b/>
          <w:bCs/>
          <w:noProof/>
          <w:sz w:val="24"/>
          <w:szCs w:val="24"/>
          <w:lang w:val="en-GB"/>
        </w:rPr>
        <w:t>orrect.</w:t>
      </w:r>
      <w:r w:rsidR="003967C4" w:rsidRPr="00BC16C7">
        <w:rPr>
          <w:rFonts w:ascii="Palatino Linotype" w:hAnsi="Palatino Linotype"/>
          <w:b/>
          <w:bCs/>
          <w:noProof/>
          <w:sz w:val="24"/>
          <w:szCs w:val="24"/>
          <w:lang w:val="en-GB"/>
        </w:rPr>
        <w:t xml:space="preserve"> </w:t>
      </w:r>
      <w:r w:rsidR="00285FBF" w:rsidRPr="00BC16C7">
        <w:rPr>
          <w:rFonts w:ascii="Palatino Linotype" w:hAnsi="Palatino Linotype"/>
          <w:b/>
          <w:bCs/>
          <w:noProof/>
          <w:sz w:val="24"/>
          <w:szCs w:val="24"/>
          <w:lang w:val="en-GB"/>
        </w:rPr>
        <w:t xml:space="preserve">The </w:t>
      </w:r>
      <w:r w:rsidR="00285FBF" w:rsidRPr="00BC16C7">
        <w:rPr>
          <w:rFonts w:ascii="Consolas" w:hAnsi="Consolas"/>
          <w:b/>
          <w:bCs/>
          <w:noProof/>
          <w:sz w:val="24"/>
          <w:szCs w:val="24"/>
          <w:lang w:val="en-GB"/>
        </w:rPr>
        <w:t>.shape</w:t>
      </w:r>
      <w:r w:rsidR="00285FBF" w:rsidRPr="00BC16C7">
        <w:rPr>
          <w:rFonts w:ascii="Palatino Linotype" w:hAnsi="Palatino Linotype"/>
          <w:b/>
          <w:bCs/>
          <w:noProof/>
          <w:sz w:val="24"/>
          <w:szCs w:val="24"/>
          <w:lang w:val="en-GB"/>
        </w:rPr>
        <w:t xml:space="preserve"> method </w:t>
      </w:r>
      <w:r w:rsidR="00785307" w:rsidRPr="00BC16C7">
        <w:rPr>
          <w:rFonts w:ascii="Palatino Linotype" w:hAnsi="Palatino Linotype"/>
          <w:b/>
          <w:bCs/>
          <w:noProof/>
          <w:sz w:val="24"/>
          <w:szCs w:val="24"/>
          <w:lang w:val="en-GB"/>
        </w:rPr>
        <w:t xml:space="preserve">returns the number of rows </w:t>
      </w:r>
      <w:r w:rsidR="00ED1118" w:rsidRPr="00BC16C7">
        <w:rPr>
          <w:rFonts w:ascii="Palatino Linotype" w:hAnsi="Palatino Linotype"/>
          <w:b/>
          <w:bCs/>
          <w:noProof/>
          <w:sz w:val="24"/>
          <w:szCs w:val="24"/>
          <w:lang w:val="en-GB"/>
        </w:rPr>
        <w:t xml:space="preserve">and </w:t>
      </w:r>
      <w:r w:rsidR="00785307" w:rsidRPr="00BC16C7">
        <w:rPr>
          <w:rFonts w:ascii="Palatino Linotype" w:hAnsi="Palatino Linotype"/>
          <w:b/>
          <w:bCs/>
          <w:noProof/>
          <w:sz w:val="24"/>
          <w:szCs w:val="24"/>
          <w:lang w:val="en-GB"/>
        </w:rPr>
        <w:t xml:space="preserve">the number of columns </w:t>
      </w:r>
      <w:r w:rsidR="00E8508C" w:rsidRPr="00BC16C7">
        <w:rPr>
          <w:rFonts w:ascii="Palatino Linotype" w:hAnsi="Palatino Linotype"/>
          <w:b/>
          <w:bCs/>
          <w:noProof/>
          <w:sz w:val="24"/>
          <w:szCs w:val="24"/>
          <w:lang w:val="en-GB"/>
        </w:rPr>
        <w:t xml:space="preserve">as </w:t>
      </w:r>
      <w:r w:rsidR="00ED1118" w:rsidRPr="00BC16C7">
        <w:rPr>
          <w:rFonts w:ascii="Palatino Linotype" w:hAnsi="Palatino Linotype"/>
          <w:b/>
          <w:bCs/>
          <w:noProof/>
          <w:sz w:val="24"/>
          <w:szCs w:val="24"/>
          <w:lang w:val="en-GB"/>
        </w:rPr>
        <w:t>a tuple with two elements</w:t>
      </w:r>
      <w:r w:rsidR="00285FBF" w:rsidRPr="00BC16C7">
        <w:rPr>
          <w:rFonts w:ascii="Palatino Linotype" w:hAnsi="Palatino Linotype"/>
          <w:b/>
          <w:bCs/>
          <w:noProof/>
          <w:sz w:val="24"/>
          <w:szCs w:val="24"/>
          <w:lang w:val="en-GB"/>
        </w:rPr>
        <w:t>.</w:t>
      </w:r>
    </w:p>
    <w:p w14:paraId="4B6D7737" w14:textId="260B9AB3" w:rsidR="006606BB" w:rsidRPr="00BC16C7" w:rsidRDefault="00C62128" w:rsidP="005344AB">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noProof/>
          <w:lang w:val="en-GB"/>
        </w:rPr>
      </w:pPr>
      <w:r w:rsidRPr="00BC16C7">
        <w:rPr>
          <w:noProof/>
          <w:lang w:val="en-GB"/>
        </w:rPr>
        <w:t>The total number of elements of an array</w:t>
      </w:r>
    </w:p>
    <w:p w14:paraId="41834362" w14:textId="53364A6B" w:rsidR="006606BB" w:rsidRPr="00BC16C7" w:rsidRDefault="006606BB" w:rsidP="006606BB">
      <w:pPr>
        <w:pStyle w:val="NoSpacing"/>
        <w:spacing w:before="60" w:after="120"/>
        <w:ind w:left="1276"/>
        <w:jc w:val="both"/>
        <w:rPr>
          <w:rFonts w:ascii="Palatino Linotype" w:hAnsi="Palatino Linotype"/>
          <w:i/>
          <w:iCs/>
          <w:noProof/>
          <w:sz w:val="24"/>
          <w:szCs w:val="24"/>
          <w:lang w:val="en-GB"/>
        </w:rPr>
      </w:pPr>
      <w:r w:rsidRPr="00BC16C7">
        <w:rPr>
          <w:rFonts w:ascii="Palatino Linotype" w:hAnsi="Palatino Linotype"/>
          <w:i/>
          <w:iCs/>
          <w:noProof/>
          <w:sz w:val="24"/>
          <w:szCs w:val="24"/>
          <w:lang w:val="en-GB"/>
        </w:rPr>
        <w:t>Incorrect.</w:t>
      </w:r>
      <w:r w:rsidR="007B1689" w:rsidRPr="00BC16C7">
        <w:rPr>
          <w:rFonts w:ascii="Palatino Linotype" w:hAnsi="Palatino Linotype"/>
          <w:i/>
          <w:iCs/>
          <w:noProof/>
          <w:sz w:val="24"/>
          <w:szCs w:val="24"/>
          <w:lang w:val="en-GB"/>
        </w:rPr>
        <w:t xml:space="preserve"> </w:t>
      </w:r>
      <w:r w:rsidR="00285FBF" w:rsidRPr="00BC16C7">
        <w:rPr>
          <w:rFonts w:ascii="Palatino Linotype" w:hAnsi="Palatino Linotype"/>
          <w:i/>
          <w:iCs/>
          <w:noProof/>
          <w:sz w:val="24"/>
          <w:szCs w:val="24"/>
          <w:lang w:val="en-GB"/>
        </w:rPr>
        <w:t xml:space="preserve">The </w:t>
      </w:r>
      <w:r w:rsidR="00AA401C" w:rsidRPr="00BC16C7">
        <w:rPr>
          <w:rFonts w:ascii="Palatino Linotype" w:hAnsi="Palatino Linotype"/>
          <w:i/>
          <w:iCs/>
          <w:noProof/>
          <w:sz w:val="24"/>
          <w:szCs w:val="24"/>
          <w:lang w:val="en-GB"/>
        </w:rPr>
        <w:t xml:space="preserve">total </w:t>
      </w:r>
      <w:r w:rsidR="00285FBF" w:rsidRPr="00BC16C7">
        <w:rPr>
          <w:rFonts w:ascii="Palatino Linotype" w:hAnsi="Palatino Linotype"/>
          <w:i/>
          <w:iCs/>
          <w:noProof/>
          <w:sz w:val="24"/>
          <w:szCs w:val="24"/>
          <w:lang w:val="en-GB"/>
        </w:rPr>
        <w:t xml:space="preserve">number of </w:t>
      </w:r>
      <w:r w:rsidR="00785887" w:rsidRPr="00BC16C7">
        <w:rPr>
          <w:rFonts w:ascii="Palatino Linotype" w:hAnsi="Palatino Linotype"/>
          <w:i/>
          <w:iCs/>
          <w:noProof/>
          <w:sz w:val="24"/>
          <w:szCs w:val="24"/>
          <w:lang w:val="en-GB"/>
        </w:rPr>
        <w:t xml:space="preserve">elements of </w:t>
      </w:r>
      <w:r w:rsidR="00285FBF" w:rsidRPr="00BC16C7">
        <w:rPr>
          <w:rFonts w:ascii="Palatino Linotype" w:hAnsi="Palatino Linotype"/>
          <w:i/>
          <w:iCs/>
          <w:noProof/>
          <w:sz w:val="24"/>
          <w:szCs w:val="24"/>
          <w:lang w:val="en-GB"/>
        </w:rPr>
        <w:t xml:space="preserve">an array can be extracted by the </w:t>
      </w:r>
      <w:r w:rsidR="00285FBF" w:rsidRPr="00BC16C7">
        <w:rPr>
          <w:rFonts w:ascii="Consolas" w:hAnsi="Consolas"/>
          <w:i/>
          <w:iCs/>
          <w:noProof/>
          <w:sz w:val="24"/>
          <w:szCs w:val="24"/>
          <w:lang w:val="en-GB"/>
        </w:rPr>
        <w:t>.size</w:t>
      </w:r>
      <w:r w:rsidR="00285FBF" w:rsidRPr="00BC16C7">
        <w:rPr>
          <w:rFonts w:ascii="Palatino Linotype" w:hAnsi="Palatino Linotype"/>
          <w:i/>
          <w:iCs/>
          <w:noProof/>
          <w:sz w:val="24"/>
          <w:szCs w:val="24"/>
          <w:lang w:val="en-GB"/>
        </w:rPr>
        <w:t xml:space="preserve"> method.</w:t>
      </w:r>
    </w:p>
    <w:p w14:paraId="63BCEE9A" w14:textId="04287EA1" w:rsidR="006606BB" w:rsidRPr="00BC16C7" w:rsidRDefault="00C62128" w:rsidP="005344AB">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noProof/>
          <w:lang w:val="en-GB"/>
        </w:rPr>
      </w:pPr>
      <w:r w:rsidRPr="00BC16C7">
        <w:rPr>
          <w:noProof/>
          <w:lang w:val="en-GB"/>
        </w:rPr>
        <w:t xml:space="preserve">The type of data </w:t>
      </w:r>
      <w:r w:rsidR="00DB377B" w:rsidRPr="00BC16C7">
        <w:rPr>
          <w:noProof/>
          <w:lang w:val="en-GB"/>
        </w:rPr>
        <w:t xml:space="preserve">in </w:t>
      </w:r>
      <w:r w:rsidRPr="00BC16C7">
        <w:rPr>
          <w:noProof/>
          <w:lang w:val="en-GB"/>
        </w:rPr>
        <w:t>an array</w:t>
      </w:r>
    </w:p>
    <w:p w14:paraId="621A6847" w14:textId="4E811B5F" w:rsidR="006606BB" w:rsidRPr="00BC16C7" w:rsidRDefault="002752FC" w:rsidP="006606BB">
      <w:pPr>
        <w:pStyle w:val="NoSpacing"/>
        <w:spacing w:before="60" w:after="120"/>
        <w:ind w:left="1276"/>
        <w:jc w:val="both"/>
        <w:rPr>
          <w:rFonts w:ascii="Palatino Linotype" w:hAnsi="Palatino Linotype"/>
          <w:i/>
          <w:iCs/>
          <w:noProof/>
          <w:sz w:val="24"/>
          <w:szCs w:val="24"/>
          <w:lang w:val="en-GB"/>
        </w:rPr>
      </w:pPr>
      <w:r w:rsidRPr="00BC16C7">
        <w:rPr>
          <w:rFonts w:ascii="Palatino Linotype" w:hAnsi="Palatino Linotype"/>
          <w:i/>
          <w:iCs/>
          <w:noProof/>
          <w:sz w:val="24"/>
          <w:szCs w:val="24"/>
          <w:lang w:val="en-GB"/>
        </w:rPr>
        <w:t>Inc</w:t>
      </w:r>
      <w:r w:rsidR="006606BB" w:rsidRPr="00BC16C7">
        <w:rPr>
          <w:rFonts w:ascii="Palatino Linotype" w:hAnsi="Palatino Linotype"/>
          <w:i/>
          <w:iCs/>
          <w:noProof/>
          <w:sz w:val="24"/>
          <w:szCs w:val="24"/>
          <w:lang w:val="en-GB"/>
        </w:rPr>
        <w:t>orrect.</w:t>
      </w:r>
      <w:r w:rsidR="00456685" w:rsidRPr="00BC16C7">
        <w:rPr>
          <w:rFonts w:ascii="Palatino Linotype" w:hAnsi="Palatino Linotype"/>
          <w:i/>
          <w:iCs/>
          <w:noProof/>
          <w:sz w:val="24"/>
          <w:szCs w:val="24"/>
          <w:lang w:val="en-GB"/>
        </w:rPr>
        <w:t xml:space="preserve"> </w:t>
      </w:r>
      <w:r w:rsidR="00285FBF" w:rsidRPr="00BC16C7">
        <w:rPr>
          <w:rFonts w:ascii="Palatino Linotype" w:hAnsi="Palatino Linotype"/>
          <w:i/>
          <w:iCs/>
          <w:noProof/>
          <w:sz w:val="24"/>
          <w:szCs w:val="24"/>
          <w:lang w:val="en-GB"/>
        </w:rPr>
        <w:t xml:space="preserve">The </w:t>
      </w:r>
      <w:r w:rsidR="00785887" w:rsidRPr="00BC16C7">
        <w:rPr>
          <w:rFonts w:ascii="Palatino Linotype" w:hAnsi="Palatino Linotype"/>
          <w:i/>
          <w:iCs/>
          <w:noProof/>
          <w:sz w:val="24"/>
          <w:szCs w:val="24"/>
          <w:lang w:val="en-GB"/>
        </w:rPr>
        <w:t>type of data in</w:t>
      </w:r>
      <w:r w:rsidR="00285FBF" w:rsidRPr="00BC16C7">
        <w:rPr>
          <w:rFonts w:ascii="Palatino Linotype" w:hAnsi="Palatino Linotype"/>
          <w:i/>
          <w:iCs/>
          <w:noProof/>
          <w:sz w:val="24"/>
          <w:szCs w:val="24"/>
          <w:lang w:val="en-GB"/>
        </w:rPr>
        <w:t xml:space="preserve"> an array can be extracted by the </w:t>
      </w:r>
      <w:r w:rsidR="00285FBF" w:rsidRPr="00BC16C7">
        <w:rPr>
          <w:rFonts w:ascii="Consolas" w:hAnsi="Consolas"/>
          <w:i/>
          <w:iCs/>
          <w:noProof/>
          <w:sz w:val="24"/>
          <w:szCs w:val="24"/>
          <w:lang w:val="en-GB"/>
        </w:rPr>
        <w:t>.dtype</w:t>
      </w:r>
      <w:r w:rsidR="00285FBF" w:rsidRPr="00BC16C7">
        <w:rPr>
          <w:rFonts w:ascii="Palatino Linotype" w:hAnsi="Palatino Linotype"/>
          <w:i/>
          <w:iCs/>
          <w:noProof/>
          <w:sz w:val="24"/>
          <w:szCs w:val="24"/>
          <w:lang w:val="en-GB"/>
        </w:rPr>
        <w:t xml:space="preserve"> method.</w:t>
      </w:r>
    </w:p>
    <w:p w14:paraId="59CDD8A9" w14:textId="02DAE2B1" w:rsidR="006B2365" w:rsidRPr="00BC16C7" w:rsidRDefault="006B2365" w:rsidP="00E85866">
      <w:pPr>
        <w:pStyle w:val="ListParagraph"/>
        <w:widowControl w:val="0"/>
        <w:numPr>
          <w:ilvl w:val="0"/>
          <w:numId w:val="36"/>
        </w:numPr>
        <w:autoSpaceDE w:val="0"/>
        <w:autoSpaceDN w:val="0"/>
        <w:spacing w:before="240" w:after="0"/>
        <w:ind w:left="544" w:hanging="425"/>
        <w:contextualSpacing w:val="0"/>
        <w:jc w:val="both"/>
        <w:rPr>
          <w:noProof/>
          <w:lang w:val="en-GB"/>
        </w:rPr>
      </w:pPr>
      <w:r w:rsidRPr="00BC16C7">
        <w:rPr>
          <w:noProof/>
          <w:lang w:val="en-GB"/>
        </w:rPr>
        <w:t xml:space="preserve">Which of the following </w:t>
      </w:r>
      <w:r w:rsidR="00FE7B76" w:rsidRPr="00BC16C7">
        <w:rPr>
          <w:noProof/>
          <w:lang w:val="en-GB"/>
        </w:rPr>
        <w:t>NumPy functions</w:t>
      </w:r>
      <w:r w:rsidR="00396BCC" w:rsidRPr="00BC16C7">
        <w:rPr>
          <w:noProof/>
          <w:lang w:val="en-GB"/>
        </w:rPr>
        <w:t xml:space="preserve"> </w:t>
      </w:r>
      <w:r w:rsidRPr="00BC16C7">
        <w:rPr>
          <w:noProof/>
          <w:lang w:val="en-GB"/>
        </w:rPr>
        <w:t xml:space="preserve">does not </w:t>
      </w:r>
      <w:r w:rsidR="00DA203D" w:rsidRPr="00BC16C7">
        <w:rPr>
          <w:noProof/>
          <w:lang w:val="en-GB"/>
        </w:rPr>
        <w:t xml:space="preserve">have </w:t>
      </w:r>
      <w:r w:rsidR="000552DB" w:rsidRPr="00BC16C7">
        <w:rPr>
          <w:noProof/>
          <w:lang w:val="en-GB"/>
        </w:rPr>
        <w:t>elementwise effects</w:t>
      </w:r>
      <w:r w:rsidRPr="00BC16C7">
        <w:rPr>
          <w:noProof/>
          <w:lang w:val="en-GB"/>
        </w:rPr>
        <w:t>?</w:t>
      </w:r>
    </w:p>
    <w:p w14:paraId="280641F5" w14:textId="77777777" w:rsidR="00D859F9" w:rsidRPr="00BC16C7" w:rsidRDefault="00D859F9" w:rsidP="005344AB">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cos()</w:t>
      </w:r>
    </w:p>
    <w:p w14:paraId="4AA7F96F" w14:textId="2B4CC70C" w:rsidR="00D859F9" w:rsidRPr="00BC16C7" w:rsidRDefault="00D859F9" w:rsidP="00D859F9">
      <w:pPr>
        <w:pStyle w:val="ListParagraph"/>
        <w:widowControl w:val="0"/>
        <w:tabs>
          <w:tab w:val="left" w:pos="1300"/>
        </w:tabs>
        <w:autoSpaceDE w:val="0"/>
        <w:autoSpaceDN w:val="0"/>
        <w:spacing w:before="60" w:after="0" w:line="240" w:lineRule="auto"/>
        <w:ind w:left="1276"/>
        <w:contextualSpacing w:val="0"/>
        <w:jc w:val="both"/>
        <w:rPr>
          <w:noProof/>
          <w:lang w:val="en-GB"/>
        </w:rPr>
      </w:pPr>
      <w:r w:rsidRPr="00BC16C7">
        <w:rPr>
          <w:i/>
          <w:iCs/>
          <w:noProof/>
          <w:lang w:val="en-GB"/>
        </w:rPr>
        <w:t xml:space="preserve">Incorrect. </w:t>
      </w:r>
      <w:r w:rsidR="006D1492" w:rsidRPr="00BC16C7">
        <w:rPr>
          <w:i/>
          <w:iCs/>
          <w:noProof/>
          <w:lang w:val="en-GB"/>
        </w:rPr>
        <w:t xml:space="preserve">The </w:t>
      </w:r>
      <w:r w:rsidR="006D1492" w:rsidRPr="00BC16C7">
        <w:rPr>
          <w:rFonts w:ascii="Consolas" w:hAnsi="Consolas"/>
          <w:i/>
          <w:iCs/>
          <w:noProof/>
          <w:lang w:val="en-GB"/>
        </w:rPr>
        <w:t>cos()</w:t>
      </w:r>
      <w:r w:rsidR="006D1492" w:rsidRPr="00BC16C7">
        <w:rPr>
          <w:i/>
          <w:iCs/>
          <w:noProof/>
          <w:lang w:val="en-GB"/>
        </w:rPr>
        <w:t xml:space="preserve"> function calculate</w:t>
      </w:r>
      <w:r w:rsidR="00051506" w:rsidRPr="00BC16C7">
        <w:rPr>
          <w:i/>
          <w:iCs/>
          <w:noProof/>
          <w:lang w:val="en-GB"/>
        </w:rPr>
        <w:t>s</w:t>
      </w:r>
      <w:r w:rsidR="006D1492" w:rsidRPr="00BC16C7">
        <w:rPr>
          <w:i/>
          <w:iCs/>
          <w:noProof/>
          <w:lang w:val="en-GB"/>
        </w:rPr>
        <w:t xml:space="preserve"> the cosine of each element of a numeric array</w:t>
      </w:r>
      <w:r w:rsidRPr="00BC16C7">
        <w:rPr>
          <w:i/>
          <w:iCs/>
          <w:noProof/>
          <w:lang w:val="en-GB"/>
        </w:rPr>
        <w:t>.</w:t>
      </w:r>
    </w:p>
    <w:p w14:paraId="66D441CF" w14:textId="6863D16E" w:rsidR="00D859F9" w:rsidRPr="00BC16C7" w:rsidRDefault="00D859F9" w:rsidP="005344AB">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exp()</w:t>
      </w:r>
    </w:p>
    <w:p w14:paraId="77ED864D" w14:textId="40DC9E9E" w:rsidR="00D859F9" w:rsidRPr="00BC16C7" w:rsidRDefault="007F11C5" w:rsidP="00D859F9">
      <w:pPr>
        <w:pStyle w:val="NoSpacing"/>
        <w:spacing w:before="60" w:after="120"/>
        <w:ind w:left="1276"/>
        <w:jc w:val="both"/>
        <w:rPr>
          <w:rFonts w:ascii="Palatino Linotype" w:hAnsi="Palatino Linotype"/>
          <w:i/>
          <w:iCs/>
          <w:noProof/>
          <w:sz w:val="24"/>
          <w:szCs w:val="24"/>
          <w:lang w:val="en-GB"/>
        </w:rPr>
      </w:pPr>
      <w:r w:rsidRPr="00BC16C7">
        <w:rPr>
          <w:rFonts w:ascii="Palatino Linotype" w:hAnsi="Palatino Linotype"/>
          <w:i/>
          <w:iCs/>
          <w:noProof/>
          <w:sz w:val="24"/>
          <w:szCs w:val="24"/>
          <w:lang w:val="en-GB"/>
        </w:rPr>
        <w:t xml:space="preserve">Incorrect. The </w:t>
      </w:r>
      <w:r w:rsidRPr="00BC16C7">
        <w:rPr>
          <w:rFonts w:ascii="Consolas" w:hAnsi="Consolas"/>
          <w:i/>
          <w:iCs/>
          <w:noProof/>
          <w:sz w:val="24"/>
          <w:szCs w:val="24"/>
          <w:lang w:val="en-GB"/>
        </w:rPr>
        <w:t>exp()</w:t>
      </w:r>
      <w:r w:rsidRPr="00BC16C7">
        <w:rPr>
          <w:rFonts w:ascii="Palatino Linotype" w:hAnsi="Palatino Linotype"/>
          <w:i/>
          <w:iCs/>
          <w:noProof/>
          <w:sz w:val="24"/>
          <w:szCs w:val="24"/>
          <w:lang w:val="en-GB"/>
        </w:rPr>
        <w:t xml:space="preserve"> function calculate</w:t>
      </w:r>
      <w:r w:rsidR="00051506" w:rsidRPr="00BC16C7">
        <w:rPr>
          <w:rFonts w:ascii="Palatino Linotype" w:hAnsi="Palatino Linotype"/>
          <w:i/>
          <w:iCs/>
          <w:noProof/>
          <w:sz w:val="24"/>
          <w:szCs w:val="24"/>
          <w:lang w:val="en-GB"/>
        </w:rPr>
        <w:t>s</w:t>
      </w:r>
      <w:r w:rsidRPr="00BC16C7">
        <w:rPr>
          <w:rFonts w:ascii="Palatino Linotype" w:hAnsi="Palatino Linotype"/>
          <w:i/>
          <w:iCs/>
          <w:noProof/>
          <w:sz w:val="24"/>
          <w:szCs w:val="24"/>
          <w:lang w:val="en-GB"/>
        </w:rPr>
        <w:t xml:space="preserve"> the exponential of each element of a numeric array.</w:t>
      </w:r>
    </w:p>
    <w:p w14:paraId="48FDA575" w14:textId="773A4C6F" w:rsidR="006B2365" w:rsidRPr="00BC16C7" w:rsidRDefault="00A11844" w:rsidP="005344AB">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fix</w:t>
      </w:r>
      <w:r w:rsidR="006B2365" w:rsidRPr="00BC16C7">
        <w:rPr>
          <w:rFonts w:ascii="Consolas" w:hAnsi="Consolas"/>
          <w:noProof/>
          <w:lang w:val="en-GB"/>
        </w:rPr>
        <w:t>()</w:t>
      </w:r>
    </w:p>
    <w:p w14:paraId="45C16015" w14:textId="5659256E" w:rsidR="006B2365" w:rsidRPr="00BC16C7" w:rsidRDefault="00D859F9" w:rsidP="006B2365">
      <w:pPr>
        <w:pStyle w:val="NoSpacing"/>
        <w:spacing w:before="60" w:after="120"/>
        <w:ind w:left="1276"/>
        <w:jc w:val="both"/>
        <w:rPr>
          <w:rFonts w:ascii="Palatino Linotype" w:hAnsi="Palatino Linotype"/>
          <w:i/>
          <w:iCs/>
          <w:noProof/>
          <w:sz w:val="24"/>
          <w:szCs w:val="24"/>
          <w:lang w:val="en-GB"/>
        </w:rPr>
      </w:pPr>
      <w:r w:rsidRPr="00BC16C7">
        <w:rPr>
          <w:rFonts w:ascii="Palatino Linotype" w:hAnsi="Palatino Linotype"/>
          <w:i/>
          <w:iCs/>
          <w:noProof/>
          <w:sz w:val="24"/>
          <w:szCs w:val="24"/>
          <w:lang w:val="en-GB"/>
        </w:rPr>
        <w:t>Inc</w:t>
      </w:r>
      <w:r w:rsidR="006B2365" w:rsidRPr="00BC16C7">
        <w:rPr>
          <w:rFonts w:ascii="Palatino Linotype" w:hAnsi="Palatino Linotype"/>
          <w:i/>
          <w:iCs/>
          <w:noProof/>
          <w:sz w:val="24"/>
          <w:szCs w:val="24"/>
          <w:lang w:val="en-GB"/>
        </w:rPr>
        <w:t xml:space="preserve">orrect. </w:t>
      </w:r>
      <w:r w:rsidR="00A6197E" w:rsidRPr="00BC16C7">
        <w:rPr>
          <w:rFonts w:ascii="Palatino Linotype" w:hAnsi="Palatino Linotype"/>
          <w:i/>
          <w:iCs/>
          <w:noProof/>
          <w:sz w:val="24"/>
          <w:szCs w:val="24"/>
          <w:lang w:val="en-GB"/>
        </w:rPr>
        <w:t xml:space="preserve">The </w:t>
      </w:r>
      <w:r w:rsidR="00A6197E" w:rsidRPr="00BC16C7">
        <w:rPr>
          <w:rFonts w:ascii="Consolas" w:hAnsi="Consolas"/>
          <w:i/>
          <w:iCs/>
          <w:noProof/>
          <w:sz w:val="24"/>
          <w:szCs w:val="24"/>
          <w:lang w:val="en-GB"/>
        </w:rPr>
        <w:t>f</w:t>
      </w:r>
      <w:r w:rsidR="00473338" w:rsidRPr="00BC16C7">
        <w:rPr>
          <w:rFonts w:ascii="Consolas" w:hAnsi="Consolas"/>
          <w:i/>
          <w:iCs/>
          <w:noProof/>
          <w:sz w:val="24"/>
          <w:szCs w:val="24"/>
          <w:lang w:val="en-GB"/>
        </w:rPr>
        <w:t>ix</w:t>
      </w:r>
      <w:r w:rsidR="00A6197E" w:rsidRPr="00BC16C7">
        <w:rPr>
          <w:rFonts w:ascii="Consolas" w:hAnsi="Consolas"/>
          <w:i/>
          <w:iCs/>
          <w:noProof/>
          <w:sz w:val="24"/>
          <w:szCs w:val="24"/>
          <w:lang w:val="en-GB"/>
        </w:rPr>
        <w:t>()</w:t>
      </w:r>
      <w:r w:rsidR="00A6197E" w:rsidRPr="00BC16C7">
        <w:rPr>
          <w:rFonts w:ascii="Palatino Linotype" w:hAnsi="Palatino Linotype"/>
          <w:i/>
          <w:iCs/>
          <w:noProof/>
          <w:sz w:val="24"/>
          <w:szCs w:val="24"/>
          <w:lang w:val="en-GB"/>
        </w:rPr>
        <w:t xml:space="preserve"> function round</w:t>
      </w:r>
      <w:r w:rsidR="00051506" w:rsidRPr="00BC16C7">
        <w:rPr>
          <w:rFonts w:ascii="Palatino Linotype" w:hAnsi="Palatino Linotype"/>
          <w:i/>
          <w:iCs/>
          <w:noProof/>
          <w:sz w:val="24"/>
          <w:szCs w:val="24"/>
          <w:lang w:val="en-GB"/>
        </w:rPr>
        <w:t>s</w:t>
      </w:r>
      <w:r w:rsidR="00A6197E" w:rsidRPr="00BC16C7">
        <w:rPr>
          <w:rFonts w:ascii="Palatino Linotype" w:hAnsi="Palatino Linotype"/>
          <w:i/>
          <w:iCs/>
          <w:noProof/>
          <w:sz w:val="24"/>
          <w:szCs w:val="24"/>
          <w:lang w:val="en-GB"/>
        </w:rPr>
        <w:t xml:space="preserve"> each element of a numeric array</w:t>
      </w:r>
      <w:r w:rsidR="00A11844" w:rsidRPr="00BC16C7">
        <w:rPr>
          <w:rFonts w:ascii="Palatino Linotype" w:hAnsi="Palatino Linotype"/>
          <w:i/>
          <w:iCs/>
          <w:noProof/>
          <w:sz w:val="24"/>
          <w:szCs w:val="24"/>
          <w:lang w:val="en-GB"/>
        </w:rPr>
        <w:t xml:space="preserve"> to the nearest integer towards zero</w:t>
      </w:r>
      <w:r w:rsidR="00A6197E" w:rsidRPr="00BC16C7">
        <w:rPr>
          <w:rFonts w:ascii="Palatino Linotype" w:hAnsi="Palatino Linotype"/>
          <w:i/>
          <w:iCs/>
          <w:noProof/>
          <w:sz w:val="24"/>
          <w:szCs w:val="24"/>
          <w:lang w:val="en-GB"/>
        </w:rPr>
        <w:t>.</w:t>
      </w:r>
    </w:p>
    <w:p w14:paraId="3E45DECA" w14:textId="315E8661" w:rsidR="006B2365" w:rsidRPr="00BC16C7" w:rsidRDefault="00A6152C" w:rsidP="005344AB">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b/>
          <w:bCs/>
          <w:noProof/>
          <w:lang w:val="en-GB"/>
        </w:rPr>
      </w:pPr>
      <w:r w:rsidRPr="00BC16C7">
        <w:rPr>
          <w:rFonts w:ascii="Consolas" w:hAnsi="Consolas"/>
          <w:b/>
          <w:bCs/>
          <w:noProof/>
          <w:lang w:val="en-GB"/>
        </w:rPr>
        <w:t>var</w:t>
      </w:r>
      <w:r w:rsidR="006B2365" w:rsidRPr="00BC16C7">
        <w:rPr>
          <w:rFonts w:ascii="Consolas" w:hAnsi="Consolas"/>
          <w:b/>
          <w:bCs/>
          <w:noProof/>
          <w:lang w:val="en-GB"/>
        </w:rPr>
        <w:t>()</w:t>
      </w:r>
    </w:p>
    <w:p w14:paraId="147819E2" w14:textId="22D96912" w:rsidR="006B2365" w:rsidRPr="00BC16C7" w:rsidRDefault="00D859F9" w:rsidP="00D859F9">
      <w:pPr>
        <w:pStyle w:val="NoSpacing"/>
        <w:spacing w:before="60" w:after="120"/>
        <w:ind w:left="1276"/>
        <w:jc w:val="both"/>
        <w:rPr>
          <w:rFonts w:ascii="Palatino Linotype" w:hAnsi="Palatino Linotype"/>
          <w:noProof/>
          <w:sz w:val="24"/>
          <w:szCs w:val="24"/>
          <w:lang w:val="en-GB"/>
        </w:rPr>
      </w:pPr>
      <w:r w:rsidRPr="00BC16C7">
        <w:rPr>
          <w:rFonts w:ascii="Palatino Linotype" w:hAnsi="Palatino Linotype"/>
          <w:b/>
          <w:bCs/>
          <w:noProof/>
          <w:sz w:val="24"/>
          <w:szCs w:val="24"/>
          <w:lang w:val="en-GB"/>
        </w:rPr>
        <w:t>C</w:t>
      </w:r>
      <w:r w:rsidR="006B2365" w:rsidRPr="00BC16C7">
        <w:rPr>
          <w:rFonts w:ascii="Palatino Linotype" w:hAnsi="Palatino Linotype"/>
          <w:b/>
          <w:bCs/>
          <w:noProof/>
          <w:sz w:val="24"/>
          <w:szCs w:val="24"/>
          <w:lang w:val="en-GB"/>
        </w:rPr>
        <w:t xml:space="preserve">orrect. </w:t>
      </w:r>
      <w:r w:rsidR="00A11844" w:rsidRPr="00BC16C7">
        <w:rPr>
          <w:rFonts w:ascii="Palatino Linotype" w:hAnsi="Palatino Linotype"/>
          <w:b/>
          <w:bCs/>
          <w:noProof/>
          <w:sz w:val="24"/>
          <w:szCs w:val="24"/>
          <w:lang w:val="en-GB"/>
        </w:rPr>
        <w:t xml:space="preserve">The </w:t>
      </w:r>
      <w:r w:rsidR="00A11844" w:rsidRPr="00BC16C7">
        <w:rPr>
          <w:rFonts w:ascii="Consolas" w:hAnsi="Consolas"/>
          <w:b/>
          <w:bCs/>
          <w:noProof/>
          <w:sz w:val="24"/>
          <w:szCs w:val="24"/>
          <w:lang w:val="en-GB"/>
        </w:rPr>
        <w:t>var()</w:t>
      </w:r>
      <w:r w:rsidR="00A11844" w:rsidRPr="00BC16C7">
        <w:rPr>
          <w:rFonts w:ascii="Palatino Linotype" w:hAnsi="Palatino Linotype"/>
          <w:b/>
          <w:bCs/>
          <w:noProof/>
          <w:sz w:val="24"/>
          <w:szCs w:val="24"/>
          <w:lang w:val="en-GB"/>
        </w:rPr>
        <w:t xml:space="preserve"> function </w:t>
      </w:r>
      <w:r w:rsidR="00051506" w:rsidRPr="00BC16C7">
        <w:rPr>
          <w:rFonts w:ascii="Palatino Linotype" w:hAnsi="Palatino Linotype"/>
          <w:b/>
          <w:bCs/>
          <w:noProof/>
          <w:sz w:val="24"/>
          <w:szCs w:val="24"/>
          <w:lang w:val="en-GB"/>
        </w:rPr>
        <w:t>calculates the variance</w:t>
      </w:r>
      <w:r w:rsidR="004D2760" w:rsidRPr="00BC16C7">
        <w:rPr>
          <w:rFonts w:ascii="Palatino Linotype" w:hAnsi="Palatino Linotype"/>
          <w:b/>
          <w:bCs/>
          <w:noProof/>
          <w:sz w:val="24"/>
          <w:szCs w:val="24"/>
          <w:lang w:val="en-GB"/>
        </w:rPr>
        <w:t xml:space="preserve"> of each row, each column, or the entire array.</w:t>
      </w:r>
    </w:p>
    <w:p w14:paraId="2A1F5FEF" w14:textId="75CCD558" w:rsidR="006606BB" w:rsidRPr="00BC16C7" w:rsidRDefault="006606BB" w:rsidP="00E85866">
      <w:pPr>
        <w:pStyle w:val="ListParagraph"/>
        <w:widowControl w:val="0"/>
        <w:numPr>
          <w:ilvl w:val="0"/>
          <w:numId w:val="36"/>
        </w:numPr>
        <w:autoSpaceDE w:val="0"/>
        <w:autoSpaceDN w:val="0"/>
        <w:spacing w:before="240" w:after="0"/>
        <w:ind w:left="544" w:hanging="425"/>
        <w:contextualSpacing w:val="0"/>
        <w:jc w:val="both"/>
        <w:rPr>
          <w:noProof/>
          <w:lang w:val="en-GB"/>
        </w:rPr>
      </w:pPr>
      <w:r w:rsidRPr="00BC16C7">
        <w:rPr>
          <w:noProof/>
          <w:lang w:val="en-GB"/>
        </w:rPr>
        <w:t xml:space="preserve">Which </w:t>
      </w:r>
      <w:r w:rsidR="000706E1" w:rsidRPr="00BC16C7">
        <w:rPr>
          <w:noProof/>
          <w:lang w:val="en-GB"/>
        </w:rPr>
        <w:t xml:space="preserve">of the following </w:t>
      </w:r>
      <w:r w:rsidR="007B268D" w:rsidRPr="00BC16C7">
        <w:rPr>
          <w:noProof/>
          <w:lang w:val="en-GB"/>
        </w:rPr>
        <w:t xml:space="preserve">is not an argument </w:t>
      </w:r>
      <w:r w:rsidR="00473338" w:rsidRPr="00BC16C7">
        <w:rPr>
          <w:noProof/>
          <w:lang w:val="en-GB"/>
        </w:rPr>
        <w:t xml:space="preserve">of the </w:t>
      </w:r>
      <w:r w:rsidR="00473338" w:rsidRPr="00BC16C7">
        <w:rPr>
          <w:rFonts w:ascii="Consolas" w:hAnsi="Consolas"/>
          <w:noProof/>
          <w:lang w:val="en-GB"/>
        </w:rPr>
        <w:t>plt.plot()</w:t>
      </w:r>
      <w:r w:rsidR="00473338" w:rsidRPr="00BC16C7">
        <w:rPr>
          <w:noProof/>
          <w:lang w:val="en-GB"/>
        </w:rPr>
        <w:t xml:space="preserve"> function</w:t>
      </w:r>
      <w:r w:rsidRPr="00BC16C7">
        <w:rPr>
          <w:noProof/>
          <w:lang w:val="en-GB"/>
        </w:rPr>
        <w:t>?</w:t>
      </w:r>
    </w:p>
    <w:p w14:paraId="10B01C22" w14:textId="7F7D055B" w:rsidR="006606BB" w:rsidRPr="00BC16C7" w:rsidRDefault="000706E1" w:rsidP="005344AB">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b/>
          <w:bCs/>
          <w:noProof/>
          <w:lang w:val="en-GB"/>
        </w:rPr>
      </w:pPr>
      <w:r w:rsidRPr="00BC16C7">
        <w:rPr>
          <w:rFonts w:ascii="Consolas" w:hAnsi="Consolas"/>
          <w:b/>
          <w:bCs/>
          <w:noProof/>
          <w:lang w:val="en-GB"/>
        </w:rPr>
        <w:t>range</w:t>
      </w:r>
    </w:p>
    <w:p w14:paraId="4F3402B1" w14:textId="689F5368" w:rsidR="006606BB" w:rsidRPr="00BC16C7" w:rsidRDefault="008B6129" w:rsidP="006606BB">
      <w:pPr>
        <w:pStyle w:val="NoSpacing"/>
        <w:spacing w:before="60" w:after="120"/>
        <w:ind w:left="1276"/>
        <w:jc w:val="both"/>
        <w:rPr>
          <w:rFonts w:ascii="Palatino Linotype" w:hAnsi="Palatino Linotype"/>
          <w:b/>
          <w:bCs/>
          <w:noProof/>
          <w:sz w:val="24"/>
          <w:szCs w:val="24"/>
          <w:lang w:val="en-GB"/>
        </w:rPr>
      </w:pPr>
      <w:r w:rsidRPr="00BC16C7">
        <w:rPr>
          <w:rFonts w:ascii="Palatino Linotype" w:hAnsi="Palatino Linotype"/>
          <w:b/>
          <w:bCs/>
          <w:noProof/>
          <w:sz w:val="24"/>
          <w:szCs w:val="24"/>
          <w:lang w:val="en-GB"/>
        </w:rPr>
        <w:t>C</w:t>
      </w:r>
      <w:r w:rsidR="006606BB" w:rsidRPr="00BC16C7">
        <w:rPr>
          <w:rFonts w:ascii="Palatino Linotype" w:hAnsi="Palatino Linotype"/>
          <w:b/>
          <w:bCs/>
          <w:noProof/>
          <w:sz w:val="24"/>
          <w:szCs w:val="24"/>
          <w:lang w:val="en-GB"/>
        </w:rPr>
        <w:t xml:space="preserve">orrect. </w:t>
      </w:r>
      <w:r w:rsidR="000706E1" w:rsidRPr="00BC16C7">
        <w:rPr>
          <w:rFonts w:ascii="Palatino Linotype" w:hAnsi="Palatino Linotype"/>
          <w:b/>
          <w:bCs/>
          <w:noProof/>
          <w:sz w:val="24"/>
          <w:szCs w:val="24"/>
          <w:lang w:val="en-GB"/>
        </w:rPr>
        <w:t xml:space="preserve">The </w:t>
      </w:r>
      <w:r w:rsidR="000706E1" w:rsidRPr="00BC16C7">
        <w:rPr>
          <w:rFonts w:ascii="Consolas" w:hAnsi="Consolas"/>
          <w:b/>
          <w:bCs/>
          <w:noProof/>
          <w:sz w:val="24"/>
          <w:szCs w:val="24"/>
          <w:lang w:val="en-GB"/>
        </w:rPr>
        <w:t>plt.plot()</w:t>
      </w:r>
      <w:r w:rsidR="000706E1" w:rsidRPr="00BC16C7">
        <w:rPr>
          <w:rFonts w:ascii="Palatino Linotype" w:hAnsi="Palatino Linotype"/>
          <w:b/>
          <w:bCs/>
          <w:noProof/>
          <w:sz w:val="24"/>
          <w:szCs w:val="24"/>
          <w:lang w:val="en-GB"/>
        </w:rPr>
        <w:t xml:space="preserve"> function does not have </w:t>
      </w:r>
      <w:r w:rsidR="00F2636F" w:rsidRPr="00BC16C7">
        <w:rPr>
          <w:rFonts w:ascii="Palatino Linotype" w:hAnsi="Palatino Linotype"/>
          <w:b/>
          <w:bCs/>
          <w:noProof/>
          <w:sz w:val="24"/>
          <w:szCs w:val="24"/>
          <w:lang w:val="en-GB"/>
        </w:rPr>
        <w:t>the range argument</w:t>
      </w:r>
      <w:r w:rsidR="006606BB" w:rsidRPr="00BC16C7">
        <w:rPr>
          <w:rFonts w:ascii="Palatino Linotype" w:hAnsi="Palatino Linotype"/>
          <w:b/>
          <w:bCs/>
          <w:noProof/>
          <w:sz w:val="24"/>
          <w:szCs w:val="24"/>
          <w:lang w:val="en-GB"/>
        </w:rPr>
        <w:t>.</w:t>
      </w:r>
    </w:p>
    <w:p w14:paraId="19581EF0" w14:textId="0CA05DE7" w:rsidR="006606BB" w:rsidRPr="00BC16C7" w:rsidRDefault="000706E1" w:rsidP="005344AB">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marker</w:t>
      </w:r>
    </w:p>
    <w:p w14:paraId="64A7A079" w14:textId="4D5F8950" w:rsidR="006606BB" w:rsidRPr="00BC16C7" w:rsidRDefault="006606BB" w:rsidP="006606BB">
      <w:pPr>
        <w:pStyle w:val="NoSpacing"/>
        <w:spacing w:before="60" w:after="120"/>
        <w:ind w:left="1276"/>
        <w:jc w:val="both"/>
        <w:rPr>
          <w:rFonts w:ascii="Palatino Linotype" w:hAnsi="Palatino Linotype"/>
          <w:i/>
          <w:iCs/>
          <w:noProof/>
          <w:sz w:val="24"/>
          <w:szCs w:val="24"/>
          <w:lang w:val="en-GB"/>
        </w:rPr>
      </w:pPr>
      <w:r w:rsidRPr="00BC16C7">
        <w:rPr>
          <w:rFonts w:ascii="Palatino Linotype" w:hAnsi="Palatino Linotype"/>
          <w:i/>
          <w:iCs/>
          <w:noProof/>
          <w:sz w:val="24"/>
          <w:szCs w:val="24"/>
          <w:lang w:val="en-GB"/>
        </w:rPr>
        <w:t xml:space="preserve">Incorrect. </w:t>
      </w:r>
      <w:r w:rsidR="00F2636F" w:rsidRPr="00BC16C7">
        <w:rPr>
          <w:rFonts w:ascii="Palatino Linotype" w:hAnsi="Palatino Linotype"/>
          <w:i/>
          <w:iCs/>
          <w:noProof/>
          <w:sz w:val="24"/>
          <w:szCs w:val="24"/>
          <w:lang w:val="en-GB"/>
        </w:rPr>
        <w:t xml:space="preserve">The </w:t>
      </w:r>
      <w:r w:rsidR="00F2636F" w:rsidRPr="00BC16C7">
        <w:rPr>
          <w:rFonts w:ascii="Consolas" w:hAnsi="Consolas"/>
          <w:i/>
          <w:iCs/>
          <w:noProof/>
          <w:sz w:val="24"/>
          <w:szCs w:val="24"/>
          <w:lang w:val="en-GB"/>
        </w:rPr>
        <w:t>marker</w:t>
      </w:r>
      <w:r w:rsidR="00F2636F" w:rsidRPr="00BC16C7">
        <w:rPr>
          <w:rFonts w:ascii="Palatino Linotype" w:hAnsi="Palatino Linotype"/>
          <w:i/>
          <w:iCs/>
          <w:noProof/>
          <w:sz w:val="24"/>
          <w:szCs w:val="24"/>
          <w:lang w:val="en-GB"/>
        </w:rPr>
        <w:t xml:space="preserve"> a</w:t>
      </w:r>
      <w:r w:rsidR="00F20595" w:rsidRPr="00BC16C7">
        <w:rPr>
          <w:rFonts w:ascii="Palatino Linotype" w:hAnsi="Palatino Linotype"/>
          <w:i/>
          <w:iCs/>
          <w:noProof/>
          <w:sz w:val="24"/>
          <w:szCs w:val="24"/>
          <w:lang w:val="en-GB"/>
        </w:rPr>
        <w:t xml:space="preserve">rgument </w:t>
      </w:r>
      <w:r w:rsidR="00F2636F" w:rsidRPr="00BC16C7">
        <w:rPr>
          <w:rFonts w:ascii="Palatino Linotype" w:hAnsi="Palatino Linotype"/>
          <w:i/>
          <w:iCs/>
          <w:noProof/>
          <w:sz w:val="24"/>
          <w:szCs w:val="24"/>
          <w:lang w:val="en-GB"/>
        </w:rPr>
        <w:t xml:space="preserve">controls the marker style </w:t>
      </w:r>
      <w:r w:rsidR="0048414C" w:rsidRPr="00BC16C7">
        <w:rPr>
          <w:rFonts w:ascii="Palatino Linotype" w:hAnsi="Palatino Linotype"/>
          <w:i/>
          <w:iCs/>
          <w:noProof/>
          <w:sz w:val="24"/>
          <w:szCs w:val="24"/>
          <w:lang w:val="en-GB"/>
        </w:rPr>
        <w:t>of</w:t>
      </w:r>
      <w:r w:rsidR="00F2636F" w:rsidRPr="00BC16C7">
        <w:rPr>
          <w:rFonts w:ascii="Palatino Linotype" w:hAnsi="Palatino Linotype"/>
          <w:i/>
          <w:iCs/>
          <w:noProof/>
          <w:sz w:val="24"/>
          <w:szCs w:val="24"/>
          <w:lang w:val="en-GB"/>
        </w:rPr>
        <w:t xml:space="preserve"> a line plot</w:t>
      </w:r>
      <w:r w:rsidR="00C157EB" w:rsidRPr="00BC16C7">
        <w:rPr>
          <w:rFonts w:ascii="Palatino Linotype" w:hAnsi="Palatino Linotype"/>
          <w:i/>
          <w:iCs/>
          <w:noProof/>
          <w:sz w:val="24"/>
          <w:szCs w:val="24"/>
          <w:lang w:val="en-GB"/>
        </w:rPr>
        <w:t>.</w:t>
      </w:r>
      <w:r w:rsidR="00F20595" w:rsidRPr="00BC16C7">
        <w:rPr>
          <w:rFonts w:ascii="Palatino Linotype" w:hAnsi="Palatino Linotype"/>
          <w:i/>
          <w:iCs/>
          <w:noProof/>
          <w:sz w:val="24"/>
          <w:szCs w:val="24"/>
          <w:lang w:val="en-GB"/>
        </w:rPr>
        <w:t xml:space="preserve"> </w:t>
      </w:r>
    </w:p>
    <w:p w14:paraId="0DC42025" w14:textId="524D9D97" w:rsidR="006606BB" w:rsidRPr="00BC16C7" w:rsidRDefault="000706E1" w:rsidP="005344AB">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color</w:t>
      </w:r>
    </w:p>
    <w:p w14:paraId="3811EB48" w14:textId="46BCA054" w:rsidR="006606BB" w:rsidRPr="00BC16C7" w:rsidRDefault="0048414C" w:rsidP="006606BB">
      <w:pPr>
        <w:pStyle w:val="NoSpacing"/>
        <w:spacing w:before="60" w:after="120"/>
        <w:ind w:left="1276"/>
        <w:jc w:val="both"/>
        <w:rPr>
          <w:rFonts w:ascii="Palatino Linotype" w:hAnsi="Palatino Linotype"/>
          <w:i/>
          <w:iCs/>
          <w:noProof/>
          <w:sz w:val="24"/>
          <w:szCs w:val="24"/>
          <w:lang w:val="en-GB"/>
        </w:rPr>
      </w:pPr>
      <w:r w:rsidRPr="00BC16C7">
        <w:rPr>
          <w:rFonts w:ascii="Palatino Linotype" w:hAnsi="Palatino Linotype"/>
          <w:i/>
          <w:iCs/>
          <w:noProof/>
          <w:sz w:val="24"/>
          <w:szCs w:val="24"/>
          <w:lang w:val="en-GB"/>
        </w:rPr>
        <w:t xml:space="preserve">Incorrect. The </w:t>
      </w:r>
      <w:r w:rsidRPr="00BC16C7">
        <w:rPr>
          <w:rFonts w:ascii="Consolas" w:hAnsi="Consolas"/>
          <w:i/>
          <w:iCs/>
          <w:noProof/>
          <w:sz w:val="24"/>
          <w:szCs w:val="24"/>
          <w:lang w:val="en-GB"/>
        </w:rPr>
        <w:t>color</w:t>
      </w:r>
      <w:r w:rsidRPr="00BC16C7">
        <w:rPr>
          <w:rFonts w:ascii="Palatino Linotype" w:hAnsi="Palatino Linotype"/>
          <w:i/>
          <w:iCs/>
          <w:noProof/>
          <w:sz w:val="24"/>
          <w:szCs w:val="24"/>
          <w:lang w:val="en-GB"/>
        </w:rPr>
        <w:t xml:space="preserve"> argument controls the line colour of a line plot.</w:t>
      </w:r>
    </w:p>
    <w:p w14:paraId="227BF9B5" w14:textId="2D71505C" w:rsidR="006606BB" w:rsidRPr="00BC16C7" w:rsidRDefault="000706E1" w:rsidP="005344AB">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rFonts w:ascii="Consolas" w:hAnsi="Consolas"/>
          <w:noProof/>
          <w:lang w:val="en-GB"/>
        </w:rPr>
      </w:pPr>
      <w:r w:rsidRPr="00BC16C7">
        <w:rPr>
          <w:rFonts w:ascii="Consolas" w:hAnsi="Consolas"/>
          <w:noProof/>
          <w:lang w:val="en-GB"/>
        </w:rPr>
        <w:t>linestyle</w:t>
      </w:r>
    </w:p>
    <w:p w14:paraId="09275259" w14:textId="5024DC0B" w:rsidR="006606BB" w:rsidRPr="00BC16C7" w:rsidRDefault="006606BB" w:rsidP="006606BB">
      <w:pPr>
        <w:pStyle w:val="NoSpacing"/>
        <w:spacing w:before="60" w:after="120"/>
        <w:ind w:left="1276"/>
        <w:jc w:val="both"/>
        <w:rPr>
          <w:rFonts w:ascii="Palatino Linotype" w:hAnsi="Palatino Linotype"/>
          <w:i/>
          <w:iCs/>
          <w:noProof/>
          <w:sz w:val="24"/>
          <w:szCs w:val="24"/>
          <w:lang w:val="en-GB"/>
        </w:rPr>
      </w:pPr>
      <w:r w:rsidRPr="00BC16C7">
        <w:rPr>
          <w:rFonts w:ascii="Palatino Linotype" w:hAnsi="Palatino Linotype"/>
          <w:i/>
          <w:iCs/>
          <w:noProof/>
          <w:sz w:val="24"/>
          <w:szCs w:val="24"/>
          <w:lang w:val="en-GB"/>
        </w:rPr>
        <w:t xml:space="preserve">Incorrect. </w:t>
      </w:r>
      <w:r w:rsidR="00E5418A" w:rsidRPr="00BC16C7">
        <w:rPr>
          <w:rFonts w:ascii="Palatino Linotype" w:hAnsi="Palatino Linotype"/>
          <w:i/>
          <w:iCs/>
          <w:noProof/>
          <w:sz w:val="24"/>
          <w:szCs w:val="24"/>
          <w:lang w:val="en-GB"/>
        </w:rPr>
        <w:t xml:space="preserve">The </w:t>
      </w:r>
      <w:r w:rsidR="00E5418A" w:rsidRPr="00BC16C7">
        <w:rPr>
          <w:rFonts w:ascii="Consolas" w:hAnsi="Consolas"/>
          <w:i/>
          <w:iCs/>
          <w:noProof/>
          <w:sz w:val="24"/>
          <w:szCs w:val="24"/>
          <w:lang w:val="en-GB"/>
        </w:rPr>
        <w:t>linestyle</w:t>
      </w:r>
      <w:r w:rsidR="00E5418A" w:rsidRPr="00BC16C7">
        <w:rPr>
          <w:rFonts w:ascii="Palatino Linotype" w:hAnsi="Palatino Linotype"/>
          <w:i/>
          <w:iCs/>
          <w:noProof/>
          <w:sz w:val="24"/>
          <w:szCs w:val="24"/>
          <w:lang w:val="en-GB"/>
        </w:rPr>
        <w:t xml:space="preserve"> argument controls the line style of a line plot.</w:t>
      </w:r>
    </w:p>
    <w:p w14:paraId="11B245E9" w14:textId="5A084DCF" w:rsidR="006606BB" w:rsidRPr="00BC16C7" w:rsidRDefault="006B3A98" w:rsidP="00E85866">
      <w:pPr>
        <w:pStyle w:val="ListParagraph"/>
        <w:widowControl w:val="0"/>
        <w:numPr>
          <w:ilvl w:val="0"/>
          <w:numId w:val="36"/>
        </w:numPr>
        <w:autoSpaceDE w:val="0"/>
        <w:autoSpaceDN w:val="0"/>
        <w:spacing w:before="240" w:after="0"/>
        <w:ind w:left="544" w:hanging="425"/>
        <w:contextualSpacing w:val="0"/>
        <w:jc w:val="both"/>
        <w:rPr>
          <w:noProof/>
          <w:lang w:val="en-GB"/>
        </w:rPr>
      </w:pPr>
      <w:r w:rsidRPr="00BC16C7">
        <w:rPr>
          <w:noProof/>
          <w:lang w:val="en-GB"/>
        </w:rPr>
        <w:t xml:space="preserve">What </w:t>
      </w:r>
      <w:r w:rsidR="009E04D0" w:rsidRPr="00BC16C7">
        <w:rPr>
          <w:noProof/>
          <w:lang w:val="en-GB"/>
        </w:rPr>
        <w:t xml:space="preserve">does the </w:t>
      </w:r>
      <w:r w:rsidR="009E04D0" w:rsidRPr="00BC16C7">
        <w:rPr>
          <w:rFonts w:ascii="Consolas" w:hAnsi="Consolas"/>
          <w:noProof/>
          <w:lang w:val="en-GB"/>
        </w:rPr>
        <w:t>rotation</w:t>
      </w:r>
      <w:r w:rsidR="009E04D0" w:rsidRPr="00BC16C7">
        <w:rPr>
          <w:noProof/>
          <w:lang w:val="en-GB"/>
        </w:rPr>
        <w:t xml:space="preserve"> argument </w:t>
      </w:r>
      <w:r w:rsidR="003A1882" w:rsidRPr="00BC16C7">
        <w:rPr>
          <w:noProof/>
          <w:lang w:val="en-GB"/>
        </w:rPr>
        <w:t xml:space="preserve">of the </w:t>
      </w:r>
      <w:r w:rsidR="003A1882" w:rsidRPr="00BC16C7">
        <w:rPr>
          <w:rFonts w:ascii="Consolas" w:hAnsi="Consolas"/>
          <w:noProof/>
          <w:lang w:val="en-GB"/>
        </w:rPr>
        <w:t>plt.xticks()</w:t>
      </w:r>
      <w:r w:rsidR="003A1882" w:rsidRPr="00BC16C7">
        <w:rPr>
          <w:noProof/>
          <w:lang w:val="en-GB"/>
        </w:rPr>
        <w:t xml:space="preserve"> function control</w:t>
      </w:r>
      <w:r w:rsidR="006606BB" w:rsidRPr="00BC16C7">
        <w:rPr>
          <w:noProof/>
          <w:lang w:val="en-GB"/>
        </w:rPr>
        <w:t>?</w:t>
      </w:r>
    </w:p>
    <w:p w14:paraId="7F30A6A6" w14:textId="7478B534" w:rsidR="006606BB" w:rsidRPr="00BC16C7" w:rsidRDefault="003A1882" w:rsidP="005344AB">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noProof/>
          <w:lang w:val="en-GB"/>
        </w:rPr>
      </w:pPr>
      <w:r w:rsidRPr="00BC16C7">
        <w:rPr>
          <w:noProof/>
          <w:lang w:val="en-GB"/>
        </w:rPr>
        <w:t xml:space="preserve">It controls the </w:t>
      </w:r>
      <w:r w:rsidR="00503D39" w:rsidRPr="00BC16C7">
        <w:rPr>
          <w:noProof/>
          <w:lang w:val="en-GB"/>
        </w:rPr>
        <w:t>rotation of the plot.</w:t>
      </w:r>
    </w:p>
    <w:p w14:paraId="0876388D" w14:textId="5D863C73" w:rsidR="006606BB" w:rsidRPr="00BC16C7" w:rsidRDefault="006606BB" w:rsidP="006606BB">
      <w:pPr>
        <w:pStyle w:val="NoSpacing"/>
        <w:spacing w:before="60" w:after="120"/>
        <w:ind w:left="1276"/>
        <w:jc w:val="both"/>
        <w:rPr>
          <w:rFonts w:ascii="Palatino Linotype" w:hAnsi="Palatino Linotype"/>
          <w:i/>
          <w:iCs/>
          <w:noProof/>
          <w:sz w:val="24"/>
          <w:szCs w:val="24"/>
          <w:lang w:val="en-GB"/>
        </w:rPr>
      </w:pPr>
      <w:r w:rsidRPr="00BC16C7">
        <w:rPr>
          <w:rFonts w:ascii="Palatino Linotype" w:hAnsi="Palatino Linotype"/>
          <w:i/>
          <w:iCs/>
          <w:noProof/>
          <w:sz w:val="24"/>
          <w:szCs w:val="24"/>
          <w:lang w:val="en-GB"/>
        </w:rPr>
        <w:lastRenderedPageBreak/>
        <w:t xml:space="preserve">Incorrect. </w:t>
      </w:r>
      <w:r w:rsidR="00503D39" w:rsidRPr="00BC16C7">
        <w:rPr>
          <w:rFonts w:ascii="Palatino Linotype" w:hAnsi="Palatino Linotype"/>
          <w:i/>
          <w:iCs/>
          <w:noProof/>
          <w:sz w:val="24"/>
          <w:szCs w:val="24"/>
          <w:lang w:val="en-GB"/>
        </w:rPr>
        <w:t>The plot cannot be rotated generally</w:t>
      </w:r>
      <w:r w:rsidR="00A51D2B" w:rsidRPr="00BC16C7">
        <w:rPr>
          <w:rFonts w:ascii="Palatino Linotype" w:hAnsi="Palatino Linotype"/>
          <w:i/>
          <w:iCs/>
          <w:noProof/>
          <w:sz w:val="24"/>
          <w:szCs w:val="24"/>
          <w:lang w:val="en-GB"/>
        </w:rPr>
        <w:t>.</w:t>
      </w:r>
      <w:r w:rsidR="00503D39" w:rsidRPr="00BC16C7">
        <w:rPr>
          <w:rFonts w:ascii="Palatino Linotype" w:hAnsi="Palatino Linotype"/>
          <w:i/>
          <w:iCs/>
          <w:noProof/>
          <w:sz w:val="24"/>
          <w:szCs w:val="24"/>
          <w:lang w:val="en-GB"/>
        </w:rPr>
        <w:t xml:space="preserve"> </w:t>
      </w:r>
      <w:r w:rsidR="00FF6472" w:rsidRPr="00BC16C7">
        <w:rPr>
          <w:rFonts w:ascii="Palatino Linotype" w:hAnsi="Palatino Linotype"/>
          <w:i/>
          <w:iCs/>
          <w:noProof/>
          <w:sz w:val="24"/>
          <w:szCs w:val="24"/>
          <w:lang w:val="en-GB"/>
        </w:rPr>
        <w:t>For s</w:t>
      </w:r>
      <w:r w:rsidR="00503D39" w:rsidRPr="00BC16C7">
        <w:rPr>
          <w:rFonts w:ascii="Palatino Linotype" w:hAnsi="Palatino Linotype"/>
          <w:i/>
          <w:iCs/>
          <w:noProof/>
          <w:sz w:val="24"/>
          <w:szCs w:val="24"/>
          <w:lang w:val="en-GB"/>
        </w:rPr>
        <w:t>ome types of plot such as histogram or bar chart</w:t>
      </w:r>
      <w:r w:rsidR="00FF6472" w:rsidRPr="00BC16C7">
        <w:rPr>
          <w:rFonts w:ascii="Palatino Linotype" w:hAnsi="Palatino Linotype"/>
          <w:i/>
          <w:iCs/>
          <w:noProof/>
          <w:sz w:val="24"/>
          <w:szCs w:val="24"/>
          <w:lang w:val="en-GB"/>
        </w:rPr>
        <w:t>, their bars</w:t>
      </w:r>
      <w:r w:rsidR="00503D39" w:rsidRPr="00BC16C7">
        <w:rPr>
          <w:rFonts w:ascii="Palatino Linotype" w:hAnsi="Palatino Linotype"/>
          <w:i/>
          <w:iCs/>
          <w:noProof/>
          <w:sz w:val="24"/>
          <w:szCs w:val="24"/>
          <w:lang w:val="en-GB"/>
        </w:rPr>
        <w:t xml:space="preserve"> c</w:t>
      </w:r>
      <w:r w:rsidR="00FF6472" w:rsidRPr="00BC16C7">
        <w:rPr>
          <w:rFonts w:ascii="Palatino Linotype" w:hAnsi="Palatino Linotype"/>
          <w:i/>
          <w:iCs/>
          <w:noProof/>
          <w:sz w:val="24"/>
          <w:szCs w:val="24"/>
          <w:lang w:val="en-GB"/>
        </w:rPr>
        <w:t>an</w:t>
      </w:r>
      <w:r w:rsidR="00503D39" w:rsidRPr="00BC16C7">
        <w:rPr>
          <w:rFonts w:ascii="Palatino Linotype" w:hAnsi="Palatino Linotype"/>
          <w:i/>
          <w:iCs/>
          <w:noProof/>
          <w:sz w:val="24"/>
          <w:szCs w:val="24"/>
          <w:lang w:val="en-GB"/>
        </w:rPr>
        <w:t xml:space="preserve"> be presented vertically or horizontally.</w:t>
      </w:r>
      <w:r w:rsidR="00FF6472" w:rsidRPr="00BC16C7">
        <w:rPr>
          <w:rFonts w:ascii="Palatino Linotype" w:hAnsi="Palatino Linotype"/>
          <w:i/>
          <w:iCs/>
          <w:noProof/>
          <w:sz w:val="24"/>
          <w:szCs w:val="24"/>
          <w:lang w:val="en-GB"/>
        </w:rPr>
        <w:t xml:space="preserve"> But the plot cannot be rotated completely.</w:t>
      </w:r>
    </w:p>
    <w:p w14:paraId="3A6431A5" w14:textId="568CA0C9" w:rsidR="006606BB" w:rsidRPr="00BC16C7" w:rsidRDefault="00BA2729" w:rsidP="005344AB">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b/>
          <w:bCs/>
          <w:noProof/>
          <w:lang w:val="en-GB"/>
        </w:rPr>
      </w:pPr>
      <w:r w:rsidRPr="00BC16C7">
        <w:rPr>
          <w:b/>
          <w:bCs/>
          <w:noProof/>
          <w:lang w:val="en-GB"/>
        </w:rPr>
        <w:t>It controls the rotation of the labels</w:t>
      </w:r>
      <w:r w:rsidR="00722843" w:rsidRPr="00BC16C7">
        <w:rPr>
          <w:b/>
          <w:bCs/>
          <w:noProof/>
          <w:lang w:val="en-GB"/>
        </w:rPr>
        <w:t xml:space="preserve"> of the ticks</w:t>
      </w:r>
      <w:r w:rsidR="0011105D" w:rsidRPr="00BC16C7">
        <w:rPr>
          <w:b/>
          <w:bCs/>
          <w:noProof/>
          <w:lang w:val="en-GB"/>
        </w:rPr>
        <w:t>.</w:t>
      </w:r>
    </w:p>
    <w:p w14:paraId="30D1582A" w14:textId="2D38CEB2" w:rsidR="006606BB" w:rsidRPr="00BC16C7" w:rsidRDefault="00BA2729" w:rsidP="006606BB">
      <w:pPr>
        <w:pStyle w:val="NoSpacing"/>
        <w:spacing w:before="60" w:after="120"/>
        <w:ind w:left="1276"/>
        <w:jc w:val="both"/>
        <w:rPr>
          <w:rFonts w:ascii="Palatino Linotype" w:hAnsi="Palatino Linotype"/>
          <w:b/>
          <w:bCs/>
          <w:noProof/>
          <w:sz w:val="24"/>
          <w:szCs w:val="24"/>
          <w:lang w:val="en-GB"/>
        </w:rPr>
      </w:pPr>
      <w:r w:rsidRPr="00BC16C7">
        <w:rPr>
          <w:rFonts w:ascii="Palatino Linotype" w:hAnsi="Palatino Linotype"/>
          <w:b/>
          <w:bCs/>
          <w:noProof/>
          <w:sz w:val="24"/>
          <w:szCs w:val="24"/>
          <w:lang w:val="en-GB"/>
        </w:rPr>
        <w:t>C</w:t>
      </w:r>
      <w:r w:rsidR="006606BB" w:rsidRPr="00BC16C7">
        <w:rPr>
          <w:rFonts w:ascii="Palatino Linotype" w:hAnsi="Palatino Linotype"/>
          <w:b/>
          <w:bCs/>
          <w:noProof/>
          <w:sz w:val="24"/>
          <w:szCs w:val="24"/>
          <w:lang w:val="en-GB"/>
        </w:rPr>
        <w:t xml:space="preserve">orrect. </w:t>
      </w:r>
      <w:r w:rsidR="00722843" w:rsidRPr="00BC16C7">
        <w:rPr>
          <w:rFonts w:ascii="Palatino Linotype" w:hAnsi="Palatino Linotype"/>
          <w:b/>
          <w:bCs/>
          <w:noProof/>
          <w:sz w:val="24"/>
          <w:szCs w:val="24"/>
          <w:lang w:val="en-GB"/>
        </w:rPr>
        <w:t xml:space="preserve">We can rotate the labels of the ticks if </w:t>
      </w:r>
      <w:r w:rsidR="00A35598" w:rsidRPr="00BC16C7">
        <w:rPr>
          <w:rFonts w:ascii="Palatino Linotype" w:hAnsi="Palatino Linotype"/>
          <w:b/>
          <w:bCs/>
          <w:noProof/>
          <w:sz w:val="24"/>
          <w:szCs w:val="24"/>
          <w:lang w:val="en-GB"/>
        </w:rPr>
        <w:t>we want them slanted</w:t>
      </w:r>
      <w:r w:rsidR="006606BB" w:rsidRPr="00BC16C7">
        <w:rPr>
          <w:rFonts w:ascii="Palatino Linotype" w:hAnsi="Palatino Linotype"/>
          <w:b/>
          <w:bCs/>
          <w:noProof/>
          <w:sz w:val="24"/>
          <w:szCs w:val="24"/>
          <w:lang w:val="en-GB"/>
        </w:rPr>
        <w:t>.</w:t>
      </w:r>
    </w:p>
    <w:p w14:paraId="6A301933" w14:textId="5BC0C216" w:rsidR="006606BB" w:rsidRPr="00BC16C7" w:rsidRDefault="00D02EA7" w:rsidP="005344AB">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noProof/>
          <w:lang w:val="en-GB"/>
        </w:rPr>
      </w:pPr>
      <w:r w:rsidRPr="00BC16C7">
        <w:rPr>
          <w:noProof/>
          <w:lang w:val="en-GB"/>
        </w:rPr>
        <w:t xml:space="preserve">It controls the rotation of the </w:t>
      </w:r>
      <w:r w:rsidR="008A0BD7" w:rsidRPr="00BC16C7">
        <w:rPr>
          <w:noProof/>
          <w:lang w:val="en-GB"/>
        </w:rPr>
        <w:t>axis labels</w:t>
      </w:r>
      <w:r w:rsidR="006606BB" w:rsidRPr="00BC16C7">
        <w:rPr>
          <w:noProof/>
          <w:lang w:val="en-GB"/>
        </w:rPr>
        <w:t>.</w:t>
      </w:r>
    </w:p>
    <w:p w14:paraId="5243A07A" w14:textId="7937C5D7" w:rsidR="006606BB" w:rsidRPr="00BC16C7" w:rsidRDefault="008A0BD7" w:rsidP="006606BB">
      <w:pPr>
        <w:pStyle w:val="NoSpacing"/>
        <w:spacing w:before="60" w:after="120"/>
        <w:ind w:left="1276"/>
        <w:jc w:val="both"/>
        <w:rPr>
          <w:rFonts w:ascii="Palatino Linotype" w:hAnsi="Palatino Linotype"/>
          <w:i/>
          <w:iCs/>
          <w:noProof/>
          <w:sz w:val="24"/>
          <w:szCs w:val="24"/>
          <w:lang w:val="en-GB"/>
        </w:rPr>
      </w:pPr>
      <w:r w:rsidRPr="00BC16C7">
        <w:rPr>
          <w:rFonts w:ascii="Palatino Linotype" w:hAnsi="Palatino Linotype"/>
          <w:i/>
          <w:iCs/>
          <w:noProof/>
          <w:sz w:val="24"/>
          <w:szCs w:val="24"/>
          <w:lang w:val="en-GB"/>
        </w:rPr>
        <w:t>Inc</w:t>
      </w:r>
      <w:r w:rsidR="006606BB" w:rsidRPr="00BC16C7">
        <w:rPr>
          <w:rFonts w:ascii="Palatino Linotype" w:hAnsi="Palatino Linotype"/>
          <w:i/>
          <w:iCs/>
          <w:noProof/>
          <w:sz w:val="24"/>
          <w:szCs w:val="24"/>
          <w:lang w:val="en-GB"/>
        </w:rPr>
        <w:t xml:space="preserve">orrect. </w:t>
      </w:r>
      <w:r w:rsidRPr="00BC16C7">
        <w:rPr>
          <w:rFonts w:ascii="Palatino Linotype" w:hAnsi="Palatino Linotype"/>
          <w:i/>
          <w:iCs/>
          <w:noProof/>
          <w:sz w:val="24"/>
          <w:szCs w:val="24"/>
          <w:lang w:val="en-GB"/>
        </w:rPr>
        <w:t xml:space="preserve">It </w:t>
      </w:r>
      <w:r w:rsidR="00015468" w:rsidRPr="00BC16C7">
        <w:rPr>
          <w:rFonts w:ascii="Palatino Linotype" w:hAnsi="Palatino Linotype"/>
          <w:i/>
          <w:iCs/>
          <w:noProof/>
          <w:sz w:val="24"/>
          <w:szCs w:val="24"/>
          <w:lang w:val="en-GB"/>
        </w:rPr>
        <w:t>does not control the layout of the axis labels at all</w:t>
      </w:r>
      <w:r w:rsidR="009768F0" w:rsidRPr="00BC16C7">
        <w:rPr>
          <w:rFonts w:ascii="Palatino Linotype" w:hAnsi="Palatino Linotype"/>
          <w:i/>
          <w:iCs/>
          <w:noProof/>
          <w:sz w:val="24"/>
          <w:szCs w:val="24"/>
          <w:lang w:val="en-GB"/>
        </w:rPr>
        <w:t>.</w:t>
      </w:r>
    </w:p>
    <w:p w14:paraId="07705831" w14:textId="4DDD5EFD" w:rsidR="006606BB" w:rsidRPr="00BC16C7" w:rsidRDefault="00015468" w:rsidP="005344AB">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noProof/>
          <w:lang w:val="en-GB"/>
        </w:rPr>
      </w:pPr>
      <w:r w:rsidRPr="00BC16C7">
        <w:rPr>
          <w:noProof/>
          <w:lang w:val="en-GB"/>
        </w:rPr>
        <w:t>It controls the rotation of the main title</w:t>
      </w:r>
      <w:r w:rsidR="003E68DF" w:rsidRPr="00BC16C7">
        <w:rPr>
          <w:noProof/>
          <w:lang w:val="en-GB"/>
        </w:rPr>
        <w:t>.</w:t>
      </w:r>
    </w:p>
    <w:p w14:paraId="7BF40A8B" w14:textId="3EFE2D9D" w:rsidR="006606BB" w:rsidRPr="00BC16C7" w:rsidRDefault="00967E1A" w:rsidP="006606BB">
      <w:pPr>
        <w:pStyle w:val="NoSpacing"/>
        <w:spacing w:before="60" w:after="120"/>
        <w:ind w:left="1276"/>
        <w:jc w:val="both"/>
        <w:rPr>
          <w:rFonts w:ascii="Palatino Linotype" w:hAnsi="Palatino Linotype"/>
          <w:i/>
          <w:iCs/>
          <w:noProof/>
          <w:sz w:val="24"/>
          <w:szCs w:val="24"/>
          <w:lang w:val="en-GB"/>
        </w:rPr>
      </w:pPr>
      <w:r w:rsidRPr="00BC16C7">
        <w:rPr>
          <w:rFonts w:ascii="Palatino Linotype" w:hAnsi="Palatino Linotype"/>
          <w:i/>
          <w:iCs/>
          <w:noProof/>
          <w:sz w:val="24"/>
          <w:szCs w:val="24"/>
          <w:lang w:val="en-GB"/>
        </w:rPr>
        <w:t>Inc</w:t>
      </w:r>
      <w:r w:rsidR="006606BB" w:rsidRPr="00BC16C7">
        <w:rPr>
          <w:rFonts w:ascii="Palatino Linotype" w:hAnsi="Palatino Linotype"/>
          <w:i/>
          <w:iCs/>
          <w:noProof/>
          <w:sz w:val="24"/>
          <w:szCs w:val="24"/>
          <w:lang w:val="en-GB"/>
        </w:rPr>
        <w:t xml:space="preserve">orrect. </w:t>
      </w:r>
      <w:r w:rsidR="00FA0484" w:rsidRPr="00BC16C7">
        <w:rPr>
          <w:rFonts w:ascii="Palatino Linotype" w:hAnsi="Palatino Linotype"/>
          <w:i/>
          <w:iCs/>
          <w:noProof/>
          <w:sz w:val="24"/>
          <w:szCs w:val="24"/>
          <w:lang w:val="en-GB"/>
        </w:rPr>
        <w:t xml:space="preserve">It </w:t>
      </w:r>
      <w:r w:rsidR="00F6654E" w:rsidRPr="00BC16C7">
        <w:rPr>
          <w:rFonts w:ascii="Palatino Linotype" w:hAnsi="Palatino Linotype"/>
          <w:i/>
          <w:iCs/>
          <w:noProof/>
          <w:sz w:val="24"/>
          <w:szCs w:val="24"/>
          <w:lang w:val="en-GB"/>
        </w:rPr>
        <w:t>does not control the layout of the main title at all</w:t>
      </w:r>
      <w:r w:rsidR="006606BB" w:rsidRPr="00BC16C7">
        <w:rPr>
          <w:rFonts w:ascii="Palatino Linotype" w:hAnsi="Palatino Linotype"/>
          <w:i/>
          <w:iCs/>
          <w:noProof/>
          <w:sz w:val="24"/>
          <w:szCs w:val="24"/>
          <w:lang w:val="en-GB"/>
        </w:rPr>
        <w:t>.</w:t>
      </w:r>
    </w:p>
    <w:p w14:paraId="5C455FEB" w14:textId="41D8C23E" w:rsidR="006606BB" w:rsidRPr="00BC16C7" w:rsidRDefault="004F45A2" w:rsidP="00E85866">
      <w:pPr>
        <w:pStyle w:val="ListParagraph"/>
        <w:widowControl w:val="0"/>
        <w:numPr>
          <w:ilvl w:val="0"/>
          <w:numId w:val="36"/>
        </w:numPr>
        <w:autoSpaceDE w:val="0"/>
        <w:autoSpaceDN w:val="0"/>
        <w:spacing w:before="240" w:after="0"/>
        <w:ind w:left="544" w:hanging="425"/>
        <w:contextualSpacing w:val="0"/>
        <w:jc w:val="both"/>
        <w:rPr>
          <w:noProof/>
          <w:lang w:val="en-GB"/>
        </w:rPr>
      </w:pPr>
      <w:r w:rsidRPr="00BC16C7">
        <w:rPr>
          <w:noProof/>
          <w:lang w:val="en-GB"/>
        </w:rPr>
        <w:t xml:space="preserve">What does the function </w:t>
      </w:r>
      <w:r w:rsidR="007E6551" w:rsidRPr="00BC16C7">
        <w:rPr>
          <w:rFonts w:ascii="Consolas" w:hAnsi="Consolas"/>
          <w:noProof/>
          <w:lang w:val="en-GB"/>
        </w:rPr>
        <w:t>plt.show()</w:t>
      </w:r>
      <w:r w:rsidR="007E6551" w:rsidRPr="00BC16C7">
        <w:rPr>
          <w:noProof/>
          <w:lang w:val="en-GB"/>
        </w:rPr>
        <w:t xml:space="preserve"> actually do</w:t>
      </w:r>
      <w:r w:rsidR="006606BB" w:rsidRPr="00BC16C7">
        <w:rPr>
          <w:noProof/>
          <w:lang w:val="en-GB"/>
        </w:rPr>
        <w:t>?</w:t>
      </w:r>
    </w:p>
    <w:p w14:paraId="573E8450" w14:textId="652470E1" w:rsidR="006606BB" w:rsidRPr="00BC16C7" w:rsidRDefault="00874C2D" w:rsidP="005344AB">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noProof/>
          <w:lang w:val="en-GB"/>
        </w:rPr>
      </w:pPr>
      <w:r w:rsidRPr="00BC16C7">
        <w:rPr>
          <w:noProof/>
          <w:lang w:val="en-GB"/>
        </w:rPr>
        <w:t xml:space="preserve">It displays the </w:t>
      </w:r>
      <w:r w:rsidR="0074690B" w:rsidRPr="00BC16C7">
        <w:rPr>
          <w:noProof/>
          <w:lang w:val="en-GB"/>
        </w:rPr>
        <w:t xml:space="preserve">most </w:t>
      </w:r>
      <w:r w:rsidRPr="00BC16C7">
        <w:rPr>
          <w:noProof/>
          <w:lang w:val="en-GB"/>
        </w:rPr>
        <w:t xml:space="preserve">previous </w:t>
      </w:r>
      <w:r w:rsidR="00FB21AE" w:rsidRPr="00BC16C7">
        <w:rPr>
          <w:noProof/>
          <w:lang w:val="en-GB"/>
        </w:rPr>
        <w:t>command of “matplotlib.pyplot”</w:t>
      </w:r>
      <w:r w:rsidR="004B2513" w:rsidRPr="00BC16C7">
        <w:rPr>
          <w:noProof/>
          <w:lang w:val="en-GB"/>
        </w:rPr>
        <w:t>.</w:t>
      </w:r>
    </w:p>
    <w:p w14:paraId="1466C416" w14:textId="30D009EA" w:rsidR="006606BB" w:rsidRPr="00BC16C7" w:rsidRDefault="004B2513" w:rsidP="006606BB">
      <w:pPr>
        <w:pStyle w:val="NoSpacing"/>
        <w:spacing w:before="60" w:after="120"/>
        <w:ind w:left="1276"/>
        <w:jc w:val="both"/>
        <w:rPr>
          <w:rFonts w:ascii="Palatino Linotype" w:hAnsi="Palatino Linotype"/>
          <w:i/>
          <w:iCs/>
          <w:noProof/>
          <w:sz w:val="24"/>
          <w:szCs w:val="24"/>
          <w:lang w:val="en-GB"/>
        </w:rPr>
      </w:pPr>
      <w:r w:rsidRPr="00BC16C7">
        <w:rPr>
          <w:rFonts w:ascii="Palatino Linotype" w:hAnsi="Palatino Linotype"/>
          <w:i/>
          <w:iCs/>
          <w:noProof/>
          <w:sz w:val="24"/>
          <w:szCs w:val="24"/>
          <w:lang w:val="en-GB"/>
        </w:rPr>
        <w:t>Inc</w:t>
      </w:r>
      <w:r w:rsidR="006606BB" w:rsidRPr="00BC16C7">
        <w:rPr>
          <w:rFonts w:ascii="Palatino Linotype" w:hAnsi="Palatino Linotype"/>
          <w:i/>
          <w:iCs/>
          <w:noProof/>
          <w:sz w:val="24"/>
          <w:szCs w:val="24"/>
          <w:lang w:val="en-GB"/>
        </w:rPr>
        <w:t xml:space="preserve">orrect. </w:t>
      </w:r>
      <w:r w:rsidR="0074690B" w:rsidRPr="00BC16C7">
        <w:rPr>
          <w:rFonts w:ascii="Palatino Linotype" w:hAnsi="Palatino Linotype"/>
          <w:i/>
          <w:iCs/>
          <w:noProof/>
          <w:sz w:val="24"/>
          <w:szCs w:val="24"/>
          <w:lang w:val="en-GB"/>
        </w:rPr>
        <w:t>It does not only display the most previous command of “matplotlib.pyplot”</w:t>
      </w:r>
      <w:r w:rsidR="006606BB" w:rsidRPr="00BC16C7">
        <w:rPr>
          <w:rFonts w:ascii="Palatino Linotype" w:hAnsi="Palatino Linotype"/>
          <w:i/>
          <w:iCs/>
          <w:noProof/>
          <w:sz w:val="24"/>
          <w:szCs w:val="24"/>
          <w:lang w:val="en-GB"/>
        </w:rPr>
        <w:t>.</w:t>
      </w:r>
    </w:p>
    <w:p w14:paraId="457D3D5C" w14:textId="3C588E01" w:rsidR="006606BB" w:rsidRPr="00BC16C7" w:rsidRDefault="00FB21AE" w:rsidP="005344AB">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noProof/>
          <w:lang w:val="en-GB"/>
        </w:rPr>
      </w:pPr>
      <w:r w:rsidRPr="00BC16C7">
        <w:rPr>
          <w:noProof/>
          <w:lang w:val="en-GB"/>
        </w:rPr>
        <w:t xml:space="preserve">It </w:t>
      </w:r>
      <w:r w:rsidR="007F4EF9" w:rsidRPr="00BC16C7">
        <w:rPr>
          <w:noProof/>
          <w:lang w:val="en-GB"/>
        </w:rPr>
        <w:t xml:space="preserve">sends </w:t>
      </w:r>
      <w:r w:rsidR="004B3F7B" w:rsidRPr="00BC16C7">
        <w:rPr>
          <w:noProof/>
          <w:lang w:val="en-GB"/>
        </w:rPr>
        <w:t xml:space="preserve">all </w:t>
      </w:r>
      <w:r w:rsidRPr="00BC16C7">
        <w:rPr>
          <w:noProof/>
          <w:lang w:val="en-GB"/>
        </w:rPr>
        <w:t xml:space="preserve">the </w:t>
      </w:r>
      <w:r w:rsidR="004B3F7B" w:rsidRPr="00BC16C7">
        <w:rPr>
          <w:noProof/>
          <w:lang w:val="en-GB"/>
        </w:rPr>
        <w:t xml:space="preserve">figures to the </w:t>
      </w:r>
      <w:r w:rsidR="007F4EF9" w:rsidRPr="00BC16C7">
        <w:rPr>
          <w:noProof/>
          <w:lang w:val="en-GB"/>
        </w:rPr>
        <w:t>connected printer for printing</w:t>
      </w:r>
      <w:r w:rsidRPr="00BC16C7">
        <w:rPr>
          <w:noProof/>
          <w:lang w:val="en-GB"/>
        </w:rPr>
        <w:t>.</w:t>
      </w:r>
      <w:r w:rsidR="00826C2F" w:rsidRPr="00BC16C7">
        <w:rPr>
          <w:noProof/>
          <w:lang w:val="en-GB"/>
        </w:rPr>
        <w:t xml:space="preserve"> </w:t>
      </w:r>
    </w:p>
    <w:p w14:paraId="70A7C331" w14:textId="5224F8E1" w:rsidR="006606BB" w:rsidRPr="00BC16C7" w:rsidRDefault="00D702CA" w:rsidP="006606BB">
      <w:pPr>
        <w:pStyle w:val="NoSpacing"/>
        <w:spacing w:before="60" w:after="120"/>
        <w:ind w:left="1276"/>
        <w:jc w:val="both"/>
        <w:rPr>
          <w:rFonts w:ascii="Palatino Linotype" w:hAnsi="Palatino Linotype"/>
          <w:i/>
          <w:iCs/>
          <w:noProof/>
          <w:sz w:val="24"/>
          <w:szCs w:val="24"/>
          <w:lang w:val="en-GB"/>
        </w:rPr>
      </w:pPr>
      <w:r w:rsidRPr="00BC16C7">
        <w:rPr>
          <w:rFonts w:ascii="Palatino Linotype" w:hAnsi="Palatino Linotype"/>
          <w:i/>
          <w:iCs/>
          <w:noProof/>
          <w:sz w:val="24"/>
          <w:szCs w:val="24"/>
          <w:lang w:val="en-GB"/>
        </w:rPr>
        <w:t>Inc</w:t>
      </w:r>
      <w:r w:rsidR="006606BB" w:rsidRPr="00BC16C7">
        <w:rPr>
          <w:rFonts w:ascii="Palatino Linotype" w:hAnsi="Palatino Linotype"/>
          <w:i/>
          <w:iCs/>
          <w:noProof/>
          <w:sz w:val="24"/>
          <w:szCs w:val="24"/>
          <w:lang w:val="en-GB"/>
        </w:rPr>
        <w:t xml:space="preserve">orrect. </w:t>
      </w:r>
      <w:r w:rsidR="0074690B" w:rsidRPr="00BC16C7">
        <w:rPr>
          <w:rFonts w:ascii="Palatino Linotype" w:hAnsi="Palatino Linotype"/>
          <w:i/>
          <w:iCs/>
          <w:noProof/>
          <w:sz w:val="24"/>
          <w:szCs w:val="24"/>
          <w:lang w:val="en-GB"/>
        </w:rPr>
        <w:t>It does not send anything to the printer for printing</w:t>
      </w:r>
      <w:r w:rsidR="00CA48C6" w:rsidRPr="00BC16C7">
        <w:rPr>
          <w:rFonts w:ascii="Palatino Linotype" w:hAnsi="Palatino Linotype"/>
          <w:i/>
          <w:iCs/>
          <w:noProof/>
          <w:sz w:val="24"/>
          <w:szCs w:val="24"/>
          <w:lang w:val="en-GB"/>
        </w:rPr>
        <w:t>.</w:t>
      </w:r>
    </w:p>
    <w:p w14:paraId="6EF827A8" w14:textId="7A546BE2" w:rsidR="006606BB" w:rsidRPr="00BC16C7" w:rsidRDefault="007F4EF9" w:rsidP="005344AB">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b/>
          <w:bCs/>
          <w:noProof/>
          <w:lang w:val="en-GB"/>
        </w:rPr>
      </w:pPr>
      <w:r w:rsidRPr="00BC16C7">
        <w:rPr>
          <w:b/>
          <w:bCs/>
          <w:noProof/>
          <w:lang w:val="en-GB"/>
        </w:rPr>
        <w:t>It displays all the figures to the screen</w:t>
      </w:r>
      <w:r w:rsidR="00CA48C6" w:rsidRPr="00BC16C7">
        <w:rPr>
          <w:b/>
          <w:bCs/>
          <w:noProof/>
          <w:lang w:val="en-GB"/>
        </w:rPr>
        <w:t>.</w:t>
      </w:r>
    </w:p>
    <w:p w14:paraId="411657C9" w14:textId="0AF60376" w:rsidR="006606BB" w:rsidRPr="00BC16C7" w:rsidRDefault="0074690B" w:rsidP="006606BB">
      <w:pPr>
        <w:pStyle w:val="NoSpacing"/>
        <w:spacing w:before="60" w:after="120"/>
        <w:ind w:left="1276"/>
        <w:jc w:val="both"/>
        <w:rPr>
          <w:rFonts w:ascii="Palatino Linotype" w:hAnsi="Palatino Linotype"/>
          <w:b/>
          <w:bCs/>
          <w:noProof/>
          <w:sz w:val="24"/>
          <w:szCs w:val="24"/>
          <w:lang w:val="en-GB"/>
        </w:rPr>
      </w:pPr>
      <w:r w:rsidRPr="00BC16C7">
        <w:rPr>
          <w:rFonts w:ascii="Palatino Linotype" w:hAnsi="Palatino Linotype"/>
          <w:b/>
          <w:bCs/>
          <w:noProof/>
          <w:sz w:val="24"/>
          <w:szCs w:val="24"/>
          <w:lang w:val="en-GB"/>
        </w:rPr>
        <w:t>C</w:t>
      </w:r>
      <w:r w:rsidR="006606BB" w:rsidRPr="00BC16C7">
        <w:rPr>
          <w:rFonts w:ascii="Palatino Linotype" w:hAnsi="Palatino Linotype"/>
          <w:b/>
          <w:bCs/>
          <w:noProof/>
          <w:sz w:val="24"/>
          <w:szCs w:val="24"/>
          <w:lang w:val="en-GB"/>
        </w:rPr>
        <w:t xml:space="preserve">orrect. </w:t>
      </w:r>
      <w:r w:rsidRPr="00BC16C7">
        <w:rPr>
          <w:rFonts w:ascii="Palatino Linotype" w:hAnsi="Palatino Linotype"/>
          <w:b/>
          <w:bCs/>
          <w:noProof/>
          <w:sz w:val="24"/>
          <w:szCs w:val="24"/>
          <w:lang w:val="en-GB"/>
        </w:rPr>
        <w:t>It will display all the figures to the screen</w:t>
      </w:r>
      <w:r w:rsidR="00057A5A" w:rsidRPr="00BC16C7">
        <w:rPr>
          <w:rFonts w:ascii="Palatino Linotype" w:hAnsi="Palatino Linotype"/>
          <w:b/>
          <w:bCs/>
          <w:noProof/>
          <w:sz w:val="24"/>
          <w:szCs w:val="24"/>
          <w:lang w:val="en-GB"/>
        </w:rPr>
        <w:t>.</w:t>
      </w:r>
    </w:p>
    <w:p w14:paraId="11328853" w14:textId="258DF7AD" w:rsidR="006606BB" w:rsidRPr="00BC16C7" w:rsidRDefault="007F4EF9" w:rsidP="005344AB">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noProof/>
          <w:lang w:val="en-GB"/>
        </w:rPr>
      </w:pPr>
      <w:r w:rsidRPr="00BC16C7">
        <w:rPr>
          <w:noProof/>
          <w:lang w:val="en-GB"/>
        </w:rPr>
        <w:t xml:space="preserve">It shows </w:t>
      </w:r>
      <w:r w:rsidR="002C0FF7" w:rsidRPr="00BC16C7">
        <w:rPr>
          <w:noProof/>
          <w:lang w:val="en-GB"/>
        </w:rPr>
        <w:t xml:space="preserve">all the available arguments of the </w:t>
      </w:r>
      <w:r w:rsidR="00806062" w:rsidRPr="00BC16C7">
        <w:rPr>
          <w:noProof/>
          <w:lang w:val="en-GB"/>
        </w:rPr>
        <w:t xml:space="preserve">most </w:t>
      </w:r>
      <w:r w:rsidR="002C0FF7" w:rsidRPr="00BC16C7">
        <w:rPr>
          <w:noProof/>
          <w:lang w:val="en-GB"/>
        </w:rPr>
        <w:t>previous</w:t>
      </w:r>
      <w:r w:rsidR="003C104C">
        <w:rPr>
          <w:noProof/>
          <w:lang w:val="en-GB"/>
        </w:rPr>
        <w:t>ly</w:t>
      </w:r>
      <w:r w:rsidR="002C0FF7" w:rsidRPr="00BC16C7">
        <w:rPr>
          <w:noProof/>
          <w:lang w:val="en-GB"/>
        </w:rPr>
        <w:t xml:space="preserve"> </w:t>
      </w:r>
      <w:r w:rsidR="003C104C">
        <w:rPr>
          <w:noProof/>
          <w:lang w:val="en-GB"/>
        </w:rPr>
        <w:t xml:space="preserve">executed </w:t>
      </w:r>
      <w:r w:rsidR="002C0FF7" w:rsidRPr="00BC16C7">
        <w:rPr>
          <w:noProof/>
          <w:lang w:val="en-GB"/>
        </w:rPr>
        <w:t>function</w:t>
      </w:r>
      <w:r w:rsidR="00B60078" w:rsidRPr="00BC16C7">
        <w:rPr>
          <w:noProof/>
          <w:lang w:val="en-GB"/>
        </w:rPr>
        <w:t>.</w:t>
      </w:r>
    </w:p>
    <w:p w14:paraId="5AA48482" w14:textId="6E3252C4" w:rsidR="006606BB" w:rsidRPr="00BC16C7" w:rsidRDefault="006606BB" w:rsidP="006606BB">
      <w:pPr>
        <w:pStyle w:val="NoSpacing"/>
        <w:spacing w:before="60" w:after="120"/>
        <w:ind w:left="1276"/>
        <w:jc w:val="both"/>
        <w:rPr>
          <w:rFonts w:ascii="Palatino Linotype" w:hAnsi="Palatino Linotype"/>
          <w:i/>
          <w:iCs/>
          <w:noProof/>
          <w:sz w:val="24"/>
          <w:szCs w:val="24"/>
          <w:lang w:val="en-GB"/>
        </w:rPr>
      </w:pPr>
      <w:r w:rsidRPr="00BC16C7">
        <w:rPr>
          <w:rFonts w:ascii="Palatino Linotype" w:hAnsi="Palatino Linotype"/>
          <w:i/>
          <w:iCs/>
          <w:noProof/>
          <w:sz w:val="24"/>
          <w:szCs w:val="24"/>
          <w:lang w:val="en-GB"/>
        </w:rPr>
        <w:t xml:space="preserve">Incorrect. </w:t>
      </w:r>
      <w:r w:rsidR="00E669F5" w:rsidRPr="00BC16C7">
        <w:rPr>
          <w:rFonts w:ascii="Palatino Linotype" w:hAnsi="Palatino Linotype"/>
          <w:i/>
          <w:iCs/>
          <w:noProof/>
          <w:sz w:val="24"/>
          <w:szCs w:val="24"/>
          <w:lang w:val="en-GB"/>
        </w:rPr>
        <w:t xml:space="preserve">It is not a function to print out the </w:t>
      </w:r>
      <w:r w:rsidR="00D00EAE" w:rsidRPr="00BC16C7">
        <w:rPr>
          <w:rFonts w:ascii="Palatino Linotype" w:hAnsi="Palatino Linotype"/>
          <w:i/>
          <w:iCs/>
          <w:noProof/>
          <w:sz w:val="24"/>
          <w:szCs w:val="24"/>
          <w:lang w:val="en-GB"/>
        </w:rPr>
        <w:t>arguments of a function at all</w:t>
      </w:r>
      <w:r w:rsidRPr="00BC16C7">
        <w:rPr>
          <w:rFonts w:ascii="Palatino Linotype" w:hAnsi="Palatino Linotype"/>
          <w:i/>
          <w:iCs/>
          <w:noProof/>
          <w:sz w:val="24"/>
          <w:szCs w:val="24"/>
          <w:lang w:val="en-GB"/>
        </w:rPr>
        <w:t>.</w:t>
      </w:r>
    </w:p>
    <w:p w14:paraId="747C5D71" w14:textId="18AF1467" w:rsidR="006606BB" w:rsidRPr="00BC16C7" w:rsidRDefault="006606BB" w:rsidP="00E85866">
      <w:pPr>
        <w:pStyle w:val="ListParagraph"/>
        <w:widowControl w:val="0"/>
        <w:numPr>
          <w:ilvl w:val="0"/>
          <w:numId w:val="36"/>
        </w:numPr>
        <w:autoSpaceDE w:val="0"/>
        <w:autoSpaceDN w:val="0"/>
        <w:spacing w:before="240" w:after="0"/>
        <w:ind w:left="544" w:hanging="425"/>
        <w:contextualSpacing w:val="0"/>
        <w:jc w:val="both"/>
        <w:rPr>
          <w:noProof/>
          <w:lang w:val="en-GB"/>
        </w:rPr>
      </w:pPr>
      <w:r w:rsidRPr="00BC16C7">
        <w:rPr>
          <w:noProof/>
          <w:lang w:val="en-GB"/>
        </w:rPr>
        <w:t>Wh</w:t>
      </w:r>
      <w:r w:rsidR="003D141D" w:rsidRPr="00BC16C7">
        <w:rPr>
          <w:noProof/>
          <w:lang w:val="en-GB"/>
        </w:rPr>
        <w:t xml:space="preserve">ere will the bars of a histogram be placed if we set </w:t>
      </w:r>
      <w:r w:rsidR="003D141D" w:rsidRPr="00BC16C7">
        <w:rPr>
          <w:rFonts w:ascii="Consolas" w:hAnsi="Consolas"/>
          <w:noProof/>
          <w:lang w:val="en-GB"/>
        </w:rPr>
        <w:t>align = "left"</w:t>
      </w:r>
      <w:r w:rsidRPr="00BC16C7">
        <w:rPr>
          <w:noProof/>
          <w:lang w:val="en-GB"/>
        </w:rPr>
        <w:t>?</w:t>
      </w:r>
    </w:p>
    <w:p w14:paraId="6219BFAB" w14:textId="44F0D328" w:rsidR="006606BB" w:rsidRPr="00BC16C7" w:rsidRDefault="0096493D" w:rsidP="005344AB">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b/>
          <w:bCs/>
          <w:noProof/>
          <w:lang w:val="en-GB"/>
        </w:rPr>
      </w:pPr>
      <w:r w:rsidRPr="00BC16C7">
        <w:rPr>
          <w:b/>
          <w:bCs/>
          <w:noProof/>
          <w:lang w:val="en-GB"/>
        </w:rPr>
        <w:t xml:space="preserve">On top of the </w:t>
      </w:r>
      <w:r w:rsidR="002E5E4B" w:rsidRPr="00BC16C7">
        <w:rPr>
          <w:b/>
          <w:bCs/>
          <w:noProof/>
          <w:lang w:val="en-GB"/>
        </w:rPr>
        <w:t>lower</w:t>
      </w:r>
      <w:r w:rsidR="007F200E" w:rsidRPr="00BC16C7">
        <w:rPr>
          <w:b/>
          <w:bCs/>
          <w:noProof/>
          <w:lang w:val="en-GB"/>
        </w:rPr>
        <w:t xml:space="preserve"> boundary tick</w:t>
      </w:r>
    </w:p>
    <w:p w14:paraId="10DAFAA3" w14:textId="1697EACD" w:rsidR="006606BB" w:rsidRPr="00BC16C7" w:rsidRDefault="004A04A9" w:rsidP="006606BB">
      <w:pPr>
        <w:pStyle w:val="NoSpacing"/>
        <w:spacing w:before="60" w:after="120"/>
        <w:ind w:left="1276"/>
        <w:jc w:val="both"/>
        <w:rPr>
          <w:rFonts w:ascii="Palatino Linotype" w:hAnsi="Palatino Linotype"/>
          <w:b/>
          <w:bCs/>
          <w:noProof/>
          <w:sz w:val="24"/>
          <w:szCs w:val="24"/>
          <w:lang w:val="en-GB"/>
        </w:rPr>
      </w:pPr>
      <w:r w:rsidRPr="00BC16C7">
        <w:rPr>
          <w:rFonts w:ascii="Palatino Linotype" w:hAnsi="Palatino Linotype"/>
          <w:b/>
          <w:bCs/>
          <w:noProof/>
          <w:sz w:val="24"/>
          <w:szCs w:val="24"/>
          <w:lang w:val="en-GB"/>
        </w:rPr>
        <w:t>C</w:t>
      </w:r>
      <w:r w:rsidR="006606BB" w:rsidRPr="00BC16C7">
        <w:rPr>
          <w:rFonts w:ascii="Palatino Linotype" w:hAnsi="Palatino Linotype"/>
          <w:b/>
          <w:bCs/>
          <w:noProof/>
          <w:sz w:val="24"/>
          <w:szCs w:val="24"/>
          <w:lang w:val="en-GB"/>
        </w:rPr>
        <w:t>orrect.</w:t>
      </w:r>
      <w:r w:rsidR="00D80C64" w:rsidRPr="00BC16C7">
        <w:rPr>
          <w:rFonts w:ascii="Palatino Linotype" w:hAnsi="Palatino Linotype"/>
          <w:b/>
          <w:bCs/>
          <w:noProof/>
          <w:sz w:val="24"/>
          <w:szCs w:val="24"/>
          <w:lang w:val="en-GB"/>
        </w:rPr>
        <w:t xml:space="preserve"> </w:t>
      </w:r>
      <w:r w:rsidRPr="00BC16C7">
        <w:rPr>
          <w:rFonts w:ascii="Palatino Linotype" w:hAnsi="Palatino Linotype"/>
          <w:b/>
          <w:bCs/>
          <w:noProof/>
          <w:sz w:val="24"/>
          <w:szCs w:val="24"/>
          <w:lang w:val="en-GB"/>
        </w:rPr>
        <w:t xml:space="preserve">They will be placed </w:t>
      </w:r>
      <w:r w:rsidR="007223FD" w:rsidRPr="00BC16C7">
        <w:rPr>
          <w:rFonts w:ascii="Palatino Linotype" w:hAnsi="Palatino Linotype"/>
          <w:b/>
          <w:bCs/>
          <w:noProof/>
          <w:sz w:val="24"/>
          <w:szCs w:val="24"/>
          <w:lang w:val="en-GB"/>
        </w:rPr>
        <w:t xml:space="preserve">on top of the </w:t>
      </w:r>
      <w:r w:rsidR="002E5E4B" w:rsidRPr="00BC16C7">
        <w:rPr>
          <w:rFonts w:ascii="Palatino Linotype" w:hAnsi="Palatino Linotype"/>
          <w:b/>
          <w:bCs/>
          <w:noProof/>
          <w:sz w:val="24"/>
          <w:szCs w:val="24"/>
          <w:lang w:val="en-GB"/>
        </w:rPr>
        <w:t>lower</w:t>
      </w:r>
      <w:r w:rsidR="007223FD" w:rsidRPr="00BC16C7">
        <w:rPr>
          <w:rFonts w:ascii="Palatino Linotype" w:hAnsi="Palatino Linotype"/>
          <w:b/>
          <w:bCs/>
          <w:noProof/>
          <w:sz w:val="24"/>
          <w:szCs w:val="24"/>
          <w:lang w:val="en-GB"/>
        </w:rPr>
        <w:t xml:space="preserve"> boundary tick</w:t>
      </w:r>
      <w:r w:rsidR="006606BB" w:rsidRPr="00BC16C7">
        <w:rPr>
          <w:rFonts w:ascii="Palatino Linotype" w:hAnsi="Palatino Linotype"/>
          <w:b/>
          <w:bCs/>
          <w:noProof/>
          <w:sz w:val="24"/>
          <w:szCs w:val="24"/>
          <w:lang w:val="en-GB"/>
        </w:rPr>
        <w:t>.</w:t>
      </w:r>
    </w:p>
    <w:p w14:paraId="3BCDE7D4" w14:textId="6F89A169" w:rsidR="006606BB" w:rsidRPr="00BC16C7" w:rsidRDefault="007F200E" w:rsidP="005344AB">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noProof/>
          <w:lang w:val="en-GB"/>
        </w:rPr>
      </w:pPr>
      <w:r w:rsidRPr="00BC16C7">
        <w:rPr>
          <w:noProof/>
          <w:lang w:val="en-GB"/>
        </w:rPr>
        <w:t xml:space="preserve">On top of the </w:t>
      </w:r>
      <w:r w:rsidR="002E5E4B" w:rsidRPr="00BC16C7">
        <w:rPr>
          <w:noProof/>
          <w:lang w:val="en-GB"/>
        </w:rPr>
        <w:t>upper</w:t>
      </w:r>
      <w:r w:rsidRPr="00BC16C7">
        <w:rPr>
          <w:noProof/>
          <w:lang w:val="en-GB"/>
        </w:rPr>
        <w:t xml:space="preserve"> boundary tick</w:t>
      </w:r>
    </w:p>
    <w:p w14:paraId="654374B9" w14:textId="1E6F9CC7" w:rsidR="006606BB" w:rsidRPr="00BC16C7" w:rsidRDefault="006606BB" w:rsidP="006606BB">
      <w:pPr>
        <w:pStyle w:val="NoSpacing"/>
        <w:spacing w:before="60" w:after="120"/>
        <w:ind w:left="1276"/>
        <w:jc w:val="both"/>
        <w:rPr>
          <w:rFonts w:ascii="Palatino Linotype" w:hAnsi="Palatino Linotype"/>
          <w:i/>
          <w:iCs/>
          <w:noProof/>
          <w:sz w:val="24"/>
          <w:szCs w:val="24"/>
          <w:lang w:val="en-GB"/>
        </w:rPr>
      </w:pPr>
      <w:r w:rsidRPr="00BC16C7">
        <w:rPr>
          <w:rFonts w:ascii="Palatino Linotype" w:hAnsi="Palatino Linotype"/>
          <w:i/>
          <w:iCs/>
          <w:noProof/>
          <w:sz w:val="24"/>
          <w:szCs w:val="24"/>
          <w:lang w:val="en-GB"/>
        </w:rPr>
        <w:t xml:space="preserve">Incorrect. </w:t>
      </w:r>
      <w:r w:rsidR="007223FD" w:rsidRPr="00BC16C7">
        <w:rPr>
          <w:rFonts w:ascii="Palatino Linotype" w:hAnsi="Palatino Linotype"/>
          <w:i/>
          <w:iCs/>
          <w:noProof/>
          <w:sz w:val="24"/>
          <w:szCs w:val="24"/>
          <w:lang w:val="en-GB"/>
        </w:rPr>
        <w:t xml:space="preserve">If they </w:t>
      </w:r>
      <w:r w:rsidR="006609D7" w:rsidRPr="00BC16C7">
        <w:rPr>
          <w:rFonts w:ascii="Palatino Linotype" w:hAnsi="Palatino Linotype"/>
          <w:i/>
          <w:iCs/>
          <w:noProof/>
          <w:sz w:val="24"/>
          <w:szCs w:val="24"/>
          <w:lang w:val="en-GB"/>
        </w:rPr>
        <w:t xml:space="preserve">should </w:t>
      </w:r>
      <w:r w:rsidR="007223FD" w:rsidRPr="00BC16C7">
        <w:rPr>
          <w:rFonts w:ascii="Palatino Linotype" w:hAnsi="Palatino Linotype"/>
          <w:i/>
          <w:iCs/>
          <w:noProof/>
          <w:sz w:val="24"/>
          <w:szCs w:val="24"/>
          <w:lang w:val="en-GB"/>
        </w:rPr>
        <w:t xml:space="preserve">be placed on top of the </w:t>
      </w:r>
      <w:r w:rsidR="002E5E4B" w:rsidRPr="00BC16C7">
        <w:rPr>
          <w:rFonts w:ascii="Palatino Linotype" w:hAnsi="Palatino Linotype"/>
          <w:i/>
          <w:iCs/>
          <w:noProof/>
          <w:sz w:val="24"/>
          <w:szCs w:val="24"/>
          <w:lang w:val="en-GB"/>
        </w:rPr>
        <w:t>upper</w:t>
      </w:r>
      <w:r w:rsidR="007223FD" w:rsidRPr="00BC16C7">
        <w:rPr>
          <w:rFonts w:ascii="Palatino Linotype" w:hAnsi="Palatino Linotype"/>
          <w:i/>
          <w:iCs/>
          <w:noProof/>
          <w:sz w:val="24"/>
          <w:szCs w:val="24"/>
          <w:lang w:val="en-GB"/>
        </w:rPr>
        <w:t xml:space="preserve"> boundary tick</w:t>
      </w:r>
      <w:r w:rsidR="001E3ED0" w:rsidRPr="00BC16C7">
        <w:rPr>
          <w:rFonts w:ascii="Palatino Linotype" w:hAnsi="Palatino Linotype"/>
          <w:i/>
          <w:iCs/>
          <w:noProof/>
          <w:sz w:val="24"/>
          <w:szCs w:val="24"/>
          <w:lang w:val="en-GB"/>
        </w:rPr>
        <w:t xml:space="preserve">, we should have set </w:t>
      </w:r>
      <w:r w:rsidR="001E3ED0" w:rsidRPr="00BC16C7">
        <w:rPr>
          <w:rFonts w:ascii="Consolas" w:hAnsi="Consolas"/>
          <w:i/>
          <w:iCs/>
          <w:noProof/>
          <w:sz w:val="24"/>
          <w:szCs w:val="24"/>
          <w:lang w:val="en-GB"/>
        </w:rPr>
        <w:t>align = “right”</w:t>
      </w:r>
      <w:r w:rsidR="007223FD" w:rsidRPr="00BC16C7">
        <w:rPr>
          <w:rFonts w:ascii="Palatino Linotype" w:hAnsi="Palatino Linotype"/>
          <w:i/>
          <w:iCs/>
          <w:noProof/>
          <w:sz w:val="24"/>
          <w:szCs w:val="24"/>
          <w:lang w:val="en-GB"/>
        </w:rPr>
        <w:t>.</w:t>
      </w:r>
    </w:p>
    <w:p w14:paraId="67E1CCB3" w14:textId="58D02344" w:rsidR="006606BB" w:rsidRPr="00BC16C7" w:rsidRDefault="007F200E" w:rsidP="005344AB">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noProof/>
          <w:lang w:val="en-GB"/>
        </w:rPr>
      </w:pPr>
      <w:r w:rsidRPr="00BC16C7">
        <w:rPr>
          <w:noProof/>
          <w:lang w:val="en-GB"/>
        </w:rPr>
        <w:t xml:space="preserve">Between </w:t>
      </w:r>
      <w:r w:rsidR="00452A76" w:rsidRPr="00BC16C7">
        <w:rPr>
          <w:noProof/>
          <w:lang w:val="en-GB"/>
        </w:rPr>
        <w:t>the ticks of the upper and lower boundaries</w:t>
      </w:r>
    </w:p>
    <w:p w14:paraId="5C76D3A8" w14:textId="16FBE0B7" w:rsidR="006606BB" w:rsidRPr="00BC16C7" w:rsidRDefault="001E3ED0" w:rsidP="006606BB">
      <w:pPr>
        <w:pStyle w:val="NoSpacing"/>
        <w:spacing w:before="60" w:after="120"/>
        <w:ind w:left="1276"/>
        <w:jc w:val="both"/>
        <w:rPr>
          <w:rFonts w:ascii="Palatino Linotype" w:hAnsi="Palatino Linotype"/>
          <w:i/>
          <w:iCs/>
          <w:noProof/>
          <w:sz w:val="24"/>
          <w:szCs w:val="24"/>
          <w:lang w:val="en-GB"/>
        </w:rPr>
      </w:pPr>
      <w:r w:rsidRPr="00BC16C7">
        <w:rPr>
          <w:rFonts w:ascii="Palatino Linotype" w:hAnsi="Palatino Linotype"/>
          <w:i/>
          <w:iCs/>
          <w:noProof/>
          <w:sz w:val="24"/>
          <w:szCs w:val="24"/>
          <w:lang w:val="en-GB"/>
        </w:rPr>
        <w:t xml:space="preserve">Incorrect. If they should be placed between the </w:t>
      </w:r>
      <w:r w:rsidR="002E5E4B" w:rsidRPr="00BC16C7">
        <w:rPr>
          <w:rFonts w:ascii="Palatino Linotype" w:hAnsi="Palatino Linotype"/>
          <w:i/>
          <w:iCs/>
          <w:noProof/>
          <w:sz w:val="24"/>
          <w:szCs w:val="24"/>
          <w:lang w:val="en-GB"/>
        </w:rPr>
        <w:t xml:space="preserve">ticks of the </w:t>
      </w:r>
      <w:r w:rsidRPr="00BC16C7">
        <w:rPr>
          <w:rFonts w:ascii="Palatino Linotype" w:hAnsi="Palatino Linotype"/>
          <w:i/>
          <w:iCs/>
          <w:noProof/>
          <w:sz w:val="24"/>
          <w:szCs w:val="24"/>
          <w:lang w:val="en-GB"/>
        </w:rPr>
        <w:t>upper and lower boundar</w:t>
      </w:r>
      <w:r w:rsidR="002E5E4B" w:rsidRPr="00BC16C7">
        <w:rPr>
          <w:rFonts w:ascii="Palatino Linotype" w:hAnsi="Palatino Linotype"/>
          <w:i/>
          <w:iCs/>
          <w:noProof/>
          <w:sz w:val="24"/>
          <w:szCs w:val="24"/>
          <w:lang w:val="en-GB"/>
        </w:rPr>
        <w:t>ies</w:t>
      </w:r>
      <w:r w:rsidRPr="00BC16C7">
        <w:rPr>
          <w:rFonts w:ascii="Palatino Linotype" w:hAnsi="Palatino Linotype"/>
          <w:i/>
          <w:iCs/>
          <w:noProof/>
          <w:sz w:val="24"/>
          <w:szCs w:val="24"/>
          <w:lang w:val="en-GB"/>
        </w:rPr>
        <w:t xml:space="preserve">, we should have set </w:t>
      </w:r>
      <w:r w:rsidRPr="00BC16C7">
        <w:rPr>
          <w:rFonts w:ascii="Consolas" w:hAnsi="Consolas"/>
          <w:i/>
          <w:iCs/>
          <w:noProof/>
          <w:sz w:val="24"/>
          <w:szCs w:val="24"/>
          <w:lang w:val="en-GB"/>
        </w:rPr>
        <w:t>align = “mid”</w:t>
      </w:r>
      <w:r w:rsidRPr="00BC16C7">
        <w:rPr>
          <w:rFonts w:ascii="Palatino Linotype" w:hAnsi="Palatino Linotype"/>
          <w:i/>
          <w:iCs/>
          <w:noProof/>
          <w:sz w:val="24"/>
          <w:szCs w:val="24"/>
          <w:lang w:val="en-GB"/>
        </w:rPr>
        <w:t>.</w:t>
      </w:r>
    </w:p>
    <w:p w14:paraId="55A2ABB2" w14:textId="7EF3F639" w:rsidR="006606BB" w:rsidRPr="00BC16C7" w:rsidRDefault="00D64FEB" w:rsidP="005344AB">
      <w:pPr>
        <w:pStyle w:val="ListParagraph"/>
        <w:widowControl w:val="0"/>
        <w:numPr>
          <w:ilvl w:val="1"/>
          <w:numId w:val="36"/>
        </w:numPr>
        <w:tabs>
          <w:tab w:val="left" w:pos="1300"/>
        </w:tabs>
        <w:autoSpaceDE w:val="0"/>
        <w:autoSpaceDN w:val="0"/>
        <w:spacing w:before="60" w:after="0" w:line="240" w:lineRule="auto"/>
        <w:ind w:left="1276" w:hanging="425"/>
        <w:contextualSpacing w:val="0"/>
        <w:jc w:val="both"/>
        <w:rPr>
          <w:noProof/>
          <w:lang w:val="en-GB"/>
        </w:rPr>
      </w:pPr>
      <w:r w:rsidRPr="00BC16C7">
        <w:rPr>
          <w:noProof/>
          <w:lang w:val="en-GB"/>
        </w:rPr>
        <w:t>To the l</w:t>
      </w:r>
      <w:r w:rsidR="006D76FB" w:rsidRPr="00BC16C7">
        <w:rPr>
          <w:noProof/>
          <w:lang w:val="en-GB"/>
        </w:rPr>
        <w:t>eft of the</w:t>
      </w:r>
      <w:r w:rsidR="001775A1" w:rsidRPr="00BC16C7">
        <w:rPr>
          <w:noProof/>
          <w:lang w:val="en-GB"/>
        </w:rPr>
        <w:t xml:space="preserve"> </w:t>
      </w:r>
      <w:r w:rsidRPr="00BC16C7">
        <w:rPr>
          <w:noProof/>
          <w:lang w:val="en-GB"/>
        </w:rPr>
        <w:t>y-axis label</w:t>
      </w:r>
    </w:p>
    <w:p w14:paraId="3CCF6D73" w14:textId="4B68CE9F" w:rsidR="00112CC2" w:rsidRPr="00B46032" w:rsidRDefault="00D80C64" w:rsidP="00B46032">
      <w:pPr>
        <w:pStyle w:val="NoSpacing"/>
        <w:spacing w:before="60" w:after="120"/>
        <w:ind w:left="1276"/>
        <w:jc w:val="both"/>
        <w:rPr>
          <w:rFonts w:ascii="Palatino Linotype" w:hAnsi="Palatino Linotype"/>
          <w:noProof/>
          <w:sz w:val="24"/>
          <w:szCs w:val="24"/>
          <w:lang w:val="en-GB"/>
        </w:rPr>
      </w:pPr>
      <w:r w:rsidRPr="00B46032">
        <w:rPr>
          <w:rFonts w:ascii="Palatino Linotype" w:hAnsi="Palatino Linotype"/>
          <w:i/>
          <w:iCs/>
          <w:noProof/>
          <w:sz w:val="24"/>
          <w:szCs w:val="24"/>
          <w:lang w:val="en-GB"/>
        </w:rPr>
        <w:t>Inc</w:t>
      </w:r>
      <w:r w:rsidR="006606BB" w:rsidRPr="00B46032">
        <w:rPr>
          <w:rFonts w:ascii="Palatino Linotype" w:hAnsi="Palatino Linotype"/>
          <w:i/>
          <w:iCs/>
          <w:noProof/>
          <w:sz w:val="24"/>
          <w:szCs w:val="24"/>
          <w:lang w:val="en-GB"/>
        </w:rPr>
        <w:t xml:space="preserve">orrect. </w:t>
      </w:r>
      <w:r w:rsidR="004955A2" w:rsidRPr="00B46032">
        <w:rPr>
          <w:rFonts w:ascii="Palatino Linotype" w:hAnsi="Palatino Linotype"/>
          <w:i/>
          <w:iCs/>
          <w:noProof/>
          <w:sz w:val="24"/>
          <w:szCs w:val="24"/>
          <w:lang w:val="en-GB"/>
        </w:rPr>
        <w:t xml:space="preserve">The align argument only controls </w:t>
      </w:r>
      <w:r w:rsidR="00F33C0A" w:rsidRPr="00B46032">
        <w:rPr>
          <w:rFonts w:ascii="Palatino Linotype" w:hAnsi="Palatino Linotype"/>
          <w:i/>
          <w:iCs/>
          <w:noProof/>
          <w:sz w:val="24"/>
          <w:szCs w:val="24"/>
          <w:lang w:val="en-GB"/>
        </w:rPr>
        <w:t xml:space="preserve">how the </w:t>
      </w:r>
      <w:r w:rsidR="004955A2" w:rsidRPr="00B46032">
        <w:rPr>
          <w:rFonts w:ascii="Palatino Linotype" w:hAnsi="Palatino Linotype"/>
          <w:i/>
          <w:iCs/>
          <w:noProof/>
          <w:sz w:val="24"/>
          <w:szCs w:val="24"/>
          <w:lang w:val="en-GB"/>
        </w:rPr>
        <w:t xml:space="preserve">histogram bars </w:t>
      </w:r>
      <w:r w:rsidR="00F33C0A" w:rsidRPr="00B46032">
        <w:rPr>
          <w:rFonts w:ascii="Palatino Linotype" w:hAnsi="Palatino Linotype"/>
          <w:i/>
          <w:iCs/>
          <w:noProof/>
          <w:sz w:val="24"/>
          <w:szCs w:val="24"/>
          <w:lang w:val="en-GB"/>
        </w:rPr>
        <w:t>are placed in relation to the ticks on the x-axis</w:t>
      </w:r>
      <w:r w:rsidRPr="00B46032">
        <w:rPr>
          <w:rFonts w:ascii="Palatino Linotype" w:hAnsi="Palatino Linotype"/>
          <w:i/>
          <w:iCs/>
          <w:noProof/>
          <w:sz w:val="24"/>
          <w:szCs w:val="24"/>
          <w:lang w:val="en-GB"/>
        </w:rPr>
        <w:t>.</w:t>
      </w:r>
    </w:p>
    <w:sectPr w:rsidR="00112CC2" w:rsidRPr="00B46032" w:rsidSect="00587115">
      <w:headerReference w:type="default" r:id="rId71"/>
      <w:footerReference w:type="default" r:id="rId72"/>
      <w:pgSz w:w="11907" w:h="16839" w:code="9"/>
      <w:pgMar w:top="1440" w:right="1440" w:bottom="1440" w:left="144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E5DC39" w14:textId="77777777" w:rsidR="00CD05C7" w:rsidRDefault="00CD05C7" w:rsidP="00501804">
      <w:r>
        <w:separator/>
      </w:r>
    </w:p>
  </w:endnote>
  <w:endnote w:type="continuationSeparator" w:id="0">
    <w:p w14:paraId="46C75AFB" w14:textId="77777777" w:rsidR="00CD05C7" w:rsidRDefault="00CD05C7" w:rsidP="00501804">
      <w:r>
        <w:continuationSeparator/>
      </w:r>
    </w:p>
  </w:endnote>
  <w:endnote w:type="continuationNotice" w:id="1">
    <w:p w14:paraId="5E49F0C4" w14:textId="77777777" w:rsidR="00CD05C7" w:rsidRDefault="00CD05C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725216"/>
      <w:docPartObj>
        <w:docPartGallery w:val="Page Numbers (Bottom of Page)"/>
        <w:docPartUnique/>
      </w:docPartObj>
    </w:sdtPr>
    <w:sdtEndPr>
      <w:rPr>
        <w:rFonts w:ascii="Book Antiqua" w:hAnsi="Book Antiqua"/>
        <w:noProof/>
        <w:sz w:val="20"/>
      </w:rPr>
    </w:sdtEndPr>
    <w:sdtContent>
      <w:p w14:paraId="6A81A7A9" w14:textId="68766576" w:rsidR="00590406" w:rsidRPr="0061795E" w:rsidRDefault="00590406" w:rsidP="0061795E">
        <w:pPr>
          <w:pStyle w:val="Footer"/>
          <w:rPr>
            <w:rFonts w:ascii="Book Antiqua" w:hAnsi="Book Antiqua"/>
            <w:sz w:val="20"/>
          </w:rPr>
        </w:pPr>
        <w:r w:rsidRPr="0061795E">
          <w:rPr>
            <w:rFonts w:ascii="Book Antiqua" w:hAnsi="Book Antiqua"/>
            <w:sz w:val="20"/>
          </w:rPr>
          <w:fldChar w:fldCharType="begin"/>
        </w:r>
        <w:r w:rsidRPr="0061795E">
          <w:rPr>
            <w:rFonts w:ascii="Book Antiqua" w:hAnsi="Book Antiqua"/>
            <w:sz w:val="20"/>
          </w:rPr>
          <w:instrText xml:space="preserve"> PAGE   \* MERGEFORMAT </w:instrText>
        </w:r>
        <w:r w:rsidRPr="0061795E">
          <w:rPr>
            <w:rFonts w:ascii="Book Antiqua" w:hAnsi="Book Antiqua"/>
            <w:sz w:val="20"/>
          </w:rPr>
          <w:fldChar w:fldCharType="separate"/>
        </w:r>
        <w:r>
          <w:rPr>
            <w:rFonts w:ascii="Book Antiqua" w:hAnsi="Book Antiqua"/>
            <w:noProof/>
            <w:sz w:val="20"/>
          </w:rPr>
          <w:t>10</w:t>
        </w:r>
        <w:r w:rsidRPr="0061795E">
          <w:rPr>
            <w:rFonts w:ascii="Book Antiqua" w:hAnsi="Book Antiqua"/>
            <w:noProof/>
            <w:sz w:val="20"/>
          </w:rPr>
          <w:fldChar w:fldCharType="end"/>
        </w:r>
      </w:p>
    </w:sdtContent>
  </w:sdt>
  <w:p w14:paraId="22459471" w14:textId="281A02DA" w:rsidR="00590406" w:rsidRPr="003657BE" w:rsidRDefault="00590406" w:rsidP="00E63471">
    <w:pPr>
      <w:pStyle w:val="Footer"/>
      <w:jc w:val="left"/>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7158156"/>
      <w:docPartObj>
        <w:docPartGallery w:val="Page Numbers (Bottom of Page)"/>
        <w:docPartUnique/>
      </w:docPartObj>
    </w:sdtPr>
    <w:sdtEndPr>
      <w:rPr>
        <w:rFonts w:ascii="Book Antiqua" w:hAnsi="Book Antiqua"/>
        <w:noProof/>
        <w:sz w:val="20"/>
      </w:rPr>
    </w:sdtEndPr>
    <w:sdtContent>
      <w:p w14:paraId="39A2CD04" w14:textId="0C28E01E" w:rsidR="00590406" w:rsidRPr="0061795E" w:rsidRDefault="00590406" w:rsidP="0061795E">
        <w:pPr>
          <w:pStyle w:val="Footer"/>
          <w:rPr>
            <w:rFonts w:ascii="Book Antiqua" w:hAnsi="Book Antiqua"/>
            <w:sz w:val="20"/>
          </w:rPr>
        </w:pPr>
        <w:r w:rsidRPr="0061795E">
          <w:rPr>
            <w:rFonts w:ascii="Book Antiqua" w:hAnsi="Book Antiqua"/>
            <w:sz w:val="20"/>
          </w:rPr>
          <w:fldChar w:fldCharType="begin"/>
        </w:r>
        <w:r w:rsidRPr="0061795E">
          <w:rPr>
            <w:rFonts w:ascii="Book Antiqua" w:hAnsi="Book Antiqua"/>
            <w:sz w:val="20"/>
          </w:rPr>
          <w:instrText xml:space="preserve"> PAGE   \* MERGEFORMAT </w:instrText>
        </w:r>
        <w:r w:rsidRPr="0061795E">
          <w:rPr>
            <w:rFonts w:ascii="Book Antiqua" w:hAnsi="Book Antiqua"/>
            <w:sz w:val="20"/>
          </w:rPr>
          <w:fldChar w:fldCharType="separate"/>
        </w:r>
        <w:r>
          <w:rPr>
            <w:rFonts w:ascii="Book Antiqua" w:hAnsi="Book Antiqua"/>
            <w:noProof/>
            <w:sz w:val="20"/>
          </w:rPr>
          <w:t>2</w:t>
        </w:r>
        <w:r w:rsidRPr="0061795E">
          <w:rPr>
            <w:rFonts w:ascii="Book Antiqua" w:hAnsi="Book Antiqua"/>
            <w:noProof/>
            <w:sz w:val="20"/>
          </w:rPr>
          <w:fldChar w:fldCharType="end"/>
        </w:r>
      </w:p>
    </w:sdtContent>
  </w:sdt>
  <w:p w14:paraId="7D842D9A" w14:textId="7DC16459" w:rsidR="00590406" w:rsidRPr="00A47EAE" w:rsidRDefault="00590406" w:rsidP="00A47EAE">
    <w:pPr>
      <w:pStyle w:val="Footer"/>
      <w:tabs>
        <w:tab w:val="clear" w:pos="8306"/>
      </w:tabs>
      <w:jc w:val="right"/>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32"/>
      </w:rPr>
      <w:id w:val="111101624"/>
      <w:docPartObj>
        <w:docPartGallery w:val="Page Numbers (Bottom of Page)"/>
        <w:docPartUnique/>
      </w:docPartObj>
    </w:sdtPr>
    <w:sdtEndPr>
      <w:rPr>
        <w:rFonts w:ascii="Palatino Linotype" w:hAnsi="Palatino Linotype"/>
        <w:noProof/>
        <w:sz w:val="20"/>
        <w:szCs w:val="20"/>
      </w:rPr>
    </w:sdtEndPr>
    <w:sdtContent>
      <w:p w14:paraId="30B7309E" w14:textId="4A3AA6EC" w:rsidR="00590406" w:rsidRDefault="00590406" w:rsidP="000909FA">
        <w:pPr>
          <w:pStyle w:val="Footer"/>
          <w:pBdr>
            <w:top w:val="single" w:sz="4" w:space="1" w:color="auto"/>
          </w:pBdr>
          <w:rPr>
            <w:rFonts w:ascii="Palatino Linotype" w:hAnsi="Palatino Linotype"/>
            <w:noProof/>
            <w:sz w:val="20"/>
            <w:szCs w:val="20"/>
          </w:rPr>
        </w:pPr>
        <w:r w:rsidRPr="004900F0">
          <w:rPr>
            <w:rFonts w:ascii="Palatino Linotype" w:hAnsi="Palatino Linotype"/>
            <w:sz w:val="20"/>
            <w:szCs w:val="20"/>
          </w:rPr>
          <w:t>SU</w:t>
        </w:r>
        <w:r>
          <w:rPr>
            <w:rFonts w:ascii="Palatino Linotype" w:hAnsi="Palatino Linotype"/>
            <w:sz w:val="20"/>
            <w:szCs w:val="20"/>
          </w:rPr>
          <w:t>3</w:t>
        </w:r>
        <w:r w:rsidRPr="004900F0">
          <w:rPr>
            <w:rFonts w:ascii="Palatino Linotype" w:hAnsi="Palatino Linotype"/>
            <w:sz w:val="20"/>
            <w:szCs w:val="20"/>
          </w:rPr>
          <w:t>-</w:t>
        </w:r>
        <w:r w:rsidRPr="004900F0">
          <w:rPr>
            <w:rFonts w:ascii="Palatino Linotype" w:hAnsi="Palatino Linotype"/>
            <w:sz w:val="20"/>
            <w:szCs w:val="20"/>
          </w:rPr>
          <w:fldChar w:fldCharType="begin"/>
        </w:r>
        <w:r w:rsidRPr="004900F0">
          <w:rPr>
            <w:rFonts w:ascii="Palatino Linotype" w:hAnsi="Palatino Linotype"/>
            <w:sz w:val="20"/>
            <w:szCs w:val="20"/>
          </w:rPr>
          <w:instrText xml:space="preserve"> PAGE  \* Arabic  \* MERGEFORMAT </w:instrText>
        </w:r>
        <w:r w:rsidRPr="004900F0">
          <w:rPr>
            <w:rFonts w:ascii="Palatino Linotype" w:hAnsi="Palatino Linotype"/>
            <w:sz w:val="20"/>
            <w:szCs w:val="20"/>
          </w:rPr>
          <w:fldChar w:fldCharType="separate"/>
        </w:r>
        <w:r w:rsidR="00A94E42">
          <w:rPr>
            <w:rFonts w:ascii="Palatino Linotype" w:hAnsi="Palatino Linotype"/>
            <w:noProof/>
            <w:sz w:val="20"/>
            <w:szCs w:val="20"/>
          </w:rPr>
          <w:t>2</w:t>
        </w:r>
        <w:r w:rsidRPr="004900F0">
          <w:rPr>
            <w:rFonts w:ascii="Palatino Linotype" w:hAnsi="Palatino Linotype"/>
            <w:sz w:val="20"/>
            <w:szCs w:val="20"/>
          </w:rPr>
          <w:fldChar w:fldCharType="end"/>
        </w:r>
      </w:p>
    </w:sdtContent>
  </w:sdt>
  <w:p w14:paraId="641F208C" w14:textId="77777777" w:rsidR="00590406" w:rsidRPr="00A47EAE" w:rsidRDefault="00590406" w:rsidP="00F632B6">
    <w:pPr>
      <w:pStyle w:val="Footer"/>
      <w:tabs>
        <w:tab w:val="clear" w:pos="8306"/>
      </w:tabs>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01336" w14:textId="77777777" w:rsidR="00CD05C7" w:rsidRDefault="00CD05C7" w:rsidP="009A369F">
      <w:pPr>
        <w:jc w:val="left"/>
      </w:pPr>
      <w:r>
        <w:separator/>
      </w:r>
    </w:p>
  </w:footnote>
  <w:footnote w:type="continuationSeparator" w:id="0">
    <w:p w14:paraId="5A184012" w14:textId="77777777" w:rsidR="00CD05C7" w:rsidRDefault="00CD05C7" w:rsidP="00501804">
      <w:r>
        <w:continuationSeparator/>
      </w:r>
    </w:p>
  </w:footnote>
  <w:footnote w:type="continuationNotice" w:id="1">
    <w:p w14:paraId="2288BA46" w14:textId="77777777" w:rsidR="00CD05C7" w:rsidRDefault="00CD05C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B8E7B" w14:textId="77777777" w:rsidR="00590406" w:rsidRDefault="00590406" w:rsidP="003657BE">
    <w:pPr>
      <w:pStyle w:val="Header"/>
    </w:pPr>
  </w:p>
  <w:p w14:paraId="0BE9AADC" w14:textId="77777777" w:rsidR="00590406" w:rsidRPr="00514E11" w:rsidRDefault="00590406" w:rsidP="00E63471">
    <w:pPr>
      <w:pStyle w:val="Header"/>
      <w:jc w:val="left"/>
      <w:rPr>
        <w:rFonts w:ascii="Georgia" w:hAnsi="Georgia"/>
        <w:szCs w:val="16"/>
      </w:rPr>
    </w:pPr>
    <w:r w:rsidRPr="00514E11">
      <w:rPr>
        <w:rFonts w:ascii="Georgia" w:hAnsi="Georgia"/>
        <w:color w:val="0070C0"/>
        <w:szCs w:val="16"/>
      </w:rPr>
      <w:t>Course Title</w:t>
    </w:r>
  </w:p>
  <w:p w14:paraId="38B8C1D7" w14:textId="77777777" w:rsidR="00590406" w:rsidRDefault="0059040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F58EEB" w14:textId="77777777" w:rsidR="00590406" w:rsidRDefault="00590406" w:rsidP="0023553C">
    <w:pPr>
      <w:pStyle w:val="Header"/>
    </w:pPr>
  </w:p>
  <w:p w14:paraId="137CE39C" w14:textId="77777777" w:rsidR="00590406" w:rsidRPr="00B2206B" w:rsidRDefault="00590406" w:rsidP="0061795E">
    <w:pPr>
      <w:pStyle w:val="Header"/>
      <w:pBdr>
        <w:bottom w:val="single" w:sz="4" w:space="1" w:color="auto"/>
      </w:pBdr>
      <w:rPr>
        <w:rFonts w:ascii="Georgia" w:hAnsi="Georgia"/>
        <w:i/>
        <w:szCs w:val="16"/>
      </w:rPr>
    </w:pPr>
    <w:r w:rsidRPr="0061795E">
      <w:rPr>
        <w:rFonts w:ascii="Book Antiqua" w:hAnsi="Book Antiqua"/>
        <w:i/>
        <w:color w:val="0070C0"/>
        <w:szCs w:val="16"/>
      </w:rPr>
      <w:t xml:space="preserve">COURSE CODE </w:t>
    </w:r>
    <w:r>
      <w:rPr>
        <w:rFonts w:ascii="Book Antiqua" w:hAnsi="Book Antiqua"/>
        <w:i/>
        <w:szCs w:val="16"/>
      </w:rPr>
      <w:t>Study Unit 1</w:t>
    </w:r>
  </w:p>
  <w:p w14:paraId="16387C62" w14:textId="77777777" w:rsidR="00590406" w:rsidRPr="0023553C" w:rsidRDefault="00590406" w:rsidP="0023553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77DDF" w14:textId="00B7DA85" w:rsidR="00590406" w:rsidRDefault="00590406" w:rsidP="0061795E">
    <w:pPr>
      <w:pStyle w:val="Header"/>
      <w:tabs>
        <w:tab w:val="left" w:pos="3873"/>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0B4E5" w14:textId="2E8F67BA" w:rsidR="00590406" w:rsidRPr="003539D9" w:rsidRDefault="00590406" w:rsidP="000909FA">
    <w:pPr>
      <w:pStyle w:val="Header"/>
      <w:pBdr>
        <w:bottom w:val="single" w:sz="4" w:space="1" w:color="auto"/>
      </w:pBdr>
      <w:rPr>
        <w:i/>
      </w:rPr>
    </w:pPr>
    <w:r w:rsidRPr="003539D9">
      <w:rPr>
        <w:i/>
      </w:rPr>
      <w:t xml:space="preserve">ANL252 </w:t>
    </w:r>
    <w:r w:rsidRPr="003539D9">
      <w:rPr>
        <w:i/>
      </w:rPr>
      <w:tab/>
    </w:r>
    <w:r w:rsidRPr="003539D9">
      <w:rPr>
        <w:i/>
      </w:rPr>
      <w:tab/>
      <w:t>Arrays and Plots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49" type="#_x0000_t75" style="width:353.5pt;height:24pt;visibility:visible;mso-wrap-style:square" o:bullet="t">
        <v:imagedata r:id="rId1" o:title="" cropleft="309f" cropright="59954f"/>
      </v:shape>
    </w:pict>
  </w:numPicBullet>
  <w:abstractNum w:abstractNumId="0" w15:restartNumberingAfterBreak="0">
    <w:nsid w:val="028C54BA"/>
    <w:multiLevelType w:val="hybridMultilevel"/>
    <w:tmpl w:val="596CF682"/>
    <w:lvl w:ilvl="0" w:tplc="A5649FCA">
      <w:start w:val="1"/>
      <w:numFmt w:val="bullet"/>
      <w:pStyle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70D09"/>
    <w:multiLevelType w:val="multilevel"/>
    <w:tmpl w:val="D0C48294"/>
    <w:styleLink w:val="StyleNumberedLeft0Hanging025"/>
    <w:lvl w:ilvl="0">
      <w:start w:val="1"/>
      <w:numFmt w:val="decimal"/>
      <w:lvlText w:val="%1."/>
      <w:lvlJc w:val="left"/>
      <w:pPr>
        <w:ind w:left="432" w:hanging="72"/>
      </w:pPr>
      <w:rPr>
        <w:rFonts w:ascii="Palatino Linotype" w:hAnsi="Palatino Linotype" w:hint="default"/>
        <w:sz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 w15:restartNumberingAfterBreak="0">
    <w:nsid w:val="0C2C338A"/>
    <w:multiLevelType w:val="hybridMultilevel"/>
    <w:tmpl w:val="8A985D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9C5429"/>
    <w:multiLevelType w:val="hybridMultilevel"/>
    <w:tmpl w:val="B890217C"/>
    <w:lvl w:ilvl="0" w:tplc="D40A2F38">
      <w:start w:val="1"/>
      <w:numFmt w:val="decimal"/>
      <w:lvlText w:val="%1."/>
      <w:lvlJc w:val="left"/>
      <w:pPr>
        <w:ind w:left="600" w:hanging="480"/>
        <w:jc w:val="right"/>
      </w:pPr>
      <w:rPr>
        <w:rFonts w:ascii="Book Antiqua" w:eastAsia="Book Antiqua" w:hAnsi="Book Antiqua" w:cs="Book Antiqua" w:hint="default"/>
        <w:spacing w:val="-1"/>
        <w:w w:val="100"/>
        <w:sz w:val="24"/>
        <w:szCs w:val="24"/>
      </w:rPr>
    </w:lvl>
    <w:lvl w:ilvl="1" w:tplc="04242D7C">
      <w:start w:val="1"/>
      <w:numFmt w:val="lowerLetter"/>
      <w:lvlText w:val="%2."/>
      <w:lvlJc w:val="left"/>
      <w:pPr>
        <w:ind w:left="1300" w:hanging="280"/>
      </w:pPr>
      <w:rPr>
        <w:rFonts w:ascii="Book Antiqua" w:eastAsia="Book Antiqua" w:hAnsi="Book Antiqua" w:cs="Book Antiqua" w:hint="default"/>
        <w:spacing w:val="-20"/>
        <w:w w:val="100"/>
        <w:sz w:val="24"/>
        <w:szCs w:val="24"/>
      </w:rPr>
    </w:lvl>
    <w:lvl w:ilvl="2" w:tplc="459A929E">
      <w:numFmt w:val="bullet"/>
      <w:lvlText w:val="•"/>
      <w:lvlJc w:val="left"/>
      <w:pPr>
        <w:ind w:left="1660" w:hanging="280"/>
      </w:pPr>
      <w:rPr>
        <w:rFonts w:hint="default"/>
      </w:rPr>
    </w:lvl>
    <w:lvl w:ilvl="3" w:tplc="5644D4DA">
      <w:numFmt w:val="bullet"/>
      <w:lvlText w:val="•"/>
      <w:lvlJc w:val="left"/>
      <w:pPr>
        <w:ind w:left="2700" w:hanging="280"/>
      </w:pPr>
      <w:rPr>
        <w:rFonts w:hint="default"/>
      </w:rPr>
    </w:lvl>
    <w:lvl w:ilvl="4" w:tplc="535E9136">
      <w:numFmt w:val="bullet"/>
      <w:lvlText w:val="•"/>
      <w:lvlJc w:val="left"/>
      <w:pPr>
        <w:ind w:left="3741" w:hanging="280"/>
      </w:pPr>
      <w:rPr>
        <w:rFonts w:hint="default"/>
      </w:rPr>
    </w:lvl>
    <w:lvl w:ilvl="5" w:tplc="2BE2C1C2">
      <w:numFmt w:val="bullet"/>
      <w:lvlText w:val="•"/>
      <w:lvlJc w:val="left"/>
      <w:pPr>
        <w:ind w:left="4782" w:hanging="280"/>
      </w:pPr>
      <w:rPr>
        <w:rFonts w:hint="default"/>
      </w:rPr>
    </w:lvl>
    <w:lvl w:ilvl="6" w:tplc="E014DE76">
      <w:numFmt w:val="bullet"/>
      <w:lvlText w:val="•"/>
      <w:lvlJc w:val="left"/>
      <w:pPr>
        <w:ind w:left="5822" w:hanging="280"/>
      </w:pPr>
      <w:rPr>
        <w:rFonts w:hint="default"/>
      </w:rPr>
    </w:lvl>
    <w:lvl w:ilvl="7" w:tplc="E04445E8">
      <w:numFmt w:val="bullet"/>
      <w:lvlText w:val="•"/>
      <w:lvlJc w:val="left"/>
      <w:pPr>
        <w:ind w:left="6863" w:hanging="280"/>
      </w:pPr>
      <w:rPr>
        <w:rFonts w:hint="default"/>
      </w:rPr>
    </w:lvl>
    <w:lvl w:ilvl="8" w:tplc="4B988542">
      <w:numFmt w:val="bullet"/>
      <w:lvlText w:val="•"/>
      <w:lvlJc w:val="left"/>
      <w:pPr>
        <w:ind w:left="7904" w:hanging="280"/>
      </w:pPr>
      <w:rPr>
        <w:rFonts w:hint="default"/>
      </w:rPr>
    </w:lvl>
  </w:abstractNum>
  <w:abstractNum w:abstractNumId="4" w15:restartNumberingAfterBreak="0">
    <w:nsid w:val="12946D94"/>
    <w:multiLevelType w:val="hybridMultilevel"/>
    <w:tmpl w:val="B890217C"/>
    <w:lvl w:ilvl="0" w:tplc="D40A2F38">
      <w:start w:val="1"/>
      <w:numFmt w:val="decimal"/>
      <w:lvlText w:val="%1."/>
      <w:lvlJc w:val="left"/>
      <w:pPr>
        <w:ind w:left="600" w:hanging="480"/>
        <w:jc w:val="right"/>
      </w:pPr>
      <w:rPr>
        <w:rFonts w:ascii="Book Antiqua" w:eastAsia="Book Antiqua" w:hAnsi="Book Antiqua" w:cs="Book Antiqua" w:hint="default"/>
        <w:spacing w:val="-1"/>
        <w:w w:val="100"/>
        <w:sz w:val="24"/>
        <w:szCs w:val="24"/>
      </w:rPr>
    </w:lvl>
    <w:lvl w:ilvl="1" w:tplc="04242D7C">
      <w:start w:val="1"/>
      <w:numFmt w:val="lowerLetter"/>
      <w:lvlText w:val="%2."/>
      <w:lvlJc w:val="left"/>
      <w:pPr>
        <w:ind w:left="1300" w:hanging="280"/>
      </w:pPr>
      <w:rPr>
        <w:rFonts w:ascii="Book Antiqua" w:eastAsia="Book Antiqua" w:hAnsi="Book Antiqua" w:cs="Book Antiqua" w:hint="default"/>
        <w:spacing w:val="-20"/>
        <w:w w:val="100"/>
        <w:sz w:val="24"/>
        <w:szCs w:val="24"/>
      </w:rPr>
    </w:lvl>
    <w:lvl w:ilvl="2" w:tplc="459A929E">
      <w:numFmt w:val="bullet"/>
      <w:lvlText w:val="•"/>
      <w:lvlJc w:val="left"/>
      <w:pPr>
        <w:ind w:left="1660" w:hanging="280"/>
      </w:pPr>
      <w:rPr>
        <w:rFonts w:hint="default"/>
      </w:rPr>
    </w:lvl>
    <w:lvl w:ilvl="3" w:tplc="5644D4DA">
      <w:numFmt w:val="bullet"/>
      <w:lvlText w:val="•"/>
      <w:lvlJc w:val="left"/>
      <w:pPr>
        <w:ind w:left="2700" w:hanging="280"/>
      </w:pPr>
      <w:rPr>
        <w:rFonts w:hint="default"/>
      </w:rPr>
    </w:lvl>
    <w:lvl w:ilvl="4" w:tplc="535E9136">
      <w:numFmt w:val="bullet"/>
      <w:lvlText w:val="•"/>
      <w:lvlJc w:val="left"/>
      <w:pPr>
        <w:ind w:left="3741" w:hanging="280"/>
      </w:pPr>
      <w:rPr>
        <w:rFonts w:hint="default"/>
      </w:rPr>
    </w:lvl>
    <w:lvl w:ilvl="5" w:tplc="2BE2C1C2">
      <w:numFmt w:val="bullet"/>
      <w:lvlText w:val="•"/>
      <w:lvlJc w:val="left"/>
      <w:pPr>
        <w:ind w:left="4782" w:hanging="280"/>
      </w:pPr>
      <w:rPr>
        <w:rFonts w:hint="default"/>
      </w:rPr>
    </w:lvl>
    <w:lvl w:ilvl="6" w:tplc="E014DE76">
      <w:numFmt w:val="bullet"/>
      <w:lvlText w:val="•"/>
      <w:lvlJc w:val="left"/>
      <w:pPr>
        <w:ind w:left="5822" w:hanging="280"/>
      </w:pPr>
      <w:rPr>
        <w:rFonts w:hint="default"/>
      </w:rPr>
    </w:lvl>
    <w:lvl w:ilvl="7" w:tplc="E04445E8">
      <w:numFmt w:val="bullet"/>
      <w:lvlText w:val="•"/>
      <w:lvlJc w:val="left"/>
      <w:pPr>
        <w:ind w:left="6863" w:hanging="280"/>
      </w:pPr>
      <w:rPr>
        <w:rFonts w:hint="default"/>
      </w:rPr>
    </w:lvl>
    <w:lvl w:ilvl="8" w:tplc="4B988542">
      <w:numFmt w:val="bullet"/>
      <w:lvlText w:val="•"/>
      <w:lvlJc w:val="left"/>
      <w:pPr>
        <w:ind w:left="7904" w:hanging="280"/>
      </w:pPr>
      <w:rPr>
        <w:rFonts w:hint="default"/>
      </w:rPr>
    </w:lvl>
  </w:abstractNum>
  <w:abstractNum w:abstractNumId="5" w15:restartNumberingAfterBreak="0">
    <w:nsid w:val="15A47C5E"/>
    <w:multiLevelType w:val="hybridMultilevel"/>
    <w:tmpl w:val="DC8C6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B2498D"/>
    <w:multiLevelType w:val="hybridMultilevel"/>
    <w:tmpl w:val="B50CFD7A"/>
    <w:lvl w:ilvl="0" w:tplc="DD6CF2BC">
      <w:start w:val="1"/>
      <w:numFmt w:val="decimal"/>
      <w:lvlText w:val="%1."/>
      <w:lvlJc w:val="left"/>
      <w:pPr>
        <w:ind w:left="54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18855353"/>
    <w:multiLevelType w:val="multilevel"/>
    <w:tmpl w:val="70B41ECE"/>
    <w:lvl w:ilvl="0">
      <w:start w:val="1"/>
      <w:numFmt w:val="bullet"/>
      <w:lvlText w:val=""/>
      <w:lvlJc w:val="left"/>
      <w:pPr>
        <w:ind w:left="432" w:hanging="72"/>
      </w:pPr>
      <w:rPr>
        <w:rFonts w:ascii="Symbol" w:hAnsi="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180"/>
      </w:pPr>
      <w:rPr>
        <w:rFonts w:ascii="Wingdings" w:hAnsi="Wingding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274A0F0F"/>
    <w:multiLevelType w:val="hybridMultilevel"/>
    <w:tmpl w:val="B890217C"/>
    <w:lvl w:ilvl="0" w:tplc="D40A2F38">
      <w:start w:val="1"/>
      <w:numFmt w:val="decimal"/>
      <w:lvlText w:val="%1."/>
      <w:lvlJc w:val="left"/>
      <w:pPr>
        <w:ind w:left="600" w:hanging="480"/>
        <w:jc w:val="right"/>
      </w:pPr>
      <w:rPr>
        <w:rFonts w:ascii="Book Antiqua" w:eastAsia="Book Antiqua" w:hAnsi="Book Antiqua" w:cs="Book Antiqua" w:hint="default"/>
        <w:spacing w:val="-1"/>
        <w:w w:val="100"/>
        <w:sz w:val="24"/>
        <w:szCs w:val="24"/>
      </w:rPr>
    </w:lvl>
    <w:lvl w:ilvl="1" w:tplc="04242D7C">
      <w:start w:val="1"/>
      <w:numFmt w:val="lowerLetter"/>
      <w:lvlText w:val="%2."/>
      <w:lvlJc w:val="left"/>
      <w:pPr>
        <w:ind w:left="1300" w:hanging="280"/>
      </w:pPr>
      <w:rPr>
        <w:rFonts w:ascii="Book Antiqua" w:eastAsia="Book Antiqua" w:hAnsi="Book Antiqua" w:cs="Book Antiqua" w:hint="default"/>
        <w:spacing w:val="-20"/>
        <w:w w:val="100"/>
        <w:sz w:val="24"/>
        <w:szCs w:val="24"/>
      </w:rPr>
    </w:lvl>
    <w:lvl w:ilvl="2" w:tplc="459A929E">
      <w:numFmt w:val="bullet"/>
      <w:lvlText w:val="•"/>
      <w:lvlJc w:val="left"/>
      <w:pPr>
        <w:ind w:left="1660" w:hanging="280"/>
      </w:pPr>
      <w:rPr>
        <w:rFonts w:hint="default"/>
      </w:rPr>
    </w:lvl>
    <w:lvl w:ilvl="3" w:tplc="5644D4DA">
      <w:numFmt w:val="bullet"/>
      <w:lvlText w:val="•"/>
      <w:lvlJc w:val="left"/>
      <w:pPr>
        <w:ind w:left="2700" w:hanging="280"/>
      </w:pPr>
      <w:rPr>
        <w:rFonts w:hint="default"/>
      </w:rPr>
    </w:lvl>
    <w:lvl w:ilvl="4" w:tplc="535E9136">
      <w:numFmt w:val="bullet"/>
      <w:lvlText w:val="•"/>
      <w:lvlJc w:val="left"/>
      <w:pPr>
        <w:ind w:left="3741" w:hanging="280"/>
      </w:pPr>
      <w:rPr>
        <w:rFonts w:hint="default"/>
      </w:rPr>
    </w:lvl>
    <w:lvl w:ilvl="5" w:tplc="2BE2C1C2">
      <w:numFmt w:val="bullet"/>
      <w:lvlText w:val="•"/>
      <w:lvlJc w:val="left"/>
      <w:pPr>
        <w:ind w:left="4782" w:hanging="280"/>
      </w:pPr>
      <w:rPr>
        <w:rFonts w:hint="default"/>
      </w:rPr>
    </w:lvl>
    <w:lvl w:ilvl="6" w:tplc="E014DE76">
      <w:numFmt w:val="bullet"/>
      <w:lvlText w:val="•"/>
      <w:lvlJc w:val="left"/>
      <w:pPr>
        <w:ind w:left="5822" w:hanging="280"/>
      </w:pPr>
      <w:rPr>
        <w:rFonts w:hint="default"/>
      </w:rPr>
    </w:lvl>
    <w:lvl w:ilvl="7" w:tplc="E04445E8">
      <w:numFmt w:val="bullet"/>
      <w:lvlText w:val="•"/>
      <w:lvlJc w:val="left"/>
      <w:pPr>
        <w:ind w:left="6863" w:hanging="280"/>
      </w:pPr>
      <w:rPr>
        <w:rFonts w:hint="default"/>
      </w:rPr>
    </w:lvl>
    <w:lvl w:ilvl="8" w:tplc="4B988542">
      <w:numFmt w:val="bullet"/>
      <w:lvlText w:val="•"/>
      <w:lvlJc w:val="left"/>
      <w:pPr>
        <w:ind w:left="7904" w:hanging="280"/>
      </w:pPr>
      <w:rPr>
        <w:rFonts w:hint="default"/>
      </w:rPr>
    </w:lvl>
  </w:abstractNum>
  <w:abstractNum w:abstractNumId="9" w15:restartNumberingAfterBreak="0">
    <w:nsid w:val="2993211D"/>
    <w:multiLevelType w:val="hybridMultilevel"/>
    <w:tmpl w:val="15E08466"/>
    <w:lvl w:ilvl="0" w:tplc="C3587E68">
      <w:start w:val="1"/>
      <w:numFmt w:val="bullet"/>
      <w:lvlText w:val=""/>
      <w:lvlPicBulletId w:val="0"/>
      <w:lvlJc w:val="left"/>
      <w:pPr>
        <w:tabs>
          <w:tab w:val="num" w:pos="720"/>
        </w:tabs>
        <w:ind w:left="720" w:hanging="360"/>
      </w:pPr>
      <w:rPr>
        <w:rFonts w:ascii="Symbol" w:hAnsi="Symbol" w:hint="default"/>
      </w:rPr>
    </w:lvl>
    <w:lvl w:ilvl="1" w:tplc="D716EE32" w:tentative="1">
      <w:start w:val="1"/>
      <w:numFmt w:val="bullet"/>
      <w:lvlText w:val=""/>
      <w:lvlJc w:val="left"/>
      <w:pPr>
        <w:tabs>
          <w:tab w:val="num" w:pos="1440"/>
        </w:tabs>
        <w:ind w:left="1440" w:hanging="360"/>
      </w:pPr>
      <w:rPr>
        <w:rFonts w:ascii="Symbol" w:hAnsi="Symbol" w:hint="default"/>
      </w:rPr>
    </w:lvl>
    <w:lvl w:ilvl="2" w:tplc="7A94DC26" w:tentative="1">
      <w:start w:val="1"/>
      <w:numFmt w:val="bullet"/>
      <w:lvlText w:val=""/>
      <w:lvlJc w:val="left"/>
      <w:pPr>
        <w:tabs>
          <w:tab w:val="num" w:pos="2160"/>
        </w:tabs>
        <w:ind w:left="2160" w:hanging="360"/>
      </w:pPr>
      <w:rPr>
        <w:rFonts w:ascii="Symbol" w:hAnsi="Symbol" w:hint="default"/>
      </w:rPr>
    </w:lvl>
    <w:lvl w:ilvl="3" w:tplc="3558BD9C" w:tentative="1">
      <w:start w:val="1"/>
      <w:numFmt w:val="bullet"/>
      <w:lvlText w:val=""/>
      <w:lvlJc w:val="left"/>
      <w:pPr>
        <w:tabs>
          <w:tab w:val="num" w:pos="2880"/>
        </w:tabs>
        <w:ind w:left="2880" w:hanging="360"/>
      </w:pPr>
      <w:rPr>
        <w:rFonts w:ascii="Symbol" w:hAnsi="Symbol" w:hint="default"/>
      </w:rPr>
    </w:lvl>
    <w:lvl w:ilvl="4" w:tplc="A8A8A532" w:tentative="1">
      <w:start w:val="1"/>
      <w:numFmt w:val="bullet"/>
      <w:lvlText w:val=""/>
      <w:lvlJc w:val="left"/>
      <w:pPr>
        <w:tabs>
          <w:tab w:val="num" w:pos="3600"/>
        </w:tabs>
        <w:ind w:left="3600" w:hanging="360"/>
      </w:pPr>
      <w:rPr>
        <w:rFonts w:ascii="Symbol" w:hAnsi="Symbol" w:hint="default"/>
      </w:rPr>
    </w:lvl>
    <w:lvl w:ilvl="5" w:tplc="1416DB02" w:tentative="1">
      <w:start w:val="1"/>
      <w:numFmt w:val="bullet"/>
      <w:lvlText w:val=""/>
      <w:lvlJc w:val="left"/>
      <w:pPr>
        <w:tabs>
          <w:tab w:val="num" w:pos="4320"/>
        </w:tabs>
        <w:ind w:left="4320" w:hanging="360"/>
      </w:pPr>
      <w:rPr>
        <w:rFonts w:ascii="Symbol" w:hAnsi="Symbol" w:hint="default"/>
      </w:rPr>
    </w:lvl>
    <w:lvl w:ilvl="6" w:tplc="738A1894" w:tentative="1">
      <w:start w:val="1"/>
      <w:numFmt w:val="bullet"/>
      <w:lvlText w:val=""/>
      <w:lvlJc w:val="left"/>
      <w:pPr>
        <w:tabs>
          <w:tab w:val="num" w:pos="5040"/>
        </w:tabs>
        <w:ind w:left="5040" w:hanging="360"/>
      </w:pPr>
      <w:rPr>
        <w:rFonts w:ascii="Symbol" w:hAnsi="Symbol" w:hint="default"/>
      </w:rPr>
    </w:lvl>
    <w:lvl w:ilvl="7" w:tplc="2F72B61E" w:tentative="1">
      <w:start w:val="1"/>
      <w:numFmt w:val="bullet"/>
      <w:lvlText w:val=""/>
      <w:lvlJc w:val="left"/>
      <w:pPr>
        <w:tabs>
          <w:tab w:val="num" w:pos="5760"/>
        </w:tabs>
        <w:ind w:left="5760" w:hanging="360"/>
      </w:pPr>
      <w:rPr>
        <w:rFonts w:ascii="Symbol" w:hAnsi="Symbol" w:hint="default"/>
      </w:rPr>
    </w:lvl>
    <w:lvl w:ilvl="8" w:tplc="19CE3818"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2B4C48DE"/>
    <w:multiLevelType w:val="hybridMultilevel"/>
    <w:tmpl w:val="7C28A728"/>
    <w:lvl w:ilvl="0" w:tplc="47584792">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9467A9"/>
    <w:multiLevelType w:val="hybridMultilevel"/>
    <w:tmpl w:val="0BA03696"/>
    <w:lvl w:ilvl="0" w:tplc="F8B604D8">
      <w:numFmt w:val="bullet"/>
      <w:lvlText w:val="•"/>
      <w:lvlJc w:val="left"/>
      <w:pPr>
        <w:ind w:left="1080" w:hanging="720"/>
      </w:pPr>
      <w:rPr>
        <w:rFonts w:ascii="Palatino Linotype" w:eastAsia="SimSun" w:hAnsi="Palatino Linotyp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0D75D4"/>
    <w:multiLevelType w:val="multilevel"/>
    <w:tmpl w:val="DDB0632C"/>
    <w:lvl w:ilvl="0">
      <w:start w:val="1"/>
      <w:numFmt w:val="bullet"/>
      <w:lvlText w:val=""/>
      <w:lvlJc w:val="left"/>
      <w:pPr>
        <w:ind w:left="432" w:hanging="72"/>
      </w:pPr>
      <w:rPr>
        <w:rFonts w:ascii="Symbol" w:hAnsi="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180"/>
      </w:pPr>
      <w:rPr>
        <w:rFonts w:ascii="Wingdings" w:hAnsi="Wingding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308B7BC3"/>
    <w:multiLevelType w:val="hybridMultilevel"/>
    <w:tmpl w:val="82C0747A"/>
    <w:lvl w:ilvl="0" w:tplc="D714C5D0">
      <w:start w:val="1"/>
      <w:numFmt w:val="lowerLetter"/>
      <w:pStyle w:val="IndexEntry1"/>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10B2CC0"/>
    <w:multiLevelType w:val="hybridMultilevel"/>
    <w:tmpl w:val="6BBC9C14"/>
    <w:lvl w:ilvl="0" w:tplc="04242D7C">
      <w:start w:val="1"/>
      <w:numFmt w:val="lowerLetter"/>
      <w:lvlText w:val="%1."/>
      <w:lvlJc w:val="left"/>
      <w:pPr>
        <w:ind w:left="1300" w:hanging="280"/>
      </w:pPr>
      <w:rPr>
        <w:rFonts w:ascii="Book Antiqua" w:eastAsia="Book Antiqua" w:hAnsi="Book Antiqua" w:cs="Book Antiqua" w:hint="default"/>
        <w:spacing w:val="-20"/>
        <w:w w:val="10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653542"/>
    <w:multiLevelType w:val="hybridMultilevel"/>
    <w:tmpl w:val="50CAB5C2"/>
    <w:lvl w:ilvl="0" w:tplc="7592E0D8">
      <w:start w:val="1"/>
      <w:numFmt w:val="decimal"/>
      <w:pStyle w:val="IndexEntry2"/>
      <w:lvlText w:val="%1."/>
      <w:lvlJc w:val="left"/>
      <w:pPr>
        <w:ind w:left="1152"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980C08"/>
    <w:multiLevelType w:val="multilevel"/>
    <w:tmpl w:val="B38CB304"/>
    <w:lvl w:ilvl="0">
      <w:start w:val="1"/>
      <w:numFmt w:val="decimal"/>
      <w:lvlText w:val="%1"/>
      <w:lvlJc w:val="left"/>
      <w:pPr>
        <w:ind w:left="495" w:hanging="495"/>
      </w:pPr>
      <w:rPr>
        <w:rFonts w:hint="default"/>
        <w:color w:val="auto"/>
      </w:rPr>
    </w:lvl>
    <w:lvl w:ilvl="1">
      <w:start w:val="1"/>
      <w:numFmt w:val="decimal"/>
      <w:lvlText w:val="%1.%2"/>
      <w:lvlJc w:val="left"/>
      <w:pPr>
        <w:ind w:left="720" w:hanging="720"/>
      </w:pPr>
      <w:rPr>
        <w:rFonts w:hint="default"/>
        <w:b/>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17" w15:restartNumberingAfterBreak="0">
    <w:nsid w:val="367F58BB"/>
    <w:multiLevelType w:val="hybridMultilevel"/>
    <w:tmpl w:val="719C0BE8"/>
    <w:lvl w:ilvl="0" w:tplc="DD6CF2BC">
      <w:start w:val="1"/>
      <w:numFmt w:val="decimal"/>
      <w:lvlText w:val="%1."/>
      <w:lvlJc w:val="left"/>
      <w:pPr>
        <w:ind w:left="720" w:hanging="360"/>
      </w:pPr>
      <w:rPr>
        <w:rFonts w:hint="default"/>
      </w:rPr>
    </w:lvl>
    <w:lvl w:ilvl="1" w:tplc="48090019" w:tentative="1">
      <w:start w:val="1"/>
      <w:numFmt w:val="lowerLetter"/>
      <w:lvlText w:val="%2."/>
      <w:lvlJc w:val="left"/>
      <w:pPr>
        <w:ind w:left="1620" w:hanging="360"/>
      </w:pPr>
    </w:lvl>
    <w:lvl w:ilvl="2" w:tplc="4809001B" w:tentative="1">
      <w:start w:val="1"/>
      <w:numFmt w:val="lowerRoman"/>
      <w:lvlText w:val="%3."/>
      <w:lvlJc w:val="right"/>
      <w:pPr>
        <w:ind w:left="2340" w:hanging="180"/>
      </w:pPr>
    </w:lvl>
    <w:lvl w:ilvl="3" w:tplc="4809000F" w:tentative="1">
      <w:start w:val="1"/>
      <w:numFmt w:val="decimal"/>
      <w:lvlText w:val="%4."/>
      <w:lvlJc w:val="left"/>
      <w:pPr>
        <w:ind w:left="3060" w:hanging="360"/>
      </w:pPr>
    </w:lvl>
    <w:lvl w:ilvl="4" w:tplc="48090019" w:tentative="1">
      <w:start w:val="1"/>
      <w:numFmt w:val="lowerLetter"/>
      <w:lvlText w:val="%5."/>
      <w:lvlJc w:val="left"/>
      <w:pPr>
        <w:ind w:left="3780" w:hanging="360"/>
      </w:pPr>
    </w:lvl>
    <w:lvl w:ilvl="5" w:tplc="4809001B" w:tentative="1">
      <w:start w:val="1"/>
      <w:numFmt w:val="lowerRoman"/>
      <w:lvlText w:val="%6."/>
      <w:lvlJc w:val="right"/>
      <w:pPr>
        <w:ind w:left="4500" w:hanging="180"/>
      </w:pPr>
    </w:lvl>
    <w:lvl w:ilvl="6" w:tplc="4809000F" w:tentative="1">
      <w:start w:val="1"/>
      <w:numFmt w:val="decimal"/>
      <w:lvlText w:val="%7."/>
      <w:lvlJc w:val="left"/>
      <w:pPr>
        <w:ind w:left="5220" w:hanging="360"/>
      </w:pPr>
    </w:lvl>
    <w:lvl w:ilvl="7" w:tplc="48090019" w:tentative="1">
      <w:start w:val="1"/>
      <w:numFmt w:val="lowerLetter"/>
      <w:lvlText w:val="%8."/>
      <w:lvlJc w:val="left"/>
      <w:pPr>
        <w:ind w:left="5940" w:hanging="360"/>
      </w:pPr>
    </w:lvl>
    <w:lvl w:ilvl="8" w:tplc="4809001B" w:tentative="1">
      <w:start w:val="1"/>
      <w:numFmt w:val="lowerRoman"/>
      <w:lvlText w:val="%9."/>
      <w:lvlJc w:val="right"/>
      <w:pPr>
        <w:ind w:left="6660" w:hanging="180"/>
      </w:pPr>
    </w:lvl>
  </w:abstractNum>
  <w:abstractNum w:abstractNumId="18" w15:restartNumberingAfterBreak="0">
    <w:nsid w:val="3B5D263B"/>
    <w:multiLevelType w:val="hybridMultilevel"/>
    <w:tmpl w:val="CB40CC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89429EE"/>
    <w:multiLevelType w:val="multilevel"/>
    <w:tmpl w:val="9B5245FE"/>
    <w:lvl w:ilvl="0">
      <w:start w:val="1"/>
      <w:numFmt w:val="decimal"/>
      <w:lvlText w:val="%1"/>
      <w:lvlJc w:val="left"/>
      <w:pPr>
        <w:ind w:left="660" w:hanging="660"/>
      </w:pPr>
      <w:rPr>
        <w:rFonts w:hint="default"/>
        <w:color w:val="auto"/>
      </w:rPr>
    </w:lvl>
    <w:lvl w:ilvl="1">
      <w:start w:val="1"/>
      <w:numFmt w:val="decimal"/>
      <w:lvlText w:val="%1.%2"/>
      <w:lvlJc w:val="left"/>
      <w:pPr>
        <w:ind w:left="720" w:hanging="720"/>
      </w:pPr>
      <w:rPr>
        <w:rFonts w:hint="default"/>
        <w:color w:val="auto"/>
      </w:rPr>
    </w:lvl>
    <w:lvl w:ilvl="2">
      <w:start w:val="1"/>
      <w:numFmt w:val="decimal"/>
      <w:lvlText w:val="%1.%2.%3"/>
      <w:lvlJc w:val="left"/>
      <w:pPr>
        <w:ind w:left="720" w:hanging="720"/>
      </w:pPr>
      <w:rPr>
        <w:rFonts w:hint="default"/>
        <w:b/>
        <w:color w:val="auto"/>
      </w:rPr>
    </w:lvl>
    <w:lvl w:ilvl="3">
      <w:start w:val="1"/>
      <w:numFmt w:val="decimal"/>
      <w:lvlText w:val="%1.%2.%3.%4"/>
      <w:lvlJc w:val="left"/>
      <w:pPr>
        <w:ind w:left="1080" w:hanging="1080"/>
      </w:pPr>
      <w:rPr>
        <w:rFonts w:hint="default"/>
        <w:color w:val="auto"/>
      </w:rPr>
    </w:lvl>
    <w:lvl w:ilvl="4">
      <w:start w:val="1"/>
      <w:numFmt w:val="decimal"/>
      <w:lvlText w:val="%1.%2.%3.%4.%5"/>
      <w:lvlJc w:val="left"/>
      <w:pPr>
        <w:ind w:left="1080" w:hanging="1080"/>
      </w:pPr>
      <w:rPr>
        <w:rFonts w:hint="default"/>
        <w:color w:val="auto"/>
      </w:rPr>
    </w:lvl>
    <w:lvl w:ilvl="5">
      <w:start w:val="1"/>
      <w:numFmt w:val="decimal"/>
      <w:lvlText w:val="%1.%2.%3.%4.%5.%6"/>
      <w:lvlJc w:val="left"/>
      <w:pPr>
        <w:ind w:left="1440" w:hanging="1440"/>
      </w:pPr>
      <w:rPr>
        <w:rFonts w:hint="default"/>
        <w:color w:val="auto"/>
      </w:rPr>
    </w:lvl>
    <w:lvl w:ilvl="6">
      <w:start w:val="1"/>
      <w:numFmt w:val="decimal"/>
      <w:lvlText w:val="%1.%2.%3.%4.%5.%6.%7"/>
      <w:lvlJc w:val="left"/>
      <w:pPr>
        <w:ind w:left="1800" w:hanging="1800"/>
      </w:pPr>
      <w:rPr>
        <w:rFonts w:hint="default"/>
        <w:color w:val="auto"/>
      </w:rPr>
    </w:lvl>
    <w:lvl w:ilvl="7">
      <w:start w:val="1"/>
      <w:numFmt w:val="decimal"/>
      <w:lvlText w:val="%1.%2.%3.%4.%5.%6.%7.%8"/>
      <w:lvlJc w:val="left"/>
      <w:pPr>
        <w:ind w:left="1800" w:hanging="1800"/>
      </w:pPr>
      <w:rPr>
        <w:rFonts w:hint="default"/>
        <w:color w:val="auto"/>
      </w:rPr>
    </w:lvl>
    <w:lvl w:ilvl="8">
      <w:start w:val="1"/>
      <w:numFmt w:val="decimal"/>
      <w:lvlText w:val="%1.%2.%3.%4.%5.%6.%7.%8.%9"/>
      <w:lvlJc w:val="left"/>
      <w:pPr>
        <w:ind w:left="2160" w:hanging="2160"/>
      </w:pPr>
      <w:rPr>
        <w:rFonts w:hint="default"/>
        <w:color w:val="auto"/>
      </w:rPr>
    </w:lvl>
  </w:abstractNum>
  <w:abstractNum w:abstractNumId="20" w15:restartNumberingAfterBreak="0">
    <w:nsid w:val="49993E67"/>
    <w:multiLevelType w:val="hybridMultilevel"/>
    <w:tmpl w:val="6BBC9C14"/>
    <w:lvl w:ilvl="0" w:tplc="04242D7C">
      <w:start w:val="1"/>
      <w:numFmt w:val="lowerLetter"/>
      <w:lvlText w:val="%1."/>
      <w:lvlJc w:val="left"/>
      <w:pPr>
        <w:ind w:left="1300" w:hanging="280"/>
      </w:pPr>
      <w:rPr>
        <w:rFonts w:ascii="Book Antiqua" w:eastAsia="Book Antiqua" w:hAnsi="Book Antiqua" w:cs="Book Antiqua" w:hint="default"/>
        <w:spacing w:val="-20"/>
        <w:w w:val="10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E17957"/>
    <w:multiLevelType w:val="hybridMultilevel"/>
    <w:tmpl w:val="B880A96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C7F5B88"/>
    <w:multiLevelType w:val="hybridMultilevel"/>
    <w:tmpl w:val="AF2009A6"/>
    <w:lvl w:ilvl="0" w:tplc="5FBC0A90">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E067621"/>
    <w:multiLevelType w:val="hybridMultilevel"/>
    <w:tmpl w:val="6BBC9C14"/>
    <w:lvl w:ilvl="0" w:tplc="04242D7C">
      <w:start w:val="1"/>
      <w:numFmt w:val="lowerLetter"/>
      <w:lvlText w:val="%1."/>
      <w:lvlJc w:val="left"/>
      <w:pPr>
        <w:ind w:left="1300" w:hanging="280"/>
      </w:pPr>
      <w:rPr>
        <w:rFonts w:ascii="Book Antiqua" w:eastAsia="Book Antiqua" w:hAnsi="Book Antiqua" w:cs="Book Antiqua" w:hint="default"/>
        <w:spacing w:val="-20"/>
        <w:w w:val="10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CE3A1E"/>
    <w:multiLevelType w:val="hybridMultilevel"/>
    <w:tmpl w:val="C694A844"/>
    <w:lvl w:ilvl="0" w:tplc="4809001B">
      <w:start w:val="1"/>
      <w:numFmt w:val="lowerRoman"/>
      <w:lvlText w:val="%1."/>
      <w:lvlJc w:val="righ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5" w15:restartNumberingAfterBreak="0">
    <w:nsid w:val="575800E4"/>
    <w:multiLevelType w:val="multilevel"/>
    <w:tmpl w:val="D0C48294"/>
    <w:lvl w:ilvl="0">
      <w:start w:val="1"/>
      <w:numFmt w:val="decimal"/>
      <w:lvlText w:val="%1."/>
      <w:lvlJc w:val="left"/>
      <w:pPr>
        <w:ind w:left="432" w:hanging="72"/>
      </w:pPr>
      <w:rPr>
        <w:rFonts w:ascii="Palatino Linotype" w:hAnsi="Palatino Linotype" w:hint="default"/>
        <w:sz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5C1C61CA"/>
    <w:multiLevelType w:val="hybridMultilevel"/>
    <w:tmpl w:val="BAE22486"/>
    <w:lvl w:ilvl="0" w:tplc="4809000F">
      <w:start w:val="1"/>
      <w:numFmt w:val="decimal"/>
      <w:lvlText w:val="%1."/>
      <w:lvlJc w:val="left"/>
      <w:pPr>
        <w:ind w:left="900" w:hanging="360"/>
      </w:pPr>
    </w:lvl>
    <w:lvl w:ilvl="1" w:tplc="48090019" w:tentative="1">
      <w:start w:val="1"/>
      <w:numFmt w:val="lowerLetter"/>
      <w:lvlText w:val="%2."/>
      <w:lvlJc w:val="left"/>
      <w:pPr>
        <w:ind w:left="1620" w:hanging="360"/>
      </w:pPr>
    </w:lvl>
    <w:lvl w:ilvl="2" w:tplc="4809001B" w:tentative="1">
      <w:start w:val="1"/>
      <w:numFmt w:val="lowerRoman"/>
      <w:lvlText w:val="%3."/>
      <w:lvlJc w:val="right"/>
      <w:pPr>
        <w:ind w:left="2340" w:hanging="180"/>
      </w:pPr>
    </w:lvl>
    <w:lvl w:ilvl="3" w:tplc="4809000F" w:tentative="1">
      <w:start w:val="1"/>
      <w:numFmt w:val="decimal"/>
      <w:lvlText w:val="%4."/>
      <w:lvlJc w:val="left"/>
      <w:pPr>
        <w:ind w:left="3060" w:hanging="360"/>
      </w:pPr>
    </w:lvl>
    <w:lvl w:ilvl="4" w:tplc="48090019" w:tentative="1">
      <w:start w:val="1"/>
      <w:numFmt w:val="lowerLetter"/>
      <w:lvlText w:val="%5."/>
      <w:lvlJc w:val="left"/>
      <w:pPr>
        <w:ind w:left="3780" w:hanging="360"/>
      </w:pPr>
    </w:lvl>
    <w:lvl w:ilvl="5" w:tplc="4809001B" w:tentative="1">
      <w:start w:val="1"/>
      <w:numFmt w:val="lowerRoman"/>
      <w:lvlText w:val="%6."/>
      <w:lvlJc w:val="right"/>
      <w:pPr>
        <w:ind w:left="4500" w:hanging="180"/>
      </w:pPr>
    </w:lvl>
    <w:lvl w:ilvl="6" w:tplc="4809000F" w:tentative="1">
      <w:start w:val="1"/>
      <w:numFmt w:val="decimal"/>
      <w:lvlText w:val="%7."/>
      <w:lvlJc w:val="left"/>
      <w:pPr>
        <w:ind w:left="5220" w:hanging="360"/>
      </w:pPr>
    </w:lvl>
    <w:lvl w:ilvl="7" w:tplc="48090019" w:tentative="1">
      <w:start w:val="1"/>
      <w:numFmt w:val="lowerLetter"/>
      <w:lvlText w:val="%8."/>
      <w:lvlJc w:val="left"/>
      <w:pPr>
        <w:ind w:left="5940" w:hanging="360"/>
      </w:pPr>
    </w:lvl>
    <w:lvl w:ilvl="8" w:tplc="4809001B" w:tentative="1">
      <w:start w:val="1"/>
      <w:numFmt w:val="lowerRoman"/>
      <w:lvlText w:val="%9."/>
      <w:lvlJc w:val="right"/>
      <w:pPr>
        <w:ind w:left="6660" w:hanging="180"/>
      </w:pPr>
    </w:lvl>
  </w:abstractNum>
  <w:abstractNum w:abstractNumId="27" w15:restartNumberingAfterBreak="0">
    <w:nsid w:val="626C108F"/>
    <w:multiLevelType w:val="hybridMultilevel"/>
    <w:tmpl w:val="6AFEE91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8" w15:restartNumberingAfterBreak="0">
    <w:nsid w:val="64F43D94"/>
    <w:multiLevelType w:val="hybridMultilevel"/>
    <w:tmpl w:val="2E1A0A60"/>
    <w:lvl w:ilvl="0" w:tplc="AD2E6FDE">
      <w:start w:val="1"/>
      <w:numFmt w:val="low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29" w15:restartNumberingAfterBreak="0">
    <w:nsid w:val="66E119EA"/>
    <w:multiLevelType w:val="multilevel"/>
    <w:tmpl w:val="DDB0632C"/>
    <w:lvl w:ilvl="0">
      <w:start w:val="1"/>
      <w:numFmt w:val="bullet"/>
      <w:lvlText w:val=""/>
      <w:lvlJc w:val="left"/>
      <w:pPr>
        <w:ind w:left="432" w:hanging="72"/>
      </w:pPr>
      <w:rPr>
        <w:rFonts w:ascii="Symbol" w:hAnsi="Symbol" w:hint="default"/>
        <w:sz w:val="24"/>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180"/>
      </w:pPr>
      <w:rPr>
        <w:rFonts w:ascii="Wingdings" w:hAnsi="Wingding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69BD4291"/>
    <w:multiLevelType w:val="hybridMultilevel"/>
    <w:tmpl w:val="BDB8F00A"/>
    <w:lvl w:ilvl="0" w:tplc="22C65B1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2A8788E"/>
    <w:multiLevelType w:val="hybridMultilevel"/>
    <w:tmpl w:val="7CB462A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ABD7468"/>
    <w:multiLevelType w:val="hybridMultilevel"/>
    <w:tmpl w:val="B48E62A6"/>
    <w:lvl w:ilvl="0" w:tplc="DD6CF2BC">
      <w:start w:val="1"/>
      <w:numFmt w:val="decimal"/>
      <w:lvlText w:val="%1."/>
      <w:lvlJc w:val="left"/>
      <w:pPr>
        <w:ind w:left="540" w:hanging="360"/>
      </w:pPr>
      <w:rPr>
        <w:rFonts w:hint="default"/>
      </w:rPr>
    </w:lvl>
    <w:lvl w:ilvl="1" w:tplc="48090019" w:tentative="1">
      <w:start w:val="1"/>
      <w:numFmt w:val="lowerLetter"/>
      <w:lvlText w:val="%2."/>
      <w:lvlJc w:val="left"/>
      <w:pPr>
        <w:ind w:left="1260" w:hanging="360"/>
      </w:pPr>
    </w:lvl>
    <w:lvl w:ilvl="2" w:tplc="4809001B" w:tentative="1">
      <w:start w:val="1"/>
      <w:numFmt w:val="lowerRoman"/>
      <w:lvlText w:val="%3."/>
      <w:lvlJc w:val="right"/>
      <w:pPr>
        <w:ind w:left="1980" w:hanging="180"/>
      </w:pPr>
    </w:lvl>
    <w:lvl w:ilvl="3" w:tplc="4809000F" w:tentative="1">
      <w:start w:val="1"/>
      <w:numFmt w:val="decimal"/>
      <w:lvlText w:val="%4."/>
      <w:lvlJc w:val="left"/>
      <w:pPr>
        <w:ind w:left="2700" w:hanging="360"/>
      </w:pPr>
    </w:lvl>
    <w:lvl w:ilvl="4" w:tplc="48090019" w:tentative="1">
      <w:start w:val="1"/>
      <w:numFmt w:val="lowerLetter"/>
      <w:lvlText w:val="%5."/>
      <w:lvlJc w:val="left"/>
      <w:pPr>
        <w:ind w:left="3420" w:hanging="360"/>
      </w:pPr>
    </w:lvl>
    <w:lvl w:ilvl="5" w:tplc="4809001B" w:tentative="1">
      <w:start w:val="1"/>
      <w:numFmt w:val="lowerRoman"/>
      <w:lvlText w:val="%6."/>
      <w:lvlJc w:val="right"/>
      <w:pPr>
        <w:ind w:left="4140" w:hanging="180"/>
      </w:pPr>
    </w:lvl>
    <w:lvl w:ilvl="6" w:tplc="4809000F" w:tentative="1">
      <w:start w:val="1"/>
      <w:numFmt w:val="decimal"/>
      <w:lvlText w:val="%7."/>
      <w:lvlJc w:val="left"/>
      <w:pPr>
        <w:ind w:left="4860" w:hanging="360"/>
      </w:pPr>
    </w:lvl>
    <w:lvl w:ilvl="7" w:tplc="48090019" w:tentative="1">
      <w:start w:val="1"/>
      <w:numFmt w:val="lowerLetter"/>
      <w:lvlText w:val="%8."/>
      <w:lvlJc w:val="left"/>
      <w:pPr>
        <w:ind w:left="5580" w:hanging="360"/>
      </w:pPr>
    </w:lvl>
    <w:lvl w:ilvl="8" w:tplc="4809001B" w:tentative="1">
      <w:start w:val="1"/>
      <w:numFmt w:val="lowerRoman"/>
      <w:lvlText w:val="%9."/>
      <w:lvlJc w:val="right"/>
      <w:pPr>
        <w:ind w:left="6300" w:hanging="180"/>
      </w:pPr>
    </w:lvl>
  </w:abstractNum>
  <w:abstractNum w:abstractNumId="33" w15:restartNumberingAfterBreak="0">
    <w:nsid w:val="7D3107B5"/>
    <w:multiLevelType w:val="hybridMultilevel"/>
    <w:tmpl w:val="DFE4D640"/>
    <w:lvl w:ilvl="0" w:tplc="101C55FA">
      <w:start w:val="1"/>
      <w:numFmt w:val="bullet"/>
      <w:pStyle w:val="IndexEntry3"/>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792E0E"/>
    <w:multiLevelType w:val="hybridMultilevel"/>
    <w:tmpl w:val="F65E33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2"/>
  </w:num>
  <w:num w:numId="3">
    <w:abstractNumId w:val="15"/>
  </w:num>
  <w:num w:numId="4">
    <w:abstractNumId w:val="13"/>
  </w:num>
  <w:num w:numId="5">
    <w:abstractNumId w:val="33"/>
  </w:num>
  <w:num w:numId="6">
    <w:abstractNumId w:val="1"/>
  </w:num>
  <w:num w:numId="7">
    <w:abstractNumId w:val="21"/>
  </w:num>
  <w:num w:numId="8">
    <w:abstractNumId w:val="19"/>
  </w:num>
  <w:num w:numId="9">
    <w:abstractNumId w:val="25"/>
  </w:num>
  <w:num w:numId="10">
    <w:abstractNumId w:val="7"/>
  </w:num>
  <w:num w:numId="11">
    <w:abstractNumId w:val="29"/>
  </w:num>
  <w:num w:numId="12">
    <w:abstractNumId w:val="12"/>
  </w:num>
  <w:num w:numId="13">
    <w:abstractNumId w:val="16"/>
  </w:num>
  <w:num w:numId="14">
    <w:abstractNumId w:val="25"/>
    <w:lvlOverride w:ilvl="0">
      <w:lvl w:ilvl="0">
        <w:start w:val="1"/>
        <w:numFmt w:val="decimal"/>
        <w:lvlText w:val="%1."/>
        <w:lvlJc w:val="left"/>
        <w:pPr>
          <w:ind w:left="432" w:hanging="72"/>
        </w:pPr>
        <w:rPr>
          <w:rFonts w:ascii="Palatino Linotype" w:hAnsi="Palatino Linotype" w:hint="default"/>
          <w:sz w:val="24"/>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5">
    <w:abstractNumId w:val="27"/>
  </w:num>
  <w:num w:numId="16">
    <w:abstractNumId w:val="26"/>
  </w:num>
  <w:num w:numId="17">
    <w:abstractNumId w:val="32"/>
  </w:num>
  <w:num w:numId="18">
    <w:abstractNumId w:val="6"/>
  </w:num>
  <w:num w:numId="19">
    <w:abstractNumId w:val="17"/>
  </w:num>
  <w:num w:numId="20">
    <w:abstractNumId w:val="22"/>
  </w:num>
  <w:num w:numId="21">
    <w:abstractNumId w:val="10"/>
  </w:num>
  <w:num w:numId="22">
    <w:abstractNumId w:val="30"/>
  </w:num>
  <w:num w:numId="23">
    <w:abstractNumId w:val="28"/>
  </w:num>
  <w:num w:numId="24">
    <w:abstractNumId w:val="24"/>
  </w:num>
  <w:num w:numId="25">
    <w:abstractNumId w:val="34"/>
  </w:num>
  <w:num w:numId="26">
    <w:abstractNumId w:val="31"/>
  </w:num>
  <w:num w:numId="27">
    <w:abstractNumId w:val="2"/>
  </w:num>
  <w:num w:numId="28">
    <w:abstractNumId w:val="18"/>
  </w:num>
  <w:num w:numId="29">
    <w:abstractNumId w:val="4"/>
  </w:num>
  <w:num w:numId="30">
    <w:abstractNumId w:val="14"/>
  </w:num>
  <w:num w:numId="31">
    <w:abstractNumId w:val="8"/>
  </w:num>
  <w:num w:numId="32">
    <w:abstractNumId w:val="23"/>
  </w:num>
  <w:num w:numId="33">
    <w:abstractNumId w:val="9"/>
  </w:num>
  <w:num w:numId="34">
    <w:abstractNumId w:val="5"/>
  </w:num>
  <w:num w:numId="35">
    <w:abstractNumId w:val="11"/>
  </w:num>
  <w:num w:numId="36">
    <w:abstractNumId w:val="3"/>
  </w:num>
  <w:num w:numId="37">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681F"/>
    <w:rsid w:val="0000047A"/>
    <w:rsid w:val="00000678"/>
    <w:rsid w:val="00002C90"/>
    <w:rsid w:val="00002C99"/>
    <w:rsid w:val="00003C6B"/>
    <w:rsid w:val="00003DB0"/>
    <w:rsid w:val="00003FEB"/>
    <w:rsid w:val="00004172"/>
    <w:rsid w:val="00004994"/>
    <w:rsid w:val="00004C35"/>
    <w:rsid w:val="0000501A"/>
    <w:rsid w:val="00005532"/>
    <w:rsid w:val="00005914"/>
    <w:rsid w:val="000059A0"/>
    <w:rsid w:val="000059C4"/>
    <w:rsid w:val="00005A4A"/>
    <w:rsid w:val="000062AA"/>
    <w:rsid w:val="0000670D"/>
    <w:rsid w:val="00006933"/>
    <w:rsid w:val="00006C57"/>
    <w:rsid w:val="00007E2D"/>
    <w:rsid w:val="00007F50"/>
    <w:rsid w:val="00010F46"/>
    <w:rsid w:val="0001117A"/>
    <w:rsid w:val="0001143E"/>
    <w:rsid w:val="0001273B"/>
    <w:rsid w:val="00012A6D"/>
    <w:rsid w:val="00012CC7"/>
    <w:rsid w:val="00012E36"/>
    <w:rsid w:val="00012ED8"/>
    <w:rsid w:val="0001308F"/>
    <w:rsid w:val="00013E48"/>
    <w:rsid w:val="00014568"/>
    <w:rsid w:val="00015468"/>
    <w:rsid w:val="00015B8C"/>
    <w:rsid w:val="00015E57"/>
    <w:rsid w:val="00016818"/>
    <w:rsid w:val="00016BA7"/>
    <w:rsid w:val="00016F34"/>
    <w:rsid w:val="00017B80"/>
    <w:rsid w:val="0002031E"/>
    <w:rsid w:val="0002080E"/>
    <w:rsid w:val="000209ED"/>
    <w:rsid w:val="000210EE"/>
    <w:rsid w:val="000224CD"/>
    <w:rsid w:val="0002318A"/>
    <w:rsid w:val="000232D8"/>
    <w:rsid w:val="00023742"/>
    <w:rsid w:val="000239BF"/>
    <w:rsid w:val="0002499E"/>
    <w:rsid w:val="00024A42"/>
    <w:rsid w:val="00024DBD"/>
    <w:rsid w:val="000264FB"/>
    <w:rsid w:val="00026952"/>
    <w:rsid w:val="000270DF"/>
    <w:rsid w:val="00027369"/>
    <w:rsid w:val="000278BE"/>
    <w:rsid w:val="00027BC4"/>
    <w:rsid w:val="00027DC3"/>
    <w:rsid w:val="00030317"/>
    <w:rsid w:val="0003076D"/>
    <w:rsid w:val="000308C8"/>
    <w:rsid w:val="00030C57"/>
    <w:rsid w:val="00030D08"/>
    <w:rsid w:val="00031A48"/>
    <w:rsid w:val="000322DF"/>
    <w:rsid w:val="000329B9"/>
    <w:rsid w:val="000332DC"/>
    <w:rsid w:val="0003380C"/>
    <w:rsid w:val="000338DF"/>
    <w:rsid w:val="0003399E"/>
    <w:rsid w:val="00033D0E"/>
    <w:rsid w:val="00033EA9"/>
    <w:rsid w:val="00034A63"/>
    <w:rsid w:val="00035844"/>
    <w:rsid w:val="00035C8C"/>
    <w:rsid w:val="000364CE"/>
    <w:rsid w:val="00037368"/>
    <w:rsid w:val="00037A0B"/>
    <w:rsid w:val="00037A7C"/>
    <w:rsid w:val="000407AB"/>
    <w:rsid w:val="00040FD7"/>
    <w:rsid w:val="00041558"/>
    <w:rsid w:val="0004186D"/>
    <w:rsid w:val="00041B87"/>
    <w:rsid w:val="00041C3F"/>
    <w:rsid w:val="00041E4C"/>
    <w:rsid w:val="000421B1"/>
    <w:rsid w:val="00042640"/>
    <w:rsid w:val="00042691"/>
    <w:rsid w:val="00042AFD"/>
    <w:rsid w:val="000431B8"/>
    <w:rsid w:val="000437E6"/>
    <w:rsid w:val="00043B2E"/>
    <w:rsid w:val="0004471F"/>
    <w:rsid w:val="000447FD"/>
    <w:rsid w:val="00045052"/>
    <w:rsid w:val="00045425"/>
    <w:rsid w:val="00045DF1"/>
    <w:rsid w:val="0004656A"/>
    <w:rsid w:val="00046AC1"/>
    <w:rsid w:val="00051506"/>
    <w:rsid w:val="00051CDC"/>
    <w:rsid w:val="0005214F"/>
    <w:rsid w:val="00052791"/>
    <w:rsid w:val="00052978"/>
    <w:rsid w:val="00052BF0"/>
    <w:rsid w:val="00052C74"/>
    <w:rsid w:val="00053148"/>
    <w:rsid w:val="0005375C"/>
    <w:rsid w:val="00053847"/>
    <w:rsid w:val="00053BA2"/>
    <w:rsid w:val="000540EA"/>
    <w:rsid w:val="00054F44"/>
    <w:rsid w:val="000552DB"/>
    <w:rsid w:val="000561C6"/>
    <w:rsid w:val="00056B44"/>
    <w:rsid w:val="00056DBB"/>
    <w:rsid w:val="00056E96"/>
    <w:rsid w:val="00057264"/>
    <w:rsid w:val="00057467"/>
    <w:rsid w:val="000578CF"/>
    <w:rsid w:val="00057A26"/>
    <w:rsid w:val="00057A5A"/>
    <w:rsid w:val="00060116"/>
    <w:rsid w:val="000602A8"/>
    <w:rsid w:val="00060687"/>
    <w:rsid w:val="00060B87"/>
    <w:rsid w:val="00061BAB"/>
    <w:rsid w:val="00062191"/>
    <w:rsid w:val="00062203"/>
    <w:rsid w:val="0006224D"/>
    <w:rsid w:val="000623AE"/>
    <w:rsid w:val="000624E3"/>
    <w:rsid w:val="000627F9"/>
    <w:rsid w:val="000631F8"/>
    <w:rsid w:val="00063549"/>
    <w:rsid w:val="00064F18"/>
    <w:rsid w:val="000653DF"/>
    <w:rsid w:val="00065915"/>
    <w:rsid w:val="00066346"/>
    <w:rsid w:val="000665FE"/>
    <w:rsid w:val="00066AE6"/>
    <w:rsid w:val="00066B07"/>
    <w:rsid w:val="00066C77"/>
    <w:rsid w:val="00067297"/>
    <w:rsid w:val="0006736F"/>
    <w:rsid w:val="00067E0B"/>
    <w:rsid w:val="00067E24"/>
    <w:rsid w:val="00067FA8"/>
    <w:rsid w:val="000706E1"/>
    <w:rsid w:val="00070766"/>
    <w:rsid w:val="00070BFF"/>
    <w:rsid w:val="00070FA0"/>
    <w:rsid w:val="00071C4D"/>
    <w:rsid w:val="00071E1A"/>
    <w:rsid w:val="00072101"/>
    <w:rsid w:val="0007211C"/>
    <w:rsid w:val="00072169"/>
    <w:rsid w:val="00072BA7"/>
    <w:rsid w:val="00072D80"/>
    <w:rsid w:val="00072EDD"/>
    <w:rsid w:val="00073671"/>
    <w:rsid w:val="0007391C"/>
    <w:rsid w:val="00074EAC"/>
    <w:rsid w:val="00074FDD"/>
    <w:rsid w:val="000751D6"/>
    <w:rsid w:val="00075203"/>
    <w:rsid w:val="000759A9"/>
    <w:rsid w:val="00075C17"/>
    <w:rsid w:val="00076527"/>
    <w:rsid w:val="00076746"/>
    <w:rsid w:val="00076C06"/>
    <w:rsid w:val="00077199"/>
    <w:rsid w:val="000777CD"/>
    <w:rsid w:val="00077BB4"/>
    <w:rsid w:val="00080DDC"/>
    <w:rsid w:val="00081082"/>
    <w:rsid w:val="000817B4"/>
    <w:rsid w:val="00081DAE"/>
    <w:rsid w:val="0008215D"/>
    <w:rsid w:val="00082317"/>
    <w:rsid w:val="000824A3"/>
    <w:rsid w:val="00082891"/>
    <w:rsid w:val="00082AC3"/>
    <w:rsid w:val="00082CC9"/>
    <w:rsid w:val="00082CF6"/>
    <w:rsid w:val="00082EB8"/>
    <w:rsid w:val="000838A6"/>
    <w:rsid w:val="00083AD2"/>
    <w:rsid w:val="00083BD1"/>
    <w:rsid w:val="000846FE"/>
    <w:rsid w:val="00084EC9"/>
    <w:rsid w:val="000857CC"/>
    <w:rsid w:val="00085835"/>
    <w:rsid w:val="000858A7"/>
    <w:rsid w:val="000858B6"/>
    <w:rsid w:val="00085CD4"/>
    <w:rsid w:val="00086250"/>
    <w:rsid w:val="00086394"/>
    <w:rsid w:val="000863CB"/>
    <w:rsid w:val="00086429"/>
    <w:rsid w:val="00086BD1"/>
    <w:rsid w:val="00087796"/>
    <w:rsid w:val="00087CE8"/>
    <w:rsid w:val="000900C2"/>
    <w:rsid w:val="000909E4"/>
    <w:rsid w:val="000909FA"/>
    <w:rsid w:val="00090DD7"/>
    <w:rsid w:val="00091887"/>
    <w:rsid w:val="00092428"/>
    <w:rsid w:val="00092C51"/>
    <w:rsid w:val="00093988"/>
    <w:rsid w:val="00093A6A"/>
    <w:rsid w:val="000940D1"/>
    <w:rsid w:val="000944BB"/>
    <w:rsid w:val="00094F59"/>
    <w:rsid w:val="0009535E"/>
    <w:rsid w:val="000956E1"/>
    <w:rsid w:val="0009592B"/>
    <w:rsid w:val="00095B07"/>
    <w:rsid w:val="0009622D"/>
    <w:rsid w:val="000962FA"/>
    <w:rsid w:val="00096350"/>
    <w:rsid w:val="0009639A"/>
    <w:rsid w:val="000964A6"/>
    <w:rsid w:val="0009691C"/>
    <w:rsid w:val="00097592"/>
    <w:rsid w:val="000A006D"/>
    <w:rsid w:val="000A01C6"/>
    <w:rsid w:val="000A031F"/>
    <w:rsid w:val="000A12CB"/>
    <w:rsid w:val="000A1A1D"/>
    <w:rsid w:val="000A1BD3"/>
    <w:rsid w:val="000A22CC"/>
    <w:rsid w:val="000A2F7A"/>
    <w:rsid w:val="000A30ED"/>
    <w:rsid w:val="000A3FC4"/>
    <w:rsid w:val="000A4045"/>
    <w:rsid w:val="000A5889"/>
    <w:rsid w:val="000A5A94"/>
    <w:rsid w:val="000A6421"/>
    <w:rsid w:val="000A72BE"/>
    <w:rsid w:val="000A7487"/>
    <w:rsid w:val="000A773F"/>
    <w:rsid w:val="000A7929"/>
    <w:rsid w:val="000A79AA"/>
    <w:rsid w:val="000A7E17"/>
    <w:rsid w:val="000A7E2D"/>
    <w:rsid w:val="000B087F"/>
    <w:rsid w:val="000B08BA"/>
    <w:rsid w:val="000B10D0"/>
    <w:rsid w:val="000B1874"/>
    <w:rsid w:val="000B36A6"/>
    <w:rsid w:val="000B4456"/>
    <w:rsid w:val="000B484D"/>
    <w:rsid w:val="000B5111"/>
    <w:rsid w:val="000B53AD"/>
    <w:rsid w:val="000B7BE4"/>
    <w:rsid w:val="000C0883"/>
    <w:rsid w:val="000C1A72"/>
    <w:rsid w:val="000C208B"/>
    <w:rsid w:val="000C2802"/>
    <w:rsid w:val="000C3579"/>
    <w:rsid w:val="000C40CB"/>
    <w:rsid w:val="000C427B"/>
    <w:rsid w:val="000C4A91"/>
    <w:rsid w:val="000C5082"/>
    <w:rsid w:val="000C55DA"/>
    <w:rsid w:val="000C5B85"/>
    <w:rsid w:val="000C5C6B"/>
    <w:rsid w:val="000C6404"/>
    <w:rsid w:val="000C6B69"/>
    <w:rsid w:val="000C6D60"/>
    <w:rsid w:val="000C721A"/>
    <w:rsid w:val="000C7225"/>
    <w:rsid w:val="000C76DC"/>
    <w:rsid w:val="000C784B"/>
    <w:rsid w:val="000C7D03"/>
    <w:rsid w:val="000C7F76"/>
    <w:rsid w:val="000D02A9"/>
    <w:rsid w:val="000D0626"/>
    <w:rsid w:val="000D0778"/>
    <w:rsid w:val="000D0952"/>
    <w:rsid w:val="000D0A6B"/>
    <w:rsid w:val="000D1275"/>
    <w:rsid w:val="000D1619"/>
    <w:rsid w:val="000D1B74"/>
    <w:rsid w:val="000D1DAB"/>
    <w:rsid w:val="000D2404"/>
    <w:rsid w:val="000D3953"/>
    <w:rsid w:val="000D4116"/>
    <w:rsid w:val="000D4EE3"/>
    <w:rsid w:val="000D5CD1"/>
    <w:rsid w:val="000D5DE0"/>
    <w:rsid w:val="000D61DB"/>
    <w:rsid w:val="000D6E35"/>
    <w:rsid w:val="000D768F"/>
    <w:rsid w:val="000D785F"/>
    <w:rsid w:val="000E0DCB"/>
    <w:rsid w:val="000E2081"/>
    <w:rsid w:val="000E2A54"/>
    <w:rsid w:val="000E36BB"/>
    <w:rsid w:val="000E379B"/>
    <w:rsid w:val="000E3F7C"/>
    <w:rsid w:val="000E4210"/>
    <w:rsid w:val="000E4724"/>
    <w:rsid w:val="000E49B3"/>
    <w:rsid w:val="000E53D9"/>
    <w:rsid w:val="000E586D"/>
    <w:rsid w:val="000E6349"/>
    <w:rsid w:val="000E68DE"/>
    <w:rsid w:val="000E6F03"/>
    <w:rsid w:val="000E7403"/>
    <w:rsid w:val="000E7A33"/>
    <w:rsid w:val="000F0018"/>
    <w:rsid w:val="000F00BF"/>
    <w:rsid w:val="000F077F"/>
    <w:rsid w:val="000F276B"/>
    <w:rsid w:val="000F2F5A"/>
    <w:rsid w:val="000F3782"/>
    <w:rsid w:val="000F42D3"/>
    <w:rsid w:val="000F4855"/>
    <w:rsid w:val="000F5519"/>
    <w:rsid w:val="000F582C"/>
    <w:rsid w:val="000F613E"/>
    <w:rsid w:val="000F65B3"/>
    <w:rsid w:val="000F6A38"/>
    <w:rsid w:val="000F6F09"/>
    <w:rsid w:val="000F70BF"/>
    <w:rsid w:val="000F77C2"/>
    <w:rsid w:val="000F7BC2"/>
    <w:rsid w:val="000F7CBE"/>
    <w:rsid w:val="00100BEF"/>
    <w:rsid w:val="00100F91"/>
    <w:rsid w:val="0010180F"/>
    <w:rsid w:val="00101FE5"/>
    <w:rsid w:val="001024A3"/>
    <w:rsid w:val="00102A84"/>
    <w:rsid w:val="00102F6A"/>
    <w:rsid w:val="00103974"/>
    <w:rsid w:val="00103A04"/>
    <w:rsid w:val="0010491C"/>
    <w:rsid w:val="00104E3B"/>
    <w:rsid w:val="001057BE"/>
    <w:rsid w:val="00105906"/>
    <w:rsid w:val="00106ACC"/>
    <w:rsid w:val="00107317"/>
    <w:rsid w:val="001075C7"/>
    <w:rsid w:val="0010765A"/>
    <w:rsid w:val="00107E5E"/>
    <w:rsid w:val="00107F56"/>
    <w:rsid w:val="001100C6"/>
    <w:rsid w:val="00110163"/>
    <w:rsid w:val="0011105D"/>
    <w:rsid w:val="001113E3"/>
    <w:rsid w:val="001114C8"/>
    <w:rsid w:val="001120A7"/>
    <w:rsid w:val="001121D9"/>
    <w:rsid w:val="00112317"/>
    <w:rsid w:val="001129FB"/>
    <w:rsid w:val="00112BA6"/>
    <w:rsid w:val="00112BD7"/>
    <w:rsid w:val="00112CC2"/>
    <w:rsid w:val="00112DC3"/>
    <w:rsid w:val="0011315B"/>
    <w:rsid w:val="001138A3"/>
    <w:rsid w:val="00113E80"/>
    <w:rsid w:val="00113ED4"/>
    <w:rsid w:val="001144B1"/>
    <w:rsid w:val="001145A4"/>
    <w:rsid w:val="0011467E"/>
    <w:rsid w:val="00114C17"/>
    <w:rsid w:val="00114FC7"/>
    <w:rsid w:val="00117899"/>
    <w:rsid w:val="0012023E"/>
    <w:rsid w:val="00120310"/>
    <w:rsid w:val="00120508"/>
    <w:rsid w:val="001208E4"/>
    <w:rsid w:val="001208F0"/>
    <w:rsid w:val="00121151"/>
    <w:rsid w:val="001223F5"/>
    <w:rsid w:val="00122437"/>
    <w:rsid w:val="001224DC"/>
    <w:rsid w:val="001234CB"/>
    <w:rsid w:val="00123B98"/>
    <w:rsid w:val="00123D13"/>
    <w:rsid w:val="001244F7"/>
    <w:rsid w:val="0012455D"/>
    <w:rsid w:val="001245BB"/>
    <w:rsid w:val="00125532"/>
    <w:rsid w:val="00125CF2"/>
    <w:rsid w:val="00125F12"/>
    <w:rsid w:val="001262FD"/>
    <w:rsid w:val="0012684F"/>
    <w:rsid w:val="001268EC"/>
    <w:rsid w:val="00127591"/>
    <w:rsid w:val="0012797D"/>
    <w:rsid w:val="00130758"/>
    <w:rsid w:val="00130CB0"/>
    <w:rsid w:val="00131135"/>
    <w:rsid w:val="0013115E"/>
    <w:rsid w:val="00131639"/>
    <w:rsid w:val="00131AAC"/>
    <w:rsid w:val="00131CCD"/>
    <w:rsid w:val="00133A30"/>
    <w:rsid w:val="00133BFD"/>
    <w:rsid w:val="00133CAD"/>
    <w:rsid w:val="00134BD8"/>
    <w:rsid w:val="00134E7C"/>
    <w:rsid w:val="001351AF"/>
    <w:rsid w:val="00135E31"/>
    <w:rsid w:val="00136C9C"/>
    <w:rsid w:val="0013705F"/>
    <w:rsid w:val="0014053F"/>
    <w:rsid w:val="001405FE"/>
    <w:rsid w:val="00140D3E"/>
    <w:rsid w:val="00140F53"/>
    <w:rsid w:val="00141831"/>
    <w:rsid w:val="00141978"/>
    <w:rsid w:val="00141DEA"/>
    <w:rsid w:val="00142312"/>
    <w:rsid w:val="0014235C"/>
    <w:rsid w:val="00142DC2"/>
    <w:rsid w:val="001430FD"/>
    <w:rsid w:val="001433DA"/>
    <w:rsid w:val="00144AEB"/>
    <w:rsid w:val="00144B31"/>
    <w:rsid w:val="001459C9"/>
    <w:rsid w:val="00146489"/>
    <w:rsid w:val="00146751"/>
    <w:rsid w:val="00147473"/>
    <w:rsid w:val="0015087F"/>
    <w:rsid w:val="00151600"/>
    <w:rsid w:val="0015173F"/>
    <w:rsid w:val="00151A23"/>
    <w:rsid w:val="00152400"/>
    <w:rsid w:val="00152676"/>
    <w:rsid w:val="00152AC5"/>
    <w:rsid w:val="00152DBD"/>
    <w:rsid w:val="00153F04"/>
    <w:rsid w:val="00155EC7"/>
    <w:rsid w:val="00156270"/>
    <w:rsid w:val="00156463"/>
    <w:rsid w:val="00156493"/>
    <w:rsid w:val="00157412"/>
    <w:rsid w:val="001578E1"/>
    <w:rsid w:val="00157ACA"/>
    <w:rsid w:val="00157B90"/>
    <w:rsid w:val="00160016"/>
    <w:rsid w:val="001602C9"/>
    <w:rsid w:val="001606E2"/>
    <w:rsid w:val="001609EC"/>
    <w:rsid w:val="00160D20"/>
    <w:rsid w:val="00162BE8"/>
    <w:rsid w:val="00163299"/>
    <w:rsid w:val="001636C9"/>
    <w:rsid w:val="00163747"/>
    <w:rsid w:val="0016394C"/>
    <w:rsid w:val="001642CB"/>
    <w:rsid w:val="00164308"/>
    <w:rsid w:val="00164D6C"/>
    <w:rsid w:val="00164F60"/>
    <w:rsid w:val="00165F15"/>
    <w:rsid w:val="00166125"/>
    <w:rsid w:val="001661A0"/>
    <w:rsid w:val="00166390"/>
    <w:rsid w:val="00166883"/>
    <w:rsid w:val="00166FFB"/>
    <w:rsid w:val="001672E6"/>
    <w:rsid w:val="00167397"/>
    <w:rsid w:val="00167544"/>
    <w:rsid w:val="00167E00"/>
    <w:rsid w:val="001708A8"/>
    <w:rsid w:val="00170E77"/>
    <w:rsid w:val="00170F86"/>
    <w:rsid w:val="00171611"/>
    <w:rsid w:val="0017180E"/>
    <w:rsid w:val="00171D22"/>
    <w:rsid w:val="0017346A"/>
    <w:rsid w:val="0017367D"/>
    <w:rsid w:val="00173991"/>
    <w:rsid w:val="00173DA2"/>
    <w:rsid w:val="00174729"/>
    <w:rsid w:val="00174879"/>
    <w:rsid w:val="00174DED"/>
    <w:rsid w:val="0017599C"/>
    <w:rsid w:val="00176A7A"/>
    <w:rsid w:val="001771B3"/>
    <w:rsid w:val="001775A1"/>
    <w:rsid w:val="00177933"/>
    <w:rsid w:val="00180696"/>
    <w:rsid w:val="00180D48"/>
    <w:rsid w:val="00180DC7"/>
    <w:rsid w:val="00182703"/>
    <w:rsid w:val="0018298E"/>
    <w:rsid w:val="00182F52"/>
    <w:rsid w:val="001837DD"/>
    <w:rsid w:val="00183AF4"/>
    <w:rsid w:val="00183D48"/>
    <w:rsid w:val="00183FFF"/>
    <w:rsid w:val="00184097"/>
    <w:rsid w:val="001840D0"/>
    <w:rsid w:val="0018424E"/>
    <w:rsid w:val="0018432D"/>
    <w:rsid w:val="00184E38"/>
    <w:rsid w:val="00185C12"/>
    <w:rsid w:val="00186A1C"/>
    <w:rsid w:val="0018761F"/>
    <w:rsid w:val="001904BC"/>
    <w:rsid w:val="001913A9"/>
    <w:rsid w:val="00191E1C"/>
    <w:rsid w:val="0019204A"/>
    <w:rsid w:val="00192183"/>
    <w:rsid w:val="001926AF"/>
    <w:rsid w:val="00192D85"/>
    <w:rsid w:val="00193184"/>
    <w:rsid w:val="0019416C"/>
    <w:rsid w:val="00194929"/>
    <w:rsid w:val="0019558D"/>
    <w:rsid w:val="001965EF"/>
    <w:rsid w:val="0019678F"/>
    <w:rsid w:val="00197A5F"/>
    <w:rsid w:val="00197B5B"/>
    <w:rsid w:val="00197CA4"/>
    <w:rsid w:val="001A0883"/>
    <w:rsid w:val="001A17C1"/>
    <w:rsid w:val="001A181E"/>
    <w:rsid w:val="001A2D46"/>
    <w:rsid w:val="001A2F74"/>
    <w:rsid w:val="001A3079"/>
    <w:rsid w:val="001A395D"/>
    <w:rsid w:val="001A4C90"/>
    <w:rsid w:val="001A4EA0"/>
    <w:rsid w:val="001A547B"/>
    <w:rsid w:val="001A5DD4"/>
    <w:rsid w:val="001A651C"/>
    <w:rsid w:val="001A78F3"/>
    <w:rsid w:val="001B02C1"/>
    <w:rsid w:val="001B02C6"/>
    <w:rsid w:val="001B08BD"/>
    <w:rsid w:val="001B0911"/>
    <w:rsid w:val="001B09DF"/>
    <w:rsid w:val="001B0C30"/>
    <w:rsid w:val="001B0C3C"/>
    <w:rsid w:val="001B0FCC"/>
    <w:rsid w:val="001B12A5"/>
    <w:rsid w:val="001B1504"/>
    <w:rsid w:val="001B1688"/>
    <w:rsid w:val="001B1D5E"/>
    <w:rsid w:val="001B29EC"/>
    <w:rsid w:val="001B2EFD"/>
    <w:rsid w:val="001B379A"/>
    <w:rsid w:val="001B38D0"/>
    <w:rsid w:val="001B40E6"/>
    <w:rsid w:val="001B4721"/>
    <w:rsid w:val="001B4B34"/>
    <w:rsid w:val="001B509F"/>
    <w:rsid w:val="001B5283"/>
    <w:rsid w:val="001B5369"/>
    <w:rsid w:val="001B5391"/>
    <w:rsid w:val="001B68A8"/>
    <w:rsid w:val="001B6B1C"/>
    <w:rsid w:val="001B73A9"/>
    <w:rsid w:val="001B75F2"/>
    <w:rsid w:val="001B7D6E"/>
    <w:rsid w:val="001B7FA8"/>
    <w:rsid w:val="001C05F1"/>
    <w:rsid w:val="001C0CB5"/>
    <w:rsid w:val="001C0CBD"/>
    <w:rsid w:val="001C0DE0"/>
    <w:rsid w:val="001C1227"/>
    <w:rsid w:val="001C1FF9"/>
    <w:rsid w:val="001C24B8"/>
    <w:rsid w:val="001C27A4"/>
    <w:rsid w:val="001C3153"/>
    <w:rsid w:val="001C35CA"/>
    <w:rsid w:val="001C387D"/>
    <w:rsid w:val="001C3A8B"/>
    <w:rsid w:val="001C3C58"/>
    <w:rsid w:val="001C4710"/>
    <w:rsid w:val="001C49A7"/>
    <w:rsid w:val="001C49A9"/>
    <w:rsid w:val="001C648F"/>
    <w:rsid w:val="001C6725"/>
    <w:rsid w:val="001C6AD2"/>
    <w:rsid w:val="001C7717"/>
    <w:rsid w:val="001D0536"/>
    <w:rsid w:val="001D0EC1"/>
    <w:rsid w:val="001D27E4"/>
    <w:rsid w:val="001D31D7"/>
    <w:rsid w:val="001D33FA"/>
    <w:rsid w:val="001D4288"/>
    <w:rsid w:val="001D43F4"/>
    <w:rsid w:val="001D49D7"/>
    <w:rsid w:val="001D52E5"/>
    <w:rsid w:val="001D53FA"/>
    <w:rsid w:val="001D55C0"/>
    <w:rsid w:val="001D5823"/>
    <w:rsid w:val="001D65EE"/>
    <w:rsid w:val="001D6BDC"/>
    <w:rsid w:val="001D7F20"/>
    <w:rsid w:val="001E05A3"/>
    <w:rsid w:val="001E10EE"/>
    <w:rsid w:val="001E1424"/>
    <w:rsid w:val="001E1E98"/>
    <w:rsid w:val="001E2733"/>
    <w:rsid w:val="001E28A6"/>
    <w:rsid w:val="001E32F7"/>
    <w:rsid w:val="001E3662"/>
    <w:rsid w:val="001E3ED0"/>
    <w:rsid w:val="001E4B9A"/>
    <w:rsid w:val="001E4ECA"/>
    <w:rsid w:val="001E4EED"/>
    <w:rsid w:val="001E503E"/>
    <w:rsid w:val="001E551F"/>
    <w:rsid w:val="001E5F26"/>
    <w:rsid w:val="001E5F37"/>
    <w:rsid w:val="001E6183"/>
    <w:rsid w:val="001E61EA"/>
    <w:rsid w:val="001E6884"/>
    <w:rsid w:val="001E6F97"/>
    <w:rsid w:val="001E71C4"/>
    <w:rsid w:val="001E7627"/>
    <w:rsid w:val="001E7763"/>
    <w:rsid w:val="001E7FF6"/>
    <w:rsid w:val="001F03F3"/>
    <w:rsid w:val="001F0448"/>
    <w:rsid w:val="001F0533"/>
    <w:rsid w:val="001F128F"/>
    <w:rsid w:val="001F29FE"/>
    <w:rsid w:val="001F2B52"/>
    <w:rsid w:val="001F2DEB"/>
    <w:rsid w:val="001F4DBF"/>
    <w:rsid w:val="001F555A"/>
    <w:rsid w:val="001F61B6"/>
    <w:rsid w:val="001F6EC0"/>
    <w:rsid w:val="001F7121"/>
    <w:rsid w:val="001F7BD3"/>
    <w:rsid w:val="001F7C80"/>
    <w:rsid w:val="001F7DC7"/>
    <w:rsid w:val="001F7DFF"/>
    <w:rsid w:val="002004C4"/>
    <w:rsid w:val="00200E29"/>
    <w:rsid w:val="0020119C"/>
    <w:rsid w:val="0020169C"/>
    <w:rsid w:val="00201A5D"/>
    <w:rsid w:val="00201CA2"/>
    <w:rsid w:val="00201E58"/>
    <w:rsid w:val="0020271B"/>
    <w:rsid w:val="00202767"/>
    <w:rsid w:val="002028A3"/>
    <w:rsid w:val="00203410"/>
    <w:rsid w:val="00203703"/>
    <w:rsid w:val="00203976"/>
    <w:rsid w:val="00203E8E"/>
    <w:rsid w:val="00204100"/>
    <w:rsid w:val="0020461E"/>
    <w:rsid w:val="00204E9D"/>
    <w:rsid w:val="002059E9"/>
    <w:rsid w:val="00205D77"/>
    <w:rsid w:val="00206DA1"/>
    <w:rsid w:val="00207276"/>
    <w:rsid w:val="00207993"/>
    <w:rsid w:val="00210588"/>
    <w:rsid w:val="002108B5"/>
    <w:rsid w:val="00210A6D"/>
    <w:rsid w:val="00210B8F"/>
    <w:rsid w:val="00210E78"/>
    <w:rsid w:val="0021103A"/>
    <w:rsid w:val="00211A06"/>
    <w:rsid w:val="00212157"/>
    <w:rsid w:val="002125BA"/>
    <w:rsid w:val="00212655"/>
    <w:rsid w:val="0021295F"/>
    <w:rsid w:val="00212EFA"/>
    <w:rsid w:val="0021308A"/>
    <w:rsid w:val="002136A7"/>
    <w:rsid w:val="00213AD4"/>
    <w:rsid w:val="00213CFF"/>
    <w:rsid w:val="00213E94"/>
    <w:rsid w:val="00214619"/>
    <w:rsid w:val="00215B93"/>
    <w:rsid w:val="00216A7F"/>
    <w:rsid w:val="00216CA6"/>
    <w:rsid w:val="00220EBB"/>
    <w:rsid w:val="002219E2"/>
    <w:rsid w:val="00221D67"/>
    <w:rsid w:val="00222417"/>
    <w:rsid w:val="002232BC"/>
    <w:rsid w:val="00223C74"/>
    <w:rsid w:val="00223C80"/>
    <w:rsid w:val="00223FF2"/>
    <w:rsid w:val="00224BAA"/>
    <w:rsid w:val="00224C05"/>
    <w:rsid w:val="0022519D"/>
    <w:rsid w:val="00225794"/>
    <w:rsid w:val="00225D97"/>
    <w:rsid w:val="002268F4"/>
    <w:rsid w:val="0022692D"/>
    <w:rsid w:val="00226DB6"/>
    <w:rsid w:val="002271B6"/>
    <w:rsid w:val="002276AD"/>
    <w:rsid w:val="0023011F"/>
    <w:rsid w:val="00230F2F"/>
    <w:rsid w:val="00230FDD"/>
    <w:rsid w:val="00231202"/>
    <w:rsid w:val="0023197B"/>
    <w:rsid w:val="00232277"/>
    <w:rsid w:val="002330B7"/>
    <w:rsid w:val="0023454A"/>
    <w:rsid w:val="002349A7"/>
    <w:rsid w:val="00234B90"/>
    <w:rsid w:val="00234F09"/>
    <w:rsid w:val="0023553C"/>
    <w:rsid w:val="00235ADF"/>
    <w:rsid w:val="00236309"/>
    <w:rsid w:val="002364E8"/>
    <w:rsid w:val="0023733C"/>
    <w:rsid w:val="00237910"/>
    <w:rsid w:val="002406F2"/>
    <w:rsid w:val="00240871"/>
    <w:rsid w:val="00240901"/>
    <w:rsid w:val="00240D68"/>
    <w:rsid w:val="00240F38"/>
    <w:rsid w:val="00240F89"/>
    <w:rsid w:val="00241BB7"/>
    <w:rsid w:val="0024285B"/>
    <w:rsid w:val="002431E7"/>
    <w:rsid w:val="0024361D"/>
    <w:rsid w:val="00243EB9"/>
    <w:rsid w:val="00244115"/>
    <w:rsid w:val="0024419D"/>
    <w:rsid w:val="00245674"/>
    <w:rsid w:val="002460E8"/>
    <w:rsid w:val="002460EE"/>
    <w:rsid w:val="00247AB5"/>
    <w:rsid w:val="00250059"/>
    <w:rsid w:val="00250652"/>
    <w:rsid w:val="00250EC9"/>
    <w:rsid w:val="00251AD7"/>
    <w:rsid w:val="00251FAF"/>
    <w:rsid w:val="00252540"/>
    <w:rsid w:val="00253295"/>
    <w:rsid w:val="00253796"/>
    <w:rsid w:val="00253995"/>
    <w:rsid w:val="00253A95"/>
    <w:rsid w:val="00253F16"/>
    <w:rsid w:val="002545A5"/>
    <w:rsid w:val="00254D68"/>
    <w:rsid w:val="0025573A"/>
    <w:rsid w:val="00255BDF"/>
    <w:rsid w:val="00255C60"/>
    <w:rsid w:val="00255CF8"/>
    <w:rsid w:val="00256996"/>
    <w:rsid w:val="002571AC"/>
    <w:rsid w:val="0025747E"/>
    <w:rsid w:val="00257901"/>
    <w:rsid w:val="00260F62"/>
    <w:rsid w:val="002611F0"/>
    <w:rsid w:val="002615DF"/>
    <w:rsid w:val="00261D9F"/>
    <w:rsid w:val="00261DBC"/>
    <w:rsid w:val="002624A0"/>
    <w:rsid w:val="00262883"/>
    <w:rsid w:val="0026344A"/>
    <w:rsid w:val="00263AF8"/>
    <w:rsid w:val="00265023"/>
    <w:rsid w:val="00265610"/>
    <w:rsid w:val="00265691"/>
    <w:rsid w:val="002659A4"/>
    <w:rsid w:val="00265BE2"/>
    <w:rsid w:val="00265E20"/>
    <w:rsid w:val="002666B5"/>
    <w:rsid w:val="002666E2"/>
    <w:rsid w:val="0026793E"/>
    <w:rsid w:val="00270544"/>
    <w:rsid w:val="00270C31"/>
    <w:rsid w:val="00270F3D"/>
    <w:rsid w:val="00270F80"/>
    <w:rsid w:val="002710A9"/>
    <w:rsid w:val="00271639"/>
    <w:rsid w:val="0027188A"/>
    <w:rsid w:val="002718A3"/>
    <w:rsid w:val="00271F40"/>
    <w:rsid w:val="0027379C"/>
    <w:rsid w:val="0027408F"/>
    <w:rsid w:val="002745EC"/>
    <w:rsid w:val="00274671"/>
    <w:rsid w:val="002749D2"/>
    <w:rsid w:val="00274C79"/>
    <w:rsid w:val="00274F6A"/>
    <w:rsid w:val="0027515C"/>
    <w:rsid w:val="002752BC"/>
    <w:rsid w:val="002752FC"/>
    <w:rsid w:val="00276D93"/>
    <w:rsid w:val="002771CB"/>
    <w:rsid w:val="002778AE"/>
    <w:rsid w:val="00277C3B"/>
    <w:rsid w:val="00277D33"/>
    <w:rsid w:val="00277D9D"/>
    <w:rsid w:val="00277E89"/>
    <w:rsid w:val="00280064"/>
    <w:rsid w:val="0028064F"/>
    <w:rsid w:val="002809C5"/>
    <w:rsid w:val="00280C3E"/>
    <w:rsid w:val="00280DAE"/>
    <w:rsid w:val="002810C0"/>
    <w:rsid w:val="002818C6"/>
    <w:rsid w:val="00282CF9"/>
    <w:rsid w:val="00283038"/>
    <w:rsid w:val="002834E6"/>
    <w:rsid w:val="002835B2"/>
    <w:rsid w:val="002836D1"/>
    <w:rsid w:val="002837E8"/>
    <w:rsid w:val="00283CDF"/>
    <w:rsid w:val="00284F1C"/>
    <w:rsid w:val="002855F3"/>
    <w:rsid w:val="00285E9B"/>
    <w:rsid w:val="00285F10"/>
    <w:rsid w:val="00285FBF"/>
    <w:rsid w:val="00286947"/>
    <w:rsid w:val="00286B48"/>
    <w:rsid w:val="00286D75"/>
    <w:rsid w:val="0028720E"/>
    <w:rsid w:val="002878CE"/>
    <w:rsid w:val="0029050D"/>
    <w:rsid w:val="00290A09"/>
    <w:rsid w:val="00290ACD"/>
    <w:rsid w:val="00291557"/>
    <w:rsid w:val="00291A0A"/>
    <w:rsid w:val="002923FB"/>
    <w:rsid w:val="00292EE9"/>
    <w:rsid w:val="0029329D"/>
    <w:rsid w:val="0029378B"/>
    <w:rsid w:val="002939DF"/>
    <w:rsid w:val="00293A2F"/>
    <w:rsid w:val="00293B51"/>
    <w:rsid w:val="00293E36"/>
    <w:rsid w:val="00295054"/>
    <w:rsid w:val="00296440"/>
    <w:rsid w:val="00296C5E"/>
    <w:rsid w:val="00296C94"/>
    <w:rsid w:val="00296E1C"/>
    <w:rsid w:val="00296EBB"/>
    <w:rsid w:val="00297259"/>
    <w:rsid w:val="00297D93"/>
    <w:rsid w:val="00297DFD"/>
    <w:rsid w:val="002A004F"/>
    <w:rsid w:val="002A01BD"/>
    <w:rsid w:val="002A1F5E"/>
    <w:rsid w:val="002A3463"/>
    <w:rsid w:val="002A3A16"/>
    <w:rsid w:val="002A5B15"/>
    <w:rsid w:val="002A5D2A"/>
    <w:rsid w:val="002A69EE"/>
    <w:rsid w:val="002A6FEC"/>
    <w:rsid w:val="002A74DB"/>
    <w:rsid w:val="002A785A"/>
    <w:rsid w:val="002A78AA"/>
    <w:rsid w:val="002B079B"/>
    <w:rsid w:val="002B085E"/>
    <w:rsid w:val="002B0B70"/>
    <w:rsid w:val="002B0BB0"/>
    <w:rsid w:val="002B0D6C"/>
    <w:rsid w:val="002B1026"/>
    <w:rsid w:val="002B158A"/>
    <w:rsid w:val="002B1C62"/>
    <w:rsid w:val="002B24B0"/>
    <w:rsid w:val="002B25E1"/>
    <w:rsid w:val="002B2B84"/>
    <w:rsid w:val="002B3616"/>
    <w:rsid w:val="002B3794"/>
    <w:rsid w:val="002B4321"/>
    <w:rsid w:val="002B47C1"/>
    <w:rsid w:val="002B48FF"/>
    <w:rsid w:val="002B52F0"/>
    <w:rsid w:val="002B6BA8"/>
    <w:rsid w:val="002B6BEA"/>
    <w:rsid w:val="002B7242"/>
    <w:rsid w:val="002B7825"/>
    <w:rsid w:val="002C0666"/>
    <w:rsid w:val="002C0FF7"/>
    <w:rsid w:val="002C1E2D"/>
    <w:rsid w:val="002C2AA9"/>
    <w:rsid w:val="002C31C7"/>
    <w:rsid w:val="002C353D"/>
    <w:rsid w:val="002C3828"/>
    <w:rsid w:val="002C3F25"/>
    <w:rsid w:val="002C429D"/>
    <w:rsid w:val="002C42BA"/>
    <w:rsid w:val="002C535B"/>
    <w:rsid w:val="002C549B"/>
    <w:rsid w:val="002C5841"/>
    <w:rsid w:val="002C5B1D"/>
    <w:rsid w:val="002C5EDB"/>
    <w:rsid w:val="002C69CF"/>
    <w:rsid w:val="002C73B9"/>
    <w:rsid w:val="002C760C"/>
    <w:rsid w:val="002C77A3"/>
    <w:rsid w:val="002D0A8C"/>
    <w:rsid w:val="002D0BAA"/>
    <w:rsid w:val="002D0C58"/>
    <w:rsid w:val="002D2266"/>
    <w:rsid w:val="002D24B6"/>
    <w:rsid w:val="002D27A9"/>
    <w:rsid w:val="002D2AD8"/>
    <w:rsid w:val="002D3053"/>
    <w:rsid w:val="002D3BA0"/>
    <w:rsid w:val="002D3C62"/>
    <w:rsid w:val="002D4479"/>
    <w:rsid w:val="002D4BD4"/>
    <w:rsid w:val="002D557A"/>
    <w:rsid w:val="002D5D24"/>
    <w:rsid w:val="002D60DD"/>
    <w:rsid w:val="002D65F6"/>
    <w:rsid w:val="002D66EF"/>
    <w:rsid w:val="002D68AD"/>
    <w:rsid w:val="002D6D43"/>
    <w:rsid w:val="002D749D"/>
    <w:rsid w:val="002D77C3"/>
    <w:rsid w:val="002E09CA"/>
    <w:rsid w:val="002E0C22"/>
    <w:rsid w:val="002E18C7"/>
    <w:rsid w:val="002E222F"/>
    <w:rsid w:val="002E26ED"/>
    <w:rsid w:val="002E2C34"/>
    <w:rsid w:val="002E38AE"/>
    <w:rsid w:val="002E3A73"/>
    <w:rsid w:val="002E4D02"/>
    <w:rsid w:val="002E53C1"/>
    <w:rsid w:val="002E542F"/>
    <w:rsid w:val="002E5766"/>
    <w:rsid w:val="002E5BD6"/>
    <w:rsid w:val="002E5E4B"/>
    <w:rsid w:val="002E6062"/>
    <w:rsid w:val="002E7419"/>
    <w:rsid w:val="002E74A4"/>
    <w:rsid w:val="002E74E5"/>
    <w:rsid w:val="002E7708"/>
    <w:rsid w:val="002E7FF5"/>
    <w:rsid w:val="002F020B"/>
    <w:rsid w:val="002F0B87"/>
    <w:rsid w:val="002F0BFA"/>
    <w:rsid w:val="002F3171"/>
    <w:rsid w:val="002F36DA"/>
    <w:rsid w:val="002F42DC"/>
    <w:rsid w:val="002F4700"/>
    <w:rsid w:val="002F5187"/>
    <w:rsid w:val="002F51FA"/>
    <w:rsid w:val="002F54E5"/>
    <w:rsid w:val="002F5AC9"/>
    <w:rsid w:val="002F620B"/>
    <w:rsid w:val="002F721A"/>
    <w:rsid w:val="00300501"/>
    <w:rsid w:val="00300DC5"/>
    <w:rsid w:val="00303951"/>
    <w:rsid w:val="00303D3D"/>
    <w:rsid w:val="00304172"/>
    <w:rsid w:val="00304CA8"/>
    <w:rsid w:val="00305BFE"/>
    <w:rsid w:val="00305FD4"/>
    <w:rsid w:val="003062E0"/>
    <w:rsid w:val="00306455"/>
    <w:rsid w:val="003070DB"/>
    <w:rsid w:val="00307306"/>
    <w:rsid w:val="00307850"/>
    <w:rsid w:val="00311164"/>
    <w:rsid w:val="003114F5"/>
    <w:rsid w:val="00311F84"/>
    <w:rsid w:val="0031297B"/>
    <w:rsid w:val="003130F9"/>
    <w:rsid w:val="003139E4"/>
    <w:rsid w:val="00313A30"/>
    <w:rsid w:val="00314423"/>
    <w:rsid w:val="0031483B"/>
    <w:rsid w:val="00314A6C"/>
    <w:rsid w:val="0031597C"/>
    <w:rsid w:val="00315CDB"/>
    <w:rsid w:val="0031636A"/>
    <w:rsid w:val="00316BB6"/>
    <w:rsid w:val="00317368"/>
    <w:rsid w:val="00317379"/>
    <w:rsid w:val="00317FB1"/>
    <w:rsid w:val="003203DA"/>
    <w:rsid w:val="0032072D"/>
    <w:rsid w:val="003209EE"/>
    <w:rsid w:val="00320CA7"/>
    <w:rsid w:val="00320FCA"/>
    <w:rsid w:val="0032161F"/>
    <w:rsid w:val="00321A0A"/>
    <w:rsid w:val="0032232A"/>
    <w:rsid w:val="00322475"/>
    <w:rsid w:val="00322711"/>
    <w:rsid w:val="0032308D"/>
    <w:rsid w:val="0032340C"/>
    <w:rsid w:val="00323977"/>
    <w:rsid w:val="00323C83"/>
    <w:rsid w:val="00323D66"/>
    <w:rsid w:val="00324865"/>
    <w:rsid w:val="00324E7D"/>
    <w:rsid w:val="003255B0"/>
    <w:rsid w:val="00325849"/>
    <w:rsid w:val="003259C6"/>
    <w:rsid w:val="00325AB0"/>
    <w:rsid w:val="003260F8"/>
    <w:rsid w:val="00326652"/>
    <w:rsid w:val="00326D12"/>
    <w:rsid w:val="00326F49"/>
    <w:rsid w:val="00326FE5"/>
    <w:rsid w:val="0032703C"/>
    <w:rsid w:val="00327494"/>
    <w:rsid w:val="00327C7F"/>
    <w:rsid w:val="003308FD"/>
    <w:rsid w:val="00330F72"/>
    <w:rsid w:val="00331213"/>
    <w:rsid w:val="003312DE"/>
    <w:rsid w:val="00331D36"/>
    <w:rsid w:val="0033212F"/>
    <w:rsid w:val="00332262"/>
    <w:rsid w:val="0033271B"/>
    <w:rsid w:val="003327AB"/>
    <w:rsid w:val="00332916"/>
    <w:rsid w:val="00332A66"/>
    <w:rsid w:val="0033313A"/>
    <w:rsid w:val="0033348B"/>
    <w:rsid w:val="003336B0"/>
    <w:rsid w:val="00333EA0"/>
    <w:rsid w:val="0033497F"/>
    <w:rsid w:val="003351B1"/>
    <w:rsid w:val="00335365"/>
    <w:rsid w:val="003361D3"/>
    <w:rsid w:val="00337CC5"/>
    <w:rsid w:val="00337D45"/>
    <w:rsid w:val="0034021B"/>
    <w:rsid w:val="00340624"/>
    <w:rsid w:val="00341021"/>
    <w:rsid w:val="00341341"/>
    <w:rsid w:val="0034158B"/>
    <w:rsid w:val="003421E1"/>
    <w:rsid w:val="00342922"/>
    <w:rsid w:val="00342AA3"/>
    <w:rsid w:val="0034311C"/>
    <w:rsid w:val="0034434C"/>
    <w:rsid w:val="00344403"/>
    <w:rsid w:val="003446D7"/>
    <w:rsid w:val="003454DD"/>
    <w:rsid w:val="003458DD"/>
    <w:rsid w:val="00345B08"/>
    <w:rsid w:val="00346781"/>
    <w:rsid w:val="00347443"/>
    <w:rsid w:val="0035001D"/>
    <w:rsid w:val="00351A28"/>
    <w:rsid w:val="00351C04"/>
    <w:rsid w:val="00351C2E"/>
    <w:rsid w:val="003521A9"/>
    <w:rsid w:val="00353176"/>
    <w:rsid w:val="003533BE"/>
    <w:rsid w:val="003539D9"/>
    <w:rsid w:val="003547DB"/>
    <w:rsid w:val="00354871"/>
    <w:rsid w:val="0035640A"/>
    <w:rsid w:val="00356D47"/>
    <w:rsid w:val="00360328"/>
    <w:rsid w:val="00360B0B"/>
    <w:rsid w:val="00361129"/>
    <w:rsid w:val="0036148E"/>
    <w:rsid w:val="003617E6"/>
    <w:rsid w:val="00361D17"/>
    <w:rsid w:val="00361F1A"/>
    <w:rsid w:val="00362276"/>
    <w:rsid w:val="00362659"/>
    <w:rsid w:val="003627E4"/>
    <w:rsid w:val="00362874"/>
    <w:rsid w:val="00362D29"/>
    <w:rsid w:val="003631E2"/>
    <w:rsid w:val="003647E2"/>
    <w:rsid w:val="00364B0E"/>
    <w:rsid w:val="00364FB5"/>
    <w:rsid w:val="00365313"/>
    <w:rsid w:val="003656C5"/>
    <w:rsid w:val="003657B9"/>
    <w:rsid w:val="003657BE"/>
    <w:rsid w:val="003658CB"/>
    <w:rsid w:val="00365C23"/>
    <w:rsid w:val="00365CE1"/>
    <w:rsid w:val="00366733"/>
    <w:rsid w:val="00366B56"/>
    <w:rsid w:val="00366F3C"/>
    <w:rsid w:val="003678F2"/>
    <w:rsid w:val="003708B9"/>
    <w:rsid w:val="00370A44"/>
    <w:rsid w:val="00370C9E"/>
    <w:rsid w:val="003712B4"/>
    <w:rsid w:val="00371DEA"/>
    <w:rsid w:val="00372768"/>
    <w:rsid w:val="00374460"/>
    <w:rsid w:val="003744D1"/>
    <w:rsid w:val="0037481D"/>
    <w:rsid w:val="00374A8C"/>
    <w:rsid w:val="0037515A"/>
    <w:rsid w:val="00375167"/>
    <w:rsid w:val="0037531B"/>
    <w:rsid w:val="003753CD"/>
    <w:rsid w:val="003757CC"/>
    <w:rsid w:val="0037604A"/>
    <w:rsid w:val="003769F0"/>
    <w:rsid w:val="00377929"/>
    <w:rsid w:val="00377964"/>
    <w:rsid w:val="00377C3A"/>
    <w:rsid w:val="0038037E"/>
    <w:rsid w:val="0038218F"/>
    <w:rsid w:val="0038232E"/>
    <w:rsid w:val="00382DAD"/>
    <w:rsid w:val="003833D7"/>
    <w:rsid w:val="0038352E"/>
    <w:rsid w:val="00383609"/>
    <w:rsid w:val="00383B72"/>
    <w:rsid w:val="003840B3"/>
    <w:rsid w:val="00384729"/>
    <w:rsid w:val="0038527E"/>
    <w:rsid w:val="003855B3"/>
    <w:rsid w:val="00385E5A"/>
    <w:rsid w:val="00386322"/>
    <w:rsid w:val="00390C90"/>
    <w:rsid w:val="0039115B"/>
    <w:rsid w:val="0039156E"/>
    <w:rsid w:val="003915E8"/>
    <w:rsid w:val="00391A43"/>
    <w:rsid w:val="00391B87"/>
    <w:rsid w:val="00391C67"/>
    <w:rsid w:val="00392A46"/>
    <w:rsid w:val="003930D7"/>
    <w:rsid w:val="00393162"/>
    <w:rsid w:val="0039384C"/>
    <w:rsid w:val="003943BE"/>
    <w:rsid w:val="003945D8"/>
    <w:rsid w:val="0039509A"/>
    <w:rsid w:val="003953EC"/>
    <w:rsid w:val="00395AEC"/>
    <w:rsid w:val="00396394"/>
    <w:rsid w:val="003967C4"/>
    <w:rsid w:val="003968A7"/>
    <w:rsid w:val="003968C6"/>
    <w:rsid w:val="00396B8B"/>
    <w:rsid w:val="00396BCC"/>
    <w:rsid w:val="0039737A"/>
    <w:rsid w:val="0039739F"/>
    <w:rsid w:val="00397EF9"/>
    <w:rsid w:val="00397FF7"/>
    <w:rsid w:val="003A00D2"/>
    <w:rsid w:val="003A05DA"/>
    <w:rsid w:val="003A0979"/>
    <w:rsid w:val="003A1481"/>
    <w:rsid w:val="003A1882"/>
    <w:rsid w:val="003A29F4"/>
    <w:rsid w:val="003A2C96"/>
    <w:rsid w:val="003A2D73"/>
    <w:rsid w:val="003A2F00"/>
    <w:rsid w:val="003A3327"/>
    <w:rsid w:val="003A4171"/>
    <w:rsid w:val="003A4414"/>
    <w:rsid w:val="003A4C0E"/>
    <w:rsid w:val="003A4EC9"/>
    <w:rsid w:val="003A5077"/>
    <w:rsid w:val="003A612F"/>
    <w:rsid w:val="003A61C4"/>
    <w:rsid w:val="003A6D14"/>
    <w:rsid w:val="003A76CE"/>
    <w:rsid w:val="003A77E4"/>
    <w:rsid w:val="003A7954"/>
    <w:rsid w:val="003B00B2"/>
    <w:rsid w:val="003B121C"/>
    <w:rsid w:val="003B3110"/>
    <w:rsid w:val="003B38B4"/>
    <w:rsid w:val="003B591B"/>
    <w:rsid w:val="003B6667"/>
    <w:rsid w:val="003B6BAF"/>
    <w:rsid w:val="003B7B84"/>
    <w:rsid w:val="003C0047"/>
    <w:rsid w:val="003C0FCA"/>
    <w:rsid w:val="003C104C"/>
    <w:rsid w:val="003C16FC"/>
    <w:rsid w:val="003C1AC8"/>
    <w:rsid w:val="003C2618"/>
    <w:rsid w:val="003C2B4D"/>
    <w:rsid w:val="003C35AA"/>
    <w:rsid w:val="003C475C"/>
    <w:rsid w:val="003C4A36"/>
    <w:rsid w:val="003C4B7E"/>
    <w:rsid w:val="003C5024"/>
    <w:rsid w:val="003C51F0"/>
    <w:rsid w:val="003C53D1"/>
    <w:rsid w:val="003C5435"/>
    <w:rsid w:val="003C568B"/>
    <w:rsid w:val="003C71D3"/>
    <w:rsid w:val="003D0874"/>
    <w:rsid w:val="003D0B6F"/>
    <w:rsid w:val="003D0C84"/>
    <w:rsid w:val="003D0CC3"/>
    <w:rsid w:val="003D11BB"/>
    <w:rsid w:val="003D141D"/>
    <w:rsid w:val="003D17D8"/>
    <w:rsid w:val="003D19A9"/>
    <w:rsid w:val="003D1BB9"/>
    <w:rsid w:val="003D1BBB"/>
    <w:rsid w:val="003D2263"/>
    <w:rsid w:val="003D2608"/>
    <w:rsid w:val="003D2A6A"/>
    <w:rsid w:val="003D2B66"/>
    <w:rsid w:val="003D2D71"/>
    <w:rsid w:val="003D2E3D"/>
    <w:rsid w:val="003D302E"/>
    <w:rsid w:val="003D32F2"/>
    <w:rsid w:val="003D3E38"/>
    <w:rsid w:val="003D4021"/>
    <w:rsid w:val="003D4C4B"/>
    <w:rsid w:val="003D4CC2"/>
    <w:rsid w:val="003D4CCF"/>
    <w:rsid w:val="003D5560"/>
    <w:rsid w:val="003D682E"/>
    <w:rsid w:val="003D6D47"/>
    <w:rsid w:val="003D6EAD"/>
    <w:rsid w:val="003D73C4"/>
    <w:rsid w:val="003D7636"/>
    <w:rsid w:val="003D7FB5"/>
    <w:rsid w:val="003E03A8"/>
    <w:rsid w:val="003E0500"/>
    <w:rsid w:val="003E0582"/>
    <w:rsid w:val="003E07B1"/>
    <w:rsid w:val="003E0CCD"/>
    <w:rsid w:val="003E1176"/>
    <w:rsid w:val="003E1184"/>
    <w:rsid w:val="003E196A"/>
    <w:rsid w:val="003E1B5C"/>
    <w:rsid w:val="003E1B94"/>
    <w:rsid w:val="003E1DB1"/>
    <w:rsid w:val="003E1E58"/>
    <w:rsid w:val="003E1F2D"/>
    <w:rsid w:val="003E348B"/>
    <w:rsid w:val="003E3FBD"/>
    <w:rsid w:val="003E483C"/>
    <w:rsid w:val="003E5218"/>
    <w:rsid w:val="003E611D"/>
    <w:rsid w:val="003E658C"/>
    <w:rsid w:val="003E6729"/>
    <w:rsid w:val="003E672D"/>
    <w:rsid w:val="003E67F4"/>
    <w:rsid w:val="003E68DF"/>
    <w:rsid w:val="003E7191"/>
    <w:rsid w:val="003E7C4D"/>
    <w:rsid w:val="003E7E75"/>
    <w:rsid w:val="003F0135"/>
    <w:rsid w:val="003F01DA"/>
    <w:rsid w:val="003F09BC"/>
    <w:rsid w:val="003F0C71"/>
    <w:rsid w:val="003F0E4D"/>
    <w:rsid w:val="003F110B"/>
    <w:rsid w:val="003F1681"/>
    <w:rsid w:val="003F261E"/>
    <w:rsid w:val="003F365A"/>
    <w:rsid w:val="003F38E0"/>
    <w:rsid w:val="003F3ABC"/>
    <w:rsid w:val="003F3AC6"/>
    <w:rsid w:val="003F3DFD"/>
    <w:rsid w:val="003F4BED"/>
    <w:rsid w:val="003F4E4D"/>
    <w:rsid w:val="003F53B6"/>
    <w:rsid w:val="003F5926"/>
    <w:rsid w:val="003F6492"/>
    <w:rsid w:val="003F670A"/>
    <w:rsid w:val="003F6D42"/>
    <w:rsid w:val="003F6D58"/>
    <w:rsid w:val="003F6E9E"/>
    <w:rsid w:val="003F6FE9"/>
    <w:rsid w:val="003F7238"/>
    <w:rsid w:val="003F7596"/>
    <w:rsid w:val="003F7CAB"/>
    <w:rsid w:val="004000D5"/>
    <w:rsid w:val="00400291"/>
    <w:rsid w:val="00400BEC"/>
    <w:rsid w:val="00400CD7"/>
    <w:rsid w:val="00401A4F"/>
    <w:rsid w:val="00402ED9"/>
    <w:rsid w:val="00403768"/>
    <w:rsid w:val="00403C3C"/>
    <w:rsid w:val="004048A1"/>
    <w:rsid w:val="004051BB"/>
    <w:rsid w:val="00406128"/>
    <w:rsid w:val="004062A1"/>
    <w:rsid w:val="004064A3"/>
    <w:rsid w:val="0040674E"/>
    <w:rsid w:val="00406DFC"/>
    <w:rsid w:val="00406F35"/>
    <w:rsid w:val="00406FCE"/>
    <w:rsid w:val="004074D7"/>
    <w:rsid w:val="0041011F"/>
    <w:rsid w:val="00410FCE"/>
    <w:rsid w:val="004111BD"/>
    <w:rsid w:val="00411242"/>
    <w:rsid w:val="004112BF"/>
    <w:rsid w:val="00411415"/>
    <w:rsid w:val="00413C54"/>
    <w:rsid w:val="00413DD9"/>
    <w:rsid w:val="00414912"/>
    <w:rsid w:val="00414D17"/>
    <w:rsid w:val="00414F6E"/>
    <w:rsid w:val="004154AD"/>
    <w:rsid w:val="00415CD9"/>
    <w:rsid w:val="0041625B"/>
    <w:rsid w:val="00416CDE"/>
    <w:rsid w:val="00416F9A"/>
    <w:rsid w:val="00417407"/>
    <w:rsid w:val="00417A38"/>
    <w:rsid w:val="00417EC4"/>
    <w:rsid w:val="0042004F"/>
    <w:rsid w:val="004204A1"/>
    <w:rsid w:val="00420551"/>
    <w:rsid w:val="0042069A"/>
    <w:rsid w:val="00420B9E"/>
    <w:rsid w:val="004215A2"/>
    <w:rsid w:val="00421C85"/>
    <w:rsid w:val="00423763"/>
    <w:rsid w:val="00423BC8"/>
    <w:rsid w:val="00423EDB"/>
    <w:rsid w:val="00423FAF"/>
    <w:rsid w:val="00424946"/>
    <w:rsid w:val="00424EE0"/>
    <w:rsid w:val="0042635D"/>
    <w:rsid w:val="00426856"/>
    <w:rsid w:val="00426BA1"/>
    <w:rsid w:val="00426D0D"/>
    <w:rsid w:val="00426FA8"/>
    <w:rsid w:val="004273DB"/>
    <w:rsid w:val="00427CDF"/>
    <w:rsid w:val="00427D9D"/>
    <w:rsid w:val="0043008B"/>
    <w:rsid w:val="004302C7"/>
    <w:rsid w:val="004302CE"/>
    <w:rsid w:val="00430C45"/>
    <w:rsid w:val="00430D1E"/>
    <w:rsid w:val="00430EAE"/>
    <w:rsid w:val="00431782"/>
    <w:rsid w:val="0043245B"/>
    <w:rsid w:val="004325F3"/>
    <w:rsid w:val="0043335E"/>
    <w:rsid w:val="0043394F"/>
    <w:rsid w:val="0043454F"/>
    <w:rsid w:val="00434932"/>
    <w:rsid w:val="00434D93"/>
    <w:rsid w:val="004365AF"/>
    <w:rsid w:val="004369E1"/>
    <w:rsid w:val="00437324"/>
    <w:rsid w:val="0044020B"/>
    <w:rsid w:val="0044033F"/>
    <w:rsid w:val="004404AE"/>
    <w:rsid w:val="004420F8"/>
    <w:rsid w:val="00442D54"/>
    <w:rsid w:val="00442FB2"/>
    <w:rsid w:val="00445898"/>
    <w:rsid w:val="00445B63"/>
    <w:rsid w:val="0044605A"/>
    <w:rsid w:val="004465A9"/>
    <w:rsid w:val="0044669A"/>
    <w:rsid w:val="00446899"/>
    <w:rsid w:val="004468A1"/>
    <w:rsid w:val="004470F2"/>
    <w:rsid w:val="00447229"/>
    <w:rsid w:val="004508F0"/>
    <w:rsid w:val="00450977"/>
    <w:rsid w:val="00450C5E"/>
    <w:rsid w:val="004514A1"/>
    <w:rsid w:val="00451F80"/>
    <w:rsid w:val="004527A4"/>
    <w:rsid w:val="00452A76"/>
    <w:rsid w:val="00452E0D"/>
    <w:rsid w:val="00452EE5"/>
    <w:rsid w:val="00452F7A"/>
    <w:rsid w:val="0045416A"/>
    <w:rsid w:val="00454190"/>
    <w:rsid w:val="00454A8D"/>
    <w:rsid w:val="00454AEE"/>
    <w:rsid w:val="00454CC7"/>
    <w:rsid w:val="004555A4"/>
    <w:rsid w:val="00456402"/>
    <w:rsid w:val="00456685"/>
    <w:rsid w:val="004602F6"/>
    <w:rsid w:val="004604AB"/>
    <w:rsid w:val="004607D5"/>
    <w:rsid w:val="004608C0"/>
    <w:rsid w:val="004612F6"/>
    <w:rsid w:val="004617C1"/>
    <w:rsid w:val="00462391"/>
    <w:rsid w:val="00462EBD"/>
    <w:rsid w:val="004631DF"/>
    <w:rsid w:val="0046333A"/>
    <w:rsid w:val="00463AC5"/>
    <w:rsid w:val="00464312"/>
    <w:rsid w:val="00464F58"/>
    <w:rsid w:val="00464FFF"/>
    <w:rsid w:val="004655A0"/>
    <w:rsid w:val="00465A84"/>
    <w:rsid w:val="0046668F"/>
    <w:rsid w:val="00466F5B"/>
    <w:rsid w:val="00467CD2"/>
    <w:rsid w:val="004702DA"/>
    <w:rsid w:val="004703B3"/>
    <w:rsid w:val="004706CA"/>
    <w:rsid w:val="00470B2C"/>
    <w:rsid w:val="004711FA"/>
    <w:rsid w:val="00472465"/>
    <w:rsid w:val="00472811"/>
    <w:rsid w:val="004731D1"/>
    <w:rsid w:val="00473338"/>
    <w:rsid w:val="00473927"/>
    <w:rsid w:val="004743F8"/>
    <w:rsid w:val="004744CF"/>
    <w:rsid w:val="0047513D"/>
    <w:rsid w:val="00475E60"/>
    <w:rsid w:val="00477265"/>
    <w:rsid w:val="00477A5D"/>
    <w:rsid w:val="00477E81"/>
    <w:rsid w:val="00480118"/>
    <w:rsid w:val="00481592"/>
    <w:rsid w:val="00481A5A"/>
    <w:rsid w:val="00481F4B"/>
    <w:rsid w:val="00482286"/>
    <w:rsid w:val="00482768"/>
    <w:rsid w:val="00482884"/>
    <w:rsid w:val="00482CBC"/>
    <w:rsid w:val="00482CD7"/>
    <w:rsid w:val="00483870"/>
    <w:rsid w:val="00483D44"/>
    <w:rsid w:val="0048414C"/>
    <w:rsid w:val="0048430A"/>
    <w:rsid w:val="00484B9B"/>
    <w:rsid w:val="00485201"/>
    <w:rsid w:val="00485401"/>
    <w:rsid w:val="0048577B"/>
    <w:rsid w:val="00485DAD"/>
    <w:rsid w:val="0048697C"/>
    <w:rsid w:val="00486B68"/>
    <w:rsid w:val="00486BAF"/>
    <w:rsid w:val="00486E96"/>
    <w:rsid w:val="004900F0"/>
    <w:rsid w:val="004904DC"/>
    <w:rsid w:val="00490E73"/>
    <w:rsid w:val="00491BB0"/>
    <w:rsid w:val="00492252"/>
    <w:rsid w:val="00492635"/>
    <w:rsid w:val="00493223"/>
    <w:rsid w:val="00493BCE"/>
    <w:rsid w:val="00493D86"/>
    <w:rsid w:val="004948E3"/>
    <w:rsid w:val="00494C41"/>
    <w:rsid w:val="004951E3"/>
    <w:rsid w:val="0049539F"/>
    <w:rsid w:val="004955A2"/>
    <w:rsid w:val="00495915"/>
    <w:rsid w:val="004959CF"/>
    <w:rsid w:val="00495A6F"/>
    <w:rsid w:val="004960B5"/>
    <w:rsid w:val="004962DC"/>
    <w:rsid w:val="0049680D"/>
    <w:rsid w:val="004969BA"/>
    <w:rsid w:val="00496BFE"/>
    <w:rsid w:val="004970EB"/>
    <w:rsid w:val="00497C4F"/>
    <w:rsid w:val="00497DB0"/>
    <w:rsid w:val="004A025F"/>
    <w:rsid w:val="004A04A9"/>
    <w:rsid w:val="004A050F"/>
    <w:rsid w:val="004A212D"/>
    <w:rsid w:val="004A2A07"/>
    <w:rsid w:val="004A2A6F"/>
    <w:rsid w:val="004A2BEB"/>
    <w:rsid w:val="004A380A"/>
    <w:rsid w:val="004A3BF1"/>
    <w:rsid w:val="004A3ED1"/>
    <w:rsid w:val="004A42A7"/>
    <w:rsid w:val="004A42B8"/>
    <w:rsid w:val="004A5A19"/>
    <w:rsid w:val="004A5CE7"/>
    <w:rsid w:val="004A7509"/>
    <w:rsid w:val="004A7A24"/>
    <w:rsid w:val="004A7A56"/>
    <w:rsid w:val="004B0280"/>
    <w:rsid w:val="004B0382"/>
    <w:rsid w:val="004B0987"/>
    <w:rsid w:val="004B2513"/>
    <w:rsid w:val="004B27A4"/>
    <w:rsid w:val="004B2AF4"/>
    <w:rsid w:val="004B3F7B"/>
    <w:rsid w:val="004B40A0"/>
    <w:rsid w:val="004B448B"/>
    <w:rsid w:val="004B5023"/>
    <w:rsid w:val="004B50E6"/>
    <w:rsid w:val="004B519D"/>
    <w:rsid w:val="004B566B"/>
    <w:rsid w:val="004B6A26"/>
    <w:rsid w:val="004B7E94"/>
    <w:rsid w:val="004C092B"/>
    <w:rsid w:val="004C0E81"/>
    <w:rsid w:val="004C0FA2"/>
    <w:rsid w:val="004C0FAC"/>
    <w:rsid w:val="004C1767"/>
    <w:rsid w:val="004C1908"/>
    <w:rsid w:val="004C1A2C"/>
    <w:rsid w:val="004C1DDD"/>
    <w:rsid w:val="004C1EFF"/>
    <w:rsid w:val="004C20C5"/>
    <w:rsid w:val="004C25E6"/>
    <w:rsid w:val="004C2996"/>
    <w:rsid w:val="004C33A0"/>
    <w:rsid w:val="004C3A10"/>
    <w:rsid w:val="004C3DBD"/>
    <w:rsid w:val="004C3E49"/>
    <w:rsid w:val="004C4D99"/>
    <w:rsid w:val="004C5183"/>
    <w:rsid w:val="004C55A7"/>
    <w:rsid w:val="004C57C7"/>
    <w:rsid w:val="004C5A70"/>
    <w:rsid w:val="004C6D41"/>
    <w:rsid w:val="004C763F"/>
    <w:rsid w:val="004D0308"/>
    <w:rsid w:val="004D084D"/>
    <w:rsid w:val="004D11D0"/>
    <w:rsid w:val="004D1815"/>
    <w:rsid w:val="004D2760"/>
    <w:rsid w:val="004D2CA7"/>
    <w:rsid w:val="004D2D61"/>
    <w:rsid w:val="004D328E"/>
    <w:rsid w:val="004D331A"/>
    <w:rsid w:val="004D35B8"/>
    <w:rsid w:val="004D38D2"/>
    <w:rsid w:val="004D4316"/>
    <w:rsid w:val="004D4A8C"/>
    <w:rsid w:val="004D5261"/>
    <w:rsid w:val="004D60D6"/>
    <w:rsid w:val="004D698C"/>
    <w:rsid w:val="004D6F66"/>
    <w:rsid w:val="004D730F"/>
    <w:rsid w:val="004D77A9"/>
    <w:rsid w:val="004D77FA"/>
    <w:rsid w:val="004D7FC0"/>
    <w:rsid w:val="004E0674"/>
    <w:rsid w:val="004E0BFA"/>
    <w:rsid w:val="004E0CFA"/>
    <w:rsid w:val="004E0E22"/>
    <w:rsid w:val="004E2BD3"/>
    <w:rsid w:val="004E2E84"/>
    <w:rsid w:val="004E4602"/>
    <w:rsid w:val="004E4765"/>
    <w:rsid w:val="004E4A78"/>
    <w:rsid w:val="004E50D0"/>
    <w:rsid w:val="004E5BE9"/>
    <w:rsid w:val="004E62A9"/>
    <w:rsid w:val="004E6853"/>
    <w:rsid w:val="004E72FE"/>
    <w:rsid w:val="004E7488"/>
    <w:rsid w:val="004E7A46"/>
    <w:rsid w:val="004E7DAF"/>
    <w:rsid w:val="004F041E"/>
    <w:rsid w:val="004F11A0"/>
    <w:rsid w:val="004F174C"/>
    <w:rsid w:val="004F1754"/>
    <w:rsid w:val="004F1C47"/>
    <w:rsid w:val="004F20D6"/>
    <w:rsid w:val="004F216C"/>
    <w:rsid w:val="004F25B3"/>
    <w:rsid w:val="004F2790"/>
    <w:rsid w:val="004F2DEE"/>
    <w:rsid w:val="004F2EBD"/>
    <w:rsid w:val="004F2F8F"/>
    <w:rsid w:val="004F3161"/>
    <w:rsid w:val="004F3580"/>
    <w:rsid w:val="004F3A7A"/>
    <w:rsid w:val="004F3D18"/>
    <w:rsid w:val="004F3F9F"/>
    <w:rsid w:val="004F43B5"/>
    <w:rsid w:val="004F45A2"/>
    <w:rsid w:val="004F542F"/>
    <w:rsid w:val="004F624D"/>
    <w:rsid w:val="004F733B"/>
    <w:rsid w:val="00500C57"/>
    <w:rsid w:val="00501352"/>
    <w:rsid w:val="00501804"/>
    <w:rsid w:val="005028ED"/>
    <w:rsid w:val="00502B61"/>
    <w:rsid w:val="00502C74"/>
    <w:rsid w:val="00502DF9"/>
    <w:rsid w:val="0050311B"/>
    <w:rsid w:val="0050340E"/>
    <w:rsid w:val="00503D39"/>
    <w:rsid w:val="00503D4C"/>
    <w:rsid w:val="00503DF7"/>
    <w:rsid w:val="00504CEF"/>
    <w:rsid w:val="00504FDF"/>
    <w:rsid w:val="0050637B"/>
    <w:rsid w:val="005063DB"/>
    <w:rsid w:val="005068EB"/>
    <w:rsid w:val="005078F1"/>
    <w:rsid w:val="0050797D"/>
    <w:rsid w:val="005079EE"/>
    <w:rsid w:val="00507A9E"/>
    <w:rsid w:val="005101DC"/>
    <w:rsid w:val="00510389"/>
    <w:rsid w:val="005103A3"/>
    <w:rsid w:val="005103D1"/>
    <w:rsid w:val="00510EF6"/>
    <w:rsid w:val="005115EE"/>
    <w:rsid w:val="0051195B"/>
    <w:rsid w:val="00512209"/>
    <w:rsid w:val="00512402"/>
    <w:rsid w:val="00512E5D"/>
    <w:rsid w:val="005132CB"/>
    <w:rsid w:val="005135FA"/>
    <w:rsid w:val="0051411C"/>
    <w:rsid w:val="00514C2E"/>
    <w:rsid w:val="00514E11"/>
    <w:rsid w:val="00515378"/>
    <w:rsid w:val="0051586D"/>
    <w:rsid w:val="00515944"/>
    <w:rsid w:val="00515A2C"/>
    <w:rsid w:val="005160E3"/>
    <w:rsid w:val="005161D7"/>
    <w:rsid w:val="005162AA"/>
    <w:rsid w:val="00516437"/>
    <w:rsid w:val="00516A2C"/>
    <w:rsid w:val="00516B7B"/>
    <w:rsid w:val="0051766F"/>
    <w:rsid w:val="005179EE"/>
    <w:rsid w:val="00517AC7"/>
    <w:rsid w:val="005204F7"/>
    <w:rsid w:val="0052050A"/>
    <w:rsid w:val="005212DC"/>
    <w:rsid w:val="0052150D"/>
    <w:rsid w:val="0052170A"/>
    <w:rsid w:val="0052192C"/>
    <w:rsid w:val="005222C5"/>
    <w:rsid w:val="005227CE"/>
    <w:rsid w:val="00522999"/>
    <w:rsid w:val="00523088"/>
    <w:rsid w:val="0052350A"/>
    <w:rsid w:val="0052395C"/>
    <w:rsid w:val="00523B0E"/>
    <w:rsid w:val="00524599"/>
    <w:rsid w:val="005249B6"/>
    <w:rsid w:val="00524A4B"/>
    <w:rsid w:val="00524D58"/>
    <w:rsid w:val="00524DCB"/>
    <w:rsid w:val="00524E2B"/>
    <w:rsid w:val="00525C15"/>
    <w:rsid w:val="00526442"/>
    <w:rsid w:val="00526B4E"/>
    <w:rsid w:val="00526FD4"/>
    <w:rsid w:val="00527466"/>
    <w:rsid w:val="00527802"/>
    <w:rsid w:val="0052799E"/>
    <w:rsid w:val="00527AE4"/>
    <w:rsid w:val="00530A33"/>
    <w:rsid w:val="00532103"/>
    <w:rsid w:val="0053278E"/>
    <w:rsid w:val="00532B98"/>
    <w:rsid w:val="00532F2F"/>
    <w:rsid w:val="00532FD8"/>
    <w:rsid w:val="005335CC"/>
    <w:rsid w:val="00533CAE"/>
    <w:rsid w:val="005341A1"/>
    <w:rsid w:val="0053430E"/>
    <w:rsid w:val="00534397"/>
    <w:rsid w:val="005344AB"/>
    <w:rsid w:val="0053457E"/>
    <w:rsid w:val="00535822"/>
    <w:rsid w:val="00535CF0"/>
    <w:rsid w:val="0053606E"/>
    <w:rsid w:val="00536253"/>
    <w:rsid w:val="00536748"/>
    <w:rsid w:val="0053678A"/>
    <w:rsid w:val="005371EE"/>
    <w:rsid w:val="00540156"/>
    <w:rsid w:val="00540303"/>
    <w:rsid w:val="00540DC4"/>
    <w:rsid w:val="00541044"/>
    <w:rsid w:val="00541475"/>
    <w:rsid w:val="005419F4"/>
    <w:rsid w:val="00541C1E"/>
    <w:rsid w:val="00541D61"/>
    <w:rsid w:val="00542578"/>
    <w:rsid w:val="00542ED2"/>
    <w:rsid w:val="00542FF5"/>
    <w:rsid w:val="00543B14"/>
    <w:rsid w:val="005442DB"/>
    <w:rsid w:val="005445AF"/>
    <w:rsid w:val="00544915"/>
    <w:rsid w:val="0054534A"/>
    <w:rsid w:val="00545ABD"/>
    <w:rsid w:val="00545D1E"/>
    <w:rsid w:val="00547CD1"/>
    <w:rsid w:val="005508D4"/>
    <w:rsid w:val="00551923"/>
    <w:rsid w:val="00551C99"/>
    <w:rsid w:val="00551E5C"/>
    <w:rsid w:val="00552035"/>
    <w:rsid w:val="00552986"/>
    <w:rsid w:val="00553605"/>
    <w:rsid w:val="00553AB9"/>
    <w:rsid w:val="005547B1"/>
    <w:rsid w:val="00555248"/>
    <w:rsid w:val="00555734"/>
    <w:rsid w:val="005557A7"/>
    <w:rsid w:val="00555CFB"/>
    <w:rsid w:val="00555DDE"/>
    <w:rsid w:val="005560CB"/>
    <w:rsid w:val="00556C42"/>
    <w:rsid w:val="00557263"/>
    <w:rsid w:val="00557326"/>
    <w:rsid w:val="00557678"/>
    <w:rsid w:val="00560074"/>
    <w:rsid w:val="005601F7"/>
    <w:rsid w:val="00560666"/>
    <w:rsid w:val="0056071B"/>
    <w:rsid w:val="0056088E"/>
    <w:rsid w:val="005608BC"/>
    <w:rsid w:val="005609BC"/>
    <w:rsid w:val="00560A16"/>
    <w:rsid w:val="00560D1A"/>
    <w:rsid w:val="00561796"/>
    <w:rsid w:val="00562753"/>
    <w:rsid w:val="005627C2"/>
    <w:rsid w:val="00562FBB"/>
    <w:rsid w:val="005632B0"/>
    <w:rsid w:val="00564CF5"/>
    <w:rsid w:val="00565243"/>
    <w:rsid w:val="00565A5E"/>
    <w:rsid w:val="00566B41"/>
    <w:rsid w:val="00566BDA"/>
    <w:rsid w:val="00566BF9"/>
    <w:rsid w:val="00566C09"/>
    <w:rsid w:val="00566EB2"/>
    <w:rsid w:val="005674F5"/>
    <w:rsid w:val="00567C89"/>
    <w:rsid w:val="00567CC9"/>
    <w:rsid w:val="00567F4A"/>
    <w:rsid w:val="0057018B"/>
    <w:rsid w:val="00570699"/>
    <w:rsid w:val="00570752"/>
    <w:rsid w:val="00570877"/>
    <w:rsid w:val="005710F7"/>
    <w:rsid w:val="00571704"/>
    <w:rsid w:val="00571BD7"/>
    <w:rsid w:val="00572138"/>
    <w:rsid w:val="005722BF"/>
    <w:rsid w:val="005723B9"/>
    <w:rsid w:val="00572564"/>
    <w:rsid w:val="00572D2A"/>
    <w:rsid w:val="00572FA9"/>
    <w:rsid w:val="00572FDF"/>
    <w:rsid w:val="00573572"/>
    <w:rsid w:val="005735FF"/>
    <w:rsid w:val="0057400A"/>
    <w:rsid w:val="0057484D"/>
    <w:rsid w:val="00574C30"/>
    <w:rsid w:val="00574C76"/>
    <w:rsid w:val="00574D3A"/>
    <w:rsid w:val="00574E0D"/>
    <w:rsid w:val="00574E87"/>
    <w:rsid w:val="00575F92"/>
    <w:rsid w:val="005762F4"/>
    <w:rsid w:val="00576AB4"/>
    <w:rsid w:val="00576CB6"/>
    <w:rsid w:val="00577252"/>
    <w:rsid w:val="00577787"/>
    <w:rsid w:val="0058004B"/>
    <w:rsid w:val="00580391"/>
    <w:rsid w:val="00580915"/>
    <w:rsid w:val="005811B4"/>
    <w:rsid w:val="005818E3"/>
    <w:rsid w:val="0058191B"/>
    <w:rsid w:val="00581A69"/>
    <w:rsid w:val="00581FBF"/>
    <w:rsid w:val="005826B1"/>
    <w:rsid w:val="00583E0C"/>
    <w:rsid w:val="0058410C"/>
    <w:rsid w:val="00584757"/>
    <w:rsid w:val="00585238"/>
    <w:rsid w:val="0058569E"/>
    <w:rsid w:val="0058589C"/>
    <w:rsid w:val="00585CFB"/>
    <w:rsid w:val="00585D51"/>
    <w:rsid w:val="00585EE1"/>
    <w:rsid w:val="005864EA"/>
    <w:rsid w:val="00586629"/>
    <w:rsid w:val="0058683E"/>
    <w:rsid w:val="00586994"/>
    <w:rsid w:val="00587115"/>
    <w:rsid w:val="005871D0"/>
    <w:rsid w:val="0058766C"/>
    <w:rsid w:val="0058770E"/>
    <w:rsid w:val="00587C36"/>
    <w:rsid w:val="00590406"/>
    <w:rsid w:val="0059099F"/>
    <w:rsid w:val="00590FB9"/>
    <w:rsid w:val="005916B2"/>
    <w:rsid w:val="00591A58"/>
    <w:rsid w:val="00592477"/>
    <w:rsid w:val="00592A4A"/>
    <w:rsid w:val="00592B87"/>
    <w:rsid w:val="00592C24"/>
    <w:rsid w:val="00592EF8"/>
    <w:rsid w:val="00592F97"/>
    <w:rsid w:val="00593102"/>
    <w:rsid w:val="005939B3"/>
    <w:rsid w:val="005939C2"/>
    <w:rsid w:val="00593B50"/>
    <w:rsid w:val="00593BA4"/>
    <w:rsid w:val="005948CE"/>
    <w:rsid w:val="00594CDD"/>
    <w:rsid w:val="0059573F"/>
    <w:rsid w:val="00595E0B"/>
    <w:rsid w:val="00596313"/>
    <w:rsid w:val="00596457"/>
    <w:rsid w:val="00597060"/>
    <w:rsid w:val="005973AF"/>
    <w:rsid w:val="005973BC"/>
    <w:rsid w:val="005973FB"/>
    <w:rsid w:val="00597541"/>
    <w:rsid w:val="005977EE"/>
    <w:rsid w:val="00597E06"/>
    <w:rsid w:val="005A132E"/>
    <w:rsid w:val="005A13D1"/>
    <w:rsid w:val="005A1D40"/>
    <w:rsid w:val="005A22C8"/>
    <w:rsid w:val="005A27EE"/>
    <w:rsid w:val="005A2F62"/>
    <w:rsid w:val="005A36CB"/>
    <w:rsid w:val="005A37EE"/>
    <w:rsid w:val="005A3BE1"/>
    <w:rsid w:val="005A6AAD"/>
    <w:rsid w:val="005A757A"/>
    <w:rsid w:val="005A7738"/>
    <w:rsid w:val="005A79C0"/>
    <w:rsid w:val="005B08BA"/>
    <w:rsid w:val="005B09B8"/>
    <w:rsid w:val="005B1B6A"/>
    <w:rsid w:val="005B2608"/>
    <w:rsid w:val="005B33D3"/>
    <w:rsid w:val="005B360C"/>
    <w:rsid w:val="005B399D"/>
    <w:rsid w:val="005B3E9C"/>
    <w:rsid w:val="005B420D"/>
    <w:rsid w:val="005B45E0"/>
    <w:rsid w:val="005B5467"/>
    <w:rsid w:val="005B59AF"/>
    <w:rsid w:val="005B5C92"/>
    <w:rsid w:val="005B5F65"/>
    <w:rsid w:val="005B6620"/>
    <w:rsid w:val="005B6C41"/>
    <w:rsid w:val="005B6F8A"/>
    <w:rsid w:val="005B725A"/>
    <w:rsid w:val="005B783D"/>
    <w:rsid w:val="005B799E"/>
    <w:rsid w:val="005B7B48"/>
    <w:rsid w:val="005B7B82"/>
    <w:rsid w:val="005B7E15"/>
    <w:rsid w:val="005B7FBB"/>
    <w:rsid w:val="005C0042"/>
    <w:rsid w:val="005C08ED"/>
    <w:rsid w:val="005C0CED"/>
    <w:rsid w:val="005C0FCE"/>
    <w:rsid w:val="005C1032"/>
    <w:rsid w:val="005C15FC"/>
    <w:rsid w:val="005C170A"/>
    <w:rsid w:val="005C1743"/>
    <w:rsid w:val="005C19F7"/>
    <w:rsid w:val="005C1C15"/>
    <w:rsid w:val="005C1C60"/>
    <w:rsid w:val="005C1C6A"/>
    <w:rsid w:val="005C1C7F"/>
    <w:rsid w:val="005C1D78"/>
    <w:rsid w:val="005C1DBE"/>
    <w:rsid w:val="005C1E24"/>
    <w:rsid w:val="005C2334"/>
    <w:rsid w:val="005C3191"/>
    <w:rsid w:val="005C3440"/>
    <w:rsid w:val="005C3F69"/>
    <w:rsid w:val="005C43BE"/>
    <w:rsid w:val="005C4523"/>
    <w:rsid w:val="005C4AC2"/>
    <w:rsid w:val="005C4CE4"/>
    <w:rsid w:val="005C5BC7"/>
    <w:rsid w:val="005C63F7"/>
    <w:rsid w:val="005C66EF"/>
    <w:rsid w:val="005C731F"/>
    <w:rsid w:val="005C74E1"/>
    <w:rsid w:val="005C7A46"/>
    <w:rsid w:val="005C7A6C"/>
    <w:rsid w:val="005C7EEE"/>
    <w:rsid w:val="005D0658"/>
    <w:rsid w:val="005D0878"/>
    <w:rsid w:val="005D09C9"/>
    <w:rsid w:val="005D0F6C"/>
    <w:rsid w:val="005D1C00"/>
    <w:rsid w:val="005D24EB"/>
    <w:rsid w:val="005D2DCC"/>
    <w:rsid w:val="005D30CD"/>
    <w:rsid w:val="005D3773"/>
    <w:rsid w:val="005D450A"/>
    <w:rsid w:val="005D45B0"/>
    <w:rsid w:val="005D48A7"/>
    <w:rsid w:val="005D49F1"/>
    <w:rsid w:val="005D4A6A"/>
    <w:rsid w:val="005D5935"/>
    <w:rsid w:val="005D5A25"/>
    <w:rsid w:val="005D5A30"/>
    <w:rsid w:val="005D63C4"/>
    <w:rsid w:val="005D669D"/>
    <w:rsid w:val="005D7528"/>
    <w:rsid w:val="005D7589"/>
    <w:rsid w:val="005D77D3"/>
    <w:rsid w:val="005D7A36"/>
    <w:rsid w:val="005D7BB5"/>
    <w:rsid w:val="005E00FD"/>
    <w:rsid w:val="005E0663"/>
    <w:rsid w:val="005E0B21"/>
    <w:rsid w:val="005E1FE3"/>
    <w:rsid w:val="005E23AA"/>
    <w:rsid w:val="005E45C0"/>
    <w:rsid w:val="005E45CA"/>
    <w:rsid w:val="005E46DA"/>
    <w:rsid w:val="005E4A08"/>
    <w:rsid w:val="005E4F14"/>
    <w:rsid w:val="005E53DA"/>
    <w:rsid w:val="005E5C01"/>
    <w:rsid w:val="005E5EC5"/>
    <w:rsid w:val="005E5FCA"/>
    <w:rsid w:val="005E63D7"/>
    <w:rsid w:val="005E6AEF"/>
    <w:rsid w:val="005E74A2"/>
    <w:rsid w:val="005E74F9"/>
    <w:rsid w:val="005F02FD"/>
    <w:rsid w:val="005F04AB"/>
    <w:rsid w:val="005F0F52"/>
    <w:rsid w:val="005F125B"/>
    <w:rsid w:val="005F13D7"/>
    <w:rsid w:val="005F1459"/>
    <w:rsid w:val="005F1758"/>
    <w:rsid w:val="005F2618"/>
    <w:rsid w:val="005F27EF"/>
    <w:rsid w:val="005F310D"/>
    <w:rsid w:val="005F31D0"/>
    <w:rsid w:val="005F336C"/>
    <w:rsid w:val="005F4314"/>
    <w:rsid w:val="005F4CFE"/>
    <w:rsid w:val="005F4F81"/>
    <w:rsid w:val="005F505A"/>
    <w:rsid w:val="005F57D3"/>
    <w:rsid w:val="005F5AC0"/>
    <w:rsid w:val="005F659D"/>
    <w:rsid w:val="005F675A"/>
    <w:rsid w:val="005F72C0"/>
    <w:rsid w:val="005F7E91"/>
    <w:rsid w:val="005F7F7A"/>
    <w:rsid w:val="00600C62"/>
    <w:rsid w:val="0060109D"/>
    <w:rsid w:val="00601587"/>
    <w:rsid w:val="0060172E"/>
    <w:rsid w:val="00601B22"/>
    <w:rsid w:val="00601EC9"/>
    <w:rsid w:val="006030A9"/>
    <w:rsid w:val="00603411"/>
    <w:rsid w:val="0060350B"/>
    <w:rsid w:val="00603665"/>
    <w:rsid w:val="00604704"/>
    <w:rsid w:val="006056BC"/>
    <w:rsid w:val="006058A3"/>
    <w:rsid w:val="00605D3B"/>
    <w:rsid w:val="0060607F"/>
    <w:rsid w:val="006062C0"/>
    <w:rsid w:val="00606968"/>
    <w:rsid w:val="00610441"/>
    <w:rsid w:val="00610A61"/>
    <w:rsid w:val="00610AA6"/>
    <w:rsid w:val="00610B5D"/>
    <w:rsid w:val="0061112D"/>
    <w:rsid w:val="006114AB"/>
    <w:rsid w:val="006116AF"/>
    <w:rsid w:val="00612062"/>
    <w:rsid w:val="00612471"/>
    <w:rsid w:val="006144B7"/>
    <w:rsid w:val="00614874"/>
    <w:rsid w:val="0061531E"/>
    <w:rsid w:val="006153ED"/>
    <w:rsid w:val="00615495"/>
    <w:rsid w:val="00616414"/>
    <w:rsid w:val="0061665F"/>
    <w:rsid w:val="00616754"/>
    <w:rsid w:val="0061683D"/>
    <w:rsid w:val="00616D39"/>
    <w:rsid w:val="0061795E"/>
    <w:rsid w:val="006179DF"/>
    <w:rsid w:val="00617F1C"/>
    <w:rsid w:val="00617FCD"/>
    <w:rsid w:val="00620342"/>
    <w:rsid w:val="006204C5"/>
    <w:rsid w:val="006208E3"/>
    <w:rsid w:val="00620A75"/>
    <w:rsid w:val="0062106F"/>
    <w:rsid w:val="006211FE"/>
    <w:rsid w:val="0062147E"/>
    <w:rsid w:val="00621765"/>
    <w:rsid w:val="00622900"/>
    <w:rsid w:val="00622BF8"/>
    <w:rsid w:val="00622CC1"/>
    <w:rsid w:val="00622CCC"/>
    <w:rsid w:val="00623543"/>
    <w:rsid w:val="0062358F"/>
    <w:rsid w:val="00623DD0"/>
    <w:rsid w:val="00624546"/>
    <w:rsid w:val="00624D9F"/>
    <w:rsid w:val="006257B4"/>
    <w:rsid w:val="00625A67"/>
    <w:rsid w:val="006268BF"/>
    <w:rsid w:val="00626F9A"/>
    <w:rsid w:val="00627335"/>
    <w:rsid w:val="00627AD6"/>
    <w:rsid w:val="00627AE2"/>
    <w:rsid w:val="00627DF2"/>
    <w:rsid w:val="00627E26"/>
    <w:rsid w:val="00630E65"/>
    <w:rsid w:val="0063198C"/>
    <w:rsid w:val="00632BA7"/>
    <w:rsid w:val="00632C2F"/>
    <w:rsid w:val="00632F1A"/>
    <w:rsid w:val="00633293"/>
    <w:rsid w:val="006338B7"/>
    <w:rsid w:val="00633A3F"/>
    <w:rsid w:val="00633A7C"/>
    <w:rsid w:val="00634349"/>
    <w:rsid w:val="006345B7"/>
    <w:rsid w:val="00634C99"/>
    <w:rsid w:val="00635444"/>
    <w:rsid w:val="0063599F"/>
    <w:rsid w:val="006365CC"/>
    <w:rsid w:val="006367CD"/>
    <w:rsid w:val="0063687F"/>
    <w:rsid w:val="00636C1E"/>
    <w:rsid w:val="00640125"/>
    <w:rsid w:val="00640389"/>
    <w:rsid w:val="00640802"/>
    <w:rsid w:val="00640A3D"/>
    <w:rsid w:val="00640C21"/>
    <w:rsid w:val="00641026"/>
    <w:rsid w:val="00642063"/>
    <w:rsid w:val="00642AB8"/>
    <w:rsid w:val="00642BB1"/>
    <w:rsid w:val="00643479"/>
    <w:rsid w:val="0064351E"/>
    <w:rsid w:val="00643AB5"/>
    <w:rsid w:val="00643E51"/>
    <w:rsid w:val="0064408D"/>
    <w:rsid w:val="0064547C"/>
    <w:rsid w:val="0064556A"/>
    <w:rsid w:val="006455C6"/>
    <w:rsid w:val="00646804"/>
    <w:rsid w:val="00647C23"/>
    <w:rsid w:val="006501F0"/>
    <w:rsid w:val="006503F6"/>
    <w:rsid w:val="006506D2"/>
    <w:rsid w:val="00651351"/>
    <w:rsid w:val="00652448"/>
    <w:rsid w:val="00652812"/>
    <w:rsid w:val="00652840"/>
    <w:rsid w:val="006528F1"/>
    <w:rsid w:val="00653756"/>
    <w:rsid w:val="00653C1F"/>
    <w:rsid w:val="00653DB0"/>
    <w:rsid w:val="006540DA"/>
    <w:rsid w:val="00654565"/>
    <w:rsid w:val="006546AB"/>
    <w:rsid w:val="00654713"/>
    <w:rsid w:val="006549DE"/>
    <w:rsid w:val="0065530F"/>
    <w:rsid w:val="00655524"/>
    <w:rsid w:val="00655C27"/>
    <w:rsid w:val="00655D9A"/>
    <w:rsid w:val="00655EA4"/>
    <w:rsid w:val="00656096"/>
    <w:rsid w:val="00656331"/>
    <w:rsid w:val="006563A7"/>
    <w:rsid w:val="00656FF1"/>
    <w:rsid w:val="00657277"/>
    <w:rsid w:val="00657431"/>
    <w:rsid w:val="00657A4A"/>
    <w:rsid w:val="00660354"/>
    <w:rsid w:val="00660437"/>
    <w:rsid w:val="006606BB"/>
    <w:rsid w:val="006609D7"/>
    <w:rsid w:val="00660CF7"/>
    <w:rsid w:val="00661C93"/>
    <w:rsid w:val="006622AB"/>
    <w:rsid w:val="0066285B"/>
    <w:rsid w:val="00662F39"/>
    <w:rsid w:val="00664159"/>
    <w:rsid w:val="0066420D"/>
    <w:rsid w:val="006647B3"/>
    <w:rsid w:val="00664A4F"/>
    <w:rsid w:val="00664B32"/>
    <w:rsid w:val="00664D78"/>
    <w:rsid w:val="00665028"/>
    <w:rsid w:val="006650E6"/>
    <w:rsid w:val="0066561C"/>
    <w:rsid w:val="00666160"/>
    <w:rsid w:val="00666460"/>
    <w:rsid w:val="00666516"/>
    <w:rsid w:val="0066685B"/>
    <w:rsid w:val="00666CC0"/>
    <w:rsid w:val="00667A39"/>
    <w:rsid w:val="006700CB"/>
    <w:rsid w:val="00670309"/>
    <w:rsid w:val="006711EC"/>
    <w:rsid w:val="006713D9"/>
    <w:rsid w:val="006714D7"/>
    <w:rsid w:val="00671ED7"/>
    <w:rsid w:val="00672135"/>
    <w:rsid w:val="0067245E"/>
    <w:rsid w:val="00672FCD"/>
    <w:rsid w:val="00673490"/>
    <w:rsid w:val="006735F1"/>
    <w:rsid w:val="0067499C"/>
    <w:rsid w:val="006751F2"/>
    <w:rsid w:val="006755E8"/>
    <w:rsid w:val="00676149"/>
    <w:rsid w:val="006770DD"/>
    <w:rsid w:val="00677BB8"/>
    <w:rsid w:val="00677DB1"/>
    <w:rsid w:val="0068061F"/>
    <w:rsid w:val="0068062D"/>
    <w:rsid w:val="006806A8"/>
    <w:rsid w:val="00680F7F"/>
    <w:rsid w:val="0068187C"/>
    <w:rsid w:val="00681B66"/>
    <w:rsid w:val="00681BCA"/>
    <w:rsid w:val="006822E8"/>
    <w:rsid w:val="00682B80"/>
    <w:rsid w:val="0068335B"/>
    <w:rsid w:val="006842F3"/>
    <w:rsid w:val="0068498C"/>
    <w:rsid w:val="00685457"/>
    <w:rsid w:val="0068547F"/>
    <w:rsid w:val="00686731"/>
    <w:rsid w:val="0068676E"/>
    <w:rsid w:val="00686DE7"/>
    <w:rsid w:val="0068735C"/>
    <w:rsid w:val="00687557"/>
    <w:rsid w:val="00687BA1"/>
    <w:rsid w:val="00687F4C"/>
    <w:rsid w:val="00690197"/>
    <w:rsid w:val="006903C2"/>
    <w:rsid w:val="00690BAB"/>
    <w:rsid w:val="00690D6B"/>
    <w:rsid w:val="00690FAF"/>
    <w:rsid w:val="0069179A"/>
    <w:rsid w:val="00692116"/>
    <w:rsid w:val="006930FE"/>
    <w:rsid w:val="006936EC"/>
    <w:rsid w:val="00694793"/>
    <w:rsid w:val="00694B3B"/>
    <w:rsid w:val="006951E4"/>
    <w:rsid w:val="006957C3"/>
    <w:rsid w:val="00695EE0"/>
    <w:rsid w:val="006965D0"/>
    <w:rsid w:val="00697335"/>
    <w:rsid w:val="006974FC"/>
    <w:rsid w:val="00697AC5"/>
    <w:rsid w:val="00697B77"/>
    <w:rsid w:val="006A018D"/>
    <w:rsid w:val="006A039C"/>
    <w:rsid w:val="006A03CB"/>
    <w:rsid w:val="006A067D"/>
    <w:rsid w:val="006A12CC"/>
    <w:rsid w:val="006A136F"/>
    <w:rsid w:val="006A171B"/>
    <w:rsid w:val="006A1866"/>
    <w:rsid w:val="006A2E7C"/>
    <w:rsid w:val="006A3256"/>
    <w:rsid w:val="006A3318"/>
    <w:rsid w:val="006A3572"/>
    <w:rsid w:val="006A35AD"/>
    <w:rsid w:val="006A44BD"/>
    <w:rsid w:val="006A47D8"/>
    <w:rsid w:val="006A493C"/>
    <w:rsid w:val="006A533F"/>
    <w:rsid w:val="006A69A1"/>
    <w:rsid w:val="006A6BD8"/>
    <w:rsid w:val="006A6E3E"/>
    <w:rsid w:val="006A7069"/>
    <w:rsid w:val="006A707E"/>
    <w:rsid w:val="006A75B6"/>
    <w:rsid w:val="006A7887"/>
    <w:rsid w:val="006A7C7E"/>
    <w:rsid w:val="006A7E2A"/>
    <w:rsid w:val="006A7F3B"/>
    <w:rsid w:val="006A7FC7"/>
    <w:rsid w:val="006B06C2"/>
    <w:rsid w:val="006B0B4D"/>
    <w:rsid w:val="006B0EDA"/>
    <w:rsid w:val="006B1001"/>
    <w:rsid w:val="006B10D1"/>
    <w:rsid w:val="006B1D18"/>
    <w:rsid w:val="006B2042"/>
    <w:rsid w:val="006B2365"/>
    <w:rsid w:val="006B23BC"/>
    <w:rsid w:val="006B26FD"/>
    <w:rsid w:val="006B29E7"/>
    <w:rsid w:val="006B3A98"/>
    <w:rsid w:val="006B3CCE"/>
    <w:rsid w:val="006B4588"/>
    <w:rsid w:val="006B50CA"/>
    <w:rsid w:val="006B6008"/>
    <w:rsid w:val="006B6468"/>
    <w:rsid w:val="006B7B1D"/>
    <w:rsid w:val="006C07BB"/>
    <w:rsid w:val="006C0837"/>
    <w:rsid w:val="006C0882"/>
    <w:rsid w:val="006C08D7"/>
    <w:rsid w:val="006C10BE"/>
    <w:rsid w:val="006C164D"/>
    <w:rsid w:val="006C1EA6"/>
    <w:rsid w:val="006C2373"/>
    <w:rsid w:val="006C2489"/>
    <w:rsid w:val="006C40E6"/>
    <w:rsid w:val="006C4AB6"/>
    <w:rsid w:val="006C5680"/>
    <w:rsid w:val="006C5A09"/>
    <w:rsid w:val="006C6C7A"/>
    <w:rsid w:val="006C6DB2"/>
    <w:rsid w:val="006C76AE"/>
    <w:rsid w:val="006C7852"/>
    <w:rsid w:val="006C7C4A"/>
    <w:rsid w:val="006C7E65"/>
    <w:rsid w:val="006D0140"/>
    <w:rsid w:val="006D0703"/>
    <w:rsid w:val="006D08AE"/>
    <w:rsid w:val="006D0A0F"/>
    <w:rsid w:val="006D1402"/>
    <w:rsid w:val="006D141E"/>
    <w:rsid w:val="006D1492"/>
    <w:rsid w:val="006D1588"/>
    <w:rsid w:val="006D1D4B"/>
    <w:rsid w:val="006D1E05"/>
    <w:rsid w:val="006D2605"/>
    <w:rsid w:val="006D2930"/>
    <w:rsid w:val="006D29E3"/>
    <w:rsid w:val="006D3449"/>
    <w:rsid w:val="006D3537"/>
    <w:rsid w:val="006D44F5"/>
    <w:rsid w:val="006D4F30"/>
    <w:rsid w:val="006D5391"/>
    <w:rsid w:val="006D558E"/>
    <w:rsid w:val="006D5770"/>
    <w:rsid w:val="006D6122"/>
    <w:rsid w:val="006D6700"/>
    <w:rsid w:val="006D72C8"/>
    <w:rsid w:val="006D768E"/>
    <w:rsid w:val="006D76FB"/>
    <w:rsid w:val="006D77F6"/>
    <w:rsid w:val="006D7BA1"/>
    <w:rsid w:val="006D7C88"/>
    <w:rsid w:val="006E039F"/>
    <w:rsid w:val="006E0461"/>
    <w:rsid w:val="006E0FDA"/>
    <w:rsid w:val="006E1FDE"/>
    <w:rsid w:val="006E2265"/>
    <w:rsid w:val="006E2895"/>
    <w:rsid w:val="006E29CC"/>
    <w:rsid w:val="006E48F0"/>
    <w:rsid w:val="006E551F"/>
    <w:rsid w:val="006E68DC"/>
    <w:rsid w:val="006E6C06"/>
    <w:rsid w:val="006E7201"/>
    <w:rsid w:val="006E7861"/>
    <w:rsid w:val="006F00E1"/>
    <w:rsid w:val="006F02CF"/>
    <w:rsid w:val="006F0589"/>
    <w:rsid w:val="006F0BB7"/>
    <w:rsid w:val="006F107F"/>
    <w:rsid w:val="006F14AA"/>
    <w:rsid w:val="006F2262"/>
    <w:rsid w:val="006F2304"/>
    <w:rsid w:val="006F28A9"/>
    <w:rsid w:val="006F2B92"/>
    <w:rsid w:val="006F3918"/>
    <w:rsid w:val="006F3F03"/>
    <w:rsid w:val="006F407D"/>
    <w:rsid w:val="006F4B27"/>
    <w:rsid w:val="006F5B7D"/>
    <w:rsid w:val="006F5F90"/>
    <w:rsid w:val="006F6231"/>
    <w:rsid w:val="006F7789"/>
    <w:rsid w:val="00700427"/>
    <w:rsid w:val="0070055A"/>
    <w:rsid w:val="007008E0"/>
    <w:rsid w:val="00700B09"/>
    <w:rsid w:val="00700C73"/>
    <w:rsid w:val="007010C9"/>
    <w:rsid w:val="007012DF"/>
    <w:rsid w:val="0070189F"/>
    <w:rsid w:val="00701C7A"/>
    <w:rsid w:val="00701DC1"/>
    <w:rsid w:val="007021EC"/>
    <w:rsid w:val="007026F2"/>
    <w:rsid w:val="00702728"/>
    <w:rsid w:val="007032C2"/>
    <w:rsid w:val="007036A5"/>
    <w:rsid w:val="00703BD6"/>
    <w:rsid w:val="00703D8D"/>
    <w:rsid w:val="00704E29"/>
    <w:rsid w:val="00704F30"/>
    <w:rsid w:val="007053F0"/>
    <w:rsid w:val="0070626A"/>
    <w:rsid w:val="007063A6"/>
    <w:rsid w:val="00706DF7"/>
    <w:rsid w:val="00707355"/>
    <w:rsid w:val="007075E1"/>
    <w:rsid w:val="007075F9"/>
    <w:rsid w:val="00707881"/>
    <w:rsid w:val="00707A6B"/>
    <w:rsid w:val="00707B5E"/>
    <w:rsid w:val="00707E5E"/>
    <w:rsid w:val="0071074E"/>
    <w:rsid w:val="00711014"/>
    <w:rsid w:val="007119FE"/>
    <w:rsid w:val="007127EA"/>
    <w:rsid w:val="00712D27"/>
    <w:rsid w:val="00712DF2"/>
    <w:rsid w:val="00713170"/>
    <w:rsid w:val="007135D3"/>
    <w:rsid w:val="00715E60"/>
    <w:rsid w:val="00715EC9"/>
    <w:rsid w:val="007163A1"/>
    <w:rsid w:val="00716416"/>
    <w:rsid w:val="007165E6"/>
    <w:rsid w:val="00716A48"/>
    <w:rsid w:val="00716F81"/>
    <w:rsid w:val="00717423"/>
    <w:rsid w:val="007207AC"/>
    <w:rsid w:val="00720E7B"/>
    <w:rsid w:val="00721BBB"/>
    <w:rsid w:val="00721C80"/>
    <w:rsid w:val="00722047"/>
    <w:rsid w:val="007222A3"/>
    <w:rsid w:val="007223FD"/>
    <w:rsid w:val="0072260A"/>
    <w:rsid w:val="007227E3"/>
    <w:rsid w:val="007227ED"/>
    <w:rsid w:val="00722843"/>
    <w:rsid w:val="007229BD"/>
    <w:rsid w:val="007239CB"/>
    <w:rsid w:val="007242DF"/>
    <w:rsid w:val="007248FE"/>
    <w:rsid w:val="007249E7"/>
    <w:rsid w:val="0072529D"/>
    <w:rsid w:val="007257AA"/>
    <w:rsid w:val="00725A3A"/>
    <w:rsid w:val="00726006"/>
    <w:rsid w:val="007260DF"/>
    <w:rsid w:val="007264F4"/>
    <w:rsid w:val="00726B54"/>
    <w:rsid w:val="00726E84"/>
    <w:rsid w:val="00727345"/>
    <w:rsid w:val="00727727"/>
    <w:rsid w:val="0072798D"/>
    <w:rsid w:val="0073018B"/>
    <w:rsid w:val="007304E7"/>
    <w:rsid w:val="00730610"/>
    <w:rsid w:val="00730E28"/>
    <w:rsid w:val="007313ED"/>
    <w:rsid w:val="00731634"/>
    <w:rsid w:val="0073167A"/>
    <w:rsid w:val="00731B9B"/>
    <w:rsid w:val="00732C57"/>
    <w:rsid w:val="00732EC2"/>
    <w:rsid w:val="00732ED0"/>
    <w:rsid w:val="00733E0D"/>
    <w:rsid w:val="00734B7F"/>
    <w:rsid w:val="00734D52"/>
    <w:rsid w:val="00735720"/>
    <w:rsid w:val="00735D4E"/>
    <w:rsid w:val="00735FAC"/>
    <w:rsid w:val="0073606B"/>
    <w:rsid w:val="007361A4"/>
    <w:rsid w:val="007370C2"/>
    <w:rsid w:val="0073717D"/>
    <w:rsid w:val="007376D1"/>
    <w:rsid w:val="00737C8B"/>
    <w:rsid w:val="00737DE3"/>
    <w:rsid w:val="007401BE"/>
    <w:rsid w:val="00740988"/>
    <w:rsid w:val="00740AB0"/>
    <w:rsid w:val="00741039"/>
    <w:rsid w:val="00741ACD"/>
    <w:rsid w:val="00741C5A"/>
    <w:rsid w:val="007420D1"/>
    <w:rsid w:val="0074264D"/>
    <w:rsid w:val="0074292D"/>
    <w:rsid w:val="00742A68"/>
    <w:rsid w:val="007431C6"/>
    <w:rsid w:val="00743C35"/>
    <w:rsid w:val="007444BD"/>
    <w:rsid w:val="00744612"/>
    <w:rsid w:val="00744DB9"/>
    <w:rsid w:val="0074553C"/>
    <w:rsid w:val="00745E93"/>
    <w:rsid w:val="0074690B"/>
    <w:rsid w:val="00746D19"/>
    <w:rsid w:val="00746D41"/>
    <w:rsid w:val="00746E97"/>
    <w:rsid w:val="00746F83"/>
    <w:rsid w:val="00747871"/>
    <w:rsid w:val="00750856"/>
    <w:rsid w:val="00751FDE"/>
    <w:rsid w:val="00752300"/>
    <w:rsid w:val="00752445"/>
    <w:rsid w:val="00752A7A"/>
    <w:rsid w:val="00752CBD"/>
    <w:rsid w:val="00752D04"/>
    <w:rsid w:val="00752E9B"/>
    <w:rsid w:val="0075321C"/>
    <w:rsid w:val="007533B4"/>
    <w:rsid w:val="0075346B"/>
    <w:rsid w:val="0075350F"/>
    <w:rsid w:val="007549AA"/>
    <w:rsid w:val="00754F69"/>
    <w:rsid w:val="007551C4"/>
    <w:rsid w:val="00755325"/>
    <w:rsid w:val="00755AAA"/>
    <w:rsid w:val="00755FB3"/>
    <w:rsid w:val="0075616C"/>
    <w:rsid w:val="00757AE4"/>
    <w:rsid w:val="00757B53"/>
    <w:rsid w:val="00757FE9"/>
    <w:rsid w:val="007606FB"/>
    <w:rsid w:val="00760E9B"/>
    <w:rsid w:val="00761153"/>
    <w:rsid w:val="0076178F"/>
    <w:rsid w:val="00762895"/>
    <w:rsid w:val="00762E43"/>
    <w:rsid w:val="00763400"/>
    <w:rsid w:val="007634FD"/>
    <w:rsid w:val="0076356F"/>
    <w:rsid w:val="00763A1F"/>
    <w:rsid w:val="007641A8"/>
    <w:rsid w:val="007643F1"/>
    <w:rsid w:val="007646CA"/>
    <w:rsid w:val="007649A7"/>
    <w:rsid w:val="00764E52"/>
    <w:rsid w:val="00765D42"/>
    <w:rsid w:val="00766C81"/>
    <w:rsid w:val="00766D01"/>
    <w:rsid w:val="0076797F"/>
    <w:rsid w:val="00767BE3"/>
    <w:rsid w:val="00767CD9"/>
    <w:rsid w:val="0077153C"/>
    <w:rsid w:val="007716CE"/>
    <w:rsid w:val="00771C84"/>
    <w:rsid w:val="007722B5"/>
    <w:rsid w:val="007722E2"/>
    <w:rsid w:val="00772B88"/>
    <w:rsid w:val="00772D02"/>
    <w:rsid w:val="00773731"/>
    <w:rsid w:val="00774B1F"/>
    <w:rsid w:val="00775A43"/>
    <w:rsid w:val="00775B51"/>
    <w:rsid w:val="00776030"/>
    <w:rsid w:val="00776039"/>
    <w:rsid w:val="00776105"/>
    <w:rsid w:val="007761AF"/>
    <w:rsid w:val="00776586"/>
    <w:rsid w:val="00780EED"/>
    <w:rsid w:val="007818E4"/>
    <w:rsid w:val="00781DBC"/>
    <w:rsid w:val="0078209E"/>
    <w:rsid w:val="00782A90"/>
    <w:rsid w:val="00783136"/>
    <w:rsid w:val="00783171"/>
    <w:rsid w:val="0078333E"/>
    <w:rsid w:val="00783448"/>
    <w:rsid w:val="00783C1C"/>
    <w:rsid w:val="00783E97"/>
    <w:rsid w:val="00783FCC"/>
    <w:rsid w:val="00784067"/>
    <w:rsid w:val="0078451B"/>
    <w:rsid w:val="00784737"/>
    <w:rsid w:val="007847DC"/>
    <w:rsid w:val="00785307"/>
    <w:rsid w:val="007856CB"/>
    <w:rsid w:val="00785887"/>
    <w:rsid w:val="00786069"/>
    <w:rsid w:val="00786304"/>
    <w:rsid w:val="0078683C"/>
    <w:rsid w:val="00786A34"/>
    <w:rsid w:val="00786C69"/>
    <w:rsid w:val="00786F36"/>
    <w:rsid w:val="007874FC"/>
    <w:rsid w:val="00787743"/>
    <w:rsid w:val="00787CC0"/>
    <w:rsid w:val="00787E02"/>
    <w:rsid w:val="00791870"/>
    <w:rsid w:val="00791CB6"/>
    <w:rsid w:val="00791FE8"/>
    <w:rsid w:val="00792311"/>
    <w:rsid w:val="007925C2"/>
    <w:rsid w:val="00792AF2"/>
    <w:rsid w:val="007936FB"/>
    <w:rsid w:val="007943E5"/>
    <w:rsid w:val="007946AA"/>
    <w:rsid w:val="00794CCB"/>
    <w:rsid w:val="00794DF2"/>
    <w:rsid w:val="00794E2F"/>
    <w:rsid w:val="007A0171"/>
    <w:rsid w:val="007A03A7"/>
    <w:rsid w:val="007A05CB"/>
    <w:rsid w:val="007A07DD"/>
    <w:rsid w:val="007A33E6"/>
    <w:rsid w:val="007A3624"/>
    <w:rsid w:val="007A4986"/>
    <w:rsid w:val="007A4B02"/>
    <w:rsid w:val="007A5648"/>
    <w:rsid w:val="007A56E1"/>
    <w:rsid w:val="007A60FC"/>
    <w:rsid w:val="007A6360"/>
    <w:rsid w:val="007A6861"/>
    <w:rsid w:val="007A690B"/>
    <w:rsid w:val="007A6DFD"/>
    <w:rsid w:val="007A6E1E"/>
    <w:rsid w:val="007A7101"/>
    <w:rsid w:val="007A7367"/>
    <w:rsid w:val="007A758B"/>
    <w:rsid w:val="007A77AB"/>
    <w:rsid w:val="007B0257"/>
    <w:rsid w:val="007B0695"/>
    <w:rsid w:val="007B08E3"/>
    <w:rsid w:val="007B0A14"/>
    <w:rsid w:val="007B1689"/>
    <w:rsid w:val="007B1DE0"/>
    <w:rsid w:val="007B1FD9"/>
    <w:rsid w:val="007B23F9"/>
    <w:rsid w:val="007B268D"/>
    <w:rsid w:val="007B3016"/>
    <w:rsid w:val="007B3D6D"/>
    <w:rsid w:val="007B533B"/>
    <w:rsid w:val="007B578C"/>
    <w:rsid w:val="007B5E6D"/>
    <w:rsid w:val="007B70C6"/>
    <w:rsid w:val="007B7459"/>
    <w:rsid w:val="007B77DF"/>
    <w:rsid w:val="007B7F75"/>
    <w:rsid w:val="007C0201"/>
    <w:rsid w:val="007C0743"/>
    <w:rsid w:val="007C0D8A"/>
    <w:rsid w:val="007C15B7"/>
    <w:rsid w:val="007C2486"/>
    <w:rsid w:val="007C2949"/>
    <w:rsid w:val="007C3099"/>
    <w:rsid w:val="007C4044"/>
    <w:rsid w:val="007C41DE"/>
    <w:rsid w:val="007C458F"/>
    <w:rsid w:val="007C47BF"/>
    <w:rsid w:val="007C4B99"/>
    <w:rsid w:val="007C57A9"/>
    <w:rsid w:val="007C5AB3"/>
    <w:rsid w:val="007C6BB7"/>
    <w:rsid w:val="007D0E6F"/>
    <w:rsid w:val="007D13BA"/>
    <w:rsid w:val="007D1678"/>
    <w:rsid w:val="007D1684"/>
    <w:rsid w:val="007D1B9D"/>
    <w:rsid w:val="007D1BC2"/>
    <w:rsid w:val="007D1E0F"/>
    <w:rsid w:val="007D34FD"/>
    <w:rsid w:val="007D37D0"/>
    <w:rsid w:val="007D51F6"/>
    <w:rsid w:val="007D5CC9"/>
    <w:rsid w:val="007D607A"/>
    <w:rsid w:val="007D6AC1"/>
    <w:rsid w:val="007D6EA8"/>
    <w:rsid w:val="007D70C7"/>
    <w:rsid w:val="007D732A"/>
    <w:rsid w:val="007D765A"/>
    <w:rsid w:val="007D7939"/>
    <w:rsid w:val="007D793F"/>
    <w:rsid w:val="007D7C20"/>
    <w:rsid w:val="007D7E45"/>
    <w:rsid w:val="007E094A"/>
    <w:rsid w:val="007E1191"/>
    <w:rsid w:val="007E2087"/>
    <w:rsid w:val="007E34A9"/>
    <w:rsid w:val="007E39AB"/>
    <w:rsid w:val="007E4270"/>
    <w:rsid w:val="007E6551"/>
    <w:rsid w:val="007E7361"/>
    <w:rsid w:val="007E7C52"/>
    <w:rsid w:val="007E7F72"/>
    <w:rsid w:val="007F0191"/>
    <w:rsid w:val="007F095B"/>
    <w:rsid w:val="007F09ED"/>
    <w:rsid w:val="007F0C0B"/>
    <w:rsid w:val="007F11C5"/>
    <w:rsid w:val="007F130D"/>
    <w:rsid w:val="007F1465"/>
    <w:rsid w:val="007F1575"/>
    <w:rsid w:val="007F162D"/>
    <w:rsid w:val="007F182F"/>
    <w:rsid w:val="007F1D15"/>
    <w:rsid w:val="007F200E"/>
    <w:rsid w:val="007F2117"/>
    <w:rsid w:val="007F247A"/>
    <w:rsid w:val="007F2D2B"/>
    <w:rsid w:val="007F3DF4"/>
    <w:rsid w:val="007F3ED2"/>
    <w:rsid w:val="007F42E9"/>
    <w:rsid w:val="007F4EF9"/>
    <w:rsid w:val="007F53A8"/>
    <w:rsid w:val="007F56F0"/>
    <w:rsid w:val="007F6AF7"/>
    <w:rsid w:val="00800A82"/>
    <w:rsid w:val="00800D45"/>
    <w:rsid w:val="0080118F"/>
    <w:rsid w:val="008016D9"/>
    <w:rsid w:val="0080230C"/>
    <w:rsid w:val="008023B0"/>
    <w:rsid w:val="00803B1A"/>
    <w:rsid w:val="008046E2"/>
    <w:rsid w:val="008047FC"/>
    <w:rsid w:val="00804A5B"/>
    <w:rsid w:val="00804CC3"/>
    <w:rsid w:val="0080599D"/>
    <w:rsid w:val="00805D3C"/>
    <w:rsid w:val="00806062"/>
    <w:rsid w:val="00806360"/>
    <w:rsid w:val="00806978"/>
    <w:rsid w:val="00806AA1"/>
    <w:rsid w:val="00806B8E"/>
    <w:rsid w:val="00806D98"/>
    <w:rsid w:val="00806EE4"/>
    <w:rsid w:val="008079DF"/>
    <w:rsid w:val="00807F66"/>
    <w:rsid w:val="00810848"/>
    <w:rsid w:val="00810DAB"/>
    <w:rsid w:val="008113CE"/>
    <w:rsid w:val="00811636"/>
    <w:rsid w:val="00811A45"/>
    <w:rsid w:val="00811D85"/>
    <w:rsid w:val="008127B4"/>
    <w:rsid w:val="00812D61"/>
    <w:rsid w:val="00812D77"/>
    <w:rsid w:val="00813F89"/>
    <w:rsid w:val="008148E1"/>
    <w:rsid w:val="008155CB"/>
    <w:rsid w:val="00815B78"/>
    <w:rsid w:val="00815E6C"/>
    <w:rsid w:val="00816785"/>
    <w:rsid w:val="00816CD9"/>
    <w:rsid w:val="00816D67"/>
    <w:rsid w:val="00816D93"/>
    <w:rsid w:val="00817722"/>
    <w:rsid w:val="008201AE"/>
    <w:rsid w:val="00820244"/>
    <w:rsid w:val="008209EC"/>
    <w:rsid w:val="00820E40"/>
    <w:rsid w:val="008210CD"/>
    <w:rsid w:val="00821485"/>
    <w:rsid w:val="00821605"/>
    <w:rsid w:val="00821D27"/>
    <w:rsid w:val="00821EE3"/>
    <w:rsid w:val="00821F27"/>
    <w:rsid w:val="00821F2E"/>
    <w:rsid w:val="00822281"/>
    <w:rsid w:val="00822DF7"/>
    <w:rsid w:val="00822E24"/>
    <w:rsid w:val="00824186"/>
    <w:rsid w:val="008244EF"/>
    <w:rsid w:val="0082462C"/>
    <w:rsid w:val="0082518D"/>
    <w:rsid w:val="008256A3"/>
    <w:rsid w:val="00825FF6"/>
    <w:rsid w:val="0082600B"/>
    <w:rsid w:val="00826C2F"/>
    <w:rsid w:val="008277D1"/>
    <w:rsid w:val="0083009B"/>
    <w:rsid w:val="00830EC2"/>
    <w:rsid w:val="00831AEA"/>
    <w:rsid w:val="00832227"/>
    <w:rsid w:val="0083222A"/>
    <w:rsid w:val="008323F5"/>
    <w:rsid w:val="00832686"/>
    <w:rsid w:val="008328C9"/>
    <w:rsid w:val="00832992"/>
    <w:rsid w:val="0083366F"/>
    <w:rsid w:val="00833700"/>
    <w:rsid w:val="0083420B"/>
    <w:rsid w:val="008345CD"/>
    <w:rsid w:val="00834A7B"/>
    <w:rsid w:val="008356C1"/>
    <w:rsid w:val="00835C63"/>
    <w:rsid w:val="00835CF0"/>
    <w:rsid w:val="008360B5"/>
    <w:rsid w:val="00836163"/>
    <w:rsid w:val="0083663F"/>
    <w:rsid w:val="0083678F"/>
    <w:rsid w:val="00836ABA"/>
    <w:rsid w:val="008376BB"/>
    <w:rsid w:val="0083780D"/>
    <w:rsid w:val="0083783A"/>
    <w:rsid w:val="00837B23"/>
    <w:rsid w:val="00837FA0"/>
    <w:rsid w:val="00840BDD"/>
    <w:rsid w:val="00841A6B"/>
    <w:rsid w:val="00843531"/>
    <w:rsid w:val="0084386D"/>
    <w:rsid w:val="00844480"/>
    <w:rsid w:val="0084494C"/>
    <w:rsid w:val="00844B3C"/>
    <w:rsid w:val="00844B95"/>
    <w:rsid w:val="00844D62"/>
    <w:rsid w:val="00845691"/>
    <w:rsid w:val="00845CDC"/>
    <w:rsid w:val="00846195"/>
    <w:rsid w:val="00846764"/>
    <w:rsid w:val="00846F13"/>
    <w:rsid w:val="008479D9"/>
    <w:rsid w:val="00847CDA"/>
    <w:rsid w:val="008501E8"/>
    <w:rsid w:val="008506BD"/>
    <w:rsid w:val="008506E9"/>
    <w:rsid w:val="00850B7C"/>
    <w:rsid w:val="00851212"/>
    <w:rsid w:val="00853D64"/>
    <w:rsid w:val="00854A68"/>
    <w:rsid w:val="00854CA2"/>
    <w:rsid w:val="008553DC"/>
    <w:rsid w:val="008559B5"/>
    <w:rsid w:val="00856226"/>
    <w:rsid w:val="0085633C"/>
    <w:rsid w:val="00856822"/>
    <w:rsid w:val="00856B3A"/>
    <w:rsid w:val="008578CE"/>
    <w:rsid w:val="00857C14"/>
    <w:rsid w:val="00857DB6"/>
    <w:rsid w:val="00857F3A"/>
    <w:rsid w:val="008612FD"/>
    <w:rsid w:val="00861FAE"/>
    <w:rsid w:val="008620A9"/>
    <w:rsid w:val="00862131"/>
    <w:rsid w:val="00862927"/>
    <w:rsid w:val="00863016"/>
    <w:rsid w:val="00863E59"/>
    <w:rsid w:val="00864A71"/>
    <w:rsid w:val="00865AC0"/>
    <w:rsid w:val="00865D4C"/>
    <w:rsid w:val="00865E46"/>
    <w:rsid w:val="00866625"/>
    <w:rsid w:val="008666E3"/>
    <w:rsid w:val="00867B43"/>
    <w:rsid w:val="00867FD5"/>
    <w:rsid w:val="00871989"/>
    <w:rsid w:val="00872CF4"/>
    <w:rsid w:val="00873361"/>
    <w:rsid w:val="00873E4B"/>
    <w:rsid w:val="0087435F"/>
    <w:rsid w:val="00874563"/>
    <w:rsid w:val="00874C2D"/>
    <w:rsid w:val="00874F81"/>
    <w:rsid w:val="00876334"/>
    <w:rsid w:val="008767A8"/>
    <w:rsid w:val="00876C90"/>
    <w:rsid w:val="008801F5"/>
    <w:rsid w:val="008807FE"/>
    <w:rsid w:val="00881160"/>
    <w:rsid w:val="0088182F"/>
    <w:rsid w:val="00881A69"/>
    <w:rsid w:val="00881ADF"/>
    <w:rsid w:val="00882301"/>
    <w:rsid w:val="00882D79"/>
    <w:rsid w:val="00882E83"/>
    <w:rsid w:val="00882ED1"/>
    <w:rsid w:val="00883053"/>
    <w:rsid w:val="0088343E"/>
    <w:rsid w:val="00883536"/>
    <w:rsid w:val="0088393D"/>
    <w:rsid w:val="00883AF1"/>
    <w:rsid w:val="00883DB6"/>
    <w:rsid w:val="00883DD9"/>
    <w:rsid w:val="00884D24"/>
    <w:rsid w:val="00885DD8"/>
    <w:rsid w:val="00885FAF"/>
    <w:rsid w:val="00885FEC"/>
    <w:rsid w:val="008862B6"/>
    <w:rsid w:val="00886D1D"/>
    <w:rsid w:val="0088703A"/>
    <w:rsid w:val="0089008B"/>
    <w:rsid w:val="008906E0"/>
    <w:rsid w:val="0089098B"/>
    <w:rsid w:val="00890B1B"/>
    <w:rsid w:val="008916F8"/>
    <w:rsid w:val="00891AF2"/>
    <w:rsid w:val="0089216F"/>
    <w:rsid w:val="00892660"/>
    <w:rsid w:val="008927E1"/>
    <w:rsid w:val="008937CD"/>
    <w:rsid w:val="008944B6"/>
    <w:rsid w:val="00895085"/>
    <w:rsid w:val="008951F1"/>
    <w:rsid w:val="008957A3"/>
    <w:rsid w:val="00895C4D"/>
    <w:rsid w:val="008961C9"/>
    <w:rsid w:val="00896457"/>
    <w:rsid w:val="00897069"/>
    <w:rsid w:val="008974B6"/>
    <w:rsid w:val="0089795D"/>
    <w:rsid w:val="00897C07"/>
    <w:rsid w:val="00897CFF"/>
    <w:rsid w:val="008A00DA"/>
    <w:rsid w:val="008A0BD7"/>
    <w:rsid w:val="008A0DDE"/>
    <w:rsid w:val="008A0F32"/>
    <w:rsid w:val="008A173C"/>
    <w:rsid w:val="008A1D1E"/>
    <w:rsid w:val="008A2596"/>
    <w:rsid w:val="008A28B4"/>
    <w:rsid w:val="008A2B95"/>
    <w:rsid w:val="008A2E38"/>
    <w:rsid w:val="008A2FEF"/>
    <w:rsid w:val="008A3074"/>
    <w:rsid w:val="008A390D"/>
    <w:rsid w:val="008A3C60"/>
    <w:rsid w:val="008A3E02"/>
    <w:rsid w:val="008A3F3E"/>
    <w:rsid w:val="008A41FE"/>
    <w:rsid w:val="008A421D"/>
    <w:rsid w:val="008A536C"/>
    <w:rsid w:val="008A6151"/>
    <w:rsid w:val="008A73EE"/>
    <w:rsid w:val="008B08A8"/>
    <w:rsid w:val="008B1AA5"/>
    <w:rsid w:val="008B1AED"/>
    <w:rsid w:val="008B1AF1"/>
    <w:rsid w:val="008B2258"/>
    <w:rsid w:val="008B2334"/>
    <w:rsid w:val="008B268D"/>
    <w:rsid w:val="008B2815"/>
    <w:rsid w:val="008B2B8F"/>
    <w:rsid w:val="008B2D0F"/>
    <w:rsid w:val="008B3C79"/>
    <w:rsid w:val="008B3DE7"/>
    <w:rsid w:val="008B4121"/>
    <w:rsid w:val="008B46F8"/>
    <w:rsid w:val="008B4856"/>
    <w:rsid w:val="008B52A7"/>
    <w:rsid w:val="008B6129"/>
    <w:rsid w:val="008B64CD"/>
    <w:rsid w:val="008B6593"/>
    <w:rsid w:val="008B6843"/>
    <w:rsid w:val="008B6F10"/>
    <w:rsid w:val="008B7ACA"/>
    <w:rsid w:val="008C122D"/>
    <w:rsid w:val="008C1DD4"/>
    <w:rsid w:val="008C22DB"/>
    <w:rsid w:val="008C2960"/>
    <w:rsid w:val="008C32F7"/>
    <w:rsid w:val="008C387D"/>
    <w:rsid w:val="008C3CF0"/>
    <w:rsid w:val="008C3D7C"/>
    <w:rsid w:val="008C4237"/>
    <w:rsid w:val="008C43CC"/>
    <w:rsid w:val="008C4DD7"/>
    <w:rsid w:val="008C5883"/>
    <w:rsid w:val="008C668F"/>
    <w:rsid w:val="008C6DBF"/>
    <w:rsid w:val="008C6FE4"/>
    <w:rsid w:val="008C7D79"/>
    <w:rsid w:val="008D0CC4"/>
    <w:rsid w:val="008D1781"/>
    <w:rsid w:val="008D2692"/>
    <w:rsid w:val="008D2A34"/>
    <w:rsid w:val="008D2F11"/>
    <w:rsid w:val="008D3680"/>
    <w:rsid w:val="008D3CB2"/>
    <w:rsid w:val="008D3D2D"/>
    <w:rsid w:val="008D445D"/>
    <w:rsid w:val="008D4660"/>
    <w:rsid w:val="008D4FC2"/>
    <w:rsid w:val="008D5190"/>
    <w:rsid w:val="008D51EE"/>
    <w:rsid w:val="008D54DF"/>
    <w:rsid w:val="008D5580"/>
    <w:rsid w:val="008D5F85"/>
    <w:rsid w:val="008D64AC"/>
    <w:rsid w:val="008D662A"/>
    <w:rsid w:val="008D6C2F"/>
    <w:rsid w:val="008D6D12"/>
    <w:rsid w:val="008D7772"/>
    <w:rsid w:val="008E0204"/>
    <w:rsid w:val="008E0B3A"/>
    <w:rsid w:val="008E176F"/>
    <w:rsid w:val="008E1E2C"/>
    <w:rsid w:val="008E2293"/>
    <w:rsid w:val="008E2612"/>
    <w:rsid w:val="008E269D"/>
    <w:rsid w:val="008E2C8A"/>
    <w:rsid w:val="008E327F"/>
    <w:rsid w:val="008E34C6"/>
    <w:rsid w:val="008E3559"/>
    <w:rsid w:val="008E3D4E"/>
    <w:rsid w:val="008E3E29"/>
    <w:rsid w:val="008E4945"/>
    <w:rsid w:val="008E56CF"/>
    <w:rsid w:val="008E64C0"/>
    <w:rsid w:val="008E6C55"/>
    <w:rsid w:val="008E6DAE"/>
    <w:rsid w:val="008E7C7E"/>
    <w:rsid w:val="008F00B6"/>
    <w:rsid w:val="008F161C"/>
    <w:rsid w:val="008F1E1F"/>
    <w:rsid w:val="008F20C8"/>
    <w:rsid w:val="008F2111"/>
    <w:rsid w:val="008F2518"/>
    <w:rsid w:val="008F27A4"/>
    <w:rsid w:val="008F28DD"/>
    <w:rsid w:val="008F4391"/>
    <w:rsid w:val="008F5208"/>
    <w:rsid w:val="008F59C4"/>
    <w:rsid w:val="008F606A"/>
    <w:rsid w:val="008F6467"/>
    <w:rsid w:val="008F6C98"/>
    <w:rsid w:val="008F6D18"/>
    <w:rsid w:val="008F7375"/>
    <w:rsid w:val="008F76C0"/>
    <w:rsid w:val="008F7EC4"/>
    <w:rsid w:val="00901F85"/>
    <w:rsid w:val="00902138"/>
    <w:rsid w:val="009027EE"/>
    <w:rsid w:val="00902839"/>
    <w:rsid w:val="00902E4F"/>
    <w:rsid w:val="00903119"/>
    <w:rsid w:val="00903142"/>
    <w:rsid w:val="0090388B"/>
    <w:rsid w:val="009038DF"/>
    <w:rsid w:val="00903D1E"/>
    <w:rsid w:val="0090400A"/>
    <w:rsid w:val="009047D4"/>
    <w:rsid w:val="00904C2F"/>
    <w:rsid w:val="00905594"/>
    <w:rsid w:val="009058B7"/>
    <w:rsid w:val="00906C3B"/>
    <w:rsid w:val="00906CEC"/>
    <w:rsid w:val="0090735F"/>
    <w:rsid w:val="00907629"/>
    <w:rsid w:val="00907FEB"/>
    <w:rsid w:val="009100EB"/>
    <w:rsid w:val="0091049E"/>
    <w:rsid w:val="0091091E"/>
    <w:rsid w:val="00910D33"/>
    <w:rsid w:val="00910F0F"/>
    <w:rsid w:val="00912560"/>
    <w:rsid w:val="00912F9A"/>
    <w:rsid w:val="0091301A"/>
    <w:rsid w:val="00914E79"/>
    <w:rsid w:val="00914EF4"/>
    <w:rsid w:val="0091519D"/>
    <w:rsid w:val="0091559A"/>
    <w:rsid w:val="009157BB"/>
    <w:rsid w:val="00915991"/>
    <w:rsid w:val="00915A39"/>
    <w:rsid w:val="009171C9"/>
    <w:rsid w:val="0092060F"/>
    <w:rsid w:val="00920959"/>
    <w:rsid w:val="00920D30"/>
    <w:rsid w:val="00921150"/>
    <w:rsid w:val="009211CA"/>
    <w:rsid w:val="009217FC"/>
    <w:rsid w:val="00921E21"/>
    <w:rsid w:val="00922169"/>
    <w:rsid w:val="00922443"/>
    <w:rsid w:val="00922956"/>
    <w:rsid w:val="0092311B"/>
    <w:rsid w:val="009235A2"/>
    <w:rsid w:val="009239E3"/>
    <w:rsid w:val="009247C8"/>
    <w:rsid w:val="00925393"/>
    <w:rsid w:val="009253E1"/>
    <w:rsid w:val="0092540D"/>
    <w:rsid w:val="00925674"/>
    <w:rsid w:val="00925CC3"/>
    <w:rsid w:val="00925DC2"/>
    <w:rsid w:val="00926369"/>
    <w:rsid w:val="00926E2A"/>
    <w:rsid w:val="00927B2D"/>
    <w:rsid w:val="0093017E"/>
    <w:rsid w:val="009308DE"/>
    <w:rsid w:val="00931363"/>
    <w:rsid w:val="00931F7A"/>
    <w:rsid w:val="00932DDA"/>
    <w:rsid w:val="00933B7E"/>
    <w:rsid w:val="0093466C"/>
    <w:rsid w:val="009346DB"/>
    <w:rsid w:val="009349D4"/>
    <w:rsid w:val="00935105"/>
    <w:rsid w:val="00935D19"/>
    <w:rsid w:val="009361DE"/>
    <w:rsid w:val="0093644E"/>
    <w:rsid w:val="00936609"/>
    <w:rsid w:val="009367DB"/>
    <w:rsid w:val="00936877"/>
    <w:rsid w:val="00936EE7"/>
    <w:rsid w:val="0093747A"/>
    <w:rsid w:val="009378AC"/>
    <w:rsid w:val="009402B3"/>
    <w:rsid w:val="00940701"/>
    <w:rsid w:val="00941359"/>
    <w:rsid w:val="00941CC1"/>
    <w:rsid w:val="00941E20"/>
    <w:rsid w:val="00943DD2"/>
    <w:rsid w:val="0094411A"/>
    <w:rsid w:val="00944256"/>
    <w:rsid w:val="00944490"/>
    <w:rsid w:val="00944F7A"/>
    <w:rsid w:val="00944FA4"/>
    <w:rsid w:val="00945FED"/>
    <w:rsid w:val="00946032"/>
    <w:rsid w:val="009461A9"/>
    <w:rsid w:val="0094681F"/>
    <w:rsid w:val="00946E40"/>
    <w:rsid w:val="00947228"/>
    <w:rsid w:val="009472EC"/>
    <w:rsid w:val="009500F4"/>
    <w:rsid w:val="0095091A"/>
    <w:rsid w:val="0095093D"/>
    <w:rsid w:val="00950972"/>
    <w:rsid w:val="009514E3"/>
    <w:rsid w:val="0095214A"/>
    <w:rsid w:val="0095243F"/>
    <w:rsid w:val="0095313F"/>
    <w:rsid w:val="00954045"/>
    <w:rsid w:val="00954260"/>
    <w:rsid w:val="00954FFF"/>
    <w:rsid w:val="00955424"/>
    <w:rsid w:val="00956A2E"/>
    <w:rsid w:val="0095767D"/>
    <w:rsid w:val="00957B7F"/>
    <w:rsid w:val="00957EC8"/>
    <w:rsid w:val="0096056C"/>
    <w:rsid w:val="0096096B"/>
    <w:rsid w:val="0096151F"/>
    <w:rsid w:val="0096172A"/>
    <w:rsid w:val="0096211B"/>
    <w:rsid w:val="0096252E"/>
    <w:rsid w:val="00963DCA"/>
    <w:rsid w:val="00964204"/>
    <w:rsid w:val="009643FA"/>
    <w:rsid w:val="00964639"/>
    <w:rsid w:val="00964681"/>
    <w:rsid w:val="0096493D"/>
    <w:rsid w:val="0096529D"/>
    <w:rsid w:val="00965A8E"/>
    <w:rsid w:val="00966651"/>
    <w:rsid w:val="00967A7A"/>
    <w:rsid w:val="00967E1A"/>
    <w:rsid w:val="00970038"/>
    <w:rsid w:val="00970288"/>
    <w:rsid w:val="009705E0"/>
    <w:rsid w:val="009706D6"/>
    <w:rsid w:val="009708E7"/>
    <w:rsid w:val="00971120"/>
    <w:rsid w:val="00972192"/>
    <w:rsid w:val="00972B54"/>
    <w:rsid w:val="00972C49"/>
    <w:rsid w:val="00972D97"/>
    <w:rsid w:val="00973895"/>
    <w:rsid w:val="009738E7"/>
    <w:rsid w:val="00974872"/>
    <w:rsid w:val="00975576"/>
    <w:rsid w:val="00975A79"/>
    <w:rsid w:val="009761F0"/>
    <w:rsid w:val="0097674D"/>
    <w:rsid w:val="009768F0"/>
    <w:rsid w:val="00976AB6"/>
    <w:rsid w:val="00977AC3"/>
    <w:rsid w:val="009800AF"/>
    <w:rsid w:val="00980344"/>
    <w:rsid w:val="00980526"/>
    <w:rsid w:val="00980ADC"/>
    <w:rsid w:val="00980C01"/>
    <w:rsid w:val="00981EB7"/>
    <w:rsid w:val="00982020"/>
    <w:rsid w:val="00982B55"/>
    <w:rsid w:val="00982D09"/>
    <w:rsid w:val="00983A64"/>
    <w:rsid w:val="00983BF5"/>
    <w:rsid w:val="00984008"/>
    <w:rsid w:val="00984108"/>
    <w:rsid w:val="00984260"/>
    <w:rsid w:val="00984445"/>
    <w:rsid w:val="009848B3"/>
    <w:rsid w:val="00984B2D"/>
    <w:rsid w:val="00984D7F"/>
    <w:rsid w:val="00984F17"/>
    <w:rsid w:val="0098509B"/>
    <w:rsid w:val="0098516C"/>
    <w:rsid w:val="00986024"/>
    <w:rsid w:val="009863AE"/>
    <w:rsid w:val="00986408"/>
    <w:rsid w:val="009867A7"/>
    <w:rsid w:val="00986E63"/>
    <w:rsid w:val="00986FB2"/>
    <w:rsid w:val="00987197"/>
    <w:rsid w:val="009871F9"/>
    <w:rsid w:val="00987EDB"/>
    <w:rsid w:val="0099062A"/>
    <w:rsid w:val="00990A46"/>
    <w:rsid w:val="00991359"/>
    <w:rsid w:val="009915A1"/>
    <w:rsid w:val="00991732"/>
    <w:rsid w:val="00991CE8"/>
    <w:rsid w:val="009922BB"/>
    <w:rsid w:val="00992919"/>
    <w:rsid w:val="00992927"/>
    <w:rsid w:val="00992B92"/>
    <w:rsid w:val="00993A30"/>
    <w:rsid w:val="0099489F"/>
    <w:rsid w:val="0099498F"/>
    <w:rsid w:val="00995A58"/>
    <w:rsid w:val="00997428"/>
    <w:rsid w:val="00997741"/>
    <w:rsid w:val="00997D83"/>
    <w:rsid w:val="009A079F"/>
    <w:rsid w:val="009A109E"/>
    <w:rsid w:val="009A2020"/>
    <w:rsid w:val="009A300C"/>
    <w:rsid w:val="009A3130"/>
    <w:rsid w:val="009A33AA"/>
    <w:rsid w:val="009A369F"/>
    <w:rsid w:val="009A426C"/>
    <w:rsid w:val="009A49B4"/>
    <w:rsid w:val="009A5FFA"/>
    <w:rsid w:val="009A60B2"/>
    <w:rsid w:val="009A6236"/>
    <w:rsid w:val="009A72DB"/>
    <w:rsid w:val="009A76B7"/>
    <w:rsid w:val="009B0D00"/>
    <w:rsid w:val="009B0F93"/>
    <w:rsid w:val="009B1AA4"/>
    <w:rsid w:val="009B1AF2"/>
    <w:rsid w:val="009B2ED2"/>
    <w:rsid w:val="009B2F77"/>
    <w:rsid w:val="009B3127"/>
    <w:rsid w:val="009B411A"/>
    <w:rsid w:val="009B493C"/>
    <w:rsid w:val="009B4F65"/>
    <w:rsid w:val="009B50B5"/>
    <w:rsid w:val="009B5930"/>
    <w:rsid w:val="009B5ED3"/>
    <w:rsid w:val="009B668A"/>
    <w:rsid w:val="009B67B7"/>
    <w:rsid w:val="009B6AA2"/>
    <w:rsid w:val="009B6AA8"/>
    <w:rsid w:val="009B7170"/>
    <w:rsid w:val="009B73C6"/>
    <w:rsid w:val="009B75B0"/>
    <w:rsid w:val="009B7680"/>
    <w:rsid w:val="009B7C3B"/>
    <w:rsid w:val="009C0CA1"/>
    <w:rsid w:val="009C0CD0"/>
    <w:rsid w:val="009C1958"/>
    <w:rsid w:val="009C1B08"/>
    <w:rsid w:val="009C1B8D"/>
    <w:rsid w:val="009C1D25"/>
    <w:rsid w:val="009C1E8C"/>
    <w:rsid w:val="009C2BD3"/>
    <w:rsid w:val="009C2F42"/>
    <w:rsid w:val="009C2F89"/>
    <w:rsid w:val="009C362A"/>
    <w:rsid w:val="009C3CD9"/>
    <w:rsid w:val="009C4005"/>
    <w:rsid w:val="009C40B5"/>
    <w:rsid w:val="009C4365"/>
    <w:rsid w:val="009C4948"/>
    <w:rsid w:val="009C5049"/>
    <w:rsid w:val="009C5387"/>
    <w:rsid w:val="009C5BEA"/>
    <w:rsid w:val="009C66A7"/>
    <w:rsid w:val="009C6AE8"/>
    <w:rsid w:val="009C71FB"/>
    <w:rsid w:val="009C7226"/>
    <w:rsid w:val="009C72E2"/>
    <w:rsid w:val="009C7E59"/>
    <w:rsid w:val="009C7EE6"/>
    <w:rsid w:val="009D024D"/>
    <w:rsid w:val="009D06B6"/>
    <w:rsid w:val="009D176F"/>
    <w:rsid w:val="009D1EA4"/>
    <w:rsid w:val="009D259E"/>
    <w:rsid w:val="009D34D9"/>
    <w:rsid w:val="009D3EC1"/>
    <w:rsid w:val="009D4787"/>
    <w:rsid w:val="009D4871"/>
    <w:rsid w:val="009D48B2"/>
    <w:rsid w:val="009D4C16"/>
    <w:rsid w:val="009D545B"/>
    <w:rsid w:val="009D5D0E"/>
    <w:rsid w:val="009D5EB1"/>
    <w:rsid w:val="009D701D"/>
    <w:rsid w:val="009D7208"/>
    <w:rsid w:val="009E04D0"/>
    <w:rsid w:val="009E0B45"/>
    <w:rsid w:val="009E1010"/>
    <w:rsid w:val="009E122A"/>
    <w:rsid w:val="009E1248"/>
    <w:rsid w:val="009E1BD9"/>
    <w:rsid w:val="009E2B4C"/>
    <w:rsid w:val="009E30B5"/>
    <w:rsid w:val="009E344C"/>
    <w:rsid w:val="009E40DB"/>
    <w:rsid w:val="009E5663"/>
    <w:rsid w:val="009E6DB8"/>
    <w:rsid w:val="009E6E20"/>
    <w:rsid w:val="009F01CA"/>
    <w:rsid w:val="009F0BEA"/>
    <w:rsid w:val="009F0C4E"/>
    <w:rsid w:val="009F1271"/>
    <w:rsid w:val="009F18CC"/>
    <w:rsid w:val="009F1B59"/>
    <w:rsid w:val="009F1D55"/>
    <w:rsid w:val="009F1DEA"/>
    <w:rsid w:val="009F205F"/>
    <w:rsid w:val="009F2138"/>
    <w:rsid w:val="009F222C"/>
    <w:rsid w:val="009F229E"/>
    <w:rsid w:val="009F2654"/>
    <w:rsid w:val="009F26C1"/>
    <w:rsid w:val="009F3704"/>
    <w:rsid w:val="009F3B47"/>
    <w:rsid w:val="009F3C6D"/>
    <w:rsid w:val="009F3C79"/>
    <w:rsid w:val="009F3DDE"/>
    <w:rsid w:val="009F3EEA"/>
    <w:rsid w:val="009F52E4"/>
    <w:rsid w:val="009F707E"/>
    <w:rsid w:val="009F7435"/>
    <w:rsid w:val="00A00216"/>
    <w:rsid w:val="00A01284"/>
    <w:rsid w:val="00A0153A"/>
    <w:rsid w:val="00A030AB"/>
    <w:rsid w:val="00A044FA"/>
    <w:rsid w:val="00A04604"/>
    <w:rsid w:val="00A05156"/>
    <w:rsid w:val="00A059EE"/>
    <w:rsid w:val="00A05D5C"/>
    <w:rsid w:val="00A062F9"/>
    <w:rsid w:val="00A066DF"/>
    <w:rsid w:val="00A0675A"/>
    <w:rsid w:val="00A07107"/>
    <w:rsid w:val="00A071B5"/>
    <w:rsid w:val="00A07213"/>
    <w:rsid w:val="00A07BF4"/>
    <w:rsid w:val="00A101BF"/>
    <w:rsid w:val="00A11844"/>
    <w:rsid w:val="00A11AF0"/>
    <w:rsid w:val="00A13368"/>
    <w:rsid w:val="00A14015"/>
    <w:rsid w:val="00A14994"/>
    <w:rsid w:val="00A14DB1"/>
    <w:rsid w:val="00A14F14"/>
    <w:rsid w:val="00A15C76"/>
    <w:rsid w:val="00A16331"/>
    <w:rsid w:val="00A16A14"/>
    <w:rsid w:val="00A16D68"/>
    <w:rsid w:val="00A17555"/>
    <w:rsid w:val="00A17688"/>
    <w:rsid w:val="00A17C2C"/>
    <w:rsid w:val="00A20C58"/>
    <w:rsid w:val="00A20F39"/>
    <w:rsid w:val="00A212E9"/>
    <w:rsid w:val="00A21938"/>
    <w:rsid w:val="00A22881"/>
    <w:rsid w:val="00A22BFF"/>
    <w:rsid w:val="00A22F1C"/>
    <w:rsid w:val="00A23B9B"/>
    <w:rsid w:val="00A23D8D"/>
    <w:rsid w:val="00A24427"/>
    <w:rsid w:val="00A24A0F"/>
    <w:rsid w:val="00A24A2A"/>
    <w:rsid w:val="00A24FDD"/>
    <w:rsid w:val="00A2523A"/>
    <w:rsid w:val="00A2529F"/>
    <w:rsid w:val="00A258C5"/>
    <w:rsid w:val="00A261A5"/>
    <w:rsid w:val="00A26623"/>
    <w:rsid w:val="00A26CDF"/>
    <w:rsid w:val="00A27541"/>
    <w:rsid w:val="00A27553"/>
    <w:rsid w:val="00A30CAF"/>
    <w:rsid w:val="00A310D5"/>
    <w:rsid w:val="00A31477"/>
    <w:rsid w:val="00A31C17"/>
    <w:rsid w:val="00A31DDD"/>
    <w:rsid w:val="00A32519"/>
    <w:rsid w:val="00A32DD9"/>
    <w:rsid w:val="00A33EFF"/>
    <w:rsid w:val="00A34EFC"/>
    <w:rsid w:val="00A35598"/>
    <w:rsid w:val="00A359CF"/>
    <w:rsid w:val="00A35C3E"/>
    <w:rsid w:val="00A3620E"/>
    <w:rsid w:val="00A37157"/>
    <w:rsid w:val="00A37432"/>
    <w:rsid w:val="00A40680"/>
    <w:rsid w:val="00A40CF7"/>
    <w:rsid w:val="00A41363"/>
    <w:rsid w:val="00A41A13"/>
    <w:rsid w:val="00A41F28"/>
    <w:rsid w:val="00A425A0"/>
    <w:rsid w:val="00A43730"/>
    <w:rsid w:val="00A43781"/>
    <w:rsid w:val="00A43ECA"/>
    <w:rsid w:val="00A44035"/>
    <w:rsid w:val="00A4630D"/>
    <w:rsid w:val="00A47CF8"/>
    <w:rsid w:val="00A47EAE"/>
    <w:rsid w:val="00A500D6"/>
    <w:rsid w:val="00A503CC"/>
    <w:rsid w:val="00A5045F"/>
    <w:rsid w:val="00A50C19"/>
    <w:rsid w:val="00A50E74"/>
    <w:rsid w:val="00A51774"/>
    <w:rsid w:val="00A51D2B"/>
    <w:rsid w:val="00A51EDE"/>
    <w:rsid w:val="00A52730"/>
    <w:rsid w:val="00A52771"/>
    <w:rsid w:val="00A54DAE"/>
    <w:rsid w:val="00A559B3"/>
    <w:rsid w:val="00A561E7"/>
    <w:rsid w:val="00A56D40"/>
    <w:rsid w:val="00A57D43"/>
    <w:rsid w:val="00A57EBA"/>
    <w:rsid w:val="00A6014D"/>
    <w:rsid w:val="00A604C6"/>
    <w:rsid w:val="00A604E3"/>
    <w:rsid w:val="00A60D9F"/>
    <w:rsid w:val="00A611BC"/>
    <w:rsid w:val="00A6152C"/>
    <w:rsid w:val="00A6163D"/>
    <w:rsid w:val="00A618EC"/>
    <w:rsid w:val="00A6197E"/>
    <w:rsid w:val="00A61E60"/>
    <w:rsid w:val="00A62D3A"/>
    <w:rsid w:val="00A634F1"/>
    <w:rsid w:val="00A63592"/>
    <w:rsid w:val="00A637FA"/>
    <w:rsid w:val="00A63BE2"/>
    <w:rsid w:val="00A63D50"/>
    <w:rsid w:val="00A63DF0"/>
    <w:rsid w:val="00A6469C"/>
    <w:rsid w:val="00A64D21"/>
    <w:rsid w:val="00A6575E"/>
    <w:rsid w:val="00A65E85"/>
    <w:rsid w:val="00A65EE6"/>
    <w:rsid w:val="00A67611"/>
    <w:rsid w:val="00A67F98"/>
    <w:rsid w:val="00A70451"/>
    <w:rsid w:val="00A71A2A"/>
    <w:rsid w:val="00A71E9F"/>
    <w:rsid w:val="00A72684"/>
    <w:rsid w:val="00A72EDA"/>
    <w:rsid w:val="00A73041"/>
    <w:rsid w:val="00A7310B"/>
    <w:rsid w:val="00A733E4"/>
    <w:rsid w:val="00A736F2"/>
    <w:rsid w:val="00A74084"/>
    <w:rsid w:val="00A74850"/>
    <w:rsid w:val="00A749A4"/>
    <w:rsid w:val="00A74A38"/>
    <w:rsid w:val="00A74DA4"/>
    <w:rsid w:val="00A75821"/>
    <w:rsid w:val="00A75B3C"/>
    <w:rsid w:val="00A765F1"/>
    <w:rsid w:val="00A769FF"/>
    <w:rsid w:val="00A770A1"/>
    <w:rsid w:val="00A777D8"/>
    <w:rsid w:val="00A77A60"/>
    <w:rsid w:val="00A800D3"/>
    <w:rsid w:val="00A80827"/>
    <w:rsid w:val="00A80AF1"/>
    <w:rsid w:val="00A81648"/>
    <w:rsid w:val="00A81C0D"/>
    <w:rsid w:val="00A81EF5"/>
    <w:rsid w:val="00A8367E"/>
    <w:rsid w:val="00A839B6"/>
    <w:rsid w:val="00A85237"/>
    <w:rsid w:val="00A8708D"/>
    <w:rsid w:val="00A8720A"/>
    <w:rsid w:val="00A87766"/>
    <w:rsid w:val="00A87CA3"/>
    <w:rsid w:val="00A87CFD"/>
    <w:rsid w:val="00A900D6"/>
    <w:rsid w:val="00A90597"/>
    <w:rsid w:val="00A905A9"/>
    <w:rsid w:val="00A9068B"/>
    <w:rsid w:val="00A912E9"/>
    <w:rsid w:val="00A91528"/>
    <w:rsid w:val="00A91A2B"/>
    <w:rsid w:val="00A929DC"/>
    <w:rsid w:val="00A933D7"/>
    <w:rsid w:val="00A93B47"/>
    <w:rsid w:val="00A94090"/>
    <w:rsid w:val="00A945F6"/>
    <w:rsid w:val="00A94B79"/>
    <w:rsid w:val="00A94C6A"/>
    <w:rsid w:val="00A94E42"/>
    <w:rsid w:val="00A95582"/>
    <w:rsid w:val="00A961E1"/>
    <w:rsid w:val="00A9659C"/>
    <w:rsid w:val="00A96DB1"/>
    <w:rsid w:val="00A96DF0"/>
    <w:rsid w:val="00A97471"/>
    <w:rsid w:val="00A97EBF"/>
    <w:rsid w:val="00AA0417"/>
    <w:rsid w:val="00AA083B"/>
    <w:rsid w:val="00AA0AF4"/>
    <w:rsid w:val="00AA0D9C"/>
    <w:rsid w:val="00AA0F96"/>
    <w:rsid w:val="00AA1711"/>
    <w:rsid w:val="00AA1FE5"/>
    <w:rsid w:val="00AA24E7"/>
    <w:rsid w:val="00AA25B7"/>
    <w:rsid w:val="00AA2BC6"/>
    <w:rsid w:val="00AA33BA"/>
    <w:rsid w:val="00AA365A"/>
    <w:rsid w:val="00AA3D8E"/>
    <w:rsid w:val="00AA401C"/>
    <w:rsid w:val="00AA59D9"/>
    <w:rsid w:val="00AA5BF6"/>
    <w:rsid w:val="00AA5E40"/>
    <w:rsid w:val="00AA68B9"/>
    <w:rsid w:val="00AA76AD"/>
    <w:rsid w:val="00AA7E5D"/>
    <w:rsid w:val="00AB0082"/>
    <w:rsid w:val="00AB1302"/>
    <w:rsid w:val="00AB13CF"/>
    <w:rsid w:val="00AB21EA"/>
    <w:rsid w:val="00AB2966"/>
    <w:rsid w:val="00AB2E52"/>
    <w:rsid w:val="00AB408C"/>
    <w:rsid w:val="00AB4471"/>
    <w:rsid w:val="00AB464E"/>
    <w:rsid w:val="00AB5ACD"/>
    <w:rsid w:val="00AB5E97"/>
    <w:rsid w:val="00AB65C8"/>
    <w:rsid w:val="00AB69FF"/>
    <w:rsid w:val="00AB6B71"/>
    <w:rsid w:val="00AB6BB3"/>
    <w:rsid w:val="00AB6D7B"/>
    <w:rsid w:val="00AB7802"/>
    <w:rsid w:val="00AC0DD1"/>
    <w:rsid w:val="00AC0FE9"/>
    <w:rsid w:val="00AC1331"/>
    <w:rsid w:val="00AC3782"/>
    <w:rsid w:val="00AC3D1A"/>
    <w:rsid w:val="00AC460D"/>
    <w:rsid w:val="00AC4DB9"/>
    <w:rsid w:val="00AC4EDA"/>
    <w:rsid w:val="00AC5362"/>
    <w:rsid w:val="00AC5A7F"/>
    <w:rsid w:val="00AC61AE"/>
    <w:rsid w:val="00AC68ED"/>
    <w:rsid w:val="00AC737A"/>
    <w:rsid w:val="00AC748C"/>
    <w:rsid w:val="00AC74B2"/>
    <w:rsid w:val="00AC75B3"/>
    <w:rsid w:val="00AD0672"/>
    <w:rsid w:val="00AD1363"/>
    <w:rsid w:val="00AD14EC"/>
    <w:rsid w:val="00AD1C60"/>
    <w:rsid w:val="00AD2445"/>
    <w:rsid w:val="00AD26C8"/>
    <w:rsid w:val="00AD3931"/>
    <w:rsid w:val="00AD39EA"/>
    <w:rsid w:val="00AD4C46"/>
    <w:rsid w:val="00AD4D5E"/>
    <w:rsid w:val="00AD4D64"/>
    <w:rsid w:val="00AD4F1B"/>
    <w:rsid w:val="00AD5DC1"/>
    <w:rsid w:val="00AD5FFC"/>
    <w:rsid w:val="00AD63D0"/>
    <w:rsid w:val="00AD676B"/>
    <w:rsid w:val="00AD6F5B"/>
    <w:rsid w:val="00AD7251"/>
    <w:rsid w:val="00AD76AB"/>
    <w:rsid w:val="00AD795E"/>
    <w:rsid w:val="00AE1E2B"/>
    <w:rsid w:val="00AE2990"/>
    <w:rsid w:val="00AE33C7"/>
    <w:rsid w:val="00AE3B17"/>
    <w:rsid w:val="00AE3CEB"/>
    <w:rsid w:val="00AE4A4F"/>
    <w:rsid w:val="00AE4F4E"/>
    <w:rsid w:val="00AE4F91"/>
    <w:rsid w:val="00AE5278"/>
    <w:rsid w:val="00AE5763"/>
    <w:rsid w:val="00AE57AF"/>
    <w:rsid w:val="00AE734E"/>
    <w:rsid w:val="00AE740A"/>
    <w:rsid w:val="00AE75E2"/>
    <w:rsid w:val="00AE79EA"/>
    <w:rsid w:val="00AE7E11"/>
    <w:rsid w:val="00AF013A"/>
    <w:rsid w:val="00AF0984"/>
    <w:rsid w:val="00AF0A6C"/>
    <w:rsid w:val="00AF0D7C"/>
    <w:rsid w:val="00AF0FA7"/>
    <w:rsid w:val="00AF290A"/>
    <w:rsid w:val="00AF2FF4"/>
    <w:rsid w:val="00AF3B51"/>
    <w:rsid w:val="00AF4923"/>
    <w:rsid w:val="00AF4A41"/>
    <w:rsid w:val="00AF4BC9"/>
    <w:rsid w:val="00AF51E6"/>
    <w:rsid w:val="00AF6405"/>
    <w:rsid w:val="00AF69B5"/>
    <w:rsid w:val="00AF6BC6"/>
    <w:rsid w:val="00B004D3"/>
    <w:rsid w:val="00B00780"/>
    <w:rsid w:val="00B00AF2"/>
    <w:rsid w:val="00B00CB6"/>
    <w:rsid w:val="00B00E89"/>
    <w:rsid w:val="00B0101B"/>
    <w:rsid w:val="00B01B44"/>
    <w:rsid w:val="00B01DBD"/>
    <w:rsid w:val="00B01DFC"/>
    <w:rsid w:val="00B0205C"/>
    <w:rsid w:val="00B022F4"/>
    <w:rsid w:val="00B032FB"/>
    <w:rsid w:val="00B03416"/>
    <w:rsid w:val="00B0376B"/>
    <w:rsid w:val="00B03DFC"/>
    <w:rsid w:val="00B04759"/>
    <w:rsid w:val="00B04E11"/>
    <w:rsid w:val="00B04FED"/>
    <w:rsid w:val="00B05106"/>
    <w:rsid w:val="00B0652B"/>
    <w:rsid w:val="00B06555"/>
    <w:rsid w:val="00B06AA6"/>
    <w:rsid w:val="00B06BEB"/>
    <w:rsid w:val="00B070B7"/>
    <w:rsid w:val="00B07A37"/>
    <w:rsid w:val="00B1005E"/>
    <w:rsid w:val="00B102C0"/>
    <w:rsid w:val="00B105D6"/>
    <w:rsid w:val="00B105FE"/>
    <w:rsid w:val="00B11B13"/>
    <w:rsid w:val="00B11E7B"/>
    <w:rsid w:val="00B11E7F"/>
    <w:rsid w:val="00B124FC"/>
    <w:rsid w:val="00B12EAB"/>
    <w:rsid w:val="00B12FCF"/>
    <w:rsid w:val="00B1388E"/>
    <w:rsid w:val="00B13F6A"/>
    <w:rsid w:val="00B14183"/>
    <w:rsid w:val="00B141EA"/>
    <w:rsid w:val="00B143AA"/>
    <w:rsid w:val="00B14539"/>
    <w:rsid w:val="00B14748"/>
    <w:rsid w:val="00B14788"/>
    <w:rsid w:val="00B147C6"/>
    <w:rsid w:val="00B15C59"/>
    <w:rsid w:val="00B15F4F"/>
    <w:rsid w:val="00B16289"/>
    <w:rsid w:val="00B16512"/>
    <w:rsid w:val="00B1680E"/>
    <w:rsid w:val="00B16BED"/>
    <w:rsid w:val="00B16DD5"/>
    <w:rsid w:val="00B179E8"/>
    <w:rsid w:val="00B17A69"/>
    <w:rsid w:val="00B201A5"/>
    <w:rsid w:val="00B2030D"/>
    <w:rsid w:val="00B22027"/>
    <w:rsid w:val="00B2235E"/>
    <w:rsid w:val="00B225F5"/>
    <w:rsid w:val="00B22B5B"/>
    <w:rsid w:val="00B23035"/>
    <w:rsid w:val="00B233D8"/>
    <w:rsid w:val="00B2371B"/>
    <w:rsid w:val="00B238EC"/>
    <w:rsid w:val="00B23943"/>
    <w:rsid w:val="00B23BBF"/>
    <w:rsid w:val="00B23E2E"/>
    <w:rsid w:val="00B245AD"/>
    <w:rsid w:val="00B2513E"/>
    <w:rsid w:val="00B252C8"/>
    <w:rsid w:val="00B25368"/>
    <w:rsid w:val="00B26344"/>
    <w:rsid w:val="00B26C30"/>
    <w:rsid w:val="00B26E91"/>
    <w:rsid w:val="00B301D2"/>
    <w:rsid w:val="00B303B3"/>
    <w:rsid w:val="00B30BC2"/>
    <w:rsid w:val="00B30C7E"/>
    <w:rsid w:val="00B30E34"/>
    <w:rsid w:val="00B3179A"/>
    <w:rsid w:val="00B31D4F"/>
    <w:rsid w:val="00B32521"/>
    <w:rsid w:val="00B32B18"/>
    <w:rsid w:val="00B32B37"/>
    <w:rsid w:val="00B32BC4"/>
    <w:rsid w:val="00B32E96"/>
    <w:rsid w:val="00B34664"/>
    <w:rsid w:val="00B349D7"/>
    <w:rsid w:val="00B34D19"/>
    <w:rsid w:val="00B351A9"/>
    <w:rsid w:val="00B35860"/>
    <w:rsid w:val="00B35AA0"/>
    <w:rsid w:val="00B35B19"/>
    <w:rsid w:val="00B35B6D"/>
    <w:rsid w:val="00B35F5A"/>
    <w:rsid w:val="00B360AF"/>
    <w:rsid w:val="00B36A48"/>
    <w:rsid w:val="00B3745D"/>
    <w:rsid w:val="00B40395"/>
    <w:rsid w:val="00B40530"/>
    <w:rsid w:val="00B4080B"/>
    <w:rsid w:val="00B40CFB"/>
    <w:rsid w:val="00B40D1F"/>
    <w:rsid w:val="00B413F2"/>
    <w:rsid w:val="00B41895"/>
    <w:rsid w:val="00B4192F"/>
    <w:rsid w:val="00B420A1"/>
    <w:rsid w:val="00B42273"/>
    <w:rsid w:val="00B42869"/>
    <w:rsid w:val="00B431BC"/>
    <w:rsid w:val="00B432D1"/>
    <w:rsid w:val="00B43D60"/>
    <w:rsid w:val="00B443AE"/>
    <w:rsid w:val="00B447AB"/>
    <w:rsid w:val="00B4531F"/>
    <w:rsid w:val="00B45D58"/>
    <w:rsid w:val="00B46032"/>
    <w:rsid w:val="00B46730"/>
    <w:rsid w:val="00B46AF7"/>
    <w:rsid w:val="00B470AE"/>
    <w:rsid w:val="00B4777F"/>
    <w:rsid w:val="00B51075"/>
    <w:rsid w:val="00B51DC9"/>
    <w:rsid w:val="00B5215B"/>
    <w:rsid w:val="00B52D56"/>
    <w:rsid w:val="00B52F01"/>
    <w:rsid w:val="00B53290"/>
    <w:rsid w:val="00B5366C"/>
    <w:rsid w:val="00B5366D"/>
    <w:rsid w:val="00B53679"/>
    <w:rsid w:val="00B536C8"/>
    <w:rsid w:val="00B53899"/>
    <w:rsid w:val="00B53BE6"/>
    <w:rsid w:val="00B54E05"/>
    <w:rsid w:val="00B55895"/>
    <w:rsid w:val="00B55B07"/>
    <w:rsid w:val="00B55B5C"/>
    <w:rsid w:val="00B57097"/>
    <w:rsid w:val="00B5778D"/>
    <w:rsid w:val="00B57F63"/>
    <w:rsid w:val="00B60078"/>
    <w:rsid w:val="00B60647"/>
    <w:rsid w:val="00B61216"/>
    <w:rsid w:val="00B613A3"/>
    <w:rsid w:val="00B6189C"/>
    <w:rsid w:val="00B61B92"/>
    <w:rsid w:val="00B63E01"/>
    <w:rsid w:val="00B640D2"/>
    <w:rsid w:val="00B6428B"/>
    <w:rsid w:val="00B652B4"/>
    <w:rsid w:val="00B6598C"/>
    <w:rsid w:val="00B659AD"/>
    <w:rsid w:val="00B65BA3"/>
    <w:rsid w:val="00B66F65"/>
    <w:rsid w:val="00B6725F"/>
    <w:rsid w:val="00B6736A"/>
    <w:rsid w:val="00B7066D"/>
    <w:rsid w:val="00B70A75"/>
    <w:rsid w:val="00B71385"/>
    <w:rsid w:val="00B72021"/>
    <w:rsid w:val="00B72151"/>
    <w:rsid w:val="00B73534"/>
    <w:rsid w:val="00B737F4"/>
    <w:rsid w:val="00B741DF"/>
    <w:rsid w:val="00B74636"/>
    <w:rsid w:val="00B74731"/>
    <w:rsid w:val="00B749DF"/>
    <w:rsid w:val="00B74CF7"/>
    <w:rsid w:val="00B75060"/>
    <w:rsid w:val="00B7596A"/>
    <w:rsid w:val="00B75E48"/>
    <w:rsid w:val="00B76FA1"/>
    <w:rsid w:val="00B77A49"/>
    <w:rsid w:val="00B77EEC"/>
    <w:rsid w:val="00B77FD5"/>
    <w:rsid w:val="00B800F9"/>
    <w:rsid w:val="00B8088C"/>
    <w:rsid w:val="00B8136C"/>
    <w:rsid w:val="00B835DC"/>
    <w:rsid w:val="00B839D5"/>
    <w:rsid w:val="00B849FE"/>
    <w:rsid w:val="00B8559F"/>
    <w:rsid w:val="00B857D9"/>
    <w:rsid w:val="00B86EEB"/>
    <w:rsid w:val="00B873E8"/>
    <w:rsid w:val="00B8747C"/>
    <w:rsid w:val="00B90B4A"/>
    <w:rsid w:val="00B9167A"/>
    <w:rsid w:val="00B92355"/>
    <w:rsid w:val="00B925A0"/>
    <w:rsid w:val="00B928D1"/>
    <w:rsid w:val="00B93321"/>
    <w:rsid w:val="00B9340A"/>
    <w:rsid w:val="00B93428"/>
    <w:rsid w:val="00B93C4A"/>
    <w:rsid w:val="00B9486F"/>
    <w:rsid w:val="00B94BC4"/>
    <w:rsid w:val="00B94C47"/>
    <w:rsid w:val="00B9505F"/>
    <w:rsid w:val="00B9518F"/>
    <w:rsid w:val="00B95A0F"/>
    <w:rsid w:val="00B95E1B"/>
    <w:rsid w:val="00B95F3B"/>
    <w:rsid w:val="00B97122"/>
    <w:rsid w:val="00B972DD"/>
    <w:rsid w:val="00BA0282"/>
    <w:rsid w:val="00BA120F"/>
    <w:rsid w:val="00BA1302"/>
    <w:rsid w:val="00BA1859"/>
    <w:rsid w:val="00BA18FB"/>
    <w:rsid w:val="00BA195E"/>
    <w:rsid w:val="00BA2729"/>
    <w:rsid w:val="00BA2A36"/>
    <w:rsid w:val="00BA490C"/>
    <w:rsid w:val="00BA4A51"/>
    <w:rsid w:val="00BA51B7"/>
    <w:rsid w:val="00BA53A1"/>
    <w:rsid w:val="00BA55C7"/>
    <w:rsid w:val="00BA5DAD"/>
    <w:rsid w:val="00BA6799"/>
    <w:rsid w:val="00BA6C73"/>
    <w:rsid w:val="00BA6CE5"/>
    <w:rsid w:val="00BA731B"/>
    <w:rsid w:val="00BA7830"/>
    <w:rsid w:val="00BB02A8"/>
    <w:rsid w:val="00BB062A"/>
    <w:rsid w:val="00BB0654"/>
    <w:rsid w:val="00BB0FFF"/>
    <w:rsid w:val="00BB1215"/>
    <w:rsid w:val="00BB18A5"/>
    <w:rsid w:val="00BB1A05"/>
    <w:rsid w:val="00BB2051"/>
    <w:rsid w:val="00BB2485"/>
    <w:rsid w:val="00BB27FF"/>
    <w:rsid w:val="00BB355F"/>
    <w:rsid w:val="00BB3749"/>
    <w:rsid w:val="00BB38DA"/>
    <w:rsid w:val="00BB464A"/>
    <w:rsid w:val="00BB4E22"/>
    <w:rsid w:val="00BB5364"/>
    <w:rsid w:val="00BB5634"/>
    <w:rsid w:val="00BB7157"/>
    <w:rsid w:val="00BB74F1"/>
    <w:rsid w:val="00BB781B"/>
    <w:rsid w:val="00BB79B2"/>
    <w:rsid w:val="00BB7E21"/>
    <w:rsid w:val="00BC077E"/>
    <w:rsid w:val="00BC0AC1"/>
    <w:rsid w:val="00BC0C11"/>
    <w:rsid w:val="00BC0E51"/>
    <w:rsid w:val="00BC0F4A"/>
    <w:rsid w:val="00BC14FF"/>
    <w:rsid w:val="00BC168F"/>
    <w:rsid w:val="00BC16C7"/>
    <w:rsid w:val="00BC17C0"/>
    <w:rsid w:val="00BC187C"/>
    <w:rsid w:val="00BC1E34"/>
    <w:rsid w:val="00BC2585"/>
    <w:rsid w:val="00BC3077"/>
    <w:rsid w:val="00BC307F"/>
    <w:rsid w:val="00BC30B3"/>
    <w:rsid w:val="00BC36D4"/>
    <w:rsid w:val="00BC3992"/>
    <w:rsid w:val="00BC3AF8"/>
    <w:rsid w:val="00BC3B50"/>
    <w:rsid w:val="00BC3C74"/>
    <w:rsid w:val="00BC3CAD"/>
    <w:rsid w:val="00BC4083"/>
    <w:rsid w:val="00BC47D5"/>
    <w:rsid w:val="00BC576E"/>
    <w:rsid w:val="00BC5D29"/>
    <w:rsid w:val="00BC5F70"/>
    <w:rsid w:val="00BC6E44"/>
    <w:rsid w:val="00BD0636"/>
    <w:rsid w:val="00BD0B7D"/>
    <w:rsid w:val="00BD0C0D"/>
    <w:rsid w:val="00BD13F7"/>
    <w:rsid w:val="00BD148E"/>
    <w:rsid w:val="00BD1613"/>
    <w:rsid w:val="00BD1D42"/>
    <w:rsid w:val="00BD1F00"/>
    <w:rsid w:val="00BD2300"/>
    <w:rsid w:val="00BD234F"/>
    <w:rsid w:val="00BD25F4"/>
    <w:rsid w:val="00BD32F4"/>
    <w:rsid w:val="00BD3C55"/>
    <w:rsid w:val="00BD3C65"/>
    <w:rsid w:val="00BD53ED"/>
    <w:rsid w:val="00BD550B"/>
    <w:rsid w:val="00BD5A1A"/>
    <w:rsid w:val="00BD5A9E"/>
    <w:rsid w:val="00BD5B70"/>
    <w:rsid w:val="00BD6894"/>
    <w:rsid w:val="00BD69E6"/>
    <w:rsid w:val="00BD7721"/>
    <w:rsid w:val="00BE0533"/>
    <w:rsid w:val="00BE133E"/>
    <w:rsid w:val="00BE200D"/>
    <w:rsid w:val="00BE20ED"/>
    <w:rsid w:val="00BE2568"/>
    <w:rsid w:val="00BE348A"/>
    <w:rsid w:val="00BE524A"/>
    <w:rsid w:val="00BE5ECB"/>
    <w:rsid w:val="00BE5F07"/>
    <w:rsid w:val="00BE6652"/>
    <w:rsid w:val="00BE676D"/>
    <w:rsid w:val="00BE6BD8"/>
    <w:rsid w:val="00BE7D18"/>
    <w:rsid w:val="00BF0167"/>
    <w:rsid w:val="00BF0734"/>
    <w:rsid w:val="00BF190D"/>
    <w:rsid w:val="00BF1972"/>
    <w:rsid w:val="00BF1D4B"/>
    <w:rsid w:val="00BF2510"/>
    <w:rsid w:val="00BF269F"/>
    <w:rsid w:val="00BF2D56"/>
    <w:rsid w:val="00BF3E27"/>
    <w:rsid w:val="00BF3E79"/>
    <w:rsid w:val="00BF3E9C"/>
    <w:rsid w:val="00BF41EB"/>
    <w:rsid w:val="00BF5060"/>
    <w:rsid w:val="00BF51A8"/>
    <w:rsid w:val="00BF5A8E"/>
    <w:rsid w:val="00BF5CDC"/>
    <w:rsid w:val="00BF5EE2"/>
    <w:rsid w:val="00BF6817"/>
    <w:rsid w:val="00BF7640"/>
    <w:rsid w:val="00C00078"/>
    <w:rsid w:val="00C00375"/>
    <w:rsid w:val="00C01227"/>
    <w:rsid w:val="00C02A76"/>
    <w:rsid w:val="00C0381A"/>
    <w:rsid w:val="00C038D6"/>
    <w:rsid w:val="00C03DAA"/>
    <w:rsid w:val="00C040CE"/>
    <w:rsid w:val="00C041EE"/>
    <w:rsid w:val="00C0456D"/>
    <w:rsid w:val="00C04903"/>
    <w:rsid w:val="00C04B56"/>
    <w:rsid w:val="00C04C07"/>
    <w:rsid w:val="00C04E8C"/>
    <w:rsid w:val="00C051D8"/>
    <w:rsid w:val="00C0536E"/>
    <w:rsid w:val="00C05531"/>
    <w:rsid w:val="00C060CE"/>
    <w:rsid w:val="00C064E6"/>
    <w:rsid w:val="00C06798"/>
    <w:rsid w:val="00C06D22"/>
    <w:rsid w:val="00C07353"/>
    <w:rsid w:val="00C07BED"/>
    <w:rsid w:val="00C10183"/>
    <w:rsid w:val="00C10389"/>
    <w:rsid w:val="00C103A5"/>
    <w:rsid w:val="00C107CC"/>
    <w:rsid w:val="00C107EF"/>
    <w:rsid w:val="00C10B32"/>
    <w:rsid w:val="00C10ECB"/>
    <w:rsid w:val="00C110F4"/>
    <w:rsid w:val="00C1199A"/>
    <w:rsid w:val="00C122F2"/>
    <w:rsid w:val="00C12A89"/>
    <w:rsid w:val="00C12E0A"/>
    <w:rsid w:val="00C133DA"/>
    <w:rsid w:val="00C13771"/>
    <w:rsid w:val="00C13A63"/>
    <w:rsid w:val="00C13FA1"/>
    <w:rsid w:val="00C14E80"/>
    <w:rsid w:val="00C14FD4"/>
    <w:rsid w:val="00C15618"/>
    <w:rsid w:val="00C156A6"/>
    <w:rsid w:val="00C157EB"/>
    <w:rsid w:val="00C1580E"/>
    <w:rsid w:val="00C15852"/>
    <w:rsid w:val="00C17142"/>
    <w:rsid w:val="00C17B1B"/>
    <w:rsid w:val="00C17F4A"/>
    <w:rsid w:val="00C20139"/>
    <w:rsid w:val="00C2024D"/>
    <w:rsid w:val="00C207DD"/>
    <w:rsid w:val="00C21493"/>
    <w:rsid w:val="00C21DC0"/>
    <w:rsid w:val="00C21E10"/>
    <w:rsid w:val="00C220EA"/>
    <w:rsid w:val="00C2320E"/>
    <w:rsid w:val="00C23375"/>
    <w:rsid w:val="00C237B2"/>
    <w:rsid w:val="00C24DB1"/>
    <w:rsid w:val="00C255EA"/>
    <w:rsid w:val="00C2564C"/>
    <w:rsid w:val="00C2699E"/>
    <w:rsid w:val="00C26CB3"/>
    <w:rsid w:val="00C26CF2"/>
    <w:rsid w:val="00C27291"/>
    <w:rsid w:val="00C275A7"/>
    <w:rsid w:val="00C27DB9"/>
    <w:rsid w:val="00C27FCC"/>
    <w:rsid w:val="00C30273"/>
    <w:rsid w:val="00C306B9"/>
    <w:rsid w:val="00C307D2"/>
    <w:rsid w:val="00C30BAD"/>
    <w:rsid w:val="00C31486"/>
    <w:rsid w:val="00C31DF2"/>
    <w:rsid w:val="00C3249B"/>
    <w:rsid w:val="00C32B09"/>
    <w:rsid w:val="00C32CD9"/>
    <w:rsid w:val="00C33312"/>
    <w:rsid w:val="00C33889"/>
    <w:rsid w:val="00C34746"/>
    <w:rsid w:val="00C34A29"/>
    <w:rsid w:val="00C354CD"/>
    <w:rsid w:val="00C357FA"/>
    <w:rsid w:val="00C35C7F"/>
    <w:rsid w:val="00C35C93"/>
    <w:rsid w:val="00C35EE6"/>
    <w:rsid w:val="00C36605"/>
    <w:rsid w:val="00C36A94"/>
    <w:rsid w:val="00C371AE"/>
    <w:rsid w:val="00C378ED"/>
    <w:rsid w:val="00C37AFF"/>
    <w:rsid w:val="00C40115"/>
    <w:rsid w:val="00C4031A"/>
    <w:rsid w:val="00C40941"/>
    <w:rsid w:val="00C40ED1"/>
    <w:rsid w:val="00C410F2"/>
    <w:rsid w:val="00C4118F"/>
    <w:rsid w:val="00C41A64"/>
    <w:rsid w:val="00C42AB4"/>
    <w:rsid w:val="00C42B29"/>
    <w:rsid w:val="00C42FB7"/>
    <w:rsid w:val="00C42FC2"/>
    <w:rsid w:val="00C436C8"/>
    <w:rsid w:val="00C437A5"/>
    <w:rsid w:val="00C43E7F"/>
    <w:rsid w:val="00C43F68"/>
    <w:rsid w:val="00C44669"/>
    <w:rsid w:val="00C4501B"/>
    <w:rsid w:val="00C455FE"/>
    <w:rsid w:val="00C45C06"/>
    <w:rsid w:val="00C460E0"/>
    <w:rsid w:val="00C46F06"/>
    <w:rsid w:val="00C475A7"/>
    <w:rsid w:val="00C47618"/>
    <w:rsid w:val="00C47D32"/>
    <w:rsid w:val="00C47E98"/>
    <w:rsid w:val="00C50780"/>
    <w:rsid w:val="00C50F45"/>
    <w:rsid w:val="00C5108E"/>
    <w:rsid w:val="00C510A6"/>
    <w:rsid w:val="00C5159F"/>
    <w:rsid w:val="00C51A99"/>
    <w:rsid w:val="00C51CA7"/>
    <w:rsid w:val="00C51F5A"/>
    <w:rsid w:val="00C5274C"/>
    <w:rsid w:val="00C53CDE"/>
    <w:rsid w:val="00C53DFA"/>
    <w:rsid w:val="00C54F83"/>
    <w:rsid w:val="00C55B11"/>
    <w:rsid w:val="00C56BA6"/>
    <w:rsid w:val="00C576F5"/>
    <w:rsid w:val="00C57BC7"/>
    <w:rsid w:val="00C57EBC"/>
    <w:rsid w:val="00C60C71"/>
    <w:rsid w:val="00C613E0"/>
    <w:rsid w:val="00C62128"/>
    <w:rsid w:val="00C622E8"/>
    <w:rsid w:val="00C6233F"/>
    <w:rsid w:val="00C62440"/>
    <w:rsid w:val="00C62905"/>
    <w:rsid w:val="00C62A17"/>
    <w:rsid w:val="00C632F3"/>
    <w:rsid w:val="00C6373A"/>
    <w:rsid w:val="00C63A8E"/>
    <w:rsid w:val="00C649FF"/>
    <w:rsid w:val="00C657F5"/>
    <w:rsid w:val="00C66170"/>
    <w:rsid w:val="00C665F7"/>
    <w:rsid w:val="00C6672F"/>
    <w:rsid w:val="00C66C0D"/>
    <w:rsid w:val="00C70299"/>
    <w:rsid w:val="00C705BD"/>
    <w:rsid w:val="00C715CB"/>
    <w:rsid w:val="00C720E6"/>
    <w:rsid w:val="00C72A45"/>
    <w:rsid w:val="00C73545"/>
    <w:rsid w:val="00C736D1"/>
    <w:rsid w:val="00C73855"/>
    <w:rsid w:val="00C73C16"/>
    <w:rsid w:val="00C73E74"/>
    <w:rsid w:val="00C74818"/>
    <w:rsid w:val="00C757A6"/>
    <w:rsid w:val="00C76298"/>
    <w:rsid w:val="00C76DFB"/>
    <w:rsid w:val="00C775B5"/>
    <w:rsid w:val="00C77CA2"/>
    <w:rsid w:val="00C80704"/>
    <w:rsid w:val="00C80B73"/>
    <w:rsid w:val="00C81124"/>
    <w:rsid w:val="00C81993"/>
    <w:rsid w:val="00C81EF7"/>
    <w:rsid w:val="00C825B5"/>
    <w:rsid w:val="00C825D6"/>
    <w:rsid w:val="00C82C53"/>
    <w:rsid w:val="00C8361C"/>
    <w:rsid w:val="00C8466D"/>
    <w:rsid w:val="00C8477D"/>
    <w:rsid w:val="00C85167"/>
    <w:rsid w:val="00C85372"/>
    <w:rsid w:val="00C85A85"/>
    <w:rsid w:val="00C86640"/>
    <w:rsid w:val="00C86D55"/>
    <w:rsid w:val="00C875F3"/>
    <w:rsid w:val="00C87B1C"/>
    <w:rsid w:val="00C9029B"/>
    <w:rsid w:val="00C90AB5"/>
    <w:rsid w:val="00C90B94"/>
    <w:rsid w:val="00C91087"/>
    <w:rsid w:val="00C91276"/>
    <w:rsid w:val="00C925E5"/>
    <w:rsid w:val="00C926C4"/>
    <w:rsid w:val="00C927F7"/>
    <w:rsid w:val="00C92E3C"/>
    <w:rsid w:val="00C94273"/>
    <w:rsid w:val="00C95249"/>
    <w:rsid w:val="00C952ED"/>
    <w:rsid w:val="00C9622F"/>
    <w:rsid w:val="00C968EA"/>
    <w:rsid w:val="00C96B49"/>
    <w:rsid w:val="00C9717C"/>
    <w:rsid w:val="00C973E1"/>
    <w:rsid w:val="00C979F6"/>
    <w:rsid w:val="00CA0315"/>
    <w:rsid w:val="00CA1084"/>
    <w:rsid w:val="00CA198E"/>
    <w:rsid w:val="00CA26D6"/>
    <w:rsid w:val="00CA2F51"/>
    <w:rsid w:val="00CA312F"/>
    <w:rsid w:val="00CA3958"/>
    <w:rsid w:val="00CA3C83"/>
    <w:rsid w:val="00CA47E8"/>
    <w:rsid w:val="00CA48C6"/>
    <w:rsid w:val="00CA4BF3"/>
    <w:rsid w:val="00CA4C8E"/>
    <w:rsid w:val="00CA54E2"/>
    <w:rsid w:val="00CA57AE"/>
    <w:rsid w:val="00CA5944"/>
    <w:rsid w:val="00CA5BFE"/>
    <w:rsid w:val="00CA5D2C"/>
    <w:rsid w:val="00CA63AE"/>
    <w:rsid w:val="00CA6556"/>
    <w:rsid w:val="00CA6D07"/>
    <w:rsid w:val="00CA7547"/>
    <w:rsid w:val="00CA7876"/>
    <w:rsid w:val="00CA79A2"/>
    <w:rsid w:val="00CA7C42"/>
    <w:rsid w:val="00CB0C1F"/>
    <w:rsid w:val="00CB137D"/>
    <w:rsid w:val="00CB1773"/>
    <w:rsid w:val="00CB1859"/>
    <w:rsid w:val="00CB1D92"/>
    <w:rsid w:val="00CB408A"/>
    <w:rsid w:val="00CB4380"/>
    <w:rsid w:val="00CB4DD2"/>
    <w:rsid w:val="00CB5633"/>
    <w:rsid w:val="00CB56D5"/>
    <w:rsid w:val="00CB6292"/>
    <w:rsid w:val="00CB681A"/>
    <w:rsid w:val="00CB6FEA"/>
    <w:rsid w:val="00CB75B5"/>
    <w:rsid w:val="00CB7B89"/>
    <w:rsid w:val="00CB7D3F"/>
    <w:rsid w:val="00CB7D96"/>
    <w:rsid w:val="00CC0A37"/>
    <w:rsid w:val="00CC0F04"/>
    <w:rsid w:val="00CC1040"/>
    <w:rsid w:val="00CC1181"/>
    <w:rsid w:val="00CC125E"/>
    <w:rsid w:val="00CC214F"/>
    <w:rsid w:val="00CC2662"/>
    <w:rsid w:val="00CC28B7"/>
    <w:rsid w:val="00CC2D93"/>
    <w:rsid w:val="00CC306F"/>
    <w:rsid w:val="00CC53F4"/>
    <w:rsid w:val="00CC5472"/>
    <w:rsid w:val="00CC5625"/>
    <w:rsid w:val="00CC5863"/>
    <w:rsid w:val="00CC666F"/>
    <w:rsid w:val="00CC6BD3"/>
    <w:rsid w:val="00CC6BDE"/>
    <w:rsid w:val="00CC6C55"/>
    <w:rsid w:val="00CD0024"/>
    <w:rsid w:val="00CD05C7"/>
    <w:rsid w:val="00CD0890"/>
    <w:rsid w:val="00CD1170"/>
    <w:rsid w:val="00CD132C"/>
    <w:rsid w:val="00CD18E8"/>
    <w:rsid w:val="00CD1B59"/>
    <w:rsid w:val="00CD2414"/>
    <w:rsid w:val="00CD2905"/>
    <w:rsid w:val="00CD3DBE"/>
    <w:rsid w:val="00CD411D"/>
    <w:rsid w:val="00CD4157"/>
    <w:rsid w:val="00CD4E38"/>
    <w:rsid w:val="00CD5357"/>
    <w:rsid w:val="00CD557A"/>
    <w:rsid w:val="00CD55C6"/>
    <w:rsid w:val="00CD560F"/>
    <w:rsid w:val="00CD6467"/>
    <w:rsid w:val="00CD6A6D"/>
    <w:rsid w:val="00CD6BF5"/>
    <w:rsid w:val="00CD6F37"/>
    <w:rsid w:val="00CD75BD"/>
    <w:rsid w:val="00CD79C6"/>
    <w:rsid w:val="00CD7B80"/>
    <w:rsid w:val="00CD7FAC"/>
    <w:rsid w:val="00CE070C"/>
    <w:rsid w:val="00CE0CBB"/>
    <w:rsid w:val="00CE1777"/>
    <w:rsid w:val="00CE1A19"/>
    <w:rsid w:val="00CE1EDD"/>
    <w:rsid w:val="00CE26A3"/>
    <w:rsid w:val="00CE37B9"/>
    <w:rsid w:val="00CE3CA0"/>
    <w:rsid w:val="00CE3F00"/>
    <w:rsid w:val="00CE4304"/>
    <w:rsid w:val="00CE4320"/>
    <w:rsid w:val="00CE4689"/>
    <w:rsid w:val="00CE4D6D"/>
    <w:rsid w:val="00CE5590"/>
    <w:rsid w:val="00CE57E0"/>
    <w:rsid w:val="00CE5C9D"/>
    <w:rsid w:val="00CE6275"/>
    <w:rsid w:val="00CE6749"/>
    <w:rsid w:val="00CE6A64"/>
    <w:rsid w:val="00CE7680"/>
    <w:rsid w:val="00CF16A6"/>
    <w:rsid w:val="00CF17B4"/>
    <w:rsid w:val="00CF260E"/>
    <w:rsid w:val="00CF299A"/>
    <w:rsid w:val="00CF2E1F"/>
    <w:rsid w:val="00CF30A6"/>
    <w:rsid w:val="00CF33C6"/>
    <w:rsid w:val="00CF34C4"/>
    <w:rsid w:val="00CF3912"/>
    <w:rsid w:val="00CF3986"/>
    <w:rsid w:val="00CF3F2D"/>
    <w:rsid w:val="00CF4013"/>
    <w:rsid w:val="00CF4C31"/>
    <w:rsid w:val="00CF569D"/>
    <w:rsid w:val="00CF5F52"/>
    <w:rsid w:val="00CF660E"/>
    <w:rsid w:val="00CF71C9"/>
    <w:rsid w:val="00CF77FA"/>
    <w:rsid w:val="00CF7ADC"/>
    <w:rsid w:val="00D0001A"/>
    <w:rsid w:val="00D003A6"/>
    <w:rsid w:val="00D005BA"/>
    <w:rsid w:val="00D00EAE"/>
    <w:rsid w:val="00D01264"/>
    <w:rsid w:val="00D01B42"/>
    <w:rsid w:val="00D01D7A"/>
    <w:rsid w:val="00D02051"/>
    <w:rsid w:val="00D0237A"/>
    <w:rsid w:val="00D02396"/>
    <w:rsid w:val="00D02EA7"/>
    <w:rsid w:val="00D02EDC"/>
    <w:rsid w:val="00D031D8"/>
    <w:rsid w:val="00D035AB"/>
    <w:rsid w:val="00D03AE9"/>
    <w:rsid w:val="00D041D4"/>
    <w:rsid w:val="00D042A6"/>
    <w:rsid w:val="00D04829"/>
    <w:rsid w:val="00D0534D"/>
    <w:rsid w:val="00D055A1"/>
    <w:rsid w:val="00D05925"/>
    <w:rsid w:val="00D06049"/>
    <w:rsid w:val="00D06095"/>
    <w:rsid w:val="00D060D9"/>
    <w:rsid w:val="00D061E1"/>
    <w:rsid w:val="00D06786"/>
    <w:rsid w:val="00D07060"/>
    <w:rsid w:val="00D070E2"/>
    <w:rsid w:val="00D07576"/>
    <w:rsid w:val="00D07CD7"/>
    <w:rsid w:val="00D07F1E"/>
    <w:rsid w:val="00D103F4"/>
    <w:rsid w:val="00D112E6"/>
    <w:rsid w:val="00D125D2"/>
    <w:rsid w:val="00D12943"/>
    <w:rsid w:val="00D1298E"/>
    <w:rsid w:val="00D131E5"/>
    <w:rsid w:val="00D135F4"/>
    <w:rsid w:val="00D13806"/>
    <w:rsid w:val="00D13C32"/>
    <w:rsid w:val="00D13C68"/>
    <w:rsid w:val="00D13CE5"/>
    <w:rsid w:val="00D142B2"/>
    <w:rsid w:val="00D152F1"/>
    <w:rsid w:val="00D154E5"/>
    <w:rsid w:val="00D162DD"/>
    <w:rsid w:val="00D1657B"/>
    <w:rsid w:val="00D1675D"/>
    <w:rsid w:val="00D16863"/>
    <w:rsid w:val="00D1734A"/>
    <w:rsid w:val="00D175CC"/>
    <w:rsid w:val="00D17B72"/>
    <w:rsid w:val="00D17EA5"/>
    <w:rsid w:val="00D2036B"/>
    <w:rsid w:val="00D2081A"/>
    <w:rsid w:val="00D2123C"/>
    <w:rsid w:val="00D21667"/>
    <w:rsid w:val="00D2218E"/>
    <w:rsid w:val="00D22767"/>
    <w:rsid w:val="00D22A52"/>
    <w:rsid w:val="00D232F9"/>
    <w:rsid w:val="00D24297"/>
    <w:rsid w:val="00D24594"/>
    <w:rsid w:val="00D24E6C"/>
    <w:rsid w:val="00D24E74"/>
    <w:rsid w:val="00D25C0A"/>
    <w:rsid w:val="00D25D7F"/>
    <w:rsid w:val="00D26DB7"/>
    <w:rsid w:val="00D27233"/>
    <w:rsid w:val="00D27332"/>
    <w:rsid w:val="00D27AE1"/>
    <w:rsid w:val="00D27B38"/>
    <w:rsid w:val="00D27FBB"/>
    <w:rsid w:val="00D30109"/>
    <w:rsid w:val="00D308A3"/>
    <w:rsid w:val="00D3271F"/>
    <w:rsid w:val="00D327F2"/>
    <w:rsid w:val="00D3281E"/>
    <w:rsid w:val="00D32DE0"/>
    <w:rsid w:val="00D33CB7"/>
    <w:rsid w:val="00D3402D"/>
    <w:rsid w:val="00D345D2"/>
    <w:rsid w:val="00D34A04"/>
    <w:rsid w:val="00D3519D"/>
    <w:rsid w:val="00D356A1"/>
    <w:rsid w:val="00D35765"/>
    <w:rsid w:val="00D35CBF"/>
    <w:rsid w:val="00D35D61"/>
    <w:rsid w:val="00D35D6E"/>
    <w:rsid w:val="00D363FC"/>
    <w:rsid w:val="00D368F2"/>
    <w:rsid w:val="00D36E38"/>
    <w:rsid w:val="00D37C5B"/>
    <w:rsid w:val="00D4055E"/>
    <w:rsid w:val="00D4099F"/>
    <w:rsid w:val="00D40FD8"/>
    <w:rsid w:val="00D416D0"/>
    <w:rsid w:val="00D421EA"/>
    <w:rsid w:val="00D423E4"/>
    <w:rsid w:val="00D43C70"/>
    <w:rsid w:val="00D4421E"/>
    <w:rsid w:val="00D445B1"/>
    <w:rsid w:val="00D44A78"/>
    <w:rsid w:val="00D452A1"/>
    <w:rsid w:val="00D45C42"/>
    <w:rsid w:val="00D45E1F"/>
    <w:rsid w:val="00D46076"/>
    <w:rsid w:val="00D462E7"/>
    <w:rsid w:val="00D464B7"/>
    <w:rsid w:val="00D464FA"/>
    <w:rsid w:val="00D46AA6"/>
    <w:rsid w:val="00D46DD5"/>
    <w:rsid w:val="00D47131"/>
    <w:rsid w:val="00D472F3"/>
    <w:rsid w:val="00D47327"/>
    <w:rsid w:val="00D4742C"/>
    <w:rsid w:val="00D47CA3"/>
    <w:rsid w:val="00D47E54"/>
    <w:rsid w:val="00D508D7"/>
    <w:rsid w:val="00D51481"/>
    <w:rsid w:val="00D51A41"/>
    <w:rsid w:val="00D51BF5"/>
    <w:rsid w:val="00D51C6C"/>
    <w:rsid w:val="00D532B8"/>
    <w:rsid w:val="00D543FB"/>
    <w:rsid w:val="00D54FAB"/>
    <w:rsid w:val="00D555CB"/>
    <w:rsid w:val="00D5583A"/>
    <w:rsid w:val="00D558EF"/>
    <w:rsid w:val="00D56554"/>
    <w:rsid w:val="00D56861"/>
    <w:rsid w:val="00D568F3"/>
    <w:rsid w:val="00D57012"/>
    <w:rsid w:val="00D5788C"/>
    <w:rsid w:val="00D579A6"/>
    <w:rsid w:val="00D57CD3"/>
    <w:rsid w:val="00D60A07"/>
    <w:rsid w:val="00D61521"/>
    <w:rsid w:val="00D6163B"/>
    <w:rsid w:val="00D62B48"/>
    <w:rsid w:val="00D62F8E"/>
    <w:rsid w:val="00D6340B"/>
    <w:rsid w:val="00D634D8"/>
    <w:rsid w:val="00D6351F"/>
    <w:rsid w:val="00D63643"/>
    <w:rsid w:val="00D64319"/>
    <w:rsid w:val="00D643F0"/>
    <w:rsid w:val="00D64C3A"/>
    <w:rsid w:val="00D64FEB"/>
    <w:rsid w:val="00D6548B"/>
    <w:rsid w:val="00D6591A"/>
    <w:rsid w:val="00D65CB3"/>
    <w:rsid w:val="00D65E74"/>
    <w:rsid w:val="00D66559"/>
    <w:rsid w:val="00D6681E"/>
    <w:rsid w:val="00D702CA"/>
    <w:rsid w:val="00D704F2"/>
    <w:rsid w:val="00D705D3"/>
    <w:rsid w:val="00D7163A"/>
    <w:rsid w:val="00D71D7E"/>
    <w:rsid w:val="00D71E73"/>
    <w:rsid w:val="00D72C0F"/>
    <w:rsid w:val="00D7478B"/>
    <w:rsid w:val="00D747E2"/>
    <w:rsid w:val="00D74B9B"/>
    <w:rsid w:val="00D758E5"/>
    <w:rsid w:val="00D767EC"/>
    <w:rsid w:val="00D76805"/>
    <w:rsid w:val="00D76D2E"/>
    <w:rsid w:val="00D7721C"/>
    <w:rsid w:val="00D7762F"/>
    <w:rsid w:val="00D80908"/>
    <w:rsid w:val="00D80C64"/>
    <w:rsid w:val="00D8176D"/>
    <w:rsid w:val="00D81C61"/>
    <w:rsid w:val="00D81D6F"/>
    <w:rsid w:val="00D8275A"/>
    <w:rsid w:val="00D82EEC"/>
    <w:rsid w:val="00D83229"/>
    <w:rsid w:val="00D8372D"/>
    <w:rsid w:val="00D83D26"/>
    <w:rsid w:val="00D83D58"/>
    <w:rsid w:val="00D83E93"/>
    <w:rsid w:val="00D84112"/>
    <w:rsid w:val="00D84448"/>
    <w:rsid w:val="00D8501C"/>
    <w:rsid w:val="00D85078"/>
    <w:rsid w:val="00D856CD"/>
    <w:rsid w:val="00D8591E"/>
    <w:rsid w:val="00D859F9"/>
    <w:rsid w:val="00D85C85"/>
    <w:rsid w:val="00D867A9"/>
    <w:rsid w:val="00D9003B"/>
    <w:rsid w:val="00D908B1"/>
    <w:rsid w:val="00D90BAB"/>
    <w:rsid w:val="00D90BDD"/>
    <w:rsid w:val="00D90CEA"/>
    <w:rsid w:val="00D91001"/>
    <w:rsid w:val="00D91C80"/>
    <w:rsid w:val="00D91FE1"/>
    <w:rsid w:val="00D92722"/>
    <w:rsid w:val="00D92996"/>
    <w:rsid w:val="00D92B41"/>
    <w:rsid w:val="00D93042"/>
    <w:rsid w:val="00D935E0"/>
    <w:rsid w:val="00D93D42"/>
    <w:rsid w:val="00D9404E"/>
    <w:rsid w:val="00D9408F"/>
    <w:rsid w:val="00D94898"/>
    <w:rsid w:val="00D94BE3"/>
    <w:rsid w:val="00D95009"/>
    <w:rsid w:val="00D95AE8"/>
    <w:rsid w:val="00D95DE4"/>
    <w:rsid w:val="00D9610C"/>
    <w:rsid w:val="00D971F6"/>
    <w:rsid w:val="00D976E1"/>
    <w:rsid w:val="00D97EE2"/>
    <w:rsid w:val="00DA0827"/>
    <w:rsid w:val="00DA0A24"/>
    <w:rsid w:val="00DA0A65"/>
    <w:rsid w:val="00DA113C"/>
    <w:rsid w:val="00DA15D4"/>
    <w:rsid w:val="00DA18B5"/>
    <w:rsid w:val="00DA1D00"/>
    <w:rsid w:val="00DA203D"/>
    <w:rsid w:val="00DA3820"/>
    <w:rsid w:val="00DA42E2"/>
    <w:rsid w:val="00DA4585"/>
    <w:rsid w:val="00DA48DF"/>
    <w:rsid w:val="00DA4DFD"/>
    <w:rsid w:val="00DA4FFF"/>
    <w:rsid w:val="00DA5150"/>
    <w:rsid w:val="00DA5B1A"/>
    <w:rsid w:val="00DA5FE2"/>
    <w:rsid w:val="00DA64B1"/>
    <w:rsid w:val="00DA65CD"/>
    <w:rsid w:val="00DA6AFA"/>
    <w:rsid w:val="00DA6FD0"/>
    <w:rsid w:val="00DA779E"/>
    <w:rsid w:val="00DB0960"/>
    <w:rsid w:val="00DB1E8A"/>
    <w:rsid w:val="00DB26A5"/>
    <w:rsid w:val="00DB33D5"/>
    <w:rsid w:val="00DB377B"/>
    <w:rsid w:val="00DB3C58"/>
    <w:rsid w:val="00DB47B7"/>
    <w:rsid w:val="00DB47CF"/>
    <w:rsid w:val="00DB48AF"/>
    <w:rsid w:val="00DB5517"/>
    <w:rsid w:val="00DB5740"/>
    <w:rsid w:val="00DB5E42"/>
    <w:rsid w:val="00DB712D"/>
    <w:rsid w:val="00DB790C"/>
    <w:rsid w:val="00DB7AD8"/>
    <w:rsid w:val="00DC0908"/>
    <w:rsid w:val="00DC0D72"/>
    <w:rsid w:val="00DC0E24"/>
    <w:rsid w:val="00DC14A5"/>
    <w:rsid w:val="00DC2207"/>
    <w:rsid w:val="00DC2E6D"/>
    <w:rsid w:val="00DC2F6A"/>
    <w:rsid w:val="00DC3FF2"/>
    <w:rsid w:val="00DC43DE"/>
    <w:rsid w:val="00DC4DA8"/>
    <w:rsid w:val="00DC4FC7"/>
    <w:rsid w:val="00DC5221"/>
    <w:rsid w:val="00DC702E"/>
    <w:rsid w:val="00DC7288"/>
    <w:rsid w:val="00DC7711"/>
    <w:rsid w:val="00DC7E8F"/>
    <w:rsid w:val="00DC7F38"/>
    <w:rsid w:val="00DC7F4E"/>
    <w:rsid w:val="00DD1B26"/>
    <w:rsid w:val="00DD271B"/>
    <w:rsid w:val="00DD28F5"/>
    <w:rsid w:val="00DD2D03"/>
    <w:rsid w:val="00DD366B"/>
    <w:rsid w:val="00DD3E08"/>
    <w:rsid w:val="00DD42F8"/>
    <w:rsid w:val="00DD4472"/>
    <w:rsid w:val="00DD471F"/>
    <w:rsid w:val="00DD48AB"/>
    <w:rsid w:val="00DD4D1E"/>
    <w:rsid w:val="00DD51FF"/>
    <w:rsid w:val="00DD560C"/>
    <w:rsid w:val="00DD589F"/>
    <w:rsid w:val="00DD5ADC"/>
    <w:rsid w:val="00DD6955"/>
    <w:rsid w:val="00DE0341"/>
    <w:rsid w:val="00DE048D"/>
    <w:rsid w:val="00DE0BD6"/>
    <w:rsid w:val="00DE0EF6"/>
    <w:rsid w:val="00DE123D"/>
    <w:rsid w:val="00DE12DF"/>
    <w:rsid w:val="00DE1C96"/>
    <w:rsid w:val="00DE268B"/>
    <w:rsid w:val="00DE2F8A"/>
    <w:rsid w:val="00DE303E"/>
    <w:rsid w:val="00DE3708"/>
    <w:rsid w:val="00DE3886"/>
    <w:rsid w:val="00DE58AA"/>
    <w:rsid w:val="00DE5ABE"/>
    <w:rsid w:val="00DE5E6F"/>
    <w:rsid w:val="00DE5F33"/>
    <w:rsid w:val="00DE62F9"/>
    <w:rsid w:val="00DE65CF"/>
    <w:rsid w:val="00DE6B8B"/>
    <w:rsid w:val="00DF0296"/>
    <w:rsid w:val="00DF115F"/>
    <w:rsid w:val="00DF1243"/>
    <w:rsid w:val="00DF189B"/>
    <w:rsid w:val="00DF27C1"/>
    <w:rsid w:val="00DF3184"/>
    <w:rsid w:val="00DF332D"/>
    <w:rsid w:val="00DF3B46"/>
    <w:rsid w:val="00DF43C1"/>
    <w:rsid w:val="00DF46E9"/>
    <w:rsid w:val="00DF7133"/>
    <w:rsid w:val="00DF7FAA"/>
    <w:rsid w:val="00E00043"/>
    <w:rsid w:val="00E002C3"/>
    <w:rsid w:val="00E003AF"/>
    <w:rsid w:val="00E00901"/>
    <w:rsid w:val="00E01014"/>
    <w:rsid w:val="00E01715"/>
    <w:rsid w:val="00E022F9"/>
    <w:rsid w:val="00E034ED"/>
    <w:rsid w:val="00E03B14"/>
    <w:rsid w:val="00E03B76"/>
    <w:rsid w:val="00E03C70"/>
    <w:rsid w:val="00E03E73"/>
    <w:rsid w:val="00E048A9"/>
    <w:rsid w:val="00E04936"/>
    <w:rsid w:val="00E05038"/>
    <w:rsid w:val="00E051EB"/>
    <w:rsid w:val="00E05256"/>
    <w:rsid w:val="00E05549"/>
    <w:rsid w:val="00E05800"/>
    <w:rsid w:val="00E060FC"/>
    <w:rsid w:val="00E066B5"/>
    <w:rsid w:val="00E06797"/>
    <w:rsid w:val="00E07632"/>
    <w:rsid w:val="00E07854"/>
    <w:rsid w:val="00E078E4"/>
    <w:rsid w:val="00E07957"/>
    <w:rsid w:val="00E07CC9"/>
    <w:rsid w:val="00E104E7"/>
    <w:rsid w:val="00E10850"/>
    <w:rsid w:val="00E11188"/>
    <w:rsid w:val="00E12140"/>
    <w:rsid w:val="00E12357"/>
    <w:rsid w:val="00E1264C"/>
    <w:rsid w:val="00E129FE"/>
    <w:rsid w:val="00E13188"/>
    <w:rsid w:val="00E13279"/>
    <w:rsid w:val="00E14DCB"/>
    <w:rsid w:val="00E158B8"/>
    <w:rsid w:val="00E1618C"/>
    <w:rsid w:val="00E16234"/>
    <w:rsid w:val="00E164EA"/>
    <w:rsid w:val="00E176D6"/>
    <w:rsid w:val="00E17BE4"/>
    <w:rsid w:val="00E20688"/>
    <w:rsid w:val="00E20844"/>
    <w:rsid w:val="00E20EB9"/>
    <w:rsid w:val="00E21081"/>
    <w:rsid w:val="00E228D5"/>
    <w:rsid w:val="00E228DC"/>
    <w:rsid w:val="00E22EA1"/>
    <w:rsid w:val="00E232EC"/>
    <w:rsid w:val="00E238C2"/>
    <w:rsid w:val="00E24B75"/>
    <w:rsid w:val="00E24E44"/>
    <w:rsid w:val="00E24FB8"/>
    <w:rsid w:val="00E250C8"/>
    <w:rsid w:val="00E2576E"/>
    <w:rsid w:val="00E25804"/>
    <w:rsid w:val="00E2593E"/>
    <w:rsid w:val="00E25966"/>
    <w:rsid w:val="00E267BA"/>
    <w:rsid w:val="00E26E62"/>
    <w:rsid w:val="00E27454"/>
    <w:rsid w:val="00E27917"/>
    <w:rsid w:val="00E27DA0"/>
    <w:rsid w:val="00E27E2C"/>
    <w:rsid w:val="00E27F4F"/>
    <w:rsid w:val="00E30042"/>
    <w:rsid w:val="00E300B2"/>
    <w:rsid w:val="00E30B8D"/>
    <w:rsid w:val="00E313ED"/>
    <w:rsid w:val="00E319FB"/>
    <w:rsid w:val="00E31D20"/>
    <w:rsid w:val="00E31EAB"/>
    <w:rsid w:val="00E324B4"/>
    <w:rsid w:val="00E33338"/>
    <w:rsid w:val="00E3348B"/>
    <w:rsid w:val="00E33543"/>
    <w:rsid w:val="00E33D98"/>
    <w:rsid w:val="00E34A41"/>
    <w:rsid w:val="00E34BD2"/>
    <w:rsid w:val="00E34F7C"/>
    <w:rsid w:val="00E35BD3"/>
    <w:rsid w:val="00E36AA7"/>
    <w:rsid w:val="00E37216"/>
    <w:rsid w:val="00E373E7"/>
    <w:rsid w:val="00E37E5A"/>
    <w:rsid w:val="00E4008F"/>
    <w:rsid w:val="00E4048B"/>
    <w:rsid w:val="00E4075E"/>
    <w:rsid w:val="00E40C52"/>
    <w:rsid w:val="00E40CBB"/>
    <w:rsid w:val="00E4117E"/>
    <w:rsid w:val="00E422AB"/>
    <w:rsid w:val="00E4355D"/>
    <w:rsid w:val="00E436A2"/>
    <w:rsid w:val="00E45E6A"/>
    <w:rsid w:val="00E464E2"/>
    <w:rsid w:val="00E46BCF"/>
    <w:rsid w:val="00E46CB6"/>
    <w:rsid w:val="00E475C4"/>
    <w:rsid w:val="00E477A8"/>
    <w:rsid w:val="00E47C15"/>
    <w:rsid w:val="00E47DA4"/>
    <w:rsid w:val="00E50133"/>
    <w:rsid w:val="00E50317"/>
    <w:rsid w:val="00E5130E"/>
    <w:rsid w:val="00E5152E"/>
    <w:rsid w:val="00E517D1"/>
    <w:rsid w:val="00E519C6"/>
    <w:rsid w:val="00E5246F"/>
    <w:rsid w:val="00E52796"/>
    <w:rsid w:val="00E527F0"/>
    <w:rsid w:val="00E52CF8"/>
    <w:rsid w:val="00E53102"/>
    <w:rsid w:val="00E53195"/>
    <w:rsid w:val="00E53288"/>
    <w:rsid w:val="00E5382F"/>
    <w:rsid w:val="00E53C4C"/>
    <w:rsid w:val="00E53E75"/>
    <w:rsid w:val="00E5418A"/>
    <w:rsid w:val="00E54F7F"/>
    <w:rsid w:val="00E55965"/>
    <w:rsid w:val="00E55CD0"/>
    <w:rsid w:val="00E55DFC"/>
    <w:rsid w:val="00E55FBA"/>
    <w:rsid w:val="00E569E1"/>
    <w:rsid w:val="00E56CEC"/>
    <w:rsid w:val="00E57137"/>
    <w:rsid w:val="00E577F3"/>
    <w:rsid w:val="00E57C12"/>
    <w:rsid w:val="00E60289"/>
    <w:rsid w:val="00E6034D"/>
    <w:rsid w:val="00E607F4"/>
    <w:rsid w:val="00E61577"/>
    <w:rsid w:val="00E61987"/>
    <w:rsid w:val="00E61A86"/>
    <w:rsid w:val="00E61D86"/>
    <w:rsid w:val="00E62301"/>
    <w:rsid w:val="00E62C45"/>
    <w:rsid w:val="00E632E4"/>
    <w:rsid w:val="00E63471"/>
    <w:rsid w:val="00E6356D"/>
    <w:rsid w:val="00E656D5"/>
    <w:rsid w:val="00E657B9"/>
    <w:rsid w:val="00E65CB4"/>
    <w:rsid w:val="00E65D98"/>
    <w:rsid w:val="00E6647B"/>
    <w:rsid w:val="00E669F5"/>
    <w:rsid w:val="00E67475"/>
    <w:rsid w:val="00E67917"/>
    <w:rsid w:val="00E67AC5"/>
    <w:rsid w:val="00E70362"/>
    <w:rsid w:val="00E70817"/>
    <w:rsid w:val="00E709F6"/>
    <w:rsid w:val="00E71173"/>
    <w:rsid w:val="00E71288"/>
    <w:rsid w:val="00E7190C"/>
    <w:rsid w:val="00E72660"/>
    <w:rsid w:val="00E72E68"/>
    <w:rsid w:val="00E731FB"/>
    <w:rsid w:val="00E73307"/>
    <w:rsid w:val="00E734F3"/>
    <w:rsid w:val="00E73F25"/>
    <w:rsid w:val="00E74C79"/>
    <w:rsid w:val="00E75B61"/>
    <w:rsid w:val="00E76136"/>
    <w:rsid w:val="00E767A7"/>
    <w:rsid w:val="00E77600"/>
    <w:rsid w:val="00E77667"/>
    <w:rsid w:val="00E77D16"/>
    <w:rsid w:val="00E80933"/>
    <w:rsid w:val="00E80DA1"/>
    <w:rsid w:val="00E80DC5"/>
    <w:rsid w:val="00E81E89"/>
    <w:rsid w:val="00E82039"/>
    <w:rsid w:val="00E82268"/>
    <w:rsid w:val="00E829B7"/>
    <w:rsid w:val="00E83127"/>
    <w:rsid w:val="00E83AF1"/>
    <w:rsid w:val="00E83C2F"/>
    <w:rsid w:val="00E8508C"/>
    <w:rsid w:val="00E8523A"/>
    <w:rsid w:val="00E8541D"/>
    <w:rsid w:val="00E85866"/>
    <w:rsid w:val="00E859C4"/>
    <w:rsid w:val="00E85CDF"/>
    <w:rsid w:val="00E866CD"/>
    <w:rsid w:val="00E87A45"/>
    <w:rsid w:val="00E87A6B"/>
    <w:rsid w:val="00E90062"/>
    <w:rsid w:val="00E903F0"/>
    <w:rsid w:val="00E93486"/>
    <w:rsid w:val="00E938FD"/>
    <w:rsid w:val="00E939FC"/>
    <w:rsid w:val="00E94B48"/>
    <w:rsid w:val="00E94E21"/>
    <w:rsid w:val="00E9504D"/>
    <w:rsid w:val="00E9507B"/>
    <w:rsid w:val="00E95441"/>
    <w:rsid w:val="00E95996"/>
    <w:rsid w:val="00E95E6E"/>
    <w:rsid w:val="00E95FA1"/>
    <w:rsid w:val="00E96A3B"/>
    <w:rsid w:val="00E97382"/>
    <w:rsid w:val="00E97993"/>
    <w:rsid w:val="00E97D60"/>
    <w:rsid w:val="00EA01D7"/>
    <w:rsid w:val="00EA080A"/>
    <w:rsid w:val="00EA092F"/>
    <w:rsid w:val="00EA13DA"/>
    <w:rsid w:val="00EA1B88"/>
    <w:rsid w:val="00EA2396"/>
    <w:rsid w:val="00EA2B62"/>
    <w:rsid w:val="00EA2C83"/>
    <w:rsid w:val="00EA2D08"/>
    <w:rsid w:val="00EA2D19"/>
    <w:rsid w:val="00EA2FB1"/>
    <w:rsid w:val="00EA3C44"/>
    <w:rsid w:val="00EA3F7B"/>
    <w:rsid w:val="00EA4130"/>
    <w:rsid w:val="00EA42A8"/>
    <w:rsid w:val="00EA49CD"/>
    <w:rsid w:val="00EA4B89"/>
    <w:rsid w:val="00EA51A3"/>
    <w:rsid w:val="00EA6639"/>
    <w:rsid w:val="00EA6868"/>
    <w:rsid w:val="00EA7003"/>
    <w:rsid w:val="00EA71BC"/>
    <w:rsid w:val="00EA7208"/>
    <w:rsid w:val="00EA79EA"/>
    <w:rsid w:val="00EA7D89"/>
    <w:rsid w:val="00EB09DF"/>
    <w:rsid w:val="00EB0E1E"/>
    <w:rsid w:val="00EB0EEB"/>
    <w:rsid w:val="00EB142A"/>
    <w:rsid w:val="00EB22E9"/>
    <w:rsid w:val="00EB26E1"/>
    <w:rsid w:val="00EB285D"/>
    <w:rsid w:val="00EB2901"/>
    <w:rsid w:val="00EB33AF"/>
    <w:rsid w:val="00EB379E"/>
    <w:rsid w:val="00EB4192"/>
    <w:rsid w:val="00EB46EE"/>
    <w:rsid w:val="00EB46FE"/>
    <w:rsid w:val="00EB4A93"/>
    <w:rsid w:val="00EB4CDE"/>
    <w:rsid w:val="00EB583F"/>
    <w:rsid w:val="00EB59B3"/>
    <w:rsid w:val="00EB5CB4"/>
    <w:rsid w:val="00EB5E8C"/>
    <w:rsid w:val="00EB681F"/>
    <w:rsid w:val="00EB6E2E"/>
    <w:rsid w:val="00EB7703"/>
    <w:rsid w:val="00EB771E"/>
    <w:rsid w:val="00EB7987"/>
    <w:rsid w:val="00EB7D41"/>
    <w:rsid w:val="00EC0E2F"/>
    <w:rsid w:val="00EC16DF"/>
    <w:rsid w:val="00EC1786"/>
    <w:rsid w:val="00EC18B9"/>
    <w:rsid w:val="00EC18F9"/>
    <w:rsid w:val="00EC2070"/>
    <w:rsid w:val="00EC2288"/>
    <w:rsid w:val="00EC2C06"/>
    <w:rsid w:val="00EC2FA8"/>
    <w:rsid w:val="00EC435B"/>
    <w:rsid w:val="00EC4E8B"/>
    <w:rsid w:val="00EC50B3"/>
    <w:rsid w:val="00EC5DF0"/>
    <w:rsid w:val="00EC5E57"/>
    <w:rsid w:val="00EC5F8F"/>
    <w:rsid w:val="00EC6F46"/>
    <w:rsid w:val="00EC70ED"/>
    <w:rsid w:val="00EC7D63"/>
    <w:rsid w:val="00ED02AA"/>
    <w:rsid w:val="00ED08E7"/>
    <w:rsid w:val="00ED0C03"/>
    <w:rsid w:val="00ED0D72"/>
    <w:rsid w:val="00ED1118"/>
    <w:rsid w:val="00ED1509"/>
    <w:rsid w:val="00ED1671"/>
    <w:rsid w:val="00ED290D"/>
    <w:rsid w:val="00ED2A33"/>
    <w:rsid w:val="00ED3094"/>
    <w:rsid w:val="00ED30D5"/>
    <w:rsid w:val="00ED32D6"/>
    <w:rsid w:val="00ED3647"/>
    <w:rsid w:val="00ED3775"/>
    <w:rsid w:val="00ED43CE"/>
    <w:rsid w:val="00ED54B6"/>
    <w:rsid w:val="00ED624E"/>
    <w:rsid w:val="00ED63E7"/>
    <w:rsid w:val="00ED6ED3"/>
    <w:rsid w:val="00ED71B8"/>
    <w:rsid w:val="00ED722C"/>
    <w:rsid w:val="00ED764E"/>
    <w:rsid w:val="00ED7D51"/>
    <w:rsid w:val="00EE033F"/>
    <w:rsid w:val="00EE0945"/>
    <w:rsid w:val="00EE0FE4"/>
    <w:rsid w:val="00EE14C8"/>
    <w:rsid w:val="00EE15A3"/>
    <w:rsid w:val="00EE1853"/>
    <w:rsid w:val="00EE19F4"/>
    <w:rsid w:val="00EE1EFA"/>
    <w:rsid w:val="00EE246C"/>
    <w:rsid w:val="00EE246E"/>
    <w:rsid w:val="00EE24CB"/>
    <w:rsid w:val="00EE303B"/>
    <w:rsid w:val="00EE30FA"/>
    <w:rsid w:val="00EE3367"/>
    <w:rsid w:val="00EE35DB"/>
    <w:rsid w:val="00EE3DEB"/>
    <w:rsid w:val="00EE454D"/>
    <w:rsid w:val="00EE5146"/>
    <w:rsid w:val="00EE51CB"/>
    <w:rsid w:val="00EE52E5"/>
    <w:rsid w:val="00EE5706"/>
    <w:rsid w:val="00EE5740"/>
    <w:rsid w:val="00EE5E6C"/>
    <w:rsid w:val="00EE63E2"/>
    <w:rsid w:val="00EE64BC"/>
    <w:rsid w:val="00EE65A0"/>
    <w:rsid w:val="00EE6B60"/>
    <w:rsid w:val="00EE70C6"/>
    <w:rsid w:val="00EE731E"/>
    <w:rsid w:val="00EF01F5"/>
    <w:rsid w:val="00EF07A8"/>
    <w:rsid w:val="00EF0A21"/>
    <w:rsid w:val="00EF0B67"/>
    <w:rsid w:val="00EF0BCD"/>
    <w:rsid w:val="00EF1220"/>
    <w:rsid w:val="00EF2065"/>
    <w:rsid w:val="00EF2D63"/>
    <w:rsid w:val="00EF3DB9"/>
    <w:rsid w:val="00EF41E9"/>
    <w:rsid w:val="00EF4380"/>
    <w:rsid w:val="00EF44B8"/>
    <w:rsid w:val="00EF5C01"/>
    <w:rsid w:val="00EF6030"/>
    <w:rsid w:val="00EF6DD3"/>
    <w:rsid w:val="00EF73B2"/>
    <w:rsid w:val="00EF797A"/>
    <w:rsid w:val="00F00017"/>
    <w:rsid w:val="00F00222"/>
    <w:rsid w:val="00F002CA"/>
    <w:rsid w:val="00F00BFC"/>
    <w:rsid w:val="00F012B8"/>
    <w:rsid w:val="00F01DFF"/>
    <w:rsid w:val="00F0241D"/>
    <w:rsid w:val="00F024F9"/>
    <w:rsid w:val="00F02932"/>
    <w:rsid w:val="00F02C11"/>
    <w:rsid w:val="00F03207"/>
    <w:rsid w:val="00F03A36"/>
    <w:rsid w:val="00F03EA4"/>
    <w:rsid w:val="00F04135"/>
    <w:rsid w:val="00F041E8"/>
    <w:rsid w:val="00F04752"/>
    <w:rsid w:val="00F06A53"/>
    <w:rsid w:val="00F06AAB"/>
    <w:rsid w:val="00F06C51"/>
    <w:rsid w:val="00F06C7B"/>
    <w:rsid w:val="00F07703"/>
    <w:rsid w:val="00F07EE9"/>
    <w:rsid w:val="00F10C91"/>
    <w:rsid w:val="00F10F7B"/>
    <w:rsid w:val="00F11A73"/>
    <w:rsid w:val="00F11B2C"/>
    <w:rsid w:val="00F11B58"/>
    <w:rsid w:val="00F11CB7"/>
    <w:rsid w:val="00F12EC4"/>
    <w:rsid w:val="00F137BD"/>
    <w:rsid w:val="00F13AB4"/>
    <w:rsid w:val="00F13F5F"/>
    <w:rsid w:val="00F1432F"/>
    <w:rsid w:val="00F14D21"/>
    <w:rsid w:val="00F150B6"/>
    <w:rsid w:val="00F150EB"/>
    <w:rsid w:val="00F151D8"/>
    <w:rsid w:val="00F157BD"/>
    <w:rsid w:val="00F16254"/>
    <w:rsid w:val="00F162E0"/>
    <w:rsid w:val="00F16474"/>
    <w:rsid w:val="00F168CA"/>
    <w:rsid w:val="00F16A59"/>
    <w:rsid w:val="00F16FE0"/>
    <w:rsid w:val="00F17942"/>
    <w:rsid w:val="00F20435"/>
    <w:rsid w:val="00F2048D"/>
    <w:rsid w:val="00F20595"/>
    <w:rsid w:val="00F2106F"/>
    <w:rsid w:val="00F21B86"/>
    <w:rsid w:val="00F22947"/>
    <w:rsid w:val="00F234AA"/>
    <w:rsid w:val="00F244CA"/>
    <w:rsid w:val="00F24591"/>
    <w:rsid w:val="00F253FB"/>
    <w:rsid w:val="00F2556B"/>
    <w:rsid w:val="00F25B0C"/>
    <w:rsid w:val="00F25B82"/>
    <w:rsid w:val="00F25ECB"/>
    <w:rsid w:val="00F2628E"/>
    <w:rsid w:val="00F2636F"/>
    <w:rsid w:val="00F26708"/>
    <w:rsid w:val="00F2698D"/>
    <w:rsid w:val="00F26CE3"/>
    <w:rsid w:val="00F2762C"/>
    <w:rsid w:val="00F27A74"/>
    <w:rsid w:val="00F27ADF"/>
    <w:rsid w:val="00F27C58"/>
    <w:rsid w:val="00F30276"/>
    <w:rsid w:val="00F30D84"/>
    <w:rsid w:val="00F31BA3"/>
    <w:rsid w:val="00F322DC"/>
    <w:rsid w:val="00F32F3D"/>
    <w:rsid w:val="00F33C0A"/>
    <w:rsid w:val="00F34F5B"/>
    <w:rsid w:val="00F3508F"/>
    <w:rsid w:val="00F352EC"/>
    <w:rsid w:val="00F356C9"/>
    <w:rsid w:val="00F356DA"/>
    <w:rsid w:val="00F35BCF"/>
    <w:rsid w:val="00F35EB0"/>
    <w:rsid w:val="00F36083"/>
    <w:rsid w:val="00F36568"/>
    <w:rsid w:val="00F36746"/>
    <w:rsid w:val="00F3675D"/>
    <w:rsid w:val="00F36A86"/>
    <w:rsid w:val="00F379E5"/>
    <w:rsid w:val="00F40A91"/>
    <w:rsid w:val="00F416CA"/>
    <w:rsid w:val="00F4187A"/>
    <w:rsid w:val="00F41AA2"/>
    <w:rsid w:val="00F43815"/>
    <w:rsid w:val="00F4385A"/>
    <w:rsid w:val="00F43A1B"/>
    <w:rsid w:val="00F441AA"/>
    <w:rsid w:val="00F44415"/>
    <w:rsid w:val="00F44A4C"/>
    <w:rsid w:val="00F461EA"/>
    <w:rsid w:val="00F46AAD"/>
    <w:rsid w:val="00F46F73"/>
    <w:rsid w:val="00F478C8"/>
    <w:rsid w:val="00F4796E"/>
    <w:rsid w:val="00F47CFF"/>
    <w:rsid w:val="00F47DE2"/>
    <w:rsid w:val="00F47E43"/>
    <w:rsid w:val="00F50417"/>
    <w:rsid w:val="00F5086D"/>
    <w:rsid w:val="00F51424"/>
    <w:rsid w:val="00F51EF5"/>
    <w:rsid w:val="00F524A7"/>
    <w:rsid w:val="00F52ED6"/>
    <w:rsid w:val="00F530B4"/>
    <w:rsid w:val="00F5338C"/>
    <w:rsid w:val="00F539F6"/>
    <w:rsid w:val="00F53B0B"/>
    <w:rsid w:val="00F53FDC"/>
    <w:rsid w:val="00F54726"/>
    <w:rsid w:val="00F54D4B"/>
    <w:rsid w:val="00F54F38"/>
    <w:rsid w:val="00F54FEB"/>
    <w:rsid w:val="00F55510"/>
    <w:rsid w:val="00F56CE2"/>
    <w:rsid w:val="00F56E63"/>
    <w:rsid w:val="00F57687"/>
    <w:rsid w:val="00F57892"/>
    <w:rsid w:val="00F57FD9"/>
    <w:rsid w:val="00F57FF0"/>
    <w:rsid w:val="00F6020D"/>
    <w:rsid w:val="00F608A7"/>
    <w:rsid w:val="00F614FA"/>
    <w:rsid w:val="00F61701"/>
    <w:rsid w:val="00F61B61"/>
    <w:rsid w:val="00F61C39"/>
    <w:rsid w:val="00F630CD"/>
    <w:rsid w:val="00F632B6"/>
    <w:rsid w:val="00F634EC"/>
    <w:rsid w:val="00F638E8"/>
    <w:rsid w:val="00F63BC0"/>
    <w:rsid w:val="00F642CB"/>
    <w:rsid w:val="00F643CB"/>
    <w:rsid w:val="00F64874"/>
    <w:rsid w:val="00F64A10"/>
    <w:rsid w:val="00F64AE9"/>
    <w:rsid w:val="00F65558"/>
    <w:rsid w:val="00F65581"/>
    <w:rsid w:val="00F657CF"/>
    <w:rsid w:val="00F65F97"/>
    <w:rsid w:val="00F660C6"/>
    <w:rsid w:val="00F66217"/>
    <w:rsid w:val="00F6654E"/>
    <w:rsid w:val="00F66BF7"/>
    <w:rsid w:val="00F672DA"/>
    <w:rsid w:val="00F67498"/>
    <w:rsid w:val="00F704F6"/>
    <w:rsid w:val="00F7155B"/>
    <w:rsid w:val="00F7283A"/>
    <w:rsid w:val="00F7336E"/>
    <w:rsid w:val="00F73D7E"/>
    <w:rsid w:val="00F74695"/>
    <w:rsid w:val="00F755F3"/>
    <w:rsid w:val="00F76756"/>
    <w:rsid w:val="00F768C2"/>
    <w:rsid w:val="00F7738F"/>
    <w:rsid w:val="00F77869"/>
    <w:rsid w:val="00F77BE8"/>
    <w:rsid w:val="00F80DD8"/>
    <w:rsid w:val="00F81B78"/>
    <w:rsid w:val="00F820EA"/>
    <w:rsid w:val="00F82961"/>
    <w:rsid w:val="00F83612"/>
    <w:rsid w:val="00F83A30"/>
    <w:rsid w:val="00F83BF3"/>
    <w:rsid w:val="00F8457F"/>
    <w:rsid w:val="00F84620"/>
    <w:rsid w:val="00F84A1C"/>
    <w:rsid w:val="00F84E70"/>
    <w:rsid w:val="00F864BD"/>
    <w:rsid w:val="00F866AB"/>
    <w:rsid w:val="00F868C3"/>
    <w:rsid w:val="00F86CBE"/>
    <w:rsid w:val="00F90484"/>
    <w:rsid w:val="00F90547"/>
    <w:rsid w:val="00F906FB"/>
    <w:rsid w:val="00F908C5"/>
    <w:rsid w:val="00F90F1A"/>
    <w:rsid w:val="00F91749"/>
    <w:rsid w:val="00F919E4"/>
    <w:rsid w:val="00F92BEE"/>
    <w:rsid w:val="00F92D35"/>
    <w:rsid w:val="00F92D79"/>
    <w:rsid w:val="00F92E8B"/>
    <w:rsid w:val="00F93577"/>
    <w:rsid w:val="00F941BA"/>
    <w:rsid w:val="00F941E1"/>
    <w:rsid w:val="00F94924"/>
    <w:rsid w:val="00F94DDF"/>
    <w:rsid w:val="00F953EC"/>
    <w:rsid w:val="00F96321"/>
    <w:rsid w:val="00F96B9D"/>
    <w:rsid w:val="00F96CDE"/>
    <w:rsid w:val="00F97193"/>
    <w:rsid w:val="00F9758D"/>
    <w:rsid w:val="00F977AA"/>
    <w:rsid w:val="00F97829"/>
    <w:rsid w:val="00F97EB4"/>
    <w:rsid w:val="00FA0239"/>
    <w:rsid w:val="00FA0262"/>
    <w:rsid w:val="00FA0484"/>
    <w:rsid w:val="00FA0A38"/>
    <w:rsid w:val="00FA0DC1"/>
    <w:rsid w:val="00FA11D9"/>
    <w:rsid w:val="00FA17CA"/>
    <w:rsid w:val="00FA1C4C"/>
    <w:rsid w:val="00FA21A1"/>
    <w:rsid w:val="00FA2514"/>
    <w:rsid w:val="00FA2723"/>
    <w:rsid w:val="00FA2A98"/>
    <w:rsid w:val="00FA2BAD"/>
    <w:rsid w:val="00FA2C67"/>
    <w:rsid w:val="00FA3D18"/>
    <w:rsid w:val="00FA3D6B"/>
    <w:rsid w:val="00FA4C09"/>
    <w:rsid w:val="00FA4EEC"/>
    <w:rsid w:val="00FA5B37"/>
    <w:rsid w:val="00FA6541"/>
    <w:rsid w:val="00FA754F"/>
    <w:rsid w:val="00FA7FA1"/>
    <w:rsid w:val="00FB0F02"/>
    <w:rsid w:val="00FB1237"/>
    <w:rsid w:val="00FB208C"/>
    <w:rsid w:val="00FB20C5"/>
    <w:rsid w:val="00FB21AE"/>
    <w:rsid w:val="00FB22EA"/>
    <w:rsid w:val="00FB2405"/>
    <w:rsid w:val="00FB2458"/>
    <w:rsid w:val="00FB248B"/>
    <w:rsid w:val="00FB25E7"/>
    <w:rsid w:val="00FB2794"/>
    <w:rsid w:val="00FB2E48"/>
    <w:rsid w:val="00FB30E6"/>
    <w:rsid w:val="00FB35AB"/>
    <w:rsid w:val="00FB37C2"/>
    <w:rsid w:val="00FB3964"/>
    <w:rsid w:val="00FB441E"/>
    <w:rsid w:val="00FB54EB"/>
    <w:rsid w:val="00FB566B"/>
    <w:rsid w:val="00FB5834"/>
    <w:rsid w:val="00FB5BCB"/>
    <w:rsid w:val="00FB628C"/>
    <w:rsid w:val="00FB65B3"/>
    <w:rsid w:val="00FB65D6"/>
    <w:rsid w:val="00FB67EC"/>
    <w:rsid w:val="00FB6BA2"/>
    <w:rsid w:val="00FC05F5"/>
    <w:rsid w:val="00FC0781"/>
    <w:rsid w:val="00FC0CA0"/>
    <w:rsid w:val="00FC0D0C"/>
    <w:rsid w:val="00FC0FF7"/>
    <w:rsid w:val="00FC104A"/>
    <w:rsid w:val="00FC1169"/>
    <w:rsid w:val="00FC198D"/>
    <w:rsid w:val="00FC1F42"/>
    <w:rsid w:val="00FC2137"/>
    <w:rsid w:val="00FC2147"/>
    <w:rsid w:val="00FC2581"/>
    <w:rsid w:val="00FC2848"/>
    <w:rsid w:val="00FC29AC"/>
    <w:rsid w:val="00FC2E65"/>
    <w:rsid w:val="00FC2F08"/>
    <w:rsid w:val="00FC3894"/>
    <w:rsid w:val="00FC428C"/>
    <w:rsid w:val="00FC4ADF"/>
    <w:rsid w:val="00FC4C09"/>
    <w:rsid w:val="00FC52F6"/>
    <w:rsid w:val="00FC5423"/>
    <w:rsid w:val="00FC563D"/>
    <w:rsid w:val="00FC56E7"/>
    <w:rsid w:val="00FC5855"/>
    <w:rsid w:val="00FC5B3C"/>
    <w:rsid w:val="00FC64F0"/>
    <w:rsid w:val="00FC6B5D"/>
    <w:rsid w:val="00FC6C8E"/>
    <w:rsid w:val="00FC72D6"/>
    <w:rsid w:val="00FC7DAE"/>
    <w:rsid w:val="00FD0BC1"/>
    <w:rsid w:val="00FD1375"/>
    <w:rsid w:val="00FD1916"/>
    <w:rsid w:val="00FD1C40"/>
    <w:rsid w:val="00FD1E4B"/>
    <w:rsid w:val="00FD1F08"/>
    <w:rsid w:val="00FD2701"/>
    <w:rsid w:val="00FD2C97"/>
    <w:rsid w:val="00FD3896"/>
    <w:rsid w:val="00FD3969"/>
    <w:rsid w:val="00FD3F3C"/>
    <w:rsid w:val="00FD4FDB"/>
    <w:rsid w:val="00FD5A4A"/>
    <w:rsid w:val="00FD611C"/>
    <w:rsid w:val="00FD7737"/>
    <w:rsid w:val="00FE00C2"/>
    <w:rsid w:val="00FE134B"/>
    <w:rsid w:val="00FE146C"/>
    <w:rsid w:val="00FE28B5"/>
    <w:rsid w:val="00FE2A18"/>
    <w:rsid w:val="00FE2D74"/>
    <w:rsid w:val="00FE2FC4"/>
    <w:rsid w:val="00FE31FD"/>
    <w:rsid w:val="00FE36A4"/>
    <w:rsid w:val="00FE3B1E"/>
    <w:rsid w:val="00FE3B91"/>
    <w:rsid w:val="00FE427E"/>
    <w:rsid w:val="00FE4659"/>
    <w:rsid w:val="00FE4794"/>
    <w:rsid w:val="00FE4A12"/>
    <w:rsid w:val="00FE5629"/>
    <w:rsid w:val="00FE5919"/>
    <w:rsid w:val="00FE5CED"/>
    <w:rsid w:val="00FE5D21"/>
    <w:rsid w:val="00FE6197"/>
    <w:rsid w:val="00FE66E1"/>
    <w:rsid w:val="00FE6712"/>
    <w:rsid w:val="00FE6746"/>
    <w:rsid w:val="00FE723D"/>
    <w:rsid w:val="00FE7A95"/>
    <w:rsid w:val="00FE7B76"/>
    <w:rsid w:val="00FE7C88"/>
    <w:rsid w:val="00FE7EFE"/>
    <w:rsid w:val="00FF03C9"/>
    <w:rsid w:val="00FF073C"/>
    <w:rsid w:val="00FF0C42"/>
    <w:rsid w:val="00FF0F0A"/>
    <w:rsid w:val="00FF1001"/>
    <w:rsid w:val="00FF1588"/>
    <w:rsid w:val="00FF17F9"/>
    <w:rsid w:val="00FF212A"/>
    <w:rsid w:val="00FF2420"/>
    <w:rsid w:val="00FF2B44"/>
    <w:rsid w:val="00FF2F76"/>
    <w:rsid w:val="00FF323F"/>
    <w:rsid w:val="00FF32FF"/>
    <w:rsid w:val="00FF3EB0"/>
    <w:rsid w:val="00FF4D5E"/>
    <w:rsid w:val="00FF628B"/>
    <w:rsid w:val="00FF6472"/>
    <w:rsid w:val="00FF72AD"/>
    <w:rsid w:val="00FF78A1"/>
    <w:rsid w:val="00FF7D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BDF311"/>
  <w15:docId w15:val="{E6153EBB-4C99-4AB5-B315-BDB881CD3C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pPr>
        <w:jc w:val="center"/>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8E4"/>
    <w:rPr>
      <w:rFonts w:ascii="Palatino Linotype" w:hAnsi="Palatino Linotype"/>
      <w:noProof/>
      <w:sz w:val="24"/>
      <w:szCs w:val="24"/>
      <w:lang w:val="en-GB"/>
    </w:rPr>
  </w:style>
  <w:style w:type="paragraph" w:styleId="Heading1">
    <w:name w:val="heading 1"/>
    <w:basedOn w:val="Normal"/>
    <w:next w:val="Normal"/>
    <w:link w:val="Heading1Char"/>
    <w:autoRedefine/>
    <w:uiPriority w:val="9"/>
    <w:rsid w:val="00914EF4"/>
    <w:pPr>
      <w:keepNext/>
      <w:keepLines/>
      <w:spacing w:before="120" w:after="120" w:line="312" w:lineRule="auto"/>
      <w:outlineLvl w:val="0"/>
    </w:pPr>
    <w:rPr>
      <w:b/>
      <w:bCs/>
      <w:caps/>
      <w:color w:val="000000" w:themeColor="text1"/>
      <w:sz w:val="72"/>
    </w:rPr>
  </w:style>
  <w:style w:type="paragraph" w:styleId="Heading2">
    <w:name w:val="heading 2"/>
    <w:next w:val="BodyText"/>
    <w:link w:val="Heading2Char"/>
    <w:autoRedefine/>
    <w:uiPriority w:val="9"/>
    <w:unhideWhenUsed/>
    <w:qFormat/>
    <w:rsid w:val="00F47E43"/>
    <w:pPr>
      <w:keepNext/>
      <w:keepLines/>
      <w:spacing w:before="360" w:after="240" w:line="312" w:lineRule="auto"/>
      <w:jc w:val="left"/>
      <w:outlineLvl w:val="1"/>
    </w:pPr>
    <w:rPr>
      <w:rFonts w:ascii="Palatino Linotype" w:hAnsi="Palatino Linotype"/>
      <w:b/>
      <w:bCs/>
      <w:sz w:val="36"/>
      <w:szCs w:val="28"/>
      <w:lang w:val="en-SG"/>
    </w:rPr>
  </w:style>
  <w:style w:type="paragraph" w:styleId="Heading3">
    <w:name w:val="heading 3"/>
    <w:next w:val="BodyText"/>
    <w:link w:val="Heading3Char"/>
    <w:uiPriority w:val="9"/>
    <w:unhideWhenUsed/>
    <w:qFormat/>
    <w:rsid w:val="00A22881"/>
    <w:pPr>
      <w:keepNext/>
      <w:keepLines/>
      <w:spacing w:before="360" w:after="240" w:line="312" w:lineRule="auto"/>
      <w:jc w:val="left"/>
      <w:outlineLvl w:val="2"/>
    </w:pPr>
    <w:rPr>
      <w:rFonts w:ascii="Palatino Linotype" w:hAnsi="Palatino Linotype"/>
      <w:b/>
      <w:bCs/>
      <w:sz w:val="32"/>
      <w:szCs w:val="26"/>
      <w:lang w:val="en-SG"/>
    </w:rPr>
  </w:style>
  <w:style w:type="paragraph" w:styleId="Heading4">
    <w:name w:val="heading 4"/>
    <w:next w:val="BodyText"/>
    <w:link w:val="Heading4Char"/>
    <w:uiPriority w:val="9"/>
    <w:unhideWhenUsed/>
    <w:qFormat/>
    <w:rsid w:val="008E2293"/>
    <w:pPr>
      <w:keepNext/>
      <w:keepLines/>
      <w:spacing w:before="240" w:after="120" w:line="312" w:lineRule="auto"/>
      <w:jc w:val="left"/>
      <w:outlineLvl w:val="3"/>
    </w:pPr>
    <w:rPr>
      <w:rFonts w:ascii="Palatino Linotype" w:hAnsi="Palatino Linotype"/>
      <w:b/>
      <w:bCs/>
      <w:iCs/>
      <w:color w:val="000000" w:themeColor="text1"/>
      <w:sz w:val="28"/>
      <w:szCs w:val="22"/>
      <w:lang w:val="en-SG"/>
    </w:rPr>
  </w:style>
  <w:style w:type="paragraph" w:styleId="Heading5">
    <w:name w:val="heading 5"/>
    <w:basedOn w:val="Normal"/>
    <w:next w:val="Normal"/>
    <w:link w:val="Heading5Char"/>
    <w:uiPriority w:val="9"/>
    <w:unhideWhenUsed/>
    <w:qFormat/>
    <w:rsid w:val="00F61C39"/>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914EF4"/>
    <w:rPr>
      <w:rFonts w:ascii="Palatino Linotype" w:hAnsi="Palatino Linotype"/>
      <w:b/>
      <w:bCs/>
      <w:caps/>
      <w:color w:val="000000" w:themeColor="text1"/>
      <w:sz w:val="72"/>
      <w:szCs w:val="24"/>
    </w:rPr>
  </w:style>
  <w:style w:type="paragraph" w:styleId="BodyText">
    <w:name w:val="Body Text"/>
    <w:link w:val="BodyTextChar"/>
    <w:uiPriority w:val="99"/>
    <w:unhideWhenUsed/>
    <w:qFormat/>
    <w:rsid w:val="008E2293"/>
    <w:pPr>
      <w:spacing w:before="120" w:after="120" w:line="312" w:lineRule="auto"/>
      <w:jc w:val="both"/>
    </w:pPr>
    <w:rPr>
      <w:rFonts w:ascii="Palatino Linotype" w:hAnsi="Palatino Linotype"/>
      <w:sz w:val="24"/>
      <w:szCs w:val="24"/>
      <w:lang w:val="en-SG"/>
    </w:rPr>
  </w:style>
  <w:style w:type="character" w:customStyle="1" w:styleId="BodyTextChar">
    <w:name w:val="Body Text Char"/>
    <w:link w:val="BodyText"/>
    <w:uiPriority w:val="99"/>
    <w:rsid w:val="008E2293"/>
    <w:rPr>
      <w:rFonts w:ascii="Palatino Linotype" w:hAnsi="Palatino Linotype"/>
      <w:sz w:val="24"/>
      <w:szCs w:val="24"/>
      <w:lang w:val="en-SG"/>
    </w:rPr>
  </w:style>
  <w:style w:type="character" w:customStyle="1" w:styleId="Heading2Char">
    <w:name w:val="Heading 2 Char"/>
    <w:link w:val="Heading2"/>
    <w:uiPriority w:val="9"/>
    <w:rsid w:val="00F47E43"/>
    <w:rPr>
      <w:rFonts w:ascii="Palatino Linotype" w:hAnsi="Palatino Linotype"/>
      <w:b/>
      <w:bCs/>
      <w:sz w:val="36"/>
      <w:szCs w:val="28"/>
      <w:lang w:val="en-SG"/>
    </w:rPr>
  </w:style>
  <w:style w:type="character" w:customStyle="1" w:styleId="Heading3Char">
    <w:name w:val="Heading 3 Char"/>
    <w:link w:val="Heading3"/>
    <w:uiPriority w:val="9"/>
    <w:rsid w:val="00A22881"/>
    <w:rPr>
      <w:rFonts w:ascii="Palatino Linotype" w:hAnsi="Palatino Linotype"/>
      <w:b/>
      <w:bCs/>
      <w:sz w:val="32"/>
      <w:szCs w:val="26"/>
      <w:lang w:val="en-SG"/>
    </w:rPr>
  </w:style>
  <w:style w:type="character" w:customStyle="1" w:styleId="Heading4Char">
    <w:name w:val="Heading 4 Char"/>
    <w:link w:val="Heading4"/>
    <w:uiPriority w:val="9"/>
    <w:rsid w:val="008E2293"/>
    <w:rPr>
      <w:rFonts w:ascii="Palatino Linotype" w:hAnsi="Palatino Linotype"/>
      <w:b/>
      <w:bCs/>
      <w:iCs/>
      <w:color w:val="000000" w:themeColor="text1"/>
      <w:sz w:val="28"/>
      <w:szCs w:val="22"/>
      <w:lang w:val="en-SG"/>
    </w:rPr>
  </w:style>
  <w:style w:type="paragraph" w:styleId="BalloonText">
    <w:name w:val="Balloon Text"/>
    <w:basedOn w:val="Normal"/>
    <w:link w:val="BalloonTextChar"/>
    <w:uiPriority w:val="99"/>
    <w:semiHidden/>
    <w:unhideWhenUsed/>
    <w:rsid w:val="00E95441"/>
    <w:rPr>
      <w:rFonts w:ascii="Tahoma" w:hAnsi="Tahoma" w:cs="Tahoma"/>
      <w:sz w:val="16"/>
      <w:szCs w:val="16"/>
    </w:rPr>
  </w:style>
  <w:style w:type="character" w:customStyle="1" w:styleId="BalloonTextChar">
    <w:name w:val="Balloon Text Char"/>
    <w:link w:val="BalloonText"/>
    <w:uiPriority w:val="99"/>
    <w:semiHidden/>
    <w:rsid w:val="00E95441"/>
    <w:rPr>
      <w:rFonts w:ascii="Tahoma" w:hAnsi="Tahoma" w:cs="Tahoma"/>
      <w:sz w:val="16"/>
      <w:szCs w:val="16"/>
    </w:rPr>
  </w:style>
  <w:style w:type="paragraph" w:styleId="ListParagraph">
    <w:name w:val="List Paragraph"/>
    <w:aliases w:val="list"/>
    <w:basedOn w:val="Bullet"/>
    <w:next w:val="NoSpacing"/>
    <w:link w:val="ListParagraphChar"/>
    <w:uiPriority w:val="1"/>
    <w:qFormat/>
    <w:rsid w:val="00B737F4"/>
    <w:pPr>
      <w:numPr>
        <w:numId w:val="0"/>
      </w:numPr>
      <w:contextualSpacing/>
    </w:pPr>
  </w:style>
  <w:style w:type="paragraph" w:customStyle="1" w:styleId="Bullet">
    <w:name w:val="Bullet"/>
    <w:basedOn w:val="BodyText"/>
    <w:link w:val="BulletChar"/>
    <w:qFormat/>
    <w:rsid w:val="00DE268B"/>
    <w:pPr>
      <w:numPr>
        <w:numId w:val="1"/>
      </w:numPr>
      <w:ind w:left="714" w:hanging="357"/>
      <w:jc w:val="left"/>
    </w:pPr>
  </w:style>
  <w:style w:type="character" w:customStyle="1" w:styleId="BulletChar">
    <w:name w:val="Bullet Char"/>
    <w:link w:val="Bullet"/>
    <w:rsid w:val="00DE268B"/>
    <w:rPr>
      <w:rFonts w:ascii="Georgia" w:hAnsi="Georgia"/>
      <w:sz w:val="24"/>
      <w:szCs w:val="24"/>
    </w:rPr>
  </w:style>
  <w:style w:type="paragraph" w:styleId="NoSpacing">
    <w:name w:val="No Spacing"/>
    <w:uiPriority w:val="1"/>
    <w:qFormat/>
    <w:rsid w:val="00B737F4"/>
    <w:rPr>
      <w:sz w:val="22"/>
      <w:szCs w:val="22"/>
    </w:rPr>
  </w:style>
  <w:style w:type="character" w:customStyle="1" w:styleId="ListParagraphChar">
    <w:name w:val="List Paragraph Char"/>
    <w:aliases w:val="list Char"/>
    <w:link w:val="ListParagraph"/>
    <w:uiPriority w:val="1"/>
    <w:rsid w:val="00D7478B"/>
    <w:rPr>
      <w:rFonts w:ascii="Georgia" w:hAnsi="Georgia"/>
      <w:sz w:val="24"/>
      <w:szCs w:val="24"/>
    </w:rPr>
  </w:style>
  <w:style w:type="paragraph" w:styleId="Caption">
    <w:name w:val="caption"/>
    <w:basedOn w:val="Normal"/>
    <w:next w:val="Normal"/>
    <w:autoRedefine/>
    <w:uiPriority w:val="35"/>
    <w:unhideWhenUsed/>
    <w:qFormat/>
    <w:rsid w:val="007F130D"/>
    <w:pPr>
      <w:spacing w:after="240"/>
    </w:pPr>
    <w:rPr>
      <w:b/>
      <w:sz w:val="20"/>
      <w:szCs w:val="20"/>
      <w:lang w:val="en-SG"/>
    </w:rPr>
  </w:style>
  <w:style w:type="paragraph" w:styleId="Title">
    <w:name w:val="Title"/>
    <w:basedOn w:val="Normal"/>
    <w:next w:val="Normal"/>
    <w:link w:val="TitleChar"/>
    <w:uiPriority w:val="10"/>
    <w:qFormat/>
    <w:rsid w:val="00DE268B"/>
    <w:pPr>
      <w:spacing w:before="120" w:after="240"/>
      <w:contextualSpacing/>
    </w:pPr>
    <w:rPr>
      <w:rFonts w:ascii="Georgia" w:eastAsiaTheme="majorEastAsia" w:hAnsi="Georgia" w:cstheme="majorBidi"/>
      <w:spacing w:val="-10"/>
      <w:kern w:val="28"/>
      <w:sz w:val="56"/>
      <w:szCs w:val="56"/>
    </w:rPr>
  </w:style>
  <w:style w:type="character" w:customStyle="1" w:styleId="TitleChar">
    <w:name w:val="Title Char"/>
    <w:basedOn w:val="DefaultParagraphFont"/>
    <w:link w:val="Title"/>
    <w:uiPriority w:val="10"/>
    <w:rsid w:val="00DE268B"/>
    <w:rPr>
      <w:rFonts w:ascii="Georgia" w:eastAsiaTheme="majorEastAsia" w:hAnsi="Georgia" w:cstheme="majorBidi"/>
      <w:spacing w:val="-10"/>
      <w:kern w:val="28"/>
      <w:sz w:val="56"/>
      <w:szCs w:val="56"/>
    </w:rPr>
  </w:style>
  <w:style w:type="paragraph" w:styleId="Quote">
    <w:name w:val="Quote"/>
    <w:basedOn w:val="Normal"/>
    <w:next w:val="Normal"/>
    <w:link w:val="QuoteChar"/>
    <w:uiPriority w:val="29"/>
    <w:qFormat/>
    <w:rsid w:val="00DE268B"/>
    <w:pPr>
      <w:ind w:left="862" w:right="862"/>
    </w:pPr>
    <w:rPr>
      <w:rFonts w:ascii="Georgia" w:hAnsi="Georgia"/>
      <w:i/>
      <w:iCs/>
      <w:color w:val="404040" w:themeColor="text1" w:themeTint="BF"/>
    </w:rPr>
  </w:style>
  <w:style w:type="character" w:customStyle="1" w:styleId="QuoteChar">
    <w:name w:val="Quote Char"/>
    <w:basedOn w:val="DefaultParagraphFont"/>
    <w:link w:val="Quote"/>
    <w:uiPriority w:val="29"/>
    <w:rsid w:val="00DE268B"/>
    <w:rPr>
      <w:rFonts w:ascii="Georgia" w:hAnsi="Georgia"/>
      <w:i/>
      <w:iCs/>
      <w:color w:val="404040" w:themeColor="text1" w:themeTint="BF"/>
      <w:sz w:val="24"/>
      <w:szCs w:val="24"/>
    </w:rPr>
  </w:style>
  <w:style w:type="table" w:styleId="TableGrid">
    <w:name w:val="Table Grid"/>
    <w:basedOn w:val="TableNormal"/>
    <w:uiPriority w:val="59"/>
    <w:rsid w:val="004608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Bold">
    <w:name w:val="Body Text  Bold"/>
    <w:basedOn w:val="BodyText"/>
    <w:rsid w:val="00026952"/>
    <w:rPr>
      <w:b/>
      <w:bCs/>
    </w:rPr>
  </w:style>
  <w:style w:type="character" w:styleId="Hyperlink">
    <w:name w:val="Hyperlink"/>
    <w:uiPriority w:val="99"/>
    <w:unhideWhenUsed/>
    <w:rsid w:val="005F505A"/>
    <w:rPr>
      <w:color w:val="0000FF"/>
      <w:u w:val="single"/>
    </w:rPr>
  </w:style>
  <w:style w:type="paragraph" w:customStyle="1" w:styleId="APACitation">
    <w:name w:val="APA Citation"/>
    <w:basedOn w:val="Normal"/>
    <w:qFormat/>
    <w:rsid w:val="00AF2FF4"/>
    <w:pPr>
      <w:spacing w:after="360"/>
      <w:ind w:left="720" w:hanging="720"/>
    </w:pPr>
    <w:rPr>
      <w:rFonts w:ascii="Georgia" w:eastAsia="Times New Roman" w:hAnsi="Georgia"/>
      <w:color w:val="000000"/>
    </w:rPr>
  </w:style>
  <w:style w:type="paragraph" w:styleId="FootnoteText">
    <w:name w:val="footnote text"/>
    <w:basedOn w:val="Normal"/>
    <w:link w:val="FootnoteTextChar"/>
    <w:uiPriority w:val="99"/>
    <w:unhideWhenUsed/>
    <w:rsid w:val="000C76DC"/>
    <w:rPr>
      <w:rFonts w:ascii="Georgia" w:hAnsi="Georgia"/>
      <w:sz w:val="20"/>
      <w:szCs w:val="20"/>
    </w:rPr>
  </w:style>
  <w:style w:type="character" w:customStyle="1" w:styleId="FootnoteTextChar">
    <w:name w:val="Footnote Text Char"/>
    <w:link w:val="FootnoteText"/>
    <w:uiPriority w:val="99"/>
    <w:rsid w:val="000C76DC"/>
    <w:rPr>
      <w:rFonts w:ascii="Georgia" w:hAnsi="Georgia"/>
    </w:rPr>
  </w:style>
  <w:style w:type="character" w:styleId="FootnoteReference">
    <w:name w:val="footnote reference"/>
    <w:uiPriority w:val="99"/>
    <w:semiHidden/>
    <w:unhideWhenUsed/>
    <w:rsid w:val="007B1DE0"/>
    <w:rPr>
      <w:rFonts w:ascii="Palatino Linotype" w:hAnsi="Palatino Linotype"/>
      <w:sz w:val="20"/>
      <w:vertAlign w:val="superscript"/>
    </w:rPr>
  </w:style>
  <w:style w:type="paragraph" w:customStyle="1" w:styleId="Note">
    <w:name w:val="Note"/>
    <w:next w:val="BodyText"/>
    <w:link w:val="NoteChar"/>
    <w:qFormat/>
    <w:rsid w:val="00B737F4"/>
    <w:pPr>
      <w:spacing w:before="240" w:after="120" w:line="276" w:lineRule="auto"/>
    </w:pPr>
    <w:rPr>
      <w:rFonts w:ascii="Palatino Linotype" w:hAnsi="Palatino Linotype"/>
      <w:b/>
      <w:sz w:val="24"/>
      <w:szCs w:val="22"/>
    </w:rPr>
  </w:style>
  <w:style w:type="character" w:customStyle="1" w:styleId="NoteChar">
    <w:name w:val="Note Char"/>
    <w:link w:val="Note"/>
    <w:rsid w:val="00B737F4"/>
    <w:rPr>
      <w:rFonts w:ascii="Palatino Linotype" w:hAnsi="Palatino Linotype"/>
      <w:b/>
      <w:sz w:val="24"/>
    </w:rPr>
  </w:style>
  <w:style w:type="paragraph" w:customStyle="1" w:styleId="TableHeader">
    <w:name w:val="Table Header"/>
    <w:link w:val="TableHeaderChar"/>
    <w:qFormat/>
    <w:rsid w:val="00DE268B"/>
    <w:pPr>
      <w:spacing w:before="120" w:line="276" w:lineRule="auto"/>
    </w:pPr>
    <w:rPr>
      <w:rFonts w:ascii="Georgia" w:eastAsia="Times New Roman" w:hAnsi="Georgia"/>
      <w:b/>
      <w:bCs/>
      <w:color w:val="000000"/>
      <w:sz w:val="24"/>
      <w:szCs w:val="24"/>
    </w:rPr>
  </w:style>
  <w:style w:type="character" w:customStyle="1" w:styleId="TableHeaderChar">
    <w:name w:val="Table Header Char"/>
    <w:link w:val="TableHeader"/>
    <w:rsid w:val="00DE268B"/>
    <w:rPr>
      <w:rFonts w:ascii="Georgia" w:eastAsia="Times New Roman" w:hAnsi="Georgia"/>
      <w:b/>
      <w:bCs/>
      <w:color w:val="000000"/>
      <w:sz w:val="24"/>
      <w:szCs w:val="24"/>
    </w:rPr>
  </w:style>
  <w:style w:type="paragraph" w:customStyle="1" w:styleId="TableText">
    <w:name w:val="Table Text"/>
    <w:qFormat/>
    <w:rsid w:val="00DE268B"/>
    <w:pPr>
      <w:spacing w:before="60" w:after="120" w:line="276" w:lineRule="auto"/>
    </w:pPr>
    <w:rPr>
      <w:rFonts w:ascii="Georgia" w:eastAsia="Times New Roman" w:hAnsi="Georgia"/>
      <w:color w:val="000000"/>
      <w:sz w:val="24"/>
      <w:szCs w:val="24"/>
    </w:rPr>
  </w:style>
  <w:style w:type="paragraph" w:customStyle="1" w:styleId="Glossary">
    <w:name w:val="Glossary"/>
    <w:basedOn w:val="BodyTextBold"/>
    <w:qFormat/>
    <w:rsid w:val="00B77A49"/>
    <w:rPr>
      <w:b w:val="0"/>
      <w:bCs w:val="0"/>
    </w:rPr>
  </w:style>
  <w:style w:type="paragraph" w:customStyle="1" w:styleId="picturestyle">
    <w:name w:val="picture style"/>
    <w:basedOn w:val="Normal"/>
    <w:rsid w:val="00B77A49"/>
    <w:rPr>
      <w:szCs w:val="20"/>
    </w:rPr>
  </w:style>
  <w:style w:type="paragraph" w:styleId="Header">
    <w:name w:val="header"/>
    <w:link w:val="HeaderChar"/>
    <w:rsid w:val="00AC460D"/>
    <w:pPr>
      <w:tabs>
        <w:tab w:val="center" w:pos="4320"/>
        <w:tab w:val="right" w:pos="8640"/>
      </w:tabs>
    </w:pPr>
    <w:rPr>
      <w:rFonts w:ascii="Palatino Linotype" w:hAnsi="Palatino Linotype"/>
      <w:szCs w:val="24"/>
    </w:rPr>
  </w:style>
  <w:style w:type="character" w:customStyle="1" w:styleId="HeaderChar">
    <w:name w:val="Header Char"/>
    <w:link w:val="Header"/>
    <w:rsid w:val="00AC460D"/>
    <w:rPr>
      <w:rFonts w:ascii="Palatino Linotype" w:hAnsi="Palatino Linotype"/>
      <w:szCs w:val="24"/>
    </w:rPr>
  </w:style>
  <w:style w:type="paragraph" w:styleId="Footer">
    <w:name w:val="footer"/>
    <w:link w:val="FooterChar"/>
    <w:uiPriority w:val="99"/>
    <w:rsid w:val="00E16234"/>
    <w:pPr>
      <w:tabs>
        <w:tab w:val="center" w:pos="4153"/>
        <w:tab w:val="right" w:pos="8306"/>
      </w:tabs>
    </w:pPr>
    <w:rPr>
      <w:rFonts w:ascii="Georgia" w:hAnsi="Georgia"/>
      <w:sz w:val="24"/>
      <w:szCs w:val="24"/>
    </w:rPr>
  </w:style>
  <w:style w:type="character" w:customStyle="1" w:styleId="FooterChar">
    <w:name w:val="Footer Char"/>
    <w:link w:val="Footer"/>
    <w:uiPriority w:val="99"/>
    <w:rsid w:val="00E16234"/>
    <w:rPr>
      <w:rFonts w:ascii="Georgia" w:hAnsi="Georgia"/>
      <w:sz w:val="24"/>
      <w:szCs w:val="24"/>
    </w:rPr>
  </w:style>
  <w:style w:type="character" w:styleId="PageNumber">
    <w:name w:val="page number"/>
    <w:basedOn w:val="DefaultParagraphFont"/>
    <w:rsid w:val="00BE5ECB"/>
  </w:style>
  <w:style w:type="paragraph" w:customStyle="1" w:styleId="IndexEntry2">
    <w:name w:val="Index Entry 2"/>
    <w:link w:val="IndexEntry2Char"/>
    <w:qFormat/>
    <w:rsid w:val="007222A3"/>
    <w:pPr>
      <w:numPr>
        <w:numId w:val="3"/>
      </w:numPr>
      <w:spacing w:before="240" w:after="240"/>
      <w:ind w:left="1080"/>
    </w:pPr>
    <w:rPr>
      <w:rFonts w:ascii="Palatino Linotype" w:hAnsi="Palatino Linotype"/>
      <w:sz w:val="24"/>
      <w:szCs w:val="22"/>
    </w:rPr>
  </w:style>
  <w:style w:type="character" w:customStyle="1" w:styleId="IndexEntry2Char">
    <w:name w:val="Index Entry 2 Char"/>
    <w:link w:val="IndexEntry2"/>
    <w:rsid w:val="007222A3"/>
    <w:rPr>
      <w:rFonts w:ascii="Palatino Linotype" w:hAnsi="Palatino Linotype"/>
      <w:sz w:val="24"/>
      <w:szCs w:val="22"/>
    </w:rPr>
  </w:style>
  <w:style w:type="paragraph" w:customStyle="1" w:styleId="IndexEntry1">
    <w:name w:val="Index Entry 1"/>
    <w:basedOn w:val="ListParagraph"/>
    <w:link w:val="IndexEntry1Char"/>
    <w:qFormat/>
    <w:rsid w:val="00493223"/>
    <w:pPr>
      <w:numPr>
        <w:numId w:val="4"/>
      </w:numPr>
      <w:spacing w:line="240" w:lineRule="auto"/>
      <w:contextualSpacing w:val="0"/>
    </w:pPr>
  </w:style>
  <w:style w:type="character" w:customStyle="1" w:styleId="IndexEntry1Char">
    <w:name w:val="Index Entry 1 Char"/>
    <w:link w:val="IndexEntry1"/>
    <w:rsid w:val="00493223"/>
    <w:rPr>
      <w:rFonts w:ascii="Georgia" w:hAnsi="Georgia"/>
      <w:sz w:val="24"/>
      <w:szCs w:val="24"/>
    </w:rPr>
  </w:style>
  <w:style w:type="paragraph" w:customStyle="1" w:styleId="IndexEntry3">
    <w:name w:val="Index Entry 3"/>
    <w:link w:val="IndexEntry3Char"/>
    <w:qFormat/>
    <w:rsid w:val="007222A3"/>
    <w:pPr>
      <w:numPr>
        <w:numId w:val="5"/>
      </w:numPr>
      <w:spacing w:before="240" w:after="240"/>
    </w:pPr>
    <w:rPr>
      <w:rFonts w:ascii="Palatino Linotype" w:hAnsi="Palatino Linotype"/>
      <w:sz w:val="24"/>
      <w:szCs w:val="22"/>
    </w:rPr>
  </w:style>
  <w:style w:type="character" w:customStyle="1" w:styleId="IndexEntry3Char">
    <w:name w:val="Index Entry 3 Char"/>
    <w:link w:val="IndexEntry3"/>
    <w:rsid w:val="007222A3"/>
    <w:rPr>
      <w:rFonts w:ascii="Palatino Linotype" w:hAnsi="Palatino Linotype"/>
      <w:sz w:val="24"/>
      <w:szCs w:val="22"/>
    </w:rPr>
  </w:style>
  <w:style w:type="paragraph" w:styleId="EndnoteText">
    <w:name w:val="endnote text"/>
    <w:basedOn w:val="Normal"/>
    <w:link w:val="EndnoteTextChar"/>
    <w:uiPriority w:val="99"/>
    <w:semiHidden/>
    <w:unhideWhenUsed/>
    <w:rsid w:val="0010765A"/>
    <w:rPr>
      <w:sz w:val="20"/>
      <w:szCs w:val="20"/>
    </w:rPr>
  </w:style>
  <w:style w:type="character" w:customStyle="1" w:styleId="EndnoteTextChar">
    <w:name w:val="Endnote Text Char"/>
    <w:link w:val="EndnoteText"/>
    <w:uiPriority w:val="99"/>
    <w:semiHidden/>
    <w:rsid w:val="0010765A"/>
    <w:rPr>
      <w:rFonts w:ascii="Palatino Linotype" w:hAnsi="Palatino Linotype"/>
      <w:sz w:val="20"/>
      <w:szCs w:val="20"/>
    </w:rPr>
  </w:style>
  <w:style w:type="character" w:styleId="EndnoteReference">
    <w:name w:val="endnote reference"/>
    <w:uiPriority w:val="99"/>
    <w:semiHidden/>
    <w:unhideWhenUsed/>
    <w:rsid w:val="0010765A"/>
    <w:rPr>
      <w:vertAlign w:val="superscript"/>
    </w:rPr>
  </w:style>
  <w:style w:type="paragraph" w:customStyle="1" w:styleId="ACTIVITY">
    <w:name w:val="ACTIVITY"/>
    <w:basedOn w:val="Normal"/>
    <w:link w:val="ACTIVITYChar"/>
    <w:autoRedefine/>
    <w:rsid w:val="00DE268B"/>
    <w:pPr>
      <w:spacing w:before="600" w:after="100" w:line="288" w:lineRule="auto"/>
    </w:pPr>
    <w:rPr>
      <w:rFonts w:ascii="Georgia" w:hAnsi="Georgia"/>
      <w:b/>
      <w:caps/>
    </w:rPr>
  </w:style>
  <w:style w:type="character" w:customStyle="1" w:styleId="BodyChar">
    <w:name w:val="Body Char"/>
    <w:link w:val="Body"/>
    <w:rsid w:val="003E7C4D"/>
    <w:rPr>
      <w:rFonts w:ascii="Palatino Linotype" w:eastAsia="Times New Roman" w:hAnsi="Palatino Linotype"/>
      <w:bCs/>
      <w:color w:val="4F81BD" w:themeColor="accent1"/>
      <w:szCs w:val="22"/>
    </w:rPr>
  </w:style>
  <w:style w:type="character" w:customStyle="1" w:styleId="ACTIVITYChar">
    <w:name w:val="ACTIVITY Char"/>
    <w:basedOn w:val="DefaultParagraphFont"/>
    <w:link w:val="ACTIVITY"/>
    <w:rsid w:val="00DE268B"/>
    <w:rPr>
      <w:rFonts w:ascii="Palatino Linotype" w:hAnsi="Palatino Linotype"/>
      <w:b/>
      <w:caps/>
      <w:sz w:val="24"/>
      <w:szCs w:val="24"/>
    </w:rPr>
  </w:style>
  <w:style w:type="paragraph" w:customStyle="1" w:styleId="Body">
    <w:name w:val="Body"/>
    <w:link w:val="BodyChar"/>
    <w:autoRedefine/>
    <w:rsid w:val="003E7C4D"/>
    <w:pPr>
      <w:ind w:left="720"/>
      <w:jc w:val="right"/>
    </w:pPr>
    <w:rPr>
      <w:rFonts w:ascii="Palatino Linotype" w:eastAsia="Times New Roman" w:hAnsi="Palatino Linotype"/>
      <w:bCs/>
      <w:color w:val="4F81BD" w:themeColor="accent1"/>
      <w:szCs w:val="22"/>
    </w:rPr>
  </w:style>
  <w:style w:type="paragraph" w:customStyle="1" w:styleId="StyleBodyBoldBlackUnderline">
    <w:name w:val="Style Body + Bold Black Underline"/>
    <w:basedOn w:val="Body"/>
    <w:autoRedefine/>
    <w:rsid w:val="005973FB"/>
    <w:pPr>
      <w:spacing w:line="288" w:lineRule="auto"/>
    </w:pPr>
    <w:rPr>
      <w:bCs w:val="0"/>
      <w:lang w:eastAsia="en-US"/>
    </w:rPr>
  </w:style>
  <w:style w:type="paragraph" w:customStyle="1" w:styleId="StyleBodyBlack">
    <w:name w:val="Style Body + Black"/>
    <w:basedOn w:val="Body"/>
    <w:link w:val="StyleBodyBlackChar"/>
    <w:autoRedefine/>
    <w:rsid w:val="00FF1001"/>
    <w:rPr>
      <w:lang w:eastAsia="en-US"/>
    </w:rPr>
  </w:style>
  <w:style w:type="character" w:customStyle="1" w:styleId="StyleBodyBlackChar">
    <w:name w:val="Style Body + Black Char"/>
    <w:link w:val="StyleBodyBlack"/>
    <w:rsid w:val="00FF1001"/>
    <w:rPr>
      <w:rFonts w:ascii="Palatino Linotype" w:eastAsia="Times New Roman" w:hAnsi="Palatino Linotype"/>
      <w:bCs/>
      <w:sz w:val="22"/>
      <w:szCs w:val="22"/>
      <w:lang w:eastAsia="en-US"/>
    </w:rPr>
  </w:style>
  <w:style w:type="character" w:styleId="CommentReference">
    <w:name w:val="annotation reference"/>
    <w:semiHidden/>
    <w:rsid w:val="00FF1001"/>
    <w:rPr>
      <w:sz w:val="16"/>
      <w:szCs w:val="16"/>
    </w:rPr>
  </w:style>
  <w:style w:type="paragraph" w:styleId="CommentText">
    <w:name w:val="annotation text"/>
    <w:basedOn w:val="Normal"/>
    <w:link w:val="CommentTextChar"/>
    <w:semiHidden/>
    <w:rsid w:val="00FF1001"/>
    <w:rPr>
      <w:rFonts w:ascii="Times New Roman" w:hAnsi="Times New Roman"/>
      <w:sz w:val="20"/>
      <w:szCs w:val="20"/>
    </w:rPr>
  </w:style>
  <w:style w:type="character" w:customStyle="1" w:styleId="CommentTextChar">
    <w:name w:val="Comment Text Char"/>
    <w:basedOn w:val="DefaultParagraphFont"/>
    <w:link w:val="CommentText"/>
    <w:semiHidden/>
    <w:rsid w:val="00FF1001"/>
    <w:rPr>
      <w:rFonts w:ascii="Times New Roman" w:hAnsi="Times New Roman"/>
      <w:lang w:val="en-GB"/>
    </w:rPr>
  </w:style>
  <w:style w:type="numbering" w:customStyle="1" w:styleId="StyleNumberedLeft0Hanging025">
    <w:name w:val="Style Numbered Left:  0&quot; Hanging:  0.25&quot;"/>
    <w:basedOn w:val="NoList"/>
    <w:rsid w:val="00CB6292"/>
    <w:pPr>
      <w:numPr>
        <w:numId w:val="6"/>
      </w:numPr>
    </w:pPr>
  </w:style>
  <w:style w:type="paragraph" w:styleId="TOC1">
    <w:name w:val="toc 1"/>
    <w:basedOn w:val="Normal"/>
    <w:next w:val="Normal"/>
    <w:autoRedefine/>
    <w:uiPriority w:val="39"/>
    <w:unhideWhenUsed/>
    <w:rsid w:val="00DE268B"/>
    <w:pPr>
      <w:tabs>
        <w:tab w:val="right" w:leader="dot" w:pos="8155"/>
      </w:tabs>
      <w:spacing w:after="100"/>
    </w:pPr>
    <w:rPr>
      <w:rFonts w:ascii="Georgia" w:eastAsiaTheme="minorEastAsia" w:hAnsi="Georgia" w:cstheme="minorBidi"/>
      <w:b/>
      <w:sz w:val="28"/>
      <w:szCs w:val="28"/>
      <w:lang w:val="en-SG" w:eastAsia="en-SG"/>
    </w:rPr>
  </w:style>
  <w:style w:type="paragraph" w:styleId="TOC2">
    <w:name w:val="toc 2"/>
    <w:basedOn w:val="Normal"/>
    <w:next w:val="Normal"/>
    <w:autoRedefine/>
    <w:uiPriority w:val="39"/>
    <w:unhideWhenUsed/>
    <w:rsid w:val="00DE268B"/>
    <w:pPr>
      <w:ind w:left="238"/>
    </w:pPr>
    <w:rPr>
      <w:rFonts w:ascii="Georgia" w:hAnsi="Georgia"/>
    </w:rPr>
  </w:style>
  <w:style w:type="paragraph" w:styleId="TOC3">
    <w:name w:val="toc 3"/>
    <w:basedOn w:val="Normal"/>
    <w:next w:val="Normal"/>
    <w:autoRedefine/>
    <w:uiPriority w:val="39"/>
    <w:unhideWhenUsed/>
    <w:rsid w:val="00DE268B"/>
    <w:pPr>
      <w:ind w:left="482"/>
    </w:pPr>
    <w:rPr>
      <w:rFonts w:ascii="Georgia" w:hAnsi="Georgia"/>
    </w:rPr>
  </w:style>
  <w:style w:type="character" w:styleId="FollowedHyperlink">
    <w:name w:val="FollowedHyperlink"/>
    <w:basedOn w:val="DefaultParagraphFont"/>
    <w:uiPriority w:val="99"/>
    <w:semiHidden/>
    <w:unhideWhenUsed/>
    <w:rsid w:val="006B0EDA"/>
    <w:rPr>
      <w:color w:val="800080" w:themeColor="followedHyperlink"/>
      <w:u w:val="single"/>
    </w:rPr>
  </w:style>
  <w:style w:type="paragraph" w:styleId="TOC4">
    <w:name w:val="toc 4"/>
    <w:basedOn w:val="Normal"/>
    <w:next w:val="Normal"/>
    <w:autoRedefine/>
    <w:uiPriority w:val="39"/>
    <w:unhideWhenUsed/>
    <w:rsid w:val="005F5AC0"/>
    <w:pPr>
      <w:spacing w:after="100"/>
      <w:ind w:left="660"/>
    </w:pPr>
    <w:rPr>
      <w:rFonts w:ascii="Georgia" w:eastAsiaTheme="minorEastAsia" w:hAnsi="Georgia" w:cstheme="minorBidi"/>
      <w:sz w:val="22"/>
      <w:szCs w:val="22"/>
      <w:lang w:val="en-SG" w:eastAsia="en-SG"/>
    </w:rPr>
  </w:style>
  <w:style w:type="paragraph" w:styleId="TOC5">
    <w:name w:val="toc 5"/>
    <w:basedOn w:val="Normal"/>
    <w:next w:val="Normal"/>
    <w:autoRedefine/>
    <w:uiPriority w:val="39"/>
    <w:unhideWhenUsed/>
    <w:rsid w:val="00A94B79"/>
    <w:pPr>
      <w:spacing w:after="100"/>
      <w:ind w:left="880"/>
    </w:pPr>
    <w:rPr>
      <w:rFonts w:asciiTheme="minorHAnsi" w:eastAsiaTheme="minorEastAsia" w:hAnsiTheme="minorHAnsi" w:cstheme="minorBidi"/>
      <w:sz w:val="22"/>
      <w:szCs w:val="22"/>
      <w:lang w:val="en-SG" w:eastAsia="en-SG"/>
    </w:rPr>
  </w:style>
  <w:style w:type="paragraph" w:styleId="TOC6">
    <w:name w:val="toc 6"/>
    <w:basedOn w:val="Normal"/>
    <w:next w:val="Normal"/>
    <w:autoRedefine/>
    <w:uiPriority w:val="39"/>
    <w:unhideWhenUsed/>
    <w:rsid w:val="00A94B79"/>
    <w:pPr>
      <w:spacing w:after="100"/>
      <w:ind w:left="1100"/>
    </w:pPr>
    <w:rPr>
      <w:rFonts w:asciiTheme="minorHAnsi" w:eastAsiaTheme="minorEastAsia" w:hAnsiTheme="minorHAnsi" w:cstheme="minorBidi"/>
      <w:sz w:val="22"/>
      <w:szCs w:val="22"/>
      <w:lang w:val="en-SG" w:eastAsia="en-SG"/>
    </w:rPr>
  </w:style>
  <w:style w:type="paragraph" w:styleId="TOC7">
    <w:name w:val="toc 7"/>
    <w:basedOn w:val="Normal"/>
    <w:next w:val="Normal"/>
    <w:autoRedefine/>
    <w:uiPriority w:val="39"/>
    <w:unhideWhenUsed/>
    <w:rsid w:val="00A94B79"/>
    <w:pPr>
      <w:spacing w:after="100"/>
      <w:ind w:left="1320"/>
    </w:pPr>
    <w:rPr>
      <w:rFonts w:asciiTheme="minorHAnsi" w:eastAsiaTheme="minorEastAsia" w:hAnsiTheme="minorHAnsi" w:cstheme="minorBidi"/>
      <w:sz w:val="22"/>
      <w:szCs w:val="22"/>
      <w:lang w:val="en-SG" w:eastAsia="en-SG"/>
    </w:rPr>
  </w:style>
  <w:style w:type="paragraph" w:styleId="TOC8">
    <w:name w:val="toc 8"/>
    <w:basedOn w:val="Normal"/>
    <w:next w:val="Normal"/>
    <w:autoRedefine/>
    <w:uiPriority w:val="39"/>
    <w:unhideWhenUsed/>
    <w:rsid w:val="00A94B79"/>
    <w:pPr>
      <w:spacing w:after="100"/>
      <w:ind w:left="1540"/>
    </w:pPr>
    <w:rPr>
      <w:rFonts w:asciiTheme="minorHAnsi" w:eastAsiaTheme="minorEastAsia" w:hAnsiTheme="minorHAnsi" w:cstheme="minorBidi"/>
      <w:sz w:val="22"/>
      <w:szCs w:val="22"/>
      <w:lang w:val="en-SG" w:eastAsia="en-SG"/>
    </w:rPr>
  </w:style>
  <w:style w:type="paragraph" w:styleId="TOC9">
    <w:name w:val="toc 9"/>
    <w:basedOn w:val="Normal"/>
    <w:next w:val="Normal"/>
    <w:autoRedefine/>
    <w:uiPriority w:val="39"/>
    <w:unhideWhenUsed/>
    <w:rsid w:val="00A94B79"/>
    <w:pPr>
      <w:spacing w:after="100"/>
      <w:ind w:left="1760"/>
    </w:pPr>
    <w:rPr>
      <w:rFonts w:asciiTheme="minorHAnsi" w:eastAsiaTheme="minorEastAsia" w:hAnsiTheme="minorHAnsi" w:cstheme="minorBidi"/>
      <w:sz w:val="22"/>
      <w:szCs w:val="22"/>
      <w:lang w:val="en-SG" w:eastAsia="en-SG"/>
    </w:rPr>
  </w:style>
  <w:style w:type="paragraph" w:styleId="List">
    <w:name w:val="List"/>
    <w:basedOn w:val="Normal"/>
    <w:uiPriority w:val="99"/>
    <w:unhideWhenUsed/>
    <w:rsid w:val="007A690B"/>
    <w:pPr>
      <w:ind w:left="284" w:hanging="284"/>
      <w:contextualSpacing/>
    </w:pPr>
    <w:rPr>
      <w:rFonts w:ascii="Georgia" w:hAnsi="Georgia"/>
    </w:rPr>
  </w:style>
  <w:style w:type="paragraph" w:customStyle="1" w:styleId="source">
    <w:name w:val="source"/>
    <w:qFormat/>
    <w:rsid w:val="007A690B"/>
    <w:pPr>
      <w:spacing w:before="120" w:after="240" w:line="276" w:lineRule="auto"/>
      <w:jc w:val="right"/>
    </w:pPr>
    <w:rPr>
      <w:rFonts w:ascii="Georgia" w:eastAsia="Times New Roman" w:hAnsi="Georgia"/>
      <w:color w:val="4F81BD" w:themeColor="accent1"/>
      <w:szCs w:val="22"/>
    </w:rPr>
  </w:style>
  <w:style w:type="paragraph" w:styleId="BodyText2">
    <w:name w:val="Body Text 2"/>
    <w:basedOn w:val="Normal"/>
    <w:link w:val="BodyText2Char"/>
    <w:uiPriority w:val="99"/>
    <w:semiHidden/>
    <w:unhideWhenUsed/>
    <w:rsid w:val="00AF2FF4"/>
    <w:pPr>
      <w:spacing w:line="480" w:lineRule="auto"/>
    </w:pPr>
    <w:rPr>
      <w:rFonts w:ascii="Georgia" w:hAnsi="Georgia"/>
    </w:rPr>
  </w:style>
  <w:style w:type="character" w:customStyle="1" w:styleId="BodyText2Char">
    <w:name w:val="Body Text 2 Char"/>
    <w:basedOn w:val="DefaultParagraphFont"/>
    <w:link w:val="BodyText2"/>
    <w:uiPriority w:val="99"/>
    <w:semiHidden/>
    <w:rsid w:val="00AF2FF4"/>
    <w:rPr>
      <w:rFonts w:ascii="Georgia" w:hAnsi="Georgia"/>
      <w:sz w:val="24"/>
      <w:szCs w:val="24"/>
    </w:rPr>
  </w:style>
  <w:style w:type="paragraph" w:styleId="BodyTextFirstIndent">
    <w:name w:val="Body Text First Indent"/>
    <w:basedOn w:val="BodyText"/>
    <w:link w:val="BodyTextFirstIndentChar"/>
    <w:uiPriority w:val="99"/>
    <w:semiHidden/>
    <w:unhideWhenUsed/>
    <w:rsid w:val="00AF2FF4"/>
    <w:pPr>
      <w:ind w:firstLine="360"/>
      <w:jc w:val="left"/>
    </w:pPr>
  </w:style>
  <w:style w:type="character" w:customStyle="1" w:styleId="BodyTextFirstIndentChar">
    <w:name w:val="Body Text First Indent Char"/>
    <w:basedOn w:val="BodyTextChar"/>
    <w:link w:val="BodyTextFirstIndent"/>
    <w:uiPriority w:val="99"/>
    <w:semiHidden/>
    <w:rsid w:val="00AF2FF4"/>
    <w:rPr>
      <w:rFonts w:ascii="Georgia" w:hAnsi="Georgia"/>
      <w:sz w:val="24"/>
      <w:szCs w:val="24"/>
      <w:lang w:val="en-SG"/>
    </w:rPr>
  </w:style>
  <w:style w:type="paragraph" w:styleId="NormalWeb">
    <w:name w:val="Normal (Web)"/>
    <w:basedOn w:val="Normal"/>
    <w:uiPriority w:val="99"/>
    <w:semiHidden/>
    <w:unhideWhenUsed/>
    <w:rsid w:val="00806AA1"/>
    <w:pPr>
      <w:spacing w:before="100" w:beforeAutospacing="1" w:after="100" w:afterAutospacing="1"/>
    </w:pPr>
    <w:rPr>
      <w:rFonts w:ascii="Times New Roman" w:eastAsia="Times New Roman" w:hAnsi="Times New Roman"/>
      <w:lang w:val="en-SG" w:eastAsia="en-SG"/>
    </w:rPr>
  </w:style>
  <w:style w:type="paragraph" w:customStyle="1" w:styleId="pparastyle1indent">
    <w:name w:val="p_para_style_1_indent"/>
    <w:basedOn w:val="Normal"/>
    <w:rsid w:val="00895C4D"/>
    <w:pPr>
      <w:spacing w:before="100" w:beforeAutospacing="1" w:after="100" w:afterAutospacing="1"/>
    </w:pPr>
    <w:rPr>
      <w:rFonts w:ascii="Times New Roman" w:eastAsia="Times New Roman" w:hAnsi="Times New Roman"/>
      <w:lang w:val="en-SG" w:eastAsia="en-SG"/>
    </w:rPr>
  </w:style>
  <w:style w:type="paragraph" w:styleId="CommentSubject">
    <w:name w:val="annotation subject"/>
    <w:basedOn w:val="CommentText"/>
    <w:next w:val="CommentText"/>
    <w:link w:val="CommentSubjectChar"/>
    <w:uiPriority w:val="99"/>
    <w:semiHidden/>
    <w:unhideWhenUsed/>
    <w:rsid w:val="000665FE"/>
    <w:pPr>
      <w:spacing w:before="240" w:after="120"/>
    </w:pPr>
    <w:rPr>
      <w:rFonts w:ascii="Palatino Linotype" w:hAnsi="Palatino Linotype"/>
      <w:b/>
      <w:bCs/>
      <w:lang w:val="en-US"/>
    </w:rPr>
  </w:style>
  <w:style w:type="character" w:customStyle="1" w:styleId="CommentSubjectChar">
    <w:name w:val="Comment Subject Char"/>
    <w:basedOn w:val="CommentTextChar"/>
    <w:link w:val="CommentSubject"/>
    <w:uiPriority w:val="99"/>
    <w:semiHidden/>
    <w:rsid w:val="000665FE"/>
    <w:rPr>
      <w:rFonts w:ascii="Palatino Linotype" w:hAnsi="Palatino Linotype"/>
      <w:b/>
      <w:bCs/>
      <w:lang w:val="en-GB"/>
    </w:rPr>
  </w:style>
  <w:style w:type="character" w:customStyle="1" w:styleId="Heading5Char">
    <w:name w:val="Heading 5 Char"/>
    <w:basedOn w:val="DefaultParagraphFont"/>
    <w:link w:val="Heading5"/>
    <w:uiPriority w:val="9"/>
    <w:rsid w:val="00F61C39"/>
    <w:rPr>
      <w:rFonts w:asciiTheme="majorHAnsi" w:eastAsiaTheme="majorEastAsia" w:hAnsiTheme="majorHAnsi" w:cstheme="majorBidi"/>
      <w:color w:val="365F91" w:themeColor="accent1" w:themeShade="BF"/>
      <w:sz w:val="24"/>
      <w:szCs w:val="24"/>
    </w:rPr>
  </w:style>
  <w:style w:type="paragraph" w:styleId="Revision">
    <w:name w:val="Revision"/>
    <w:hidden/>
    <w:uiPriority w:val="99"/>
    <w:semiHidden/>
    <w:rsid w:val="00210A6D"/>
    <w:pPr>
      <w:jc w:val="left"/>
    </w:pPr>
    <w:rPr>
      <w:rFonts w:ascii="Palatino Linotype" w:hAnsi="Palatino Linotype"/>
      <w:sz w:val="24"/>
      <w:szCs w:val="24"/>
    </w:rPr>
  </w:style>
  <w:style w:type="character" w:styleId="Emphasis">
    <w:name w:val="Emphasis"/>
    <w:basedOn w:val="DefaultParagraphFont"/>
    <w:uiPriority w:val="20"/>
    <w:qFormat/>
    <w:rsid w:val="000561C6"/>
    <w:rPr>
      <w:i/>
      <w:iCs/>
    </w:rPr>
  </w:style>
  <w:style w:type="paragraph" w:customStyle="1" w:styleId="Code">
    <w:name w:val="Code"/>
    <w:basedOn w:val="BodyText"/>
    <w:qFormat/>
    <w:rsid w:val="005723B9"/>
    <w:pPr>
      <w:spacing w:line="240" w:lineRule="auto"/>
      <w:jc w:val="center"/>
    </w:pPr>
    <w:rPr>
      <w:rFonts w:ascii="Consolas" w:hAnsi="Consolas"/>
      <w:color w:val="632423" w:themeColor="accent2" w:themeShade="80"/>
    </w:rPr>
  </w:style>
  <w:style w:type="paragraph" w:customStyle="1" w:styleId="Figure-Image">
    <w:name w:val="Figure-Image"/>
    <w:basedOn w:val="BodyText"/>
    <w:qFormat/>
    <w:rsid w:val="00BA6C73"/>
    <w:pPr>
      <w:keepNext/>
      <w:spacing w:after="0"/>
      <w:jc w:val="center"/>
    </w:pPr>
    <w:rPr>
      <w:noProof/>
      <w:lang w:eastAsia="en-SG"/>
    </w:rPr>
  </w:style>
  <w:style w:type="paragraph" w:customStyle="1" w:styleId="Figure-Image-Upper">
    <w:name w:val="Figure-Image-Upper"/>
    <w:basedOn w:val="Figure-Image"/>
    <w:qFormat/>
    <w:rsid w:val="00F90547"/>
    <w:pPr>
      <w:spacing w:line="240" w:lineRule="auto"/>
    </w:pPr>
  </w:style>
  <w:style w:type="paragraph" w:customStyle="1" w:styleId="Syntax">
    <w:name w:val="Syntax"/>
    <w:basedOn w:val="BodyText"/>
    <w:qFormat/>
    <w:rsid w:val="00D32DE0"/>
    <w:rPr>
      <w:rFonts w:ascii="Consolas" w:hAnsi="Consolas"/>
    </w:rPr>
  </w:style>
  <w:style w:type="character" w:customStyle="1" w:styleId="UnresolvedMention1">
    <w:name w:val="Unresolved Mention1"/>
    <w:basedOn w:val="DefaultParagraphFont"/>
    <w:uiPriority w:val="99"/>
    <w:semiHidden/>
    <w:unhideWhenUsed/>
    <w:rsid w:val="001B5283"/>
    <w:rPr>
      <w:color w:val="605E5C"/>
      <w:shd w:val="clear" w:color="auto" w:fill="E1DFDD"/>
    </w:rPr>
  </w:style>
  <w:style w:type="paragraph" w:customStyle="1" w:styleId="CaptionTop">
    <w:name w:val="Caption Top"/>
    <w:basedOn w:val="Caption"/>
    <w:qFormat/>
    <w:rsid w:val="00902138"/>
    <w:pPr>
      <w:keepNext/>
      <w:spacing w:before="240" w:after="120"/>
    </w:pPr>
  </w:style>
  <w:style w:type="character" w:customStyle="1" w:styleId="UnresolvedMention2">
    <w:name w:val="Unresolved Mention2"/>
    <w:basedOn w:val="DefaultParagraphFont"/>
    <w:uiPriority w:val="99"/>
    <w:semiHidden/>
    <w:unhideWhenUsed/>
    <w:rsid w:val="00F96321"/>
    <w:rPr>
      <w:color w:val="605E5C"/>
      <w:shd w:val="clear" w:color="auto" w:fill="E1DFDD"/>
    </w:rPr>
  </w:style>
  <w:style w:type="character" w:customStyle="1" w:styleId="UnresolvedMention3">
    <w:name w:val="Unresolved Mention3"/>
    <w:basedOn w:val="DefaultParagraphFont"/>
    <w:uiPriority w:val="99"/>
    <w:semiHidden/>
    <w:unhideWhenUsed/>
    <w:rsid w:val="00A059EE"/>
    <w:rPr>
      <w:color w:val="605E5C"/>
      <w:shd w:val="clear" w:color="auto" w:fill="E1DFDD"/>
    </w:rPr>
  </w:style>
  <w:style w:type="character" w:customStyle="1" w:styleId="UnresolvedMention4">
    <w:name w:val="Unresolved Mention4"/>
    <w:basedOn w:val="DefaultParagraphFont"/>
    <w:uiPriority w:val="99"/>
    <w:semiHidden/>
    <w:unhideWhenUsed/>
    <w:rsid w:val="00E34F7C"/>
    <w:rPr>
      <w:color w:val="605E5C"/>
      <w:shd w:val="clear" w:color="auto" w:fill="E1DFDD"/>
    </w:rPr>
  </w:style>
  <w:style w:type="character" w:customStyle="1" w:styleId="UnresolvedMention5">
    <w:name w:val="Unresolved Mention5"/>
    <w:basedOn w:val="DefaultParagraphFont"/>
    <w:uiPriority w:val="99"/>
    <w:semiHidden/>
    <w:unhideWhenUsed/>
    <w:rsid w:val="00ED150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60491">
      <w:bodyDiv w:val="1"/>
      <w:marLeft w:val="0"/>
      <w:marRight w:val="0"/>
      <w:marTop w:val="0"/>
      <w:marBottom w:val="0"/>
      <w:divBdr>
        <w:top w:val="none" w:sz="0" w:space="0" w:color="auto"/>
        <w:left w:val="none" w:sz="0" w:space="0" w:color="auto"/>
        <w:bottom w:val="none" w:sz="0" w:space="0" w:color="auto"/>
        <w:right w:val="none" w:sz="0" w:space="0" w:color="auto"/>
      </w:divBdr>
      <w:divsChild>
        <w:div w:id="83115039">
          <w:marLeft w:val="0"/>
          <w:marRight w:val="0"/>
          <w:marTop w:val="0"/>
          <w:marBottom w:val="0"/>
          <w:divBdr>
            <w:top w:val="none" w:sz="0" w:space="0" w:color="auto"/>
            <w:left w:val="none" w:sz="0" w:space="0" w:color="auto"/>
            <w:bottom w:val="none" w:sz="0" w:space="0" w:color="auto"/>
            <w:right w:val="none" w:sz="0" w:space="0" w:color="auto"/>
          </w:divBdr>
          <w:divsChild>
            <w:div w:id="1518732305">
              <w:marLeft w:val="0"/>
              <w:marRight w:val="0"/>
              <w:marTop w:val="0"/>
              <w:marBottom w:val="0"/>
              <w:divBdr>
                <w:top w:val="none" w:sz="0" w:space="0" w:color="auto"/>
                <w:left w:val="none" w:sz="0" w:space="0" w:color="auto"/>
                <w:bottom w:val="none" w:sz="0" w:space="0" w:color="auto"/>
                <w:right w:val="none" w:sz="0" w:space="0" w:color="auto"/>
              </w:divBdr>
              <w:divsChild>
                <w:div w:id="202528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36649">
      <w:bodyDiv w:val="1"/>
      <w:marLeft w:val="0"/>
      <w:marRight w:val="0"/>
      <w:marTop w:val="0"/>
      <w:marBottom w:val="0"/>
      <w:divBdr>
        <w:top w:val="none" w:sz="0" w:space="0" w:color="auto"/>
        <w:left w:val="none" w:sz="0" w:space="0" w:color="auto"/>
        <w:bottom w:val="none" w:sz="0" w:space="0" w:color="auto"/>
        <w:right w:val="none" w:sz="0" w:space="0" w:color="auto"/>
      </w:divBdr>
      <w:divsChild>
        <w:div w:id="1610963471">
          <w:marLeft w:val="0"/>
          <w:marRight w:val="0"/>
          <w:marTop w:val="0"/>
          <w:marBottom w:val="0"/>
          <w:divBdr>
            <w:top w:val="none" w:sz="0" w:space="0" w:color="auto"/>
            <w:left w:val="none" w:sz="0" w:space="0" w:color="auto"/>
            <w:bottom w:val="none" w:sz="0" w:space="0" w:color="auto"/>
            <w:right w:val="none" w:sz="0" w:space="0" w:color="auto"/>
          </w:divBdr>
          <w:divsChild>
            <w:div w:id="1076167773">
              <w:marLeft w:val="0"/>
              <w:marRight w:val="0"/>
              <w:marTop w:val="0"/>
              <w:marBottom w:val="0"/>
              <w:divBdr>
                <w:top w:val="none" w:sz="0" w:space="0" w:color="auto"/>
                <w:left w:val="none" w:sz="0" w:space="0" w:color="auto"/>
                <w:bottom w:val="none" w:sz="0" w:space="0" w:color="auto"/>
                <w:right w:val="none" w:sz="0" w:space="0" w:color="auto"/>
              </w:divBdr>
              <w:divsChild>
                <w:div w:id="153453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82505">
      <w:bodyDiv w:val="1"/>
      <w:marLeft w:val="0"/>
      <w:marRight w:val="0"/>
      <w:marTop w:val="0"/>
      <w:marBottom w:val="0"/>
      <w:divBdr>
        <w:top w:val="none" w:sz="0" w:space="0" w:color="auto"/>
        <w:left w:val="none" w:sz="0" w:space="0" w:color="auto"/>
        <w:bottom w:val="none" w:sz="0" w:space="0" w:color="auto"/>
        <w:right w:val="none" w:sz="0" w:space="0" w:color="auto"/>
      </w:divBdr>
    </w:div>
    <w:div w:id="199779645">
      <w:bodyDiv w:val="1"/>
      <w:marLeft w:val="0"/>
      <w:marRight w:val="0"/>
      <w:marTop w:val="0"/>
      <w:marBottom w:val="0"/>
      <w:divBdr>
        <w:top w:val="none" w:sz="0" w:space="0" w:color="auto"/>
        <w:left w:val="none" w:sz="0" w:space="0" w:color="auto"/>
        <w:bottom w:val="none" w:sz="0" w:space="0" w:color="auto"/>
        <w:right w:val="none" w:sz="0" w:space="0" w:color="auto"/>
      </w:divBdr>
    </w:div>
    <w:div w:id="288323676">
      <w:bodyDiv w:val="1"/>
      <w:marLeft w:val="0"/>
      <w:marRight w:val="0"/>
      <w:marTop w:val="0"/>
      <w:marBottom w:val="0"/>
      <w:divBdr>
        <w:top w:val="none" w:sz="0" w:space="0" w:color="auto"/>
        <w:left w:val="none" w:sz="0" w:space="0" w:color="auto"/>
        <w:bottom w:val="none" w:sz="0" w:space="0" w:color="auto"/>
        <w:right w:val="none" w:sz="0" w:space="0" w:color="auto"/>
      </w:divBdr>
    </w:div>
    <w:div w:id="326907271">
      <w:bodyDiv w:val="1"/>
      <w:marLeft w:val="0"/>
      <w:marRight w:val="0"/>
      <w:marTop w:val="0"/>
      <w:marBottom w:val="0"/>
      <w:divBdr>
        <w:top w:val="none" w:sz="0" w:space="0" w:color="auto"/>
        <w:left w:val="none" w:sz="0" w:space="0" w:color="auto"/>
        <w:bottom w:val="none" w:sz="0" w:space="0" w:color="auto"/>
        <w:right w:val="none" w:sz="0" w:space="0" w:color="auto"/>
      </w:divBdr>
    </w:div>
    <w:div w:id="358897746">
      <w:bodyDiv w:val="1"/>
      <w:marLeft w:val="0"/>
      <w:marRight w:val="0"/>
      <w:marTop w:val="0"/>
      <w:marBottom w:val="0"/>
      <w:divBdr>
        <w:top w:val="none" w:sz="0" w:space="0" w:color="auto"/>
        <w:left w:val="none" w:sz="0" w:space="0" w:color="auto"/>
        <w:bottom w:val="none" w:sz="0" w:space="0" w:color="auto"/>
        <w:right w:val="none" w:sz="0" w:space="0" w:color="auto"/>
      </w:divBdr>
      <w:divsChild>
        <w:div w:id="1037241465">
          <w:marLeft w:val="0"/>
          <w:marRight w:val="0"/>
          <w:marTop w:val="0"/>
          <w:marBottom w:val="0"/>
          <w:divBdr>
            <w:top w:val="none" w:sz="0" w:space="0" w:color="auto"/>
            <w:left w:val="none" w:sz="0" w:space="0" w:color="auto"/>
            <w:bottom w:val="none" w:sz="0" w:space="0" w:color="auto"/>
            <w:right w:val="none" w:sz="0" w:space="0" w:color="auto"/>
          </w:divBdr>
          <w:divsChild>
            <w:div w:id="417479836">
              <w:marLeft w:val="0"/>
              <w:marRight w:val="0"/>
              <w:marTop w:val="0"/>
              <w:marBottom w:val="0"/>
              <w:divBdr>
                <w:top w:val="none" w:sz="0" w:space="0" w:color="auto"/>
                <w:left w:val="none" w:sz="0" w:space="0" w:color="auto"/>
                <w:bottom w:val="none" w:sz="0" w:space="0" w:color="auto"/>
                <w:right w:val="none" w:sz="0" w:space="0" w:color="auto"/>
              </w:divBdr>
              <w:divsChild>
                <w:div w:id="190101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0301842">
      <w:bodyDiv w:val="1"/>
      <w:marLeft w:val="0"/>
      <w:marRight w:val="0"/>
      <w:marTop w:val="0"/>
      <w:marBottom w:val="0"/>
      <w:divBdr>
        <w:top w:val="none" w:sz="0" w:space="0" w:color="auto"/>
        <w:left w:val="none" w:sz="0" w:space="0" w:color="auto"/>
        <w:bottom w:val="none" w:sz="0" w:space="0" w:color="auto"/>
        <w:right w:val="none" w:sz="0" w:space="0" w:color="auto"/>
      </w:divBdr>
    </w:div>
    <w:div w:id="477380165">
      <w:bodyDiv w:val="1"/>
      <w:marLeft w:val="0"/>
      <w:marRight w:val="0"/>
      <w:marTop w:val="0"/>
      <w:marBottom w:val="0"/>
      <w:divBdr>
        <w:top w:val="none" w:sz="0" w:space="0" w:color="auto"/>
        <w:left w:val="none" w:sz="0" w:space="0" w:color="auto"/>
        <w:bottom w:val="none" w:sz="0" w:space="0" w:color="auto"/>
        <w:right w:val="none" w:sz="0" w:space="0" w:color="auto"/>
      </w:divBdr>
    </w:div>
    <w:div w:id="543559524">
      <w:bodyDiv w:val="1"/>
      <w:marLeft w:val="0"/>
      <w:marRight w:val="0"/>
      <w:marTop w:val="0"/>
      <w:marBottom w:val="0"/>
      <w:divBdr>
        <w:top w:val="none" w:sz="0" w:space="0" w:color="auto"/>
        <w:left w:val="none" w:sz="0" w:space="0" w:color="auto"/>
        <w:bottom w:val="none" w:sz="0" w:space="0" w:color="auto"/>
        <w:right w:val="none" w:sz="0" w:space="0" w:color="auto"/>
      </w:divBdr>
    </w:div>
    <w:div w:id="552623177">
      <w:bodyDiv w:val="1"/>
      <w:marLeft w:val="0"/>
      <w:marRight w:val="0"/>
      <w:marTop w:val="0"/>
      <w:marBottom w:val="0"/>
      <w:divBdr>
        <w:top w:val="none" w:sz="0" w:space="0" w:color="auto"/>
        <w:left w:val="none" w:sz="0" w:space="0" w:color="auto"/>
        <w:bottom w:val="none" w:sz="0" w:space="0" w:color="auto"/>
        <w:right w:val="none" w:sz="0" w:space="0" w:color="auto"/>
      </w:divBdr>
    </w:div>
    <w:div w:id="625236952">
      <w:bodyDiv w:val="1"/>
      <w:marLeft w:val="0"/>
      <w:marRight w:val="0"/>
      <w:marTop w:val="0"/>
      <w:marBottom w:val="0"/>
      <w:divBdr>
        <w:top w:val="none" w:sz="0" w:space="0" w:color="auto"/>
        <w:left w:val="none" w:sz="0" w:space="0" w:color="auto"/>
        <w:bottom w:val="none" w:sz="0" w:space="0" w:color="auto"/>
        <w:right w:val="none" w:sz="0" w:space="0" w:color="auto"/>
      </w:divBdr>
    </w:div>
    <w:div w:id="677851301">
      <w:bodyDiv w:val="1"/>
      <w:marLeft w:val="0"/>
      <w:marRight w:val="0"/>
      <w:marTop w:val="0"/>
      <w:marBottom w:val="0"/>
      <w:divBdr>
        <w:top w:val="none" w:sz="0" w:space="0" w:color="auto"/>
        <w:left w:val="none" w:sz="0" w:space="0" w:color="auto"/>
        <w:bottom w:val="none" w:sz="0" w:space="0" w:color="auto"/>
        <w:right w:val="none" w:sz="0" w:space="0" w:color="auto"/>
      </w:divBdr>
    </w:div>
    <w:div w:id="747307438">
      <w:bodyDiv w:val="1"/>
      <w:marLeft w:val="0"/>
      <w:marRight w:val="0"/>
      <w:marTop w:val="0"/>
      <w:marBottom w:val="0"/>
      <w:divBdr>
        <w:top w:val="none" w:sz="0" w:space="0" w:color="auto"/>
        <w:left w:val="none" w:sz="0" w:space="0" w:color="auto"/>
        <w:bottom w:val="none" w:sz="0" w:space="0" w:color="auto"/>
        <w:right w:val="none" w:sz="0" w:space="0" w:color="auto"/>
      </w:divBdr>
    </w:div>
    <w:div w:id="753017282">
      <w:bodyDiv w:val="1"/>
      <w:marLeft w:val="0"/>
      <w:marRight w:val="0"/>
      <w:marTop w:val="0"/>
      <w:marBottom w:val="0"/>
      <w:divBdr>
        <w:top w:val="none" w:sz="0" w:space="0" w:color="auto"/>
        <w:left w:val="none" w:sz="0" w:space="0" w:color="auto"/>
        <w:bottom w:val="none" w:sz="0" w:space="0" w:color="auto"/>
        <w:right w:val="none" w:sz="0" w:space="0" w:color="auto"/>
      </w:divBdr>
    </w:div>
    <w:div w:id="863253255">
      <w:bodyDiv w:val="1"/>
      <w:marLeft w:val="0"/>
      <w:marRight w:val="0"/>
      <w:marTop w:val="0"/>
      <w:marBottom w:val="0"/>
      <w:divBdr>
        <w:top w:val="none" w:sz="0" w:space="0" w:color="auto"/>
        <w:left w:val="none" w:sz="0" w:space="0" w:color="auto"/>
        <w:bottom w:val="none" w:sz="0" w:space="0" w:color="auto"/>
        <w:right w:val="none" w:sz="0" w:space="0" w:color="auto"/>
      </w:divBdr>
    </w:div>
    <w:div w:id="872309594">
      <w:bodyDiv w:val="1"/>
      <w:marLeft w:val="0"/>
      <w:marRight w:val="0"/>
      <w:marTop w:val="0"/>
      <w:marBottom w:val="0"/>
      <w:divBdr>
        <w:top w:val="none" w:sz="0" w:space="0" w:color="auto"/>
        <w:left w:val="none" w:sz="0" w:space="0" w:color="auto"/>
        <w:bottom w:val="none" w:sz="0" w:space="0" w:color="auto"/>
        <w:right w:val="none" w:sz="0" w:space="0" w:color="auto"/>
      </w:divBdr>
    </w:div>
    <w:div w:id="888881916">
      <w:bodyDiv w:val="1"/>
      <w:marLeft w:val="0"/>
      <w:marRight w:val="0"/>
      <w:marTop w:val="0"/>
      <w:marBottom w:val="0"/>
      <w:divBdr>
        <w:top w:val="none" w:sz="0" w:space="0" w:color="auto"/>
        <w:left w:val="none" w:sz="0" w:space="0" w:color="auto"/>
        <w:bottom w:val="none" w:sz="0" w:space="0" w:color="auto"/>
        <w:right w:val="none" w:sz="0" w:space="0" w:color="auto"/>
      </w:divBdr>
      <w:divsChild>
        <w:div w:id="2022118706">
          <w:marLeft w:val="0"/>
          <w:marRight w:val="0"/>
          <w:marTop w:val="0"/>
          <w:marBottom w:val="0"/>
          <w:divBdr>
            <w:top w:val="none" w:sz="0" w:space="0" w:color="auto"/>
            <w:left w:val="none" w:sz="0" w:space="0" w:color="auto"/>
            <w:bottom w:val="none" w:sz="0" w:space="0" w:color="auto"/>
            <w:right w:val="none" w:sz="0" w:space="0" w:color="auto"/>
          </w:divBdr>
          <w:divsChild>
            <w:div w:id="2027830189">
              <w:marLeft w:val="0"/>
              <w:marRight w:val="0"/>
              <w:marTop w:val="0"/>
              <w:marBottom w:val="0"/>
              <w:divBdr>
                <w:top w:val="none" w:sz="0" w:space="0" w:color="auto"/>
                <w:left w:val="none" w:sz="0" w:space="0" w:color="auto"/>
                <w:bottom w:val="none" w:sz="0" w:space="0" w:color="auto"/>
                <w:right w:val="none" w:sz="0" w:space="0" w:color="auto"/>
              </w:divBdr>
              <w:divsChild>
                <w:div w:id="75432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152689">
      <w:bodyDiv w:val="1"/>
      <w:marLeft w:val="0"/>
      <w:marRight w:val="0"/>
      <w:marTop w:val="0"/>
      <w:marBottom w:val="0"/>
      <w:divBdr>
        <w:top w:val="none" w:sz="0" w:space="0" w:color="auto"/>
        <w:left w:val="none" w:sz="0" w:space="0" w:color="auto"/>
        <w:bottom w:val="none" w:sz="0" w:space="0" w:color="auto"/>
        <w:right w:val="none" w:sz="0" w:space="0" w:color="auto"/>
      </w:divBdr>
    </w:div>
    <w:div w:id="1039086214">
      <w:bodyDiv w:val="1"/>
      <w:marLeft w:val="0"/>
      <w:marRight w:val="0"/>
      <w:marTop w:val="0"/>
      <w:marBottom w:val="0"/>
      <w:divBdr>
        <w:top w:val="none" w:sz="0" w:space="0" w:color="auto"/>
        <w:left w:val="none" w:sz="0" w:space="0" w:color="auto"/>
        <w:bottom w:val="none" w:sz="0" w:space="0" w:color="auto"/>
        <w:right w:val="none" w:sz="0" w:space="0" w:color="auto"/>
      </w:divBdr>
    </w:div>
    <w:div w:id="1077285784">
      <w:bodyDiv w:val="1"/>
      <w:marLeft w:val="0"/>
      <w:marRight w:val="0"/>
      <w:marTop w:val="0"/>
      <w:marBottom w:val="0"/>
      <w:divBdr>
        <w:top w:val="none" w:sz="0" w:space="0" w:color="auto"/>
        <w:left w:val="none" w:sz="0" w:space="0" w:color="auto"/>
        <w:bottom w:val="none" w:sz="0" w:space="0" w:color="auto"/>
        <w:right w:val="none" w:sz="0" w:space="0" w:color="auto"/>
      </w:divBdr>
      <w:divsChild>
        <w:div w:id="1606573324">
          <w:marLeft w:val="0"/>
          <w:marRight w:val="0"/>
          <w:marTop w:val="0"/>
          <w:marBottom w:val="0"/>
          <w:divBdr>
            <w:top w:val="none" w:sz="0" w:space="0" w:color="auto"/>
            <w:left w:val="none" w:sz="0" w:space="0" w:color="auto"/>
            <w:bottom w:val="none" w:sz="0" w:space="0" w:color="auto"/>
            <w:right w:val="none" w:sz="0" w:space="0" w:color="auto"/>
          </w:divBdr>
          <w:divsChild>
            <w:div w:id="414330122">
              <w:marLeft w:val="0"/>
              <w:marRight w:val="0"/>
              <w:marTop w:val="0"/>
              <w:marBottom w:val="0"/>
              <w:divBdr>
                <w:top w:val="none" w:sz="0" w:space="0" w:color="auto"/>
                <w:left w:val="none" w:sz="0" w:space="0" w:color="auto"/>
                <w:bottom w:val="none" w:sz="0" w:space="0" w:color="auto"/>
                <w:right w:val="none" w:sz="0" w:space="0" w:color="auto"/>
              </w:divBdr>
              <w:divsChild>
                <w:div w:id="161625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229098">
      <w:bodyDiv w:val="1"/>
      <w:marLeft w:val="0"/>
      <w:marRight w:val="0"/>
      <w:marTop w:val="0"/>
      <w:marBottom w:val="0"/>
      <w:divBdr>
        <w:top w:val="none" w:sz="0" w:space="0" w:color="auto"/>
        <w:left w:val="none" w:sz="0" w:space="0" w:color="auto"/>
        <w:bottom w:val="none" w:sz="0" w:space="0" w:color="auto"/>
        <w:right w:val="none" w:sz="0" w:space="0" w:color="auto"/>
      </w:divBdr>
    </w:div>
    <w:div w:id="1585334917">
      <w:bodyDiv w:val="1"/>
      <w:marLeft w:val="0"/>
      <w:marRight w:val="0"/>
      <w:marTop w:val="0"/>
      <w:marBottom w:val="0"/>
      <w:divBdr>
        <w:top w:val="none" w:sz="0" w:space="0" w:color="auto"/>
        <w:left w:val="none" w:sz="0" w:space="0" w:color="auto"/>
        <w:bottom w:val="none" w:sz="0" w:space="0" w:color="auto"/>
        <w:right w:val="none" w:sz="0" w:space="0" w:color="auto"/>
      </w:divBdr>
    </w:div>
    <w:div w:id="1667247888">
      <w:bodyDiv w:val="1"/>
      <w:marLeft w:val="0"/>
      <w:marRight w:val="0"/>
      <w:marTop w:val="0"/>
      <w:marBottom w:val="0"/>
      <w:divBdr>
        <w:top w:val="none" w:sz="0" w:space="0" w:color="auto"/>
        <w:left w:val="none" w:sz="0" w:space="0" w:color="auto"/>
        <w:bottom w:val="none" w:sz="0" w:space="0" w:color="auto"/>
        <w:right w:val="none" w:sz="0" w:space="0" w:color="auto"/>
      </w:divBdr>
    </w:div>
    <w:div w:id="1723871273">
      <w:bodyDiv w:val="1"/>
      <w:marLeft w:val="0"/>
      <w:marRight w:val="0"/>
      <w:marTop w:val="0"/>
      <w:marBottom w:val="0"/>
      <w:divBdr>
        <w:top w:val="none" w:sz="0" w:space="0" w:color="auto"/>
        <w:left w:val="none" w:sz="0" w:space="0" w:color="auto"/>
        <w:bottom w:val="none" w:sz="0" w:space="0" w:color="auto"/>
        <w:right w:val="none" w:sz="0" w:space="0" w:color="auto"/>
      </w:divBdr>
      <w:divsChild>
        <w:div w:id="1745253830">
          <w:marLeft w:val="0"/>
          <w:marRight w:val="0"/>
          <w:marTop w:val="0"/>
          <w:marBottom w:val="0"/>
          <w:divBdr>
            <w:top w:val="none" w:sz="0" w:space="0" w:color="auto"/>
            <w:left w:val="none" w:sz="0" w:space="0" w:color="auto"/>
            <w:bottom w:val="none" w:sz="0" w:space="0" w:color="auto"/>
            <w:right w:val="none" w:sz="0" w:space="0" w:color="auto"/>
          </w:divBdr>
          <w:divsChild>
            <w:div w:id="858930707">
              <w:marLeft w:val="0"/>
              <w:marRight w:val="0"/>
              <w:marTop w:val="0"/>
              <w:marBottom w:val="0"/>
              <w:divBdr>
                <w:top w:val="none" w:sz="0" w:space="0" w:color="auto"/>
                <w:left w:val="none" w:sz="0" w:space="0" w:color="auto"/>
                <w:bottom w:val="none" w:sz="0" w:space="0" w:color="auto"/>
                <w:right w:val="none" w:sz="0" w:space="0" w:color="auto"/>
              </w:divBdr>
              <w:divsChild>
                <w:div w:id="2603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93670">
      <w:bodyDiv w:val="1"/>
      <w:marLeft w:val="0"/>
      <w:marRight w:val="0"/>
      <w:marTop w:val="0"/>
      <w:marBottom w:val="0"/>
      <w:divBdr>
        <w:top w:val="none" w:sz="0" w:space="0" w:color="auto"/>
        <w:left w:val="none" w:sz="0" w:space="0" w:color="auto"/>
        <w:bottom w:val="none" w:sz="0" w:space="0" w:color="auto"/>
        <w:right w:val="none" w:sz="0" w:space="0" w:color="auto"/>
      </w:divBdr>
    </w:div>
    <w:div w:id="1817214681">
      <w:bodyDiv w:val="1"/>
      <w:marLeft w:val="0"/>
      <w:marRight w:val="0"/>
      <w:marTop w:val="0"/>
      <w:marBottom w:val="0"/>
      <w:divBdr>
        <w:top w:val="none" w:sz="0" w:space="0" w:color="auto"/>
        <w:left w:val="none" w:sz="0" w:space="0" w:color="auto"/>
        <w:bottom w:val="none" w:sz="0" w:space="0" w:color="auto"/>
        <w:right w:val="none" w:sz="0" w:space="0" w:color="auto"/>
      </w:divBdr>
    </w:div>
    <w:div w:id="1882549642">
      <w:bodyDiv w:val="1"/>
      <w:marLeft w:val="0"/>
      <w:marRight w:val="0"/>
      <w:marTop w:val="0"/>
      <w:marBottom w:val="0"/>
      <w:divBdr>
        <w:top w:val="none" w:sz="0" w:space="0" w:color="auto"/>
        <w:left w:val="none" w:sz="0" w:space="0" w:color="auto"/>
        <w:bottom w:val="none" w:sz="0" w:space="0" w:color="auto"/>
        <w:right w:val="none" w:sz="0" w:space="0" w:color="auto"/>
      </w:divBdr>
      <w:divsChild>
        <w:div w:id="2026903523">
          <w:marLeft w:val="0"/>
          <w:marRight w:val="0"/>
          <w:marTop w:val="0"/>
          <w:marBottom w:val="0"/>
          <w:divBdr>
            <w:top w:val="none" w:sz="0" w:space="0" w:color="auto"/>
            <w:left w:val="none" w:sz="0" w:space="0" w:color="auto"/>
            <w:bottom w:val="none" w:sz="0" w:space="0" w:color="auto"/>
            <w:right w:val="none" w:sz="0" w:space="0" w:color="auto"/>
          </w:divBdr>
          <w:divsChild>
            <w:div w:id="739599100">
              <w:marLeft w:val="0"/>
              <w:marRight w:val="0"/>
              <w:marTop w:val="0"/>
              <w:marBottom w:val="0"/>
              <w:divBdr>
                <w:top w:val="none" w:sz="0" w:space="0" w:color="auto"/>
                <w:left w:val="none" w:sz="0" w:space="0" w:color="auto"/>
                <w:bottom w:val="none" w:sz="0" w:space="0" w:color="auto"/>
                <w:right w:val="none" w:sz="0" w:space="0" w:color="auto"/>
              </w:divBdr>
              <w:divsChild>
                <w:div w:id="168998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585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hyperlink" Target="https://docs.scipy.org/doc/numpy/reference/generated/numpy.mean.html" TargetMode="External"/><Relationship Id="rId47" Type="http://schemas.openxmlformats.org/officeDocument/2006/relationships/image" Target="media/image26.png"/><Relationship Id="rId63" Type="http://schemas.openxmlformats.org/officeDocument/2006/relationships/hyperlink" Target="https://matplotlib.org/api/_as_gen/matplotlib.pyplot.scatter.html" TargetMode="External"/><Relationship Id="rId68" Type="http://schemas.openxmlformats.org/officeDocument/2006/relationships/hyperlink" Target="https://docs.scipy.org/doc/numpy/reference/generated/numpy.ndarray.shape.%20&#8204;html"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docs.scipy.org/doc/numpy/reference/generated/numpy.ndarray.size.html" TargetMode="External"/><Relationship Id="rId45" Type="http://schemas.openxmlformats.org/officeDocument/2006/relationships/hyperlink" Target="https://www.geeksforgeeks.org/numpy-ndarray/" TargetMode="External"/><Relationship Id="rId53" Type="http://schemas.openxmlformats.org/officeDocument/2006/relationships/image" Target="media/image31.png"/><Relationship Id="rId58" Type="http://schemas.openxmlformats.org/officeDocument/2006/relationships/hyperlink" Target="https://matplotlib.org/api/_as_gen/matplotlib.pyplot.scatter.html" TargetMode="External"/><Relationship Id="rId66" Type="http://schemas.openxmlformats.org/officeDocument/2006/relationships/hyperlink" Target="https://docs.scipy.org/doc/numpy/reference/generated/numpy.ndarray.ndim.%20&#8204;html"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matplotlib.org/api/_as_gen/matplotlib.pyplot.hist.html"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jupyterlab.readthedocs.io/en/stable/" TargetMode="External"/><Relationship Id="rId35" Type="http://schemas.openxmlformats.org/officeDocument/2006/relationships/image" Target="media/image22.png"/><Relationship Id="rId43" Type="http://schemas.openxmlformats.org/officeDocument/2006/relationships/hyperlink" Target="https://docs.scipy.org/doc/numpy/reference/generated/numpy.median.html" TargetMode="External"/><Relationship Id="rId48" Type="http://schemas.openxmlformats.org/officeDocument/2006/relationships/image" Target="media/image27.png"/><Relationship Id="rId56" Type="http://schemas.openxmlformats.org/officeDocument/2006/relationships/image" Target="media/image33.png"/><Relationship Id="rId64" Type="http://schemas.openxmlformats.org/officeDocument/2006/relationships/hyperlink" Target="https://docs.scipy.org/doc/numpy/reference/generated/numpy.mean.html" TargetMode="External"/><Relationship Id="rId69" Type="http://schemas.openxmlformats.org/officeDocument/2006/relationships/hyperlink" Target="https://docs.scipy.org/doc/numpy/reference/generated/numpy.std.html" TargetMode="External"/><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hyperlink" Target="https://docs.scipy.org/doc/numpy/reference/generated/numpy.ndarray.shape.html" TargetMode="External"/><Relationship Id="rId46" Type="http://schemas.openxmlformats.org/officeDocument/2006/relationships/hyperlink" Target="https://matplotlib.org/api/_as_gen/matplotlib.pyplot.plot.html" TargetMode="External"/><Relationship Id="rId59" Type="http://schemas.openxmlformats.org/officeDocument/2006/relationships/hyperlink" Target="https://www.geeksforgeeks.org/numpy-ndarray/" TargetMode="External"/><Relationship Id="rId67" Type="http://schemas.openxmlformats.org/officeDocument/2006/relationships/hyperlink" Target="https://docs.scipy.org/doc/numpy/reference/generated/numpy.ndarray.size.%20&#8204;html" TargetMode="External"/><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hyperlink" Target="https://matplotlib.org/api/_as_gen/&#8204;matplotlib.pyplot.scatter.html" TargetMode="External"/><Relationship Id="rId62" Type="http://schemas.openxmlformats.org/officeDocument/2006/relationships/hyperlink" Target="https://matplotlib.org/api/_as_gen/matplotlib.pyplot.plot.html" TargetMode="External"/><Relationship Id="rId70" Type="http://schemas.openxmlformats.org/officeDocument/2006/relationships/hyperlink" Target="https://jupyter.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28.png"/><Relationship Id="rId57" Type="http://schemas.openxmlformats.org/officeDocument/2006/relationships/hyperlink" Target="https://matplotlib.org/api/_as_gen/matplotlib.pyplot.hist.html"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hyperlink" Target="https://docs.scipy.org/doc/numpy/reference/generated/numpy.std.html" TargetMode="External"/><Relationship Id="rId52" Type="http://schemas.openxmlformats.org/officeDocument/2006/relationships/image" Target="media/image30.png"/><Relationship Id="rId60" Type="http://schemas.openxmlformats.org/officeDocument/2006/relationships/hyperlink" Target="https://jupyterlab.readthedocs.io/en/stable/" TargetMode="External"/><Relationship Id="rId65" Type="http://schemas.openxmlformats.org/officeDocument/2006/relationships/hyperlink" Target="https://docs.scipy.org/doc/numpy/reference/generated/numpy.median.html"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yperlink" Target="https://jupyter.org/" TargetMode="External"/><Relationship Id="rId18" Type="http://schemas.openxmlformats.org/officeDocument/2006/relationships/image" Target="media/image6.png"/><Relationship Id="rId39" Type="http://schemas.openxmlformats.org/officeDocument/2006/relationships/hyperlink" Target="https://docs.scipy.org/doc/numpy/reference/generated/numpy.ndarray.ndim.html" TargetMode="External"/><Relationship Id="rId34" Type="http://schemas.openxmlformats.org/officeDocument/2006/relationships/image" Target="media/image21.png"/><Relationship Id="rId50" Type="http://schemas.openxmlformats.org/officeDocument/2006/relationships/hyperlink" Target="https://matplotlib.org/api/_as_gen/matplotlib.pyplot.plot.html" TargetMode="External"/><Relationship Id="rId55"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header" Target="header4.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L:\Template\studyguide_print_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chemeClr val="accent6">
              <a:lumMod val="75000"/>
            </a:schemeClr>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24BB0C-F861-433F-BF4D-10734FEFE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studyguide_print_template.dot</Template>
  <TotalTime>201</TotalTime>
  <Pages>39</Pages>
  <Words>6874</Words>
  <Characters>39188</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SIM</Company>
  <LinksUpToDate>false</LinksUpToDate>
  <CharactersWithSpaces>45971</CharactersWithSpaces>
  <SharedDoc>false</SharedDoc>
  <HLinks>
    <vt:vector size="6" baseType="variant">
      <vt:variant>
        <vt:i4>4980747</vt:i4>
      </vt:variant>
      <vt:variant>
        <vt:i4>0</vt:i4>
      </vt:variant>
      <vt:variant>
        <vt:i4>0</vt:i4>
      </vt:variant>
      <vt:variant>
        <vt:i4>5</vt:i4>
      </vt:variant>
      <vt:variant>
        <vt:lpwstr>http://psychclassics.yorku.ca/James/Principles/index.htm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dc:creator>
  <cp:keywords/>
  <dc:description/>
  <cp:lastModifiedBy>Ka Yui Karl Wu</cp:lastModifiedBy>
  <cp:revision>155</cp:revision>
  <cp:lastPrinted>2017-11-13T03:54:00Z</cp:lastPrinted>
  <dcterms:created xsi:type="dcterms:W3CDTF">2021-03-19T07:11:00Z</dcterms:created>
  <dcterms:modified xsi:type="dcterms:W3CDTF">2021-04-27T07:35:00Z</dcterms:modified>
</cp:coreProperties>
</file>